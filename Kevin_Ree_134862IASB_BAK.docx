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1.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2.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3.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drawings/drawing1.xml" ContentType="application/vnd.openxmlformats-officedocument.drawingml.chartshapes+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497" w:type="dxa"/>
        <w:tblInd w:w="122" w:type="dxa"/>
        <w:tblLayout w:type="fixed"/>
        <w:tblLook w:val="0000" w:firstRow="0" w:lastRow="0" w:firstColumn="0" w:lastColumn="0" w:noHBand="0" w:noVBand="0"/>
      </w:tblPr>
      <w:tblGrid>
        <w:gridCol w:w="6093"/>
        <w:gridCol w:w="2404"/>
      </w:tblGrid>
      <w:tr w:rsidR="0033465E" w14:paraId="3511B898" w14:textId="77777777" w:rsidTr="00726A94">
        <w:trPr>
          <w:trHeight w:val="278"/>
        </w:trPr>
        <w:tc>
          <w:tcPr>
            <w:tcW w:w="8497" w:type="dxa"/>
            <w:gridSpan w:val="2"/>
            <w:shd w:val="clear" w:color="auto" w:fill="auto"/>
          </w:tcPr>
          <w:p w14:paraId="419CBD2A" w14:textId="77777777" w:rsidR="0033465E" w:rsidRPr="00AF524D" w:rsidRDefault="0033465E" w:rsidP="00726A94">
            <w:pPr>
              <w:pStyle w:val="University"/>
            </w:pPr>
            <w:r w:rsidRPr="00AF524D">
              <w:t>tallinna tehnikaülikool</w:t>
            </w:r>
          </w:p>
        </w:tc>
      </w:tr>
      <w:tr w:rsidR="0033465E" w14:paraId="46AE1CE2" w14:textId="77777777" w:rsidTr="00726A94">
        <w:trPr>
          <w:trHeight w:val="370"/>
        </w:trPr>
        <w:tc>
          <w:tcPr>
            <w:tcW w:w="8497" w:type="dxa"/>
            <w:gridSpan w:val="2"/>
            <w:shd w:val="clear" w:color="auto" w:fill="auto"/>
          </w:tcPr>
          <w:p w14:paraId="03E36BE0" w14:textId="77777777" w:rsidR="0033465E" w:rsidRPr="00AF524D" w:rsidRDefault="0033465E" w:rsidP="00726A94">
            <w:pPr>
              <w:jc w:val="center"/>
            </w:pPr>
            <w:r w:rsidRPr="00AF524D">
              <w:t>Infotehnoloogia teaduskond</w:t>
            </w:r>
          </w:p>
        </w:tc>
      </w:tr>
      <w:tr w:rsidR="0033465E" w14:paraId="57182D35" w14:textId="77777777" w:rsidTr="00726A94">
        <w:trPr>
          <w:trHeight w:val="401"/>
        </w:trPr>
        <w:tc>
          <w:tcPr>
            <w:tcW w:w="8497" w:type="dxa"/>
            <w:gridSpan w:val="2"/>
            <w:shd w:val="clear" w:color="auto" w:fill="auto"/>
          </w:tcPr>
          <w:p w14:paraId="2096DFE6" w14:textId="77777777" w:rsidR="0033465E" w:rsidRPr="00AF524D" w:rsidRDefault="0033465E" w:rsidP="00726A94">
            <w:pPr>
              <w:jc w:val="center"/>
            </w:pPr>
            <w:r>
              <w:t>Automaatikainstituut</w:t>
            </w:r>
          </w:p>
        </w:tc>
      </w:tr>
      <w:tr w:rsidR="0033465E" w14:paraId="54BE0C5B" w14:textId="77777777" w:rsidTr="00726A94">
        <w:trPr>
          <w:trHeight w:val="2015"/>
        </w:trPr>
        <w:tc>
          <w:tcPr>
            <w:tcW w:w="8497" w:type="dxa"/>
            <w:gridSpan w:val="2"/>
            <w:shd w:val="clear" w:color="auto" w:fill="auto"/>
          </w:tcPr>
          <w:p w14:paraId="558B1C00" w14:textId="77777777" w:rsidR="0033465E" w:rsidRPr="00F00C59" w:rsidRDefault="0033465E" w:rsidP="00726A94">
            <w:pPr>
              <w:pStyle w:val="BodyText"/>
              <w:spacing w:after="80" w:line="240" w:lineRule="auto"/>
              <w:jc w:val="center"/>
              <w:rPr>
                <w:sz w:val="28"/>
              </w:rPr>
            </w:pPr>
          </w:p>
        </w:tc>
      </w:tr>
      <w:tr w:rsidR="0033465E" w14:paraId="31ADDA2C" w14:textId="77777777" w:rsidTr="00726A94">
        <w:trPr>
          <w:trHeight w:val="454"/>
        </w:trPr>
        <w:tc>
          <w:tcPr>
            <w:tcW w:w="8497" w:type="dxa"/>
            <w:gridSpan w:val="2"/>
            <w:shd w:val="clear" w:color="auto" w:fill="auto"/>
          </w:tcPr>
          <w:p w14:paraId="19ECEF87" w14:textId="77777777" w:rsidR="0033465E" w:rsidRPr="00AF524D" w:rsidRDefault="0033465E" w:rsidP="00726A94">
            <w:pPr>
              <w:jc w:val="center"/>
            </w:pPr>
            <w:r>
              <w:t>ISL40LT</w:t>
            </w:r>
          </w:p>
        </w:tc>
      </w:tr>
      <w:tr w:rsidR="0033465E" w14:paraId="52D9C554" w14:textId="77777777" w:rsidTr="00726A94">
        <w:trPr>
          <w:trHeight w:val="497"/>
        </w:trPr>
        <w:tc>
          <w:tcPr>
            <w:tcW w:w="8497" w:type="dxa"/>
            <w:gridSpan w:val="2"/>
            <w:shd w:val="clear" w:color="auto" w:fill="auto"/>
          </w:tcPr>
          <w:p w14:paraId="75979270" w14:textId="77777777" w:rsidR="0033465E" w:rsidRDefault="0033465E" w:rsidP="00726A94">
            <w:pPr>
              <w:jc w:val="center"/>
            </w:pPr>
            <w:r>
              <w:t>Kevin Ree 134862IASB</w:t>
            </w:r>
          </w:p>
        </w:tc>
      </w:tr>
      <w:tr w:rsidR="0033465E" w14:paraId="07E6576D" w14:textId="77777777" w:rsidTr="00726A94">
        <w:trPr>
          <w:trHeight w:val="2403"/>
        </w:trPr>
        <w:tc>
          <w:tcPr>
            <w:tcW w:w="8497" w:type="dxa"/>
            <w:gridSpan w:val="2"/>
            <w:shd w:val="clear" w:color="auto" w:fill="auto"/>
            <w:vAlign w:val="center"/>
          </w:tcPr>
          <w:p w14:paraId="0773FE10" w14:textId="77777777" w:rsidR="0033465E" w:rsidRPr="00F00C59" w:rsidRDefault="0033465E" w:rsidP="00726A94">
            <w:pPr>
              <w:pStyle w:val="Headingtitle"/>
            </w:pPr>
            <w:r>
              <w:t>helile järgnev robotauto</w:t>
            </w:r>
          </w:p>
        </w:tc>
      </w:tr>
      <w:tr w:rsidR="0033465E" w14:paraId="6D639174" w14:textId="77777777" w:rsidTr="00726A94">
        <w:trPr>
          <w:trHeight w:val="1704"/>
        </w:trPr>
        <w:tc>
          <w:tcPr>
            <w:tcW w:w="8497" w:type="dxa"/>
            <w:gridSpan w:val="2"/>
            <w:shd w:val="clear" w:color="auto" w:fill="auto"/>
          </w:tcPr>
          <w:p w14:paraId="2AB49923" w14:textId="77777777" w:rsidR="0033465E" w:rsidRPr="00AF524D" w:rsidRDefault="0033465E" w:rsidP="00726A94">
            <w:pPr>
              <w:jc w:val="center"/>
            </w:pPr>
            <w:r>
              <w:t>Bakalaureusetöö</w:t>
            </w:r>
          </w:p>
        </w:tc>
      </w:tr>
      <w:tr w:rsidR="0033465E" w14:paraId="37F9F335" w14:textId="77777777" w:rsidTr="00726A94">
        <w:trPr>
          <w:trHeight w:val="454"/>
        </w:trPr>
        <w:tc>
          <w:tcPr>
            <w:tcW w:w="6093" w:type="dxa"/>
            <w:shd w:val="clear" w:color="auto" w:fill="auto"/>
          </w:tcPr>
          <w:p w14:paraId="1FD002C2" w14:textId="77777777" w:rsidR="0033465E" w:rsidRPr="00AF524D" w:rsidRDefault="0033465E" w:rsidP="00726A94">
            <w:pPr>
              <w:pStyle w:val="StyleRight"/>
            </w:pPr>
            <w:r w:rsidRPr="00AF524D">
              <w:t>Juhendaja:</w:t>
            </w:r>
          </w:p>
        </w:tc>
        <w:tc>
          <w:tcPr>
            <w:tcW w:w="2404" w:type="dxa"/>
            <w:shd w:val="clear" w:color="auto" w:fill="auto"/>
          </w:tcPr>
          <w:p w14:paraId="0A068A72" w14:textId="77777777" w:rsidR="0033465E" w:rsidRPr="00AF524D" w:rsidRDefault="0033465E" w:rsidP="00726A94">
            <w:r>
              <w:t>Erki Suurjaak</w:t>
            </w:r>
          </w:p>
        </w:tc>
      </w:tr>
      <w:tr w:rsidR="0033465E" w14:paraId="6593B88F" w14:textId="77777777" w:rsidTr="00726A94">
        <w:trPr>
          <w:trHeight w:val="454"/>
        </w:trPr>
        <w:tc>
          <w:tcPr>
            <w:tcW w:w="6093" w:type="dxa"/>
            <w:shd w:val="clear" w:color="auto" w:fill="auto"/>
          </w:tcPr>
          <w:p w14:paraId="0AF41026" w14:textId="77777777" w:rsidR="0033465E" w:rsidRPr="00AF524D" w:rsidRDefault="0033465E" w:rsidP="00726A94">
            <w:pPr>
              <w:pStyle w:val="StyleRight"/>
            </w:pPr>
          </w:p>
        </w:tc>
        <w:tc>
          <w:tcPr>
            <w:tcW w:w="2404" w:type="dxa"/>
            <w:shd w:val="clear" w:color="auto" w:fill="auto"/>
          </w:tcPr>
          <w:p w14:paraId="501C37C1" w14:textId="77777777" w:rsidR="0033465E" w:rsidRPr="00AF524D" w:rsidRDefault="0033465E" w:rsidP="00726A94">
            <w:r>
              <w:t>Bakalaureus</w:t>
            </w:r>
          </w:p>
        </w:tc>
      </w:tr>
      <w:tr w:rsidR="0033465E" w14:paraId="488789BB" w14:textId="77777777" w:rsidTr="00726A94">
        <w:trPr>
          <w:trHeight w:val="454"/>
        </w:trPr>
        <w:tc>
          <w:tcPr>
            <w:tcW w:w="6093" w:type="dxa"/>
            <w:shd w:val="clear" w:color="auto" w:fill="auto"/>
          </w:tcPr>
          <w:p w14:paraId="6F1C30CB" w14:textId="77777777" w:rsidR="0033465E" w:rsidRPr="00AF524D" w:rsidRDefault="0033465E" w:rsidP="00726A94">
            <w:pPr>
              <w:pStyle w:val="StyleRight"/>
            </w:pPr>
          </w:p>
        </w:tc>
        <w:tc>
          <w:tcPr>
            <w:tcW w:w="2404" w:type="dxa"/>
            <w:shd w:val="clear" w:color="auto" w:fill="auto"/>
          </w:tcPr>
          <w:p w14:paraId="2788DCB3" w14:textId="77777777" w:rsidR="0033465E" w:rsidRPr="00AF524D" w:rsidRDefault="0033465E" w:rsidP="00726A94">
            <w:r>
              <w:t>Insener</w:t>
            </w:r>
          </w:p>
        </w:tc>
      </w:tr>
      <w:tr w:rsidR="0033465E" w14:paraId="7D035EF9" w14:textId="77777777" w:rsidTr="00726A94">
        <w:trPr>
          <w:trHeight w:val="454"/>
        </w:trPr>
        <w:tc>
          <w:tcPr>
            <w:tcW w:w="6093" w:type="dxa"/>
            <w:shd w:val="clear" w:color="auto" w:fill="auto"/>
          </w:tcPr>
          <w:p w14:paraId="12BBA872" w14:textId="77777777" w:rsidR="0033465E" w:rsidRPr="00F00C59" w:rsidRDefault="0033465E" w:rsidP="00726A94">
            <w:pPr>
              <w:pStyle w:val="StyleRight"/>
              <w:rPr>
                <w:sz w:val="28"/>
              </w:rPr>
            </w:pPr>
          </w:p>
        </w:tc>
        <w:tc>
          <w:tcPr>
            <w:tcW w:w="2404" w:type="dxa"/>
            <w:shd w:val="clear" w:color="auto" w:fill="auto"/>
          </w:tcPr>
          <w:p w14:paraId="4439EB44" w14:textId="77777777" w:rsidR="0033465E" w:rsidRPr="00F00C59" w:rsidRDefault="0033465E" w:rsidP="00726A94">
            <w:pPr>
              <w:rPr>
                <w:sz w:val="28"/>
              </w:rPr>
            </w:pPr>
          </w:p>
        </w:tc>
      </w:tr>
      <w:tr w:rsidR="0033465E" w14:paraId="223E9699" w14:textId="77777777" w:rsidTr="00726A94">
        <w:trPr>
          <w:trHeight w:val="454"/>
        </w:trPr>
        <w:tc>
          <w:tcPr>
            <w:tcW w:w="6093" w:type="dxa"/>
            <w:shd w:val="clear" w:color="auto" w:fill="auto"/>
          </w:tcPr>
          <w:p w14:paraId="055F7D68" w14:textId="77777777" w:rsidR="0033465E" w:rsidRDefault="0033465E" w:rsidP="00726A94">
            <w:pPr>
              <w:pStyle w:val="StyleRight"/>
            </w:pPr>
          </w:p>
        </w:tc>
        <w:tc>
          <w:tcPr>
            <w:tcW w:w="2404" w:type="dxa"/>
            <w:shd w:val="clear" w:color="auto" w:fill="auto"/>
          </w:tcPr>
          <w:p w14:paraId="3B5AB781" w14:textId="77777777" w:rsidR="0033465E" w:rsidRDefault="0033465E" w:rsidP="00726A94">
            <w:pPr>
              <w:tabs>
                <w:tab w:val="left" w:pos="5707"/>
              </w:tabs>
            </w:pPr>
          </w:p>
        </w:tc>
      </w:tr>
      <w:tr w:rsidR="0033465E" w14:paraId="7C534868" w14:textId="77777777" w:rsidTr="00726A94">
        <w:trPr>
          <w:trHeight w:val="454"/>
        </w:trPr>
        <w:tc>
          <w:tcPr>
            <w:tcW w:w="6093" w:type="dxa"/>
            <w:shd w:val="clear" w:color="auto" w:fill="auto"/>
          </w:tcPr>
          <w:p w14:paraId="5624310A" w14:textId="77777777" w:rsidR="0033465E" w:rsidRDefault="0033465E" w:rsidP="00726A94">
            <w:pPr>
              <w:pStyle w:val="StyleRight"/>
            </w:pPr>
          </w:p>
        </w:tc>
        <w:tc>
          <w:tcPr>
            <w:tcW w:w="2404" w:type="dxa"/>
            <w:shd w:val="clear" w:color="auto" w:fill="auto"/>
          </w:tcPr>
          <w:p w14:paraId="457A3515" w14:textId="77777777" w:rsidR="0033465E" w:rsidRDefault="0033465E" w:rsidP="00726A94">
            <w:pPr>
              <w:tabs>
                <w:tab w:val="left" w:pos="5707"/>
              </w:tabs>
            </w:pPr>
          </w:p>
        </w:tc>
      </w:tr>
      <w:tr w:rsidR="0033465E" w14:paraId="6EAC736F" w14:textId="77777777" w:rsidTr="00726A94">
        <w:trPr>
          <w:trHeight w:val="454"/>
        </w:trPr>
        <w:tc>
          <w:tcPr>
            <w:tcW w:w="6093" w:type="dxa"/>
            <w:shd w:val="clear" w:color="auto" w:fill="auto"/>
          </w:tcPr>
          <w:p w14:paraId="220DBF8F" w14:textId="77777777" w:rsidR="0033465E" w:rsidRDefault="0033465E" w:rsidP="00726A94">
            <w:pPr>
              <w:pStyle w:val="StyleRight"/>
            </w:pPr>
          </w:p>
        </w:tc>
        <w:tc>
          <w:tcPr>
            <w:tcW w:w="2404" w:type="dxa"/>
            <w:shd w:val="clear" w:color="auto" w:fill="auto"/>
          </w:tcPr>
          <w:p w14:paraId="047A9B82" w14:textId="77777777" w:rsidR="0033465E" w:rsidRDefault="0033465E" w:rsidP="00726A94">
            <w:pPr>
              <w:tabs>
                <w:tab w:val="left" w:pos="5707"/>
              </w:tabs>
            </w:pPr>
          </w:p>
        </w:tc>
      </w:tr>
      <w:tr w:rsidR="0033465E" w14:paraId="09484436" w14:textId="77777777" w:rsidTr="00726A94">
        <w:trPr>
          <w:trHeight w:val="454"/>
        </w:trPr>
        <w:tc>
          <w:tcPr>
            <w:tcW w:w="6093" w:type="dxa"/>
            <w:shd w:val="clear" w:color="auto" w:fill="auto"/>
          </w:tcPr>
          <w:p w14:paraId="68D565C7" w14:textId="77777777" w:rsidR="0033465E" w:rsidRDefault="0033465E" w:rsidP="00726A94">
            <w:pPr>
              <w:pStyle w:val="StyleRight"/>
            </w:pPr>
          </w:p>
        </w:tc>
        <w:tc>
          <w:tcPr>
            <w:tcW w:w="2404" w:type="dxa"/>
            <w:shd w:val="clear" w:color="auto" w:fill="auto"/>
          </w:tcPr>
          <w:p w14:paraId="5DAE7841" w14:textId="77777777" w:rsidR="0033465E" w:rsidRDefault="0033465E" w:rsidP="00726A94">
            <w:pPr>
              <w:tabs>
                <w:tab w:val="left" w:pos="5707"/>
              </w:tabs>
            </w:pPr>
          </w:p>
        </w:tc>
      </w:tr>
      <w:tr w:rsidR="0033465E" w14:paraId="07D79109" w14:textId="77777777" w:rsidTr="00726A94">
        <w:trPr>
          <w:trHeight w:val="454"/>
        </w:trPr>
        <w:tc>
          <w:tcPr>
            <w:tcW w:w="6093" w:type="dxa"/>
            <w:shd w:val="clear" w:color="auto" w:fill="auto"/>
          </w:tcPr>
          <w:p w14:paraId="346D82FD" w14:textId="77777777" w:rsidR="0033465E" w:rsidRDefault="0033465E" w:rsidP="00726A94">
            <w:pPr>
              <w:pStyle w:val="StyleRight"/>
            </w:pPr>
          </w:p>
        </w:tc>
        <w:tc>
          <w:tcPr>
            <w:tcW w:w="2404" w:type="dxa"/>
            <w:shd w:val="clear" w:color="auto" w:fill="auto"/>
          </w:tcPr>
          <w:p w14:paraId="684706AA" w14:textId="77777777" w:rsidR="0033465E" w:rsidRDefault="0033465E" w:rsidP="00726A94">
            <w:pPr>
              <w:tabs>
                <w:tab w:val="left" w:pos="5707"/>
              </w:tabs>
            </w:pPr>
          </w:p>
        </w:tc>
      </w:tr>
      <w:tr w:rsidR="0033465E" w14:paraId="7F25D56E" w14:textId="77777777" w:rsidTr="00726A94">
        <w:trPr>
          <w:trHeight w:val="454"/>
        </w:trPr>
        <w:tc>
          <w:tcPr>
            <w:tcW w:w="6093" w:type="dxa"/>
            <w:shd w:val="clear" w:color="auto" w:fill="auto"/>
          </w:tcPr>
          <w:p w14:paraId="73E3C19C" w14:textId="77777777" w:rsidR="0033465E" w:rsidRDefault="0033465E" w:rsidP="00726A94">
            <w:pPr>
              <w:pStyle w:val="StyleRight"/>
            </w:pPr>
          </w:p>
        </w:tc>
        <w:tc>
          <w:tcPr>
            <w:tcW w:w="2404" w:type="dxa"/>
            <w:shd w:val="clear" w:color="auto" w:fill="auto"/>
          </w:tcPr>
          <w:p w14:paraId="0387787C" w14:textId="77777777" w:rsidR="0033465E" w:rsidRDefault="0033465E" w:rsidP="00726A94">
            <w:pPr>
              <w:tabs>
                <w:tab w:val="left" w:pos="5707"/>
              </w:tabs>
            </w:pPr>
          </w:p>
        </w:tc>
      </w:tr>
    </w:tbl>
    <w:p w14:paraId="6979D97D" w14:textId="77777777" w:rsidR="0033465E" w:rsidRDefault="0033465E" w:rsidP="0033465E">
      <w:pPr>
        <w:sectPr w:rsidR="0033465E" w:rsidSect="003C451D">
          <w:footerReference w:type="default" r:id="rId8"/>
          <w:footnotePr>
            <w:numRestart w:val="eachPage"/>
          </w:footnotePr>
          <w:type w:val="continuous"/>
          <w:pgSz w:w="11907" w:h="16840" w:code="9"/>
          <w:pgMar w:top="1418" w:right="1701" w:bottom="1418" w:left="1701" w:header="709" w:footer="1134" w:gutter="0"/>
          <w:cols w:space="708"/>
          <w:docGrid w:linePitch="326"/>
        </w:sectPr>
      </w:pPr>
      <w:bookmarkStart w:id="0" w:name="_Toc437263079"/>
    </w:p>
    <w:p w14:paraId="02998C6C" w14:textId="77777777" w:rsidR="0033465E" w:rsidRDefault="0033465E" w:rsidP="0033465E">
      <w:pPr>
        <w:pStyle w:val="Headingcenter"/>
      </w:pPr>
      <w:r w:rsidRPr="000650B0">
        <w:lastRenderedPageBreak/>
        <w:t>Autorideklaratsioon</w:t>
      </w:r>
      <w:bookmarkEnd w:id="0"/>
    </w:p>
    <w:p w14:paraId="57ACAFF3" w14:textId="77777777" w:rsidR="0033465E" w:rsidRDefault="0033465E" w:rsidP="0033465E">
      <w:pPr>
        <w:pStyle w:val="BodyText"/>
      </w:pPr>
      <w:r w:rsidRPr="00F826CC">
        <w:t>Kinnitan, et olen koos</w:t>
      </w:r>
      <w:r>
        <w:t>tanud antud lõputöö iseseisvalt</w:t>
      </w:r>
      <w:r w:rsidRPr="00F826CC">
        <w:t xml:space="preserve"> ning seda ei ole kellegi teise poolt varem kaitsmisele esitatud. Kõik töö koostamisel kasutatud teiste autorite tööd, olulised seisukohad, kirjandusallikatest ja mujalt pärinevad andmed on töös viidatud.</w:t>
      </w:r>
    </w:p>
    <w:p w14:paraId="16E6D745" w14:textId="77777777" w:rsidR="0033465E" w:rsidRPr="007E00C9" w:rsidRDefault="0033465E" w:rsidP="0033465E">
      <w:pPr>
        <w:pStyle w:val="BodyText"/>
      </w:pPr>
      <w:r>
        <w:t>Autor: Kevin Ree</w:t>
      </w:r>
    </w:p>
    <w:p w14:paraId="30DD4251" w14:textId="7D741C58" w:rsidR="0033465E" w:rsidRDefault="00D31516" w:rsidP="0033465E">
      <w:pPr>
        <w:pStyle w:val="BodyText"/>
      </w:pPr>
      <w:r>
        <w:t>10</w:t>
      </w:r>
      <w:r w:rsidR="0033465E">
        <w:t>.06.2016</w:t>
      </w:r>
    </w:p>
    <w:p w14:paraId="3345E582" w14:textId="77777777" w:rsidR="0033465E" w:rsidRDefault="0033465E" w:rsidP="0033465E"/>
    <w:p w14:paraId="1B827C07" w14:textId="77777777" w:rsidR="0033465E" w:rsidRDefault="0033465E" w:rsidP="0033465E">
      <w:pPr>
        <w:sectPr w:rsidR="0033465E" w:rsidSect="003C451D">
          <w:footerReference w:type="default" r:id="rId9"/>
          <w:footnotePr>
            <w:numRestart w:val="eachPage"/>
          </w:footnotePr>
          <w:pgSz w:w="11907" w:h="16840" w:code="9"/>
          <w:pgMar w:top="1418" w:right="1701" w:bottom="1418" w:left="1701" w:header="709" w:footer="851" w:gutter="0"/>
          <w:cols w:space="708"/>
        </w:sectPr>
      </w:pPr>
    </w:p>
    <w:p w14:paraId="77DCDD2D" w14:textId="77777777" w:rsidR="0033465E" w:rsidRDefault="0033465E" w:rsidP="0033465E">
      <w:pPr>
        <w:pStyle w:val="Headingcenter"/>
      </w:pPr>
      <w:bookmarkStart w:id="1" w:name="_Toc437263080"/>
      <w:r w:rsidRPr="00150112">
        <w:lastRenderedPageBreak/>
        <w:t>Annotatsioon</w:t>
      </w:r>
      <w:bookmarkEnd w:id="1"/>
    </w:p>
    <w:p w14:paraId="6F1DEFDF" w14:textId="77777777" w:rsidR="0033465E" w:rsidRDefault="0033465E" w:rsidP="0033465E">
      <w:pPr>
        <w:pStyle w:val="BodyText"/>
      </w:pPr>
      <w:r>
        <w:t xml:space="preserve">Käesoleva bakalaureusetöö eesmärgiks oli ehitada ja programmeerida robotauto, mis on võimeline leidma ruumis oleva liikuva või seisva heliallika ja sellele järgnema, kuniks robotauto tee pole takistatud. Heliallikas, millele robotauto reageerib, peab olema tugevam kui </w:t>
      </w:r>
      <w:proofErr w:type="spellStart"/>
      <w:r>
        <w:t>servomootorite</w:t>
      </w:r>
      <w:proofErr w:type="spellEnd"/>
      <w:r>
        <w:t xml:space="preserve"> tekitatud müra. Heliallika leidmiseks kasutatakse </w:t>
      </w:r>
      <w:r w:rsidRPr="00500B3F">
        <w:t xml:space="preserve">Tallinna Tehnikaülikooli </w:t>
      </w:r>
      <w:proofErr w:type="spellStart"/>
      <w:r w:rsidRPr="00500B3F">
        <w:t>Proaktiivtehnoloogiate</w:t>
      </w:r>
      <w:proofErr w:type="spellEnd"/>
      <w:r w:rsidRPr="00500B3F">
        <w:t xml:space="preserve"> Teaduslabori poolt</w:t>
      </w:r>
      <w:r>
        <w:t xml:space="preserve"> koostatud C programmi.</w:t>
      </w:r>
    </w:p>
    <w:p w14:paraId="6A8826D6" w14:textId="3E88F816" w:rsidR="0033465E" w:rsidRDefault="0033465E" w:rsidP="0033465E">
      <w:pPr>
        <w:pStyle w:val="BodyText"/>
      </w:pPr>
      <w:r w:rsidRPr="00C070BA">
        <w:t xml:space="preserve">Töös oli kolm põhiülesannet, millest esimene oli robotauto elektrooniliste komponentide ühendamine ja </w:t>
      </w:r>
      <w:r w:rsidR="00B33549" w:rsidRPr="00C070BA">
        <w:t>tööle saamine</w:t>
      </w:r>
      <w:r w:rsidRPr="00C070BA">
        <w:t xml:space="preserve">. Teiseks oli vaja leida viis, kuidas juhtida robotauto </w:t>
      </w:r>
      <w:proofErr w:type="spellStart"/>
      <w:r w:rsidRPr="00C070BA">
        <w:t>servomootoreid</w:t>
      </w:r>
      <w:proofErr w:type="spellEnd"/>
      <w:r w:rsidRPr="00C070BA">
        <w:t xml:space="preserve"> efektiivselt erineva suuna ja kiirusega. Kolmandaks oli sensorite lugemise üheaegne integreerimine ja liikumisotsuste vastuvõtmine.</w:t>
      </w:r>
    </w:p>
    <w:p w14:paraId="0446BE15" w14:textId="77777777" w:rsidR="0033465E" w:rsidRDefault="0033465E" w:rsidP="0033465E">
      <w:pPr>
        <w:pStyle w:val="BodyText"/>
      </w:pPr>
      <w:r>
        <w:t xml:space="preserve">Töö tulemuseks on töötav robotauto, mida juhitakse </w:t>
      </w:r>
      <w:proofErr w:type="spellStart"/>
      <w:r>
        <w:t>Pythoni</w:t>
      </w:r>
      <w:proofErr w:type="spellEnd"/>
      <w:r>
        <w:t>-keelse programmiga ruumis kõige valjema heliallika suunas, vältides mootorite mürast tekitatud valesid suundi. Juhtimiseks kasutatakse C programmist saadud heliallika asukoha nurga ja helitugevuse väärtusi. Robotauto liigub heliallika poole, kuni tema tee ei ole takistatud.</w:t>
      </w:r>
    </w:p>
    <w:p w14:paraId="28F6D30B" w14:textId="77777777" w:rsidR="0033465E" w:rsidRDefault="0033465E" w:rsidP="0033465E">
      <w:pPr>
        <w:pStyle w:val="BodyText"/>
      </w:pPr>
      <w:r>
        <w:t>Lõputöö on kirjutatud eesti keeles ning sisaldab teksti 30 leheküljel, 9 peatükki, 21 joonist, 0 tabelit.</w:t>
      </w:r>
    </w:p>
    <w:p w14:paraId="200B154E" w14:textId="77777777" w:rsidR="0033465E" w:rsidRDefault="0033465E" w:rsidP="0033465E">
      <w:pPr>
        <w:sectPr w:rsidR="0033465E" w:rsidSect="003C451D">
          <w:footnotePr>
            <w:numRestart w:val="eachPage"/>
          </w:footnotePr>
          <w:pgSz w:w="11907" w:h="16840" w:code="9"/>
          <w:pgMar w:top="1418" w:right="1701" w:bottom="1418" w:left="1701" w:header="709" w:footer="851" w:gutter="0"/>
          <w:cols w:space="708"/>
        </w:sectPr>
      </w:pPr>
    </w:p>
    <w:p w14:paraId="643D0FAD" w14:textId="77777777" w:rsidR="0033465E" w:rsidRPr="00922B85" w:rsidRDefault="0033465E" w:rsidP="0033465E">
      <w:pPr>
        <w:pStyle w:val="Headingcenter"/>
      </w:pPr>
      <w:bookmarkStart w:id="2" w:name="_Toc437263081"/>
      <w:r w:rsidRPr="00922B85">
        <w:rPr>
          <w:lang w:val="en-GB"/>
        </w:rPr>
        <w:lastRenderedPageBreak/>
        <w:t>Abstract</w:t>
      </w:r>
      <w:bookmarkEnd w:id="2"/>
      <w:r>
        <w:rPr>
          <w:lang w:val="en-GB"/>
        </w:rPr>
        <w:br/>
      </w:r>
      <w:proofErr w:type="spellStart"/>
      <w:r w:rsidRPr="00D8429A">
        <w:rPr>
          <w:sz w:val="28"/>
        </w:rPr>
        <w:t>Sound-Following</w:t>
      </w:r>
      <w:proofErr w:type="spellEnd"/>
      <w:r w:rsidRPr="00D8429A">
        <w:rPr>
          <w:sz w:val="28"/>
        </w:rPr>
        <w:t xml:space="preserve"> Robot </w:t>
      </w:r>
      <w:proofErr w:type="spellStart"/>
      <w:r w:rsidRPr="00D8429A">
        <w:rPr>
          <w:sz w:val="28"/>
        </w:rPr>
        <w:t>Car</w:t>
      </w:r>
      <w:proofErr w:type="spellEnd"/>
    </w:p>
    <w:p w14:paraId="158F3E7C" w14:textId="77777777" w:rsidR="0033465E" w:rsidRPr="001D1EEB" w:rsidRDefault="0033465E" w:rsidP="0033465E">
      <w:pPr>
        <w:pStyle w:val="BodyText"/>
        <w:rPr>
          <w:b/>
          <w:lang w:val="en-US"/>
        </w:rPr>
      </w:pPr>
      <w:r w:rsidRPr="001D1EEB">
        <w:rPr>
          <w:lang w:val="en-US"/>
        </w:rPr>
        <w:t xml:space="preserve">The aim of this thesis was to build and program a robot car that is able to </w:t>
      </w:r>
      <w:r>
        <w:rPr>
          <w:lang w:val="en-US"/>
        </w:rPr>
        <w:t>detect a</w:t>
      </w:r>
      <w:r w:rsidRPr="001D1EEB">
        <w:rPr>
          <w:lang w:val="en-US"/>
        </w:rPr>
        <w:t xml:space="preserve"> stationary or </w:t>
      </w:r>
      <w:r>
        <w:rPr>
          <w:lang w:val="en-US"/>
        </w:rPr>
        <w:t xml:space="preserve">a </w:t>
      </w:r>
      <w:r w:rsidRPr="001D1EEB">
        <w:rPr>
          <w:lang w:val="en-US"/>
        </w:rPr>
        <w:t xml:space="preserve">moving sound source in the room, and </w:t>
      </w:r>
      <w:r>
        <w:rPr>
          <w:lang w:val="en-US"/>
        </w:rPr>
        <w:t>move towards</w:t>
      </w:r>
      <w:r w:rsidRPr="001D1EEB">
        <w:rPr>
          <w:lang w:val="en-US"/>
        </w:rPr>
        <w:t xml:space="preserve"> it until the chosen ro</w:t>
      </w:r>
      <w:r>
        <w:rPr>
          <w:lang w:val="en-US"/>
        </w:rPr>
        <w:t>u</w:t>
      </w:r>
      <w:r w:rsidRPr="001D1EEB">
        <w:rPr>
          <w:lang w:val="en-US"/>
        </w:rPr>
        <w:t>t</w:t>
      </w:r>
      <w:r>
        <w:rPr>
          <w:lang w:val="en-US"/>
        </w:rPr>
        <w:t>e</w:t>
      </w:r>
      <w:r w:rsidRPr="001D1EEB">
        <w:rPr>
          <w:lang w:val="en-US"/>
        </w:rPr>
        <w:t xml:space="preserve"> is obstructed. </w:t>
      </w:r>
      <w:r>
        <w:rPr>
          <w:lang w:val="en-US"/>
        </w:rPr>
        <w:t>The</w:t>
      </w:r>
      <w:r w:rsidRPr="001D1EEB">
        <w:rPr>
          <w:lang w:val="en-US"/>
        </w:rPr>
        <w:t xml:space="preserve"> car </w:t>
      </w:r>
      <w:r w:rsidRPr="007242F1">
        <w:t xml:space="preserve">must </w:t>
      </w:r>
      <w:proofErr w:type="spellStart"/>
      <w:r w:rsidRPr="007242F1">
        <w:t>only</w:t>
      </w:r>
      <w:proofErr w:type="spellEnd"/>
      <w:r w:rsidRPr="007242F1">
        <w:t xml:space="preserve"> </w:t>
      </w:r>
      <w:proofErr w:type="spellStart"/>
      <w:r w:rsidRPr="007242F1">
        <w:t>follow</w:t>
      </w:r>
      <w:proofErr w:type="spellEnd"/>
      <w:r w:rsidRPr="007242F1">
        <w:t xml:space="preserve"> </w:t>
      </w:r>
      <w:proofErr w:type="spellStart"/>
      <w:r w:rsidRPr="007242F1">
        <w:t>sound</w:t>
      </w:r>
      <w:proofErr w:type="spellEnd"/>
      <w:r w:rsidRPr="007242F1">
        <w:t xml:space="preserve"> </w:t>
      </w:r>
      <w:proofErr w:type="spellStart"/>
      <w:r w:rsidRPr="007242F1">
        <w:t>that</w:t>
      </w:r>
      <w:proofErr w:type="spellEnd"/>
      <w:r w:rsidRPr="007242F1">
        <w:t xml:space="preserve"> </w:t>
      </w:r>
      <w:proofErr w:type="spellStart"/>
      <w:r w:rsidRPr="007242F1">
        <w:t>is</w:t>
      </w:r>
      <w:proofErr w:type="spellEnd"/>
      <w:r w:rsidRPr="007242F1">
        <w:t xml:space="preserve"> </w:t>
      </w:r>
      <w:proofErr w:type="spellStart"/>
      <w:r w:rsidRPr="007242F1">
        <w:t>stronger</w:t>
      </w:r>
      <w:proofErr w:type="spellEnd"/>
      <w:r w:rsidRPr="007242F1">
        <w:t xml:space="preserve"> </w:t>
      </w:r>
      <w:proofErr w:type="spellStart"/>
      <w:r w:rsidRPr="007242F1">
        <w:t>than</w:t>
      </w:r>
      <w:proofErr w:type="spellEnd"/>
      <w:r w:rsidRPr="007242F1">
        <w:t xml:space="preserve"> </w:t>
      </w:r>
      <w:proofErr w:type="spellStart"/>
      <w:r w:rsidRPr="007242F1">
        <w:t>the</w:t>
      </w:r>
      <w:proofErr w:type="spellEnd"/>
      <w:r w:rsidRPr="007242F1">
        <w:t xml:space="preserve"> </w:t>
      </w:r>
      <w:proofErr w:type="spellStart"/>
      <w:r w:rsidRPr="007242F1">
        <w:t>noise</w:t>
      </w:r>
      <w:proofErr w:type="spellEnd"/>
      <w:r w:rsidRPr="007242F1">
        <w:t xml:space="preserve"> </w:t>
      </w:r>
      <w:proofErr w:type="spellStart"/>
      <w:r w:rsidRPr="007242F1">
        <w:t>generated</w:t>
      </w:r>
      <w:proofErr w:type="spellEnd"/>
      <w:r w:rsidRPr="007242F1">
        <w:t xml:space="preserve"> </w:t>
      </w:r>
      <w:proofErr w:type="spellStart"/>
      <w:r w:rsidRPr="007242F1">
        <w:t>by</w:t>
      </w:r>
      <w:proofErr w:type="spellEnd"/>
      <w:r w:rsidRPr="007242F1">
        <w:t xml:space="preserve"> </w:t>
      </w:r>
      <w:proofErr w:type="spellStart"/>
      <w:r w:rsidRPr="007242F1">
        <w:t>its</w:t>
      </w:r>
      <w:proofErr w:type="spellEnd"/>
      <w:r w:rsidRPr="007242F1">
        <w:t xml:space="preserve"> </w:t>
      </w:r>
      <w:proofErr w:type="spellStart"/>
      <w:r w:rsidRPr="007242F1">
        <w:t>servo</w:t>
      </w:r>
      <w:proofErr w:type="spellEnd"/>
      <w:r w:rsidRPr="007242F1">
        <w:t xml:space="preserve"> </w:t>
      </w:r>
      <w:proofErr w:type="spellStart"/>
      <w:r w:rsidRPr="007242F1">
        <w:t>motors</w:t>
      </w:r>
      <w:proofErr w:type="spellEnd"/>
      <w:r w:rsidRPr="007242F1">
        <w:t xml:space="preserve">. </w:t>
      </w:r>
      <w:proofErr w:type="spellStart"/>
      <w:r w:rsidRPr="007242F1">
        <w:t>The</w:t>
      </w:r>
      <w:proofErr w:type="spellEnd"/>
      <w:r w:rsidRPr="007242F1">
        <w:t xml:space="preserve"> </w:t>
      </w:r>
      <w:proofErr w:type="spellStart"/>
      <w:r w:rsidRPr="007242F1">
        <w:t>sound</w:t>
      </w:r>
      <w:proofErr w:type="spellEnd"/>
      <w:r w:rsidRPr="007242F1">
        <w:t xml:space="preserve"> </w:t>
      </w:r>
      <w:r w:rsidRPr="007242F1">
        <w:rPr>
          <w:lang w:val="en-US"/>
        </w:rPr>
        <w:t>source</w:t>
      </w:r>
      <w:r w:rsidRPr="007242F1">
        <w:t xml:space="preserve"> </w:t>
      </w:r>
      <w:proofErr w:type="spellStart"/>
      <w:r w:rsidRPr="007242F1">
        <w:t>is</w:t>
      </w:r>
      <w:proofErr w:type="spellEnd"/>
      <w:r w:rsidRPr="007242F1">
        <w:t xml:space="preserve"> </w:t>
      </w:r>
      <w:proofErr w:type="spellStart"/>
      <w:r w:rsidRPr="007242F1">
        <w:t>located</w:t>
      </w:r>
      <w:proofErr w:type="spellEnd"/>
      <w:r w:rsidRPr="007242F1">
        <w:t xml:space="preserve"> </w:t>
      </w:r>
      <w:proofErr w:type="spellStart"/>
      <w:r w:rsidRPr="007242F1">
        <w:t>using</w:t>
      </w:r>
      <w:proofErr w:type="spellEnd"/>
      <w:r w:rsidRPr="007242F1">
        <w:t xml:space="preserve"> C </w:t>
      </w:r>
      <w:proofErr w:type="spellStart"/>
      <w:r w:rsidRPr="007242F1">
        <w:t>code</w:t>
      </w:r>
      <w:proofErr w:type="spellEnd"/>
      <w:r w:rsidRPr="007242F1">
        <w:t xml:space="preserve"> </w:t>
      </w:r>
      <w:proofErr w:type="spellStart"/>
      <w:r w:rsidRPr="007242F1">
        <w:t>provided</w:t>
      </w:r>
      <w:proofErr w:type="spellEnd"/>
      <w:r w:rsidRPr="007242F1">
        <w:t xml:space="preserve"> </w:t>
      </w:r>
      <w:proofErr w:type="spellStart"/>
      <w:r w:rsidRPr="007242F1">
        <w:t>by</w:t>
      </w:r>
      <w:proofErr w:type="spellEnd"/>
      <w:r w:rsidRPr="007242F1">
        <w:t xml:space="preserve"> </w:t>
      </w:r>
      <w:proofErr w:type="spellStart"/>
      <w:r>
        <w:t>the</w:t>
      </w:r>
      <w:proofErr w:type="spellEnd"/>
      <w:r>
        <w:t xml:space="preserve"> </w:t>
      </w:r>
      <w:r w:rsidRPr="007242F1">
        <w:rPr>
          <w:lang w:val="en-US"/>
        </w:rPr>
        <w:t>Research Laboratory for Proactive Technologies</w:t>
      </w:r>
      <w:r w:rsidRPr="007242F1">
        <w:t>.</w:t>
      </w:r>
    </w:p>
    <w:p w14:paraId="335CDE55" w14:textId="77777777" w:rsidR="0033465E" w:rsidRPr="001D1EEB" w:rsidRDefault="0033465E" w:rsidP="0033465E">
      <w:pPr>
        <w:pStyle w:val="BodyText"/>
        <w:rPr>
          <w:lang w:val="en-US"/>
        </w:rPr>
      </w:pPr>
      <w:r w:rsidRPr="00C070BA">
        <w:rPr>
          <w:lang w:val="en-US"/>
        </w:rPr>
        <w:t>There were three main tasks in this work, the first of which was wiring all the electronic components and getting them to work. Secondly, we needed to find a way to control the robot car servo motors efficiently at different speeds and directions. Lastly, we needed to integrate sensor readings and control car driving.</w:t>
      </w:r>
    </w:p>
    <w:p w14:paraId="0CCA4111" w14:textId="77777777" w:rsidR="0033465E" w:rsidRPr="0053423B" w:rsidRDefault="0033465E" w:rsidP="0033465E">
      <w:pPr>
        <w:pStyle w:val="BodyText"/>
        <w:rPr>
          <w:lang w:val="en-US"/>
        </w:rPr>
      </w:pPr>
      <w:r w:rsidRPr="001D1EEB">
        <w:rPr>
          <w:lang w:val="en-US"/>
        </w:rPr>
        <w:t xml:space="preserve">As a result we have a working robot car, controlled by Python </w:t>
      </w:r>
      <w:proofErr w:type="gramStart"/>
      <w:r w:rsidRPr="001D1EEB">
        <w:rPr>
          <w:lang w:val="en-US"/>
        </w:rPr>
        <w:t>program</w:t>
      </w:r>
      <w:r>
        <w:rPr>
          <w:lang w:val="en-US"/>
        </w:rPr>
        <w:t>,</w:t>
      </w:r>
      <w:r w:rsidRPr="001D1EEB">
        <w:rPr>
          <w:lang w:val="en-US"/>
        </w:rPr>
        <w:t xml:space="preserve"> t</w:t>
      </w:r>
      <w:r>
        <w:rPr>
          <w:lang w:val="en-US"/>
        </w:rPr>
        <w:t>hat</w:t>
      </w:r>
      <w:proofErr w:type="gramEnd"/>
      <w:r w:rsidRPr="001D1EEB">
        <w:rPr>
          <w:lang w:val="en-US"/>
        </w:rPr>
        <w:t xml:space="preserve"> follow</w:t>
      </w:r>
      <w:r>
        <w:rPr>
          <w:lang w:val="en-US"/>
        </w:rPr>
        <w:t>s</w:t>
      </w:r>
      <w:r w:rsidRPr="001D1EEB">
        <w:rPr>
          <w:lang w:val="en-US"/>
        </w:rPr>
        <w:t xml:space="preserve"> the loudest sound source in the room while ignoring the noise generated by servo motors. To control the robot we use data from C program: sound source angle and volume level. Robot car will follow the sound source until the chosen ro</w:t>
      </w:r>
      <w:r>
        <w:rPr>
          <w:lang w:val="en-US"/>
        </w:rPr>
        <w:t>u</w:t>
      </w:r>
      <w:r w:rsidRPr="001D1EEB">
        <w:rPr>
          <w:lang w:val="en-US"/>
        </w:rPr>
        <w:t>t</w:t>
      </w:r>
      <w:r>
        <w:rPr>
          <w:lang w:val="en-US"/>
        </w:rPr>
        <w:t>e</w:t>
      </w:r>
      <w:r w:rsidRPr="001D1EEB">
        <w:rPr>
          <w:lang w:val="en-US"/>
        </w:rPr>
        <w:t xml:space="preserve"> is obstructed.</w:t>
      </w:r>
    </w:p>
    <w:p w14:paraId="462EE904" w14:textId="77777777" w:rsidR="0033465E" w:rsidRDefault="0033465E" w:rsidP="0033465E">
      <w:pPr>
        <w:pStyle w:val="BodyText"/>
        <w:rPr>
          <w:lang w:val="en-US"/>
        </w:rPr>
      </w:pPr>
      <w:r w:rsidRPr="002C4622">
        <w:rPr>
          <w:lang w:val="en-US"/>
        </w:rPr>
        <w:t xml:space="preserve">The thesis is in </w:t>
      </w:r>
      <w:r>
        <w:rPr>
          <w:lang w:val="en-US"/>
        </w:rPr>
        <w:t>Estonian</w:t>
      </w:r>
      <w:r w:rsidRPr="002C4622">
        <w:rPr>
          <w:lang w:val="en-US"/>
        </w:rPr>
        <w:t xml:space="preserve"> and contains </w:t>
      </w:r>
      <w:r>
        <w:rPr>
          <w:lang w:val="en-US"/>
        </w:rPr>
        <w:t>30</w:t>
      </w:r>
      <w:r w:rsidRPr="002C4622">
        <w:rPr>
          <w:lang w:val="en-US"/>
        </w:rPr>
        <w:t xml:space="preserve"> pages of text, </w:t>
      </w:r>
      <w:r>
        <w:rPr>
          <w:lang w:val="en-US"/>
        </w:rPr>
        <w:t>9</w:t>
      </w:r>
      <w:r w:rsidRPr="002C4622">
        <w:rPr>
          <w:lang w:val="en-US"/>
        </w:rPr>
        <w:t xml:space="preserve"> chapters, </w:t>
      </w:r>
      <w:r>
        <w:rPr>
          <w:lang w:val="en-US"/>
        </w:rPr>
        <w:t>21</w:t>
      </w:r>
      <w:r w:rsidRPr="002C4622">
        <w:rPr>
          <w:lang w:val="en-US"/>
        </w:rPr>
        <w:t xml:space="preserve"> figures, </w:t>
      </w:r>
      <w:r>
        <w:rPr>
          <w:lang w:val="en-US"/>
        </w:rPr>
        <w:t>0</w:t>
      </w:r>
      <w:r w:rsidRPr="002C4622">
        <w:rPr>
          <w:lang w:val="en-US"/>
        </w:rPr>
        <w:t xml:space="preserve"> tables. </w:t>
      </w:r>
    </w:p>
    <w:p w14:paraId="10AE0F01" w14:textId="77777777" w:rsidR="0033465E" w:rsidRDefault="0033465E" w:rsidP="0033465E">
      <w:pPr>
        <w:rPr>
          <w:lang w:val="en-US"/>
        </w:rPr>
      </w:pPr>
    </w:p>
    <w:p w14:paraId="008256F5" w14:textId="77777777" w:rsidR="0033465E" w:rsidRDefault="0033465E" w:rsidP="0033465E">
      <w:pPr>
        <w:rPr>
          <w:lang w:val="en-US"/>
        </w:rPr>
        <w:sectPr w:rsidR="0033465E" w:rsidSect="003C451D">
          <w:footnotePr>
            <w:numRestart w:val="eachPage"/>
          </w:footnotePr>
          <w:pgSz w:w="11907" w:h="16840" w:code="9"/>
          <w:pgMar w:top="1418" w:right="1701" w:bottom="1418" w:left="1701" w:header="709" w:footer="851" w:gutter="0"/>
          <w:cols w:space="708"/>
        </w:sectPr>
      </w:pPr>
    </w:p>
    <w:p w14:paraId="234EB452" w14:textId="77777777" w:rsidR="0033465E" w:rsidRDefault="0033465E" w:rsidP="0033465E">
      <w:pPr>
        <w:pStyle w:val="Headingcenter"/>
      </w:pPr>
      <w:bookmarkStart w:id="3" w:name="_Toc437263082"/>
      <w:r w:rsidRPr="00D86E77">
        <w:lastRenderedPageBreak/>
        <w:t>Lühendite ja mõistete sõnastik</w:t>
      </w:r>
      <w:bookmarkEnd w:id="3"/>
    </w:p>
    <w:tbl>
      <w:tblPr>
        <w:tblW w:w="0" w:type="auto"/>
        <w:tblLook w:val="04A0" w:firstRow="1" w:lastRow="0" w:firstColumn="1" w:lastColumn="0" w:noHBand="0" w:noVBand="1"/>
      </w:tblPr>
      <w:tblGrid>
        <w:gridCol w:w="2616"/>
        <w:gridCol w:w="5889"/>
      </w:tblGrid>
      <w:tr w:rsidR="0033465E" w14:paraId="268A5A31" w14:textId="77777777" w:rsidTr="00726A94">
        <w:trPr>
          <w:trHeight w:val="397"/>
        </w:trPr>
        <w:tc>
          <w:tcPr>
            <w:tcW w:w="2616" w:type="dxa"/>
            <w:shd w:val="clear" w:color="auto" w:fill="auto"/>
            <w:vAlign w:val="center"/>
          </w:tcPr>
          <w:p w14:paraId="1D6873ED" w14:textId="77777777" w:rsidR="0033465E" w:rsidRDefault="0033465E" w:rsidP="00726A94">
            <w:pPr>
              <w:pStyle w:val="Tabletext"/>
            </w:pPr>
            <w:r>
              <w:t>BBB</w:t>
            </w:r>
          </w:p>
        </w:tc>
        <w:tc>
          <w:tcPr>
            <w:tcW w:w="5889" w:type="dxa"/>
            <w:shd w:val="clear" w:color="auto" w:fill="auto"/>
            <w:vAlign w:val="center"/>
          </w:tcPr>
          <w:p w14:paraId="4B340AAD" w14:textId="77777777" w:rsidR="0033465E" w:rsidRDefault="0033465E" w:rsidP="00726A94">
            <w:pPr>
              <w:pStyle w:val="Tabletext"/>
            </w:pPr>
            <w:proofErr w:type="spellStart"/>
            <w:r>
              <w:t>B</w:t>
            </w:r>
            <w:r w:rsidRPr="0019546C">
              <w:t>eagle</w:t>
            </w:r>
            <w:r>
              <w:t>b</w:t>
            </w:r>
            <w:r w:rsidRPr="0019546C">
              <w:t>one</w:t>
            </w:r>
            <w:proofErr w:type="spellEnd"/>
            <w:r w:rsidRPr="0019546C">
              <w:t xml:space="preserve"> </w:t>
            </w:r>
            <w:proofErr w:type="spellStart"/>
            <w:r>
              <w:t>B</w:t>
            </w:r>
            <w:r w:rsidRPr="0019546C">
              <w:t>lack</w:t>
            </w:r>
            <w:proofErr w:type="spellEnd"/>
          </w:p>
        </w:tc>
      </w:tr>
      <w:tr w:rsidR="0033465E" w14:paraId="4C68F2DB" w14:textId="77777777" w:rsidTr="00726A94">
        <w:trPr>
          <w:trHeight w:val="397"/>
        </w:trPr>
        <w:tc>
          <w:tcPr>
            <w:tcW w:w="2616" w:type="dxa"/>
            <w:shd w:val="clear" w:color="auto" w:fill="auto"/>
            <w:vAlign w:val="center"/>
          </w:tcPr>
          <w:p w14:paraId="24B2C299" w14:textId="77777777" w:rsidR="0033465E" w:rsidRPr="00157D2C" w:rsidRDefault="0033465E" w:rsidP="00726A94">
            <w:pPr>
              <w:pStyle w:val="Tabletext"/>
            </w:pPr>
            <w:r>
              <w:t>PWM</w:t>
            </w:r>
          </w:p>
        </w:tc>
        <w:tc>
          <w:tcPr>
            <w:tcW w:w="5889" w:type="dxa"/>
            <w:shd w:val="clear" w:color="auto" w:fill="auto"/>
            <w:vAlign w:val="center"/>
          </w:tcPr>
          <w:p w14:paraId="78E03548" w14:textId="77777777" w:rsidR="0033465E" w:rsidRDefault="0033465E" w:rsidP="00726A94">
            <w:pPr>
              <w:pStyle w:val="Tabletext"/>
            </w:pPr>
            <w:proofErr w:type="spellStart"/>
            <w:r w:rsidRPr="00AB0541">
              <w:rPr>
                <w:i/>
              </w:rPr>
              <w:t>Pulse-width</w:t>
            </w:r>
            <w:proofErr w:type="spellEnd"/>
            <w:r w:rsidRPr="00AB0541">
              <w:rPr>
                <w:i/>
              </w:rPr>
              <w:t xml:space="preserve"> </w:t>
            </w:r>
            <w:proofErr w:type="spellStart"/>
            <w:r w:rsidRPr="00AB0541">
              <w:rPr>
                <w:i/>
              </w:rPr>
              <w:t>modulation</w:t>
            </w:r>
            <w:proofErr w:type="spellEnd"/>
            <w:r>
              <w:t>, p</w:t>
            </w:r>
            <w:r w:rsidRPr="00A03DBA">
              <w:t>ulsilaiusmodulatsioon</w:t>
            </w:r>
          </w:p>
        </w:tc>
      </w:tr>
      <w:tr w:rsidR="0033465E" w14:paraId="5B73E23E" w14:textId="77777777" w:rsidTr="00726A94">
        <w:trPr>
          <w:trHeight w:val="397"/>
        </w:trPr>
        <w:tc>
          <w:tcPr>
            <w:tcW w:w="2616" w:type="dxa"/>
            <w:shd w:val="clear" w:color="auto" w:fill="auto"/>
            <w:vAlign w:val="center"/>
          </w:tcPr>
          <w:p w14:paraId="7139A461" w14:textId="77777777" w:rsidR="0033465E" w:rsidRDefault="0033465E" w:rsidP="00726A94">
            <w:pPr>
              <w:pStyle w:val="Tabletext"/>
            </w:pPr>
            <w:r>
              <w:t>DC</w:t>
            </w:r>
          </w:p>
        </w:tc>
        <w:tc>
          <w:tcPr>
            <w:tcW w:w="5889" w:type="dxa"/>
            <w:shd w:val="clear" w:color="auto" w:fill="auto"/>
            <w:vAlign w:val="center"/>
          </w:tcPr>
          <w:p w14:paraId="4B6421DC" w14:textId="77777777" w:rsidR="0033465E" w:rsidRDefault="0033465E" w:rsidP="00726A94">
            <w:pPr>
              <w:pStyle w:val="Tabletext"/>
            </w:pPr>
            <w:proofErr w:type="spellStart"/>
            <w:r w:rsidRPr="00D8429A">
              <w:rPr>
                <w:i/>
              </w:rPr>
              <w:t>Duty</w:t>
            </w:r>
            <w:proofErr w:type="spellEnd"/>
            <w:r w:rsidRPr="00D8429A">
              <w:rPr>
                <w:i/>
              </w:rPr>
              <w:t xml:space="preserve"> </w:t>
            </w:r>
            <w:proofErr w:type="spellStart"/>
            <w:r w:rsidRPr="00D8429A">
              <w:rPr>
                <w:i/>
              </w:rPr>
              <w:t>cycle</w:t>
            </w:r>
            <w:proofErr w:type="spellEnd"/>
            <w:r>
              <w:t>, töötsükkel</w:t>
            </w:r>
          </w:p>
        </w:tc>
      </w:tr>
      <w:tr w:rsidR="0033465E" w14:paraId="01331222" w14:textId="77777777" w:rsidTr="00726A94">
        <w:trPr>
          <w:trHeight w:val="397"/>
        </w:trPr>
        <w:tc>
          <w:tcPr>
            <w:tcW w:w="2616" w:type="dxa"/>
            <w:shd w:val="clear" w:color="auto" w:fill="auto"/>
            <w:vAlign w:val="center"/>
          </w:tcPr>
          <w:p w14:paraId="07BB3EE4" w14:textId="77777777" w:rsidR="0033465E" w:rsidRDefault="0033465E" w:rsidP="00726A94">
            <w:pPr>
              <w:pStyle w:val="Tabletext"/>
            </w:pPr>
            <w:r>
              <w:t>I2C</w:t>
            </w:r>
          </w:p>
        </w:tc>
        <w:tc>
          <w:tcPr>
            <w:tcW w:w="5889" w:type="dxa"/>
            <w:shd w:val="clear" w:color="auto" w:fill="auto"/>
            <w:vAlign w:val="center"/>
          </w:tcPr>
          <w:p w14:paraId="3568668D" w14:textId="77777777" w:rsidR="0033465E" w:rsidRPr="00957774" w:rsidRDefault="0033465E" w:rsidP="00726A94">
            <w:pPr>
              <w:pStyle w:val="Tabletext"/>
            </w:pPr>
            <w:r w:rsidRPr="00957774">
              <w:t>Inter-</w:t>
            </w:r>
            <w:proofErr w:type="spellStart"/>
            <w:r w:rsidRPr="00957774">
              <w:t>Integrated</w:t>
            </w:r>
            <w:proofErr w:type="spellEnd"/>
            <w:r w:rsidRPr="00957774">
              <w:t xml:space="preserve"> </w:t>
            </w:r>
            <w:proofErr w:type="spellStart"/>
            <w:r w:rsidRPr="00957774">
              <w:t>Circuit</w:t>
            </w:r>
            <w:proofErr w:type="spellEnd"/>
            <w:r w:rsidRPr="00957774">
              <w:t xml:space="preserve">, </w:t>
            </w:r>
            <w:r w:rsidRPr="00957774">
              <w:rPr>
                <w:rStyle w:val="ATItextChar"/>
                <w:sz w:val="22"/>
                <w:szCs w:val="24"/>
              </w:rPr>
              <w:t>kahejuhtmeliides</w:t>
            </w:r>
          </w:p>
        </w:tc>
      </w:tr>
      <w:tr w:rsidR="0033465E" w14:paraId="0282DCF4" w14:textId="77777777" w:rsidTr="00726A94">
        <w:trPr>
          <w:trHeight w:val="397"/>
        </w:trPr>
        <w:tc>
          <w:tcPr>
            <w:tcW w:w="2616" w:type="dxa"/>
            <w:shd w:val="clear" w:color="auto" w:fill="auto"/>
            <w:vAlign w:val="center"/>
          </w:tcPr>
          <w:p w14:paraId="1F4B4CD7" w14:textId="77777777" w:rsidR="0033465E" w:rsidRDefault="0033465E" w:rsidP="00726A94">
            <w:pPr>
              <w:pStyle w:val="Tabletext"/>
            </w:pPr>
            <w:r>
              <w:t>RAM</w:t>
            </w:r>
          </w:p>
        </w:tc>
        <w:tc>
          <w:tcPr>
            <w:tcW w:w="5889" w:type="dxa"/>
            <w:shd w:val="clear" w:color="auto" w:fill="auto"/>
            <w:vAlign w:val="center"/>
          </w:tcPr>
          <w:p w14:paraId="26CF8736" w14:textId="77777777" w:rsidR="0033465E" w:rsidRPr="00957774" w:rsidRDefault="0033465E" w:rsidP="00726A94">
            <w:pPr>
              <w:pStyle w:val="Tabletext"/>
            </w:pPr>
            <w:proofErr w:type="spellStart"/>
            <w:r w:rsidRPr="00957774">
              <w:rPr>
                <w:rStyle w:val="ATItextChar"/>
                <w:sz w:val="22"/>
                <w:szCs w:val="24"/>
              </w:rPr>
              <w:t>Random</w:t>
            </w:r>
            <w:proofErr w:type="spellEnd"/>
            <w:r w:rsidRPr="00957774">
              <w:rPr>
                <w:rStyle w:val="ATItextChar"/>
                <w:sz w:val="22"/>
                <w:szCs w:val="24"/>
              </w:rPr>
              <w:t xml:space="preserve"> </w:t>
            </w:r>
            <w:proofErr w:type="spellStart"/>
            <w:r w:rsidRPr="00957774">
              <w:rPr>
                <w:rStyle w:val="ATItextChar"/>
                <w:sz w:val="22"/>
                <w:szCs w:val="24"/>
              </w:rPr>
              <w:t>access</w:t>
            </w:r>
            <w:proofErr w:type="spellEnd"/>
            <w:r w:rsidRPr="00957774">
              <w:rPr>
                <w:rStyle w:val="ATItextChar"/>
                <w:sz w:val="22"/>
                <w:szCs w:val="24"/>
              </w:rPr>
              <w:t xml:space="preserve"> </w:t>
            </w:r>
            <w:proofErr w:type="spellStart"/>
            <w:r w:rsidRPr="00957774">
              <w:rPr>
                <w:rStyle w:val="ATItextChar"/>
                <w:sz w:val="22"/>
                <w:szCs w:val="24"/>
              </w:rPr>
              <w:t>memory</w:t>
            </w:r>
            <w:proofErr w:type="spellEnd"/>
            <w:r w:rsidRPr="00957774">
              <w:rPr>
                <w:rStyle w:val="ATItextChar"/>
                <w:sz w:val="22"/>
                <w:szCs w:val="24"/>
              </w:rPr>
              <w:t>, suvapöördusmälu</w:t>
            </w:r>
          </w:p>
        </w:tc>
      </w:tr>
      <w:tr w:rsidR="0033465E" w14:paraId="1D8CEBAA" w14:textId="77777777" w:rsidTr="00726A94">
        <w:trPr>
          <w:trHeight w:val="397"/>
        </w:trPr>
        <w:tc>
          <w:tcPr>
            <w:tcW w:w="2616" w:type="dxa"/>
            <w:shd w:val="clear" w:color="auto" w:fill="auto"/>
            <w:vAlign w:val="center"/>
          </w:tcPr>
          <w:p w14:paraId="71632C8E" w14:textId="77777777" w:rsidR="0033465E" w:rsidRDefault="0033465E" w:rsidP="00726A94">
            <w:pPr>
              <w:pStyle w:val="Tabletext"/>
            </w:pPr>
            <w:r>
              <w:t>PRU</w:t>
            </w:r>
          </w:p>
        </w:tc>
        <w:tc>
          <w:tcPr>
            <w:tcW w:w="5889" w:type="dxa"/>
            <w:shd w:val="clear" w:color="auto" w:fill="auto"/>
            <w:vAlign w:val="center"/>
          </w:tcPr>
          <w:p w14:paraId="04B136B8" w14:textId="77777777" w:rsidR="0033465E" w:rsidRPr="00957774" w:rsidRDefault="0033465E" w:rsidP="00726A94">
            <w:pPr>
              <w:pStyle w:val="Tabletext"/>
            </w:pPr>
            <w:proofErr w:type="spellStart"/>
            <w:r w:rsidRPr="00235956">
              <w:rPr>
                <w:rStyle w:val="ATItextChar"/>
                <w:i/>
              </w:rPr>
              <w:t>Programmable</w:t>
            </w:r>
            <w:proofErr w:type="spellEnd"/>
            <w:r w:rsidRPr="00235956">
              <w:rPr>
                <w:rStyle w:val="ATItextChar"/>
                <w:i/>
              </w:rPr>
              <w:t xml:space="preserve"> Real-Time </w:t>
            </w:r>
            <w:proofErr w:type="spellStart"/>
            <w:r w:rsidRPr="00235956">
              <w:rPr>
                <w:rStyle w:val="ATItextChar"/>
                <w:i/>
              </w:rPr>
              <w:t>Unit</w:t>
            </w:r>
            <w:proofErr w:type="spellEnd"/>
            <w:r>
              <w:rPr>
                <w:rStyle w:val="ATItextChar"/>
                <w:i/>
              </w:rPr>
              <w:t xml:space="preserve">, </w:t>
            </w:r>
            <w:r>
              <w:rPr>
                <w:rStyle w:val="ATItextChar"/>
              </w:rPr>
              <w:t>programmeeritav reaalaja üksus</w:t>
            </w:r>
            <w:r w:rsidRPr="00957774">
              <w:rPr>
                <w:rStyle w:val="ATItextChar"/>
                <w:sz w:val="22"/>
                <w:szCs w:val="24"/>
              </w:rPr>
              <w:t xml:space="preserve"> </w:t>
            </w:r>
          </w:p>
        </w:tc>
      </w:tr>
      <w:tr w:rsidR="0033465E" w14:paraId="471A7513" w14:textId="77777777" w:rsidTr="00726A94">
        <w:trPr>
          <w:trHeight w:val="397"/>
        </w:trPr>
        <w:tc>
          <w:tcPr>
            <w:tcW w:w="2616" w:type="dxa"/>
            <w:shd w:val="clear" w:color="auto" w:fill="auto"/>
            <w:vAlign w:val="center"/>
          </w:tcPr>
          <w:p w14:paraId="4239A2CA" w14:textId="77777777" w:rsidR="0033465E" w:rsidRDefault="0033465E" w:rsidP="00726A94">
            <w:pPr>
              <w:pStyle w:val="Tabletext"/>
            </w:pPr>
            <w:r>
              <w:t>IDE</w:t>
            </w:r>
          </w:p>
        </w:tc>
        <w:tc>
          <w:tcPr>
            <w:tcW w:w="5889" w:type="dxa"/>
            <w:shd w:val="clear" w:color="auto" w:fill="auto"/>
            <w:vAlign w:val="center"/>
          </w:tcPr>
          <w:p w14:paraId="3826E48B" w14:textId="77777777" w:rsidR="0033465E" w:rsidRDefault="0033465E" w:rsidP="00726A94">
            <w:pPr>
              <w:pStyle w:val="Tabletext"/>
            </w:pPr>
            <w:proofErr w:type="spellStart"/>
            <w:r w:rsidRPr="003D2F23">
              <w:rPr>
                <w:i/>
              </w:rPr>
              <w:t>Integrated</w:t>
            </w:r>
            <w:proofErr w:type="spellEnd"/>
            <w:r w:rsidRPr="003D2F23">
              <w:rPr>
                <w:i/>
              </w:rPr>
              <w:t xml:space="preserve"> </w:t>
            </w:r>
            <w:proofErr w:type="spellStart"/>
            <w:r w:rsidRPr="003D2F23">
              <w:rPr>
                <w:i/>
              </w:rPr>
              <w:t>development</w:t>
            </w:r>
            <w:proofErr w:type="spellEnd"/>
            <w:r w:rsidRPr="003D2F23">
              <w:rPr>
                <w:i/>
              </w:rPr>
              <w:t xml:space="preserve"> </w:t>
            </w:r>
            <w:proofErr w:type="spellStart"/>
            <w:r w:rsidRPr="003D2F23">
              <w:rPr>
                <w:i/>
              </w:rPr>
              <w:t>environment</w:t>
            </w:r>
            <w:proofErr w:type="spellEnd"/>
            <w:r>
              <w:t>, integreeritud P</w:t>
            </w:r>
            <w:r w:rsidRPr="00450B67">
              <w:t>rogrammeerimiskeskkond</w:t>
            </w:r>
            <w:r w:rsidRPr="00235956">
              <w:rPr>
                <w:rStyle w:val="ATItextChar"/>
                <w:i/>
              </w:rPr>
              <w:t xml:space="preserve"> </w:t>
            </w:r>
          </w:p>
        </w:tc>
      </w:tr>
      <w:tr w:rsidR="0033465E" w14:paraId="1CA38365" w14:textId="77777777" w:rsidTr="00726A94">
        <w:trPr>
          <w:trHeight w:val="397"/>
        </w:trPr>
        <w:tc>
          <w:tcPr>
            <w:tcW w:w="2616" w:type="dxa"/>
            <w:shd w:val="clear" w:color="auto" w:fill="auto"/>
            <w:vAlign w:val="center"/>
          </w:tcPr>
          <w:p w14:paraId="5D0A25CE" w14:textId="77777777" w:rsidR="0033465E" w:rsidRDefault="0033465E" w:rsidP="00726A94">
            <w:pPr>
              <w:pStyle w:val="Tabletext"/>
            </w:pPr>
            <w:r>
              <w:t>USB</w:t>
            </w:r>
          </w:p>
        </w:tc>
        <w:tc>
          <w:tcPr>
            <w:tcW w:w="5889" w:type="dxa"/>
            <w:shd w:val="clear" w:color="auto" w:fill="auto"/>
            <w:vAlign w:val="center"/>
          </w:tcPr>
          <w:p w14:paraId="695929BF" w14:textId="77777777" w:rsidR="0033465E" w:rsidRPr="00957774" w:rsidRDefault="0033465E" w:rsidP="00726A94">
            <w:pPr>
              <w:pStyle w:val="Tabletext"/>
              <w:rPr>
                <w:rStyle w:val="ATItextChar"/>
              </w:rPr>
            </w:pPr>
            <w:proofErr w:type="spellStart"/>
            <w:r w:rsidRPr="00803EC5">
              <w:rPr>
                <w:i/>
              </w:rPr>
              <w:t>Universal</w:t>
            </w:r>
            <w:proofErr w:type="spellEnd"/>
            <w:r w:rsidRPr="00803EC5">
              <w:rPr>
                <w:i/>
              </w:rPr>
              <w:t xml:space="preserve"> </w:t>
            </w:r>
            <w:proofErr w:type="spellStart"/>
            <w:r w:rsidRPr="00803EC5">
              <w:rPr>
                <w:i/>
              </w:rPr>
              <w:t>Serial</w:t>
            </w:r>
            <w:proofErr w:type="spellEnd"/>
            <w:r w:rsidRPr="00803EC5">
              <w:rPr>
                <w:i/>
              </w:rPr>
              <w:t xml:space="preserve"> </w:t>
            </w:r>
            <w:proofErr w:type="spellStart"/>
            <w:r w:rsidRPr="00803EC5">
              <w:rPr>
                <w:i/>
              </w:rPr>
              <w:t>Bus</w:t>
            </w:r>
            <w:proofErr w:type="spellEnd"/>
            <w:r>
              <w:t>, u</w:t>
            </w:r>
            <w:r w:rsidRPr="00803EC5">
              <w:t>niversaalne järjestiksiin</w:t>
            </w:r>
          </w:p>
        </w:tc>
      </w:tr>
      <w:tr w:rsidR="0033465E" w14:paraId="4CA4C74E" w14:textId="77777777" w:rsidTr="00726A94">
        <w:trPr>
          <w:trHeight w:val="397"/>
        </w:trPr>
        <w:tc>
          <w:tcPr>
            <w:tcW w:w="2616" w:type="dxa"/>
            <w:shd w:val="clear" w:color="auto" w:fill="auto"/>
            <w:vAlign w:val="center"/>
          </w:tcPr>
          <w:p w14:paraId="47F46899" w14:textId="77777777" w:rsidR="0033465E" w:rsidRDefault="0033465E" w:rsidP="00726A94">
            <w:pPr>
              <w:pStyle w:val="Tabletext"/>
            </w:pPr>
            <w:r>
              <w:t>SCL</w:t>
            </w:r>
          </w:p>
        </w:tc>
        <w:tc>
          <w:tcPr>
            <w:tcW w:w="5889" w:type="dxa"/>
            <w:shd w:val="clear" w:color="auto" w:fill="auto"/>
            <w:vAlign w:val="center"/>
          </w:tcPr>
          <w:p w14:paraId="065D8430" w14:textId="77777777" w:rsidR="0033465E" w:rsidRPr="005D409D" w:rsidRDefault="0033465E" w:rsidP="00726A94">
            <w:pPr>
              <w:pStyle w:val="Tabletext"/>
            </w:pPr>
            <w:proofErr w:type="spellStart"/>
            <w:r w:rsidRPr="005D409D">
              <w:rPr>
                <w:i/>
              </w:rPr>
              <w:t>Serial</w:t>
            </w:r>
            <w:proofErr w:type="spellEnd"/>
            <w:r w:rsidRPr="005D409D">
              <w:rPr>
                <w:i/>
              </w:rPr>
              <w:t xml:space="preserve"> </w:t>
            </w:r>
            <w:proofErr w:type="spellStart"/>
            <w:r w:rsidRPr="005D409D">
              <w:rPr>
                <w:i/>
              </w:rPr>
              <w:t>Clock</w:t>
            </w:r>
            <w:proofErr w:type="spellEnd"/>
            <w:r w:rsidRPr="005D409D">
              <w:rPr>
                <w:i/>
              </w:rPr>
              <w:t xml:space="preserve"> </w:t>
            </w:r>
            <w:proofErr w:type="spellStart"/>
            <w:r w:rsidRPr="005D409D">
              <w:rPr>
                <w:i/>
              </w:rPr>
              <w:t>Line</w:t>
            </w:r>
            <w:proofErr w:type="spellEnd"/>
            <w:r w:rsidRPr="005D409D">
              <w:t>, taktisignaali liin</w:t>
            </w:r>
          </w:p>
        </w:tc>
      </w:tr>
      <w:tr w:rsidR="0033465E" w14:paraId="58ACA885" w14:textId="77777777" w:rsidTr="00726A94">
        <w:trPr>
          <w:trHeight w:val="397"/>
        </w:trPr>
        <w:tc>
          <w:tcPr>
            <w:tcW w:w="2616" w:type="dxa"/>
            <w:shd w:val="clear" w:color="auto" w:fill="auto"/>
            <w:vAlign w:val="center"/>
          </w:tcPr>
          <w:p w14:paraId="687ED912" w14:textId="77777777" w:rsidR="0033465E" w:rsidRDefault="0033465E" w:rsidP="00726A94">
            <w:pPr>
              <w:pStyle w:val="Tabletext"/>
            </w:pPr>
            <w:r>
              <w:t>SDA</w:t>
            </w:r>
          </w:p>
        </w:tc>
        <w:tc>
          <w:tcPr>
            <w:tcW w:w="5889" w:type="dxa"/>
            <w:shd w:val="clear" w:color="auto" w:fill="auto"/>
            <w:vAlign w:val="center"/>
          </w:tcPr>
          <w:p w14:paraId="655A6A4B" w14:textId="77777777" w:rsidR="0033465E" w:rsidRPr="005D409D" w:rsidRDefault="0033465E" w:rsidP="00726A94">
            <w:pPr>
              <w:pStyle w:val="Tabletext"/>
            </w:pPr>
            <w:proofErr w:type="spellStart"/>
            <w:r w:rsidRPr="005D409D">
              <w:rPr>
                <w:i/>
              </w:rPr>
              <w:t>Serial</w:t>
            </w:r>
            <w:proofErr w:type="spellEnd"/>
            <w:r w:rsidRPr="005D409D">
              <w:rPr>
                <w:i/>
              </w:rPr>
              <w:t xml:space="preserve"> </w:t>
            </w:r>
            <w:proofErr w:type="spellStart"/>
            <w:r w:rsidRPr="005D409D">
              <w:rPr>
                <w:i/>
              </w:rPr>
              <w:t>Data</w:t>
            </w:r>
            <w:proofErr w:type="spellEnd"/>
            <w:r w:rsidRPr="005D409D">
              <w:rPr>
                <w:i/>
              </w:rPr>
              <w:t xml:space="preserve"> </w:t>
            </w:r>
            <w:proofErr w:type="spellStart"/>
            <w:r w:rsidRPr="005D409D">
              <w:rPr>
                <w:i/>
              </w:rPr>
              <w:t>Line</w:t>
            </w:r>
            <w:proofErr w:type="spellEnd"/>
            <w:r w:rsidRPr="005D409D">
              <w:t xml:space="preserve">, </w:t>
            </w:r>
            <w:r>
              <w:t>andmeliin</w:t>
            </w:r>
          </w:p>
        </w:tc>
      </w:tr>
      <w:tr w:rsidR="0033465E" w14:paraId="45AFF2E0" w14:textId="77777777" w:rsidTr="00726A94">
        <w:trPr>
          <w:trHeight w:val="397"/>
        </w:trPr>
        <w:tc>
          <w:tcPr>
            <w:tcW w:w="2616" w:type="dxa"/>
            <w:shd w:val="clear" w:color="auto" w:fill="auto"/>
            <w:vAlign w:val="center"/>
          </w:tcPr>
          <w:p w14:paraId="72C9D805" w14:textId="77777777" w:rsidR="0033465E" w:rsidRDefault="0033465E" w:rsidP="00726A94">
            <w:pPr>
              <w:pStyle w:val="Tabletext"/>
            </w:pPr>
          </w:p>
        </w:tc>
        <w:tc>
          <w:tcPr>
            <w:tcW w:w="5889" w:type="dxa"/>
            <w:shd w:val="clear" w:color="auto" w:fill="auto"/>
            <w:vAlign w:val="center"/>
          </w:tcPr>
          <w:p w14:paraId="447132A0" w14:textId="77777777" w:rsidR="0033465E" w:rsidRDefault="0033465E" w:rsidP="00726A94">
            <w:pPr>
              <w:pStyle w:val="Tabletext"/>
            </w:pPr>
          </w:p>
        </w:tc>
      </w:tr>
      <w:tr w:rsidR="0033465E" w14:paraId="2F7CCB6B" w14:textId="77777777" w:rsidTr="00726A94">
        <w:trPr>
          <w:trHeight w:val="397"/>
        </w:trPr>
        <w:tc>
          <w:tcPr>
            <w:tcW w:w="2616" w:type="dxa"/>
            <w:shd w:val="clear" w:color="auto" w:fill="auto"/>
            <w:vAlign w:val="center"/>
          </w:tcPr>
          <w:p w14:paraId="0A05518C" w14:textId="77777777" w:rsidR="0033465E" w:rsidRDefault="0033465E" w:rsidP="00726A94">
            <w:pPr>
              <w:pStyle w:val="Tabletext"/>
            </w:pPr>
          </w:p>
        </w:tc>
        <w:tc>
          <w:tcPr>
            <w:tcW w:w="5889" w:type="dxa"/>
            <w:shd w:val="clear" w:color="auto" w:fill="auto"/>
            <w:vAlign w:val="center"/>
          </w:tcPr>
          <w:p w14:paraId="091616FE" w14:textId="77777777" w:rsidR="0033465E" w:rsidRDefault="0033465E" w:rsidP="00726A94">
            <w:pPr>
              <w:pStyle w:val="Tabletext"/>
            </w:pPr>
          </w:p>
        </w:tc>
      </w:tr>
      <w:tr w:rsidR="0033465E" w14:paraId="15AF6E83" w14:textId="77777777" w:rsidTr="00726A94">
        <w:trPr>
          <w:trHeight w:val="397"/>
        </w:trPr>
        <w:tc>
          <w:tcPr>
            <w:tcW w:w="2616" w:type="dxa"/>
            <w:shd w:val="clear" w:color="auto" w:fill="auto"/>
            <w:vAlign w:val="center"/>
          </w:tcPr>
          <w:p w14:paraId="619483BD" w14:textId="77777777" w:rsidR="0033465E" w:rsidRDefault="0033465E" w:rsidP="00726A94">
            <w:pPr>
              <w:pStyle w:val="Tabletext"/>
            </w:pPr>
          </w:p>
        </w:tc>
        <w:tc>
          <w:tcPr>
            <w:tcW w:w="5889" w:type="dxa"/>
            <w:shd w:val="clear" w:color="auto" w:fill="auto"/>
            <w:vAlign w:val="center"/>
          </w:tcPr>
          <w:p w14:paraId="198EC886" w14:textId="77777777" w:rsidR="0033465E" w:rsidRDefault="0033465E" w:rsidP="00726A94">
            <w:pPr>
              <w:pStyle w:val="Tabletext"/>
            </w:pPr>
          </w:p>
        </w:tc>
      </w:tr>
      <w:tr w:rsidR="0033465E" w14:paraId="5AA2C7EB" w14:textId="77777777" w:rsidTr="00726A94">
        <w:trPr>
          <w:trHeight w:val="397"/>
        </w:trPr>
        <w:tc>
          <w:tcPr>
            <w:tcW w:w="2616" w:type="dxa"/>
            <w:shd w:val="clear" w:color="auto" w:fill="auto"/>
            <w:vAlign w:val="center"/>
          </w:tcPr>
          <w:p w14:paraId="062F430D" w14:textId="77777777" w:rsidR="0033465E" w:rsidRDefault="0033465E" w:rsidP="00726A94">
            <w:pPr>
              <w:pStyle w:val="Tabletext"/>
            </w:pPr>
          </w:p>
        </w:tc>
        <w:tc>
          <w:tcPr>
            <w:tcW w:w="5889" w:type="dxa"/>
            <w:shd w:val="clear" w:color="auto" w:fill="auto"/>
            <w:vAlign w:val="center"/>
          </w:tcPr>
          <w:p w14:paraId="5E2C0AAF" w14:textId="77777777" w:rsidR="0033465E" w:rsidRDefault="0033465E" w:rsidP="00726A94">
            <w:pPr>
              <w:pStyle w:val="Tabletext"/>
            </w:pPr>
          </w:p>
        </w:tc>
      </w:tr>
      <w:tr w:rsidR="0033465E" w14:paraId="6614F8C0" w14:textId="77777777" w:rsidTr="00726A94">
        <w:trPr>
          <w:trHeight w:val="397"/>
        </w:trPr>
        <w:tc>
          <w:tcPr>
            <w:tcW w:w="2616" w:type="dxa"/>
            <w:shd w:val="clear" w:color="auto" w:fill="auto"/>
            <w:vAlign w:val="center"/>
          </w:tcPr>
          <w:p w14:paraId="31DC753D" w14:textId="77777777" w:rsidR="0033465E" w:rsidRDefault="0033465E" w:rsidP="00726A94">
            <w:pPr>
              <w:pStyle w:val="Tabletext"/>
            </w:pPr>
          </w:p>
        </w:tc>
        <w:tc>
          <w:tcPr>
            <w:tcW w:w="5889" w:type="dxa"/>
            <w:shd w:val="clear" w:color="auto" w:fill="auto"/>
            <w:vAlign w:val="center"/>
          </w:tcPr>
          <w:p w14:paraId="718A6A17" w14:textId="77777777" w:rsidR="0033465E" w:rsidRDefault="0033465E" w:rsidP="00726A94">
            <w:pPr>
              <w:pStyle w:val="Tabletext"/>
            </w:pPr>
          </w:p>
        </w:tc>
      </w:tr>
    </w:tbl>
    <w:p w14:paraId="4D97DC74" w14:textId="77777777" w:rsidR="0033465E" w:rsidRDefault="0033465E" w:rsidP="0033465E"/>
    <w:p w14:paraId="55F12DE6" w14:textId="77777777" w:rsidR="0033465E" w:rsidRDefault="0033465E" w:rsidP="0033465E">
      <w:pPr>
        <w:sectPr w:rsidR="0033465E" w:rsidSect="003C451D">
          <w:footnotePr>
            <w:numRestart w:val="eachPage"/>
          </w:footnotePr>
          <w:pgSz w:w="11907" w:h="16840" w:code="9"/>
          <w:pgMar w:top="1418" w:right="1701" w:bottom="1418" w:left="1701" w:header="709" w:footer="851" w:gutter="0"/>
          <w:cols w:space="708"/>
        </w:sectPr>
      </w:pPr>
    </w:p>
    <w:p w14:paraId="207AAFA4" w14:textId="77777777" w:rsidR="0033465E" w:rsidRDefault="0033465E" w:rsidP="0033465E">
      <w:pPr>
        <w:pStyle w:val="Headingcenter"/>
      </w:pPr>
      <w:r>
        <w:lastRenderedPageBreak/>
        <w:t>Sisukord</w:t>
      </w:r>
    </w:p>
    <w:p w14:paraId="1D35BADE" w14:textId="77777777" w:rsidR="00A31880" w:rsidRDefault="0033465E">
      <w:pPr>
        <w:pStyle w:val="TOC1"/>
        <w:rPr>
          <w:rFonts w:asciiTheme="minorHAnsi" w:eastAsiaTheme="minorEastAsia" w:hAnsiTheme="minorHAnsi" w:cstheme="minorBidi"/>
          <w:noProof/>
          <w:sz w:val="22"/>
          <w:szCs w:val="22"/>
          <w:lang w:val="en-US"/>
        </w:rPr>
      </w:pPr>
      <w:r>
        <w:fldChar w:fldCharType="begin"/>
      </w:r>
      <w:r>
        <w:instrText xml:space="preserve"> TOC \o "2-3" \h \z \t "Heading 1;1;Heading_unnumber;1" </w:instrText>
      </w:r>
      <w:r>
        <w:fldChar w:fldCharType="separate"/>
      </w:r>
      <w:hyperlink w:anchor="_Toc453336788" w:history="1">
        <w:r w:rsidR="00A31880" w:rsidRPr="00E423D5">
          <w:rPr>
            <w:rStyle w:val="Hyperlink"/>
            <w:noProof/>
          </w:rPr>
          <w:t>1 Sissejuhatus</w:t>
        </w:r>
        <w:r w:rsidR="00A31880">
          <w:rPr>
            <w:noProof/>
            <w:webHidden/>
          </w:rPr>
          <w:tab/>
        </w:r>
        <w:r w:rsidR="00A31880">
          <w:rPr>
            <w:noProof/>
            <w:webHidden/>
          </w:rPr>
          <w:fldChar w:fldCharType="begin"/>
        </w:r>
        <w:r w:rsidR="00A31880">
          <w:rPr>
            <w:noProof/>
            <w:webHidden/>
          </w:rPr>
          <w:instrText xml:space="preserve"> PAGEREF _Toc453336788 \h </w:instrText>
        </w:r>
        <w:r w:rsidR="00A31880">
          <w:rPr>
            <w:noProof/>
            <w:webHidden/>
          </w:rPr>
        </w:r>
        <w:r w:rsidR="00A31880">
          <w:rPr>
            <w:noProof/>
            <w:webHidden/>
          </w:rPr>
          <w:fldChar w:fldCharType="separate"/>
        </w:r>
        <w:r w:rsidR="003506E9">
          <w:rPr>
            <w:noProof/>
            <w:webHidden/>
          </w:rPr>
          <w:t>8</w:t>
        </w:r>
        <w:r w:rsidR="00A31880">
          <w:rPr>
            <w:noProof/>
            <w:webHidden/>
          </w:rPr>
          <w:fldChar w:fldCharType="end"/>
        </w:r>
      </w:hyperlink>
    </w:p>
    <w:p w14:paraId="314E8FD2" w14:textId="77777777" w:rsidR="00A31880" w:rsidRDefault="00A31880">
      <w:pPr>
        <w:pStyle w:val="TOC1"/>
        <w:rPr>
          <w:rFonts w:asciiTheme="minorHAnsi" w:eastAsiaTheme="minorEastAsia" w:hAnsiTheme="minorHAnsi" w:cstheme="minorBidi"/>
          <w:noProof/>
          <w:sz w:val="22"/>
          <w:szCs w:val="22"/>
          <w:lang w:val="en-US"/>
        </w:rPr>
      </w:pPr>
      <w:hyperlink w:anchor="_Toc453336789" w:history="1">
        <w:r w:rsidRPr="00E423D5">
          <w:rPr>
            <w:rStyle w:val="Hyperlink"/>
            <w:noProof/>
          </w:rPr>
          <w:t>2 Robotauto komponendid</w:t>
        </w:r>
        <w:r>
          <w:rPr>
            <w:noProof/>
            <w:webHidden/>
          </w:rPr>
          <w:tab/>
        </w:r>
        <w:r>
          <w:rPr>
            <w:noProof/>
            <w:webHidden/>
          </w:rPr>
          <w:fldChar w:fldCharType="begin"/>
        </w:r>
        <w:r>
          <w:rPr>
            <w:noProof/>
            <w:webHidden/>
          </w:rPr>
          <w:instrText xml:space="preserve"> PAGEREF _Toc453336789 \h </w:instrText>
        </w:r>
        <w:r>
          <w:rPr>
            <w:noProof/>
            <w:webHidden/>
          </w:rPr>
        </w:r>
        <w:r>
          <w:rPr>
            <w:noProof/>
            <w:webHidden/>
          </w:rPr>
          <w:fldChar w:fldCharType="separate"/>
        </w:r>
        <w:r w:rsidR="003506E9">
          <w:rPr>
            <w:noProof/>
            <w:webHidden/>
          </w:rPr>
          <w:t>9</w:t>
        </w:r>
        <w:r>
          <w:rPr>
            <w:noProof/>
            <w:webHidden/>
          </w:rPr>
          <w:fldChar w:fldCharType="end"/>
        </w:r>
      </w:hyperlink>
    </w:p>
    <w:p w14:paraId="2DF03578" w14:textId="77777777" w:rsidR="00A31880" w:rsidRDefault="00A31880">
      <w:pPr>
        <w:pStyle w:val="TOC1"/>
        <w:rPr>
          <w:rFonts w:asciiTheme="minorHAnsi" w:eastAsiaTheme="minorEastAsia" w:hAnsiTheme="minorHAnsi" w:cstheme="minorBidi"/>
          <w:noProof/>
          <w:sz w:val="22"/>
          <w:szCs w:val="22"/>
          <w:lang w:val="en-US"/>
        </w:rPr>
      </w:pPr>
      <w:hyperlink w:anchor="_Toc453336790" w:history="1">
        <w:r w:rsidRPr="00E423D5">
          <w:rPr>
            <w:rStyle w:val="Hyperlink"/>
            <w:noProof/>
          </w:rPr>
          <w:t>3 Miniarvuti: BeagleBone Black</w:t>
        </w:r>
        <w:r>
          <w:rPr>
            <w:noProof/>
            <w:webHidden/>
          </w:rPr>
          <w:tab/>
        </w:r>
        <w:r>
          <w:rPr>
            <w:noProof/>
            <w:webHidden/>
          </w:rPr>
          <w:fldChar w:fldCharType="begin"/>
        </w:r>
        <w:r>
          <w:rPr>
            <w:noProof/>
            <w:webHidden/>
          </w:rPr>
          <w:instrText xml:space="preserve"> PAGEREF _Toc453336790 \h </w:instrText>
        </w:r>
        <w:r>
          <w:rPr>
            <w:noProof/>
            <w:webHidden/>
          </w:rPr>
        </w:r>
        <w:r>
          <w:rPr>
            <w:noProof/>
            <w:webHidden/>
          </w:rPr>
          <w:fldChar w:fldCharType="separate"/>
        </w:r>
        <w:r w:rsidR="003506E9">
          <w:rPr>
            <w:noProof/>
            <w:webHidden/>
          </w:rPr>
          <w:t>10</w:t>
        </w:r>
        <w:r>
          <w:rPr>
            <w:noProof/>
            <w:webHidden/>
          </w:rPr>
          <w:fldChar w:fldCharType="end"/>
        </w:r>
      </w:hyperlink>
    </w:p>
    <w:p w14:paraId="73400FB0" w14:textId="77777777" w:rsidR="00A31880" w:rsidRDefault="00A31880">
      <w:pPr>
        <w:pStyle w:val="TOC1"/>
        <w:rPr>
          <w:rFonts w:asciiTheme="minorHAnsi" w:eastAsiaTheme="minorEastAsia" w:hAnsiTheme="minorHAnsi" w:cstheme="minorBidi"/>
          <w:noProof/>
          <w:sz w:val="22"/>
          <w:szCs w:val="22"/>
          <w:lang w:val="en-US"/>
        </w:rPr>
      </w:pPr>
      <w:hyperlink w:anchor="_Toc453336791" w:history="1">
        <w:r w:rsidRPr="00E423D5">
          <w:rPr>
            <w:rStyle w:val="Hyperlink"/>
            <w:noProof/>
            <w:lang w:val="en-US"/>
          </w:rPr>
          <w:t>4 Servomootorite juhtimine</w:t>
        </w:r>
        <w:r>
          <w:rPr>
            <w:noProof/>
            <w:webHidden/>
          </w:rPr>
          <w:tab/>
        </w:r>
        <w:r>
          <w:rPr>
            <w:noProof/>
            <w:webHidden/>
          </w:rPr>
          <w:fldChar w:fldCharType="begin"/>
        </w:r>
        <w:r>
          <w:rPr>
            <w:noProof/>
            <w:webHidden/>
          </w:rPr>
          <w:instrText xml:space="preserve"> PAGEREF _Toc453336791 \h </w:instrText>
        </w:r>
        <w:r>
          <w:rPr>
            <w:noProof/>
            <w:webHidden/>
          </w:rPr>
        </w:r>
        <w:r>
          <w:rPr>
            <w:noProof/>
            <w:webHidden/>
          </w:rPr>
          <w:fldChar w:fldCharType="separate"/>
        </w:r>
        <w:r w:rsidR="003506E9">
          <w:rPr>
            <w:noProof/>
            <w:webHidden/>
          </w:rPr>
          <w:t>11</w:t>
        </w:r>
        <w:r>
          <w:rPr>
            <w:noProof/>
            <w:webHidden/>
          </w:rPr>
          <w:fldChar w:fldCharType="end"/>
        </w:r>
      </w:hyperlink>
    </w:p>
    <w:p w14:paraId="7BA6BDA2" w14:textId="77777777" w:rsidR="00A31880" w:rsidRDefault="00A31880">
      <w:pPr>
        <w:pStyle w:val="TOC2"/>
        <w:tabs>
          <w:tab w:val="right" w:leader="dot" w:pos="8495"/>
        </w:tabs>
        <w:rPr>
          <w:rFonts w:asciiTheme="minorHAnsi" w:eastAsiaTheme="minorEastAsia" w:hAnsiTheme="minorHAnsi" w:cstheme="minorBidi"/>
          <w:noProof/>
          <w:sz w:val="22"/>
          <w:szCs w:val="22"/>
          <w:lang w:val="en-US"/>
        </w:rPr>
      </w:pPr>
      <w:hyperlink w:anchor="_Toc453336792" w:history="1">
        <w:r w:rsidRPr="00E423D5">
          <w:rPr>
            <w:rStyle w:val="Hyperlink"/>
            <w:noProof/>
            <w:lang w:val="en-US"/>
          </w:rPr>
          <w:t>4.1</w:t>
        </w:r>
        <w:r w:rsidRPr="00E423D5">
          <w:rPr>
            <w:rStyle w:val="Hyperlink"/>
            <w:i/>
            <w:noProof/>
            <w:lang w:val="en-US"/>
          </w:rPr>
          <w:t xml:space="preserve"> PWM</w:t>
        </w:r>
        <w:r w:rsidRPr="00E423D5">
          <w:rPr>
            <w:rStyle w:val="Hyperlink"/>
            <w:noProof/>
            <w:lang w:val="en-US"/>
          </w:rPr>
          <w:t xml:space="preserve"> signaal</w:t>
        </w:r>
        <w:r>
          <w:rPr>
            <w:noProof/>
            <w:webHidden/>
          </w:rPr>
          <w:tab/>
        </w:r>
        <w:r>
          <w:rPr>
            <w:noProof/>
            <w:webHidden/>
          </w:rPr>
          <w:fldChar w:fldCharType="begin"/>
        </w:r>
        <w:r>
          <w:rPr>
            <w:noProof/>
            <w:webHidden/>
          </w:rPr>
          <w:instrText xml:space="preserve"> PAGEREF _Toc453336792 \h </w:instrText>
        </w:r>
        <w:r>
          <w:rPr>
            <w:noProof/>
            <w:webHidden/>
          </w:rPr>
        </w:r>
        <w:r>
          <w:rPr>
            <w:noProof/>
            <w:webHidden/>
          </w:rPr>
          <w:fldChar w:fldCharType="separate"/>
        </w:r>
        <w:r w:rsidR="003506E9">
          <w:rPr>
            <w:noProof/>
            <w:webHidden/>
          </w:rPr>
          <w:t>11</w:t>
        </w:r>
        <w:r>
          <w:rPr>
            <w:noProof/>
            <w:webHidden/>
          </w:rPr>
          <w:fldChar w:fldCharType="end"/>
        </w:r>
      </w:hyperlink>
    </w:p>
    <w:p w14:paraId="46C5E2DE" w14:textId="77777777" w:rsidR="00A31880" w:rsidRDefault="00A31880">
      <w:pPr>
        <w:pStyle w:val="TOC2"/>
        <w:tabs>
          <w:tab w:val="right" w:leader="dot" w:pos="8495"/>
        </w:tabs>
        <w:rPr>
          <w:rFonts w:asciiTheme="minorHAnsi" w:eastAsiaTheme="minorEastAsia" w:hAnsiTheme="minorHAnsi" w:cstheme="minorBidi"/>
          <w:noProof/>
          <w:sz w:val="22"/>
          <w:szCs w:val="22"/>
          <w:lang w:val="en-US"/>
        </w:rPr>
      </w:pPr>
      <w:hyperlink w:anchor="_Toc453336793" w:history="1">
        <w:r w:rsidRPr="00E423D5">
          <w:rPr>
            <w:rStyle w:val="Hyperlink"/>
            <w:noProof/>
            <w:lang w:val="en-US"/>
          </w:rPr>
          <w:t>4.2 Servomootorite liikumise esimene katse</w:t>
        </w:r>
        <w:r>
          <w:rPr>
            <w:noProof/>
            <w:webHidden/>
          </w:rPr>
          <w:tab/>
        </w:r>
        <w:r>
          <w:rPr>
            <w:noProof/>
            <w:webHidden/>
          </w:rPr>
          <w:fldChar w:fldCharType="begin"/>
        </w:r>
        <w:r>
          <w:rPr>
            <w:noProof/>
            <w:webHidden/>
          </w:rPr>
          <w:instrText xml:space="preserve"> PAGEREF _Toc453336793 \h </w:instrText>
        </w:r>
        <w:r>
          <w:rPr>
            <w:noProof/>
            <w:webHidden/>
          </w:rPr>
        </w:r>
        <w:r>
          <w:rPr>
            <w:noProof/>
            <w:webHidden/>
          </w:rPr>
          <w:fldChar w:fldCharType="separate"/>
        </w:r>
        <w:r w:rsidR="003506E9">
          <w:rPr>
            <w:noProof/>
            <w:webHidden/>
          </w:rPr>
          <w:t>12</w:t>
        </w:r>
        <w:r>
          <w:rPr>
            <w:noProof/>
            <w:webHidden/>
          </w:rPr>
          <w:fldChar w:fldCharType="end"/>
        </w:r>
      </w:hyperlink>
    </w:p>
    <w:p w14:paraId="309D3198" w14:textId="77777777" w:rsidR="00A31880" w:rsidRDefault="00A31880">
      <w:pPr>
        <w:pStyle w:val="TOC2"/>
        <w:tabs>
          <w:tab w:val="right" w:leader="dot" w:pos="8495"/>
        </w:tabs>
        <w:rPr>
          <w:rFonts w:asciiTheme="minorHAnsi" w:eastAsiaTheme="minorEastAsia" w:hAnsiTheme="minorHAnsi" w:cstheme="minorBidi"/>
          <w:noProof/>
          <w:sz w:val="22"/>
          <w:szCs w:val="22"/>
          <w:lang w:val="en-US"/>
        </w:rPr>
      </w:pPr>
      <w:hyperlink w:anchor="_Toc453336794" w:history="1">
        <w:r w:rsidRPr="00E423D5">
          <w:rPr>
            <w:rStyle w:val="Hyperlink"/>
            <w:noProof/>
            <w:lang w:val="en-US"/>
          </w:rPr>
          <w:t>4.3 Servomootorite liikumise teine katse</w:t>
        </w:r>
        <w:r>
          <w:rPr>
            <w:noProof/>
            <w:webHidden/>
          </w:rPr>
          <w:tab/>
        </w:r>
        <w:r>
          <w:rPr>
            <w:noProof/>
            <w:webHidden/>
          </w:rPr>
          <w:fldChar w:fldCharType="begin"/>
        </w:r>
        <w:r>
          <w:rPr>
            <w:noProof/>
            <w:webHidden/>
          </w:rPr>
          <w:instrText xml:space="preserve"> PAGEREF _Toc453336794 \h </w:instrText>
        </w:r>
        <w:r>
          <w:rPr>
            <w:noProof/>
            <w:webHidden/>
          </w:rPr>
        </w:r>
        <w:r>
          <w:rPr>
            <w:noProof/>
            <w:webHidden/>
          </w:rPr>
          <w:fldChar w:fldCharType="separate"/>
        </w:r>
        <w:r w:rsidR="003506E9">
          <w:rPr>
            <w:noProof/>
            <w:webHidden/>
          </w:rPr>
          <w:t>13</w:t>
        </w:r>
        <w:r>
          <w:rPr>
            <w:noProof/>
            <w:webHidden/>
          </w:rPr>
          <w:fldChar w:fldCharType="end"/>
        </w:r>
      </w:hyperlink>
    </w:p>
    <w:p w14:paraId="198470FC" w14:textId="77777777" w:rsidR="00A31880" w:rsidRDefault="00A31880">
      <w:pPr>
        <w:pStyle w:val="TOC1"/>
        <w:rPr>
          <w:rFonts w:asciiTheme="minorHAnsi" w:eastAsiaTheme="minorEastAsia" w:hAnsiTheme="minorHAnsi" w:cstheme="minorBidi"/>
          <w:noProof/>
          <w:sz w:val="22"/>
          <w:szCs w:val="22"/>
          <w:lang w:val="en-US"/>
        </w:rPr>
      </w:pPr>
      <w:hyperlink w:anchor="_Toc453336795" w:history="1">
        <w:r w:rsidRPr="00E423D5">
          <w:rPr>
            <w:rStyle w:val="Hyperlink"/>
            <w:noProof/>
            <w:lang w:val="en-US"/>
          </w:rPr>
          <w:t>5 Ultraheli kaugusmõõtjate kasutamine</w:t>
        </w:r>
        <w:r>
          <w:rPr>
            <w:noProof/>
            <w:webHidden/>
          </w:rPr>
          <w:tab/>
        </w:r>
        <w:r>
          <w:rPr>
            <w:noProof/>
            <w:webHidden/>
          </w:rPr>
          <w:fldChar w:fldCharType="begin"/>
        </w:r>
        <w:r>
          <w:rPr>
            <w:noProof/>
            <w:webHidden/>
          </w:rPr>
          <w:instrText xml:space="preserve"> PAGEREF _Toc453336795 \h </w:instrText>
        </w:r>
        <w:r>
          <w:rPr>
            <w:noProof/>
            <w:webHidden/>
          </w:rPr>
        </w:r>
        <w:r>
          <w:rPr>
            <w:noProof/>
            <w:webHidden/>
          </w:rPr>
          <w:fldChar w:fldCharType="separate"/>
        </w:r>
        <w:r w:rsidR="003506E9">
          <w:rPr>
            <w:noProof/>
            <w:webHidden/>
          </w:rPr>
          <w:t>17</w:t>
        </w:r>
        <w:r>
          <w:rPr>
            <w:noProof/>
            <w:webHidden/>
          </w:rPr>
          <w:fldChar w:fldCharType="end"/>
        </w:r>
      </w:hyperlink>
    </w:p>
    <w:p w14:paraId="08EF2215" w14:textId="77777777" w:rsidR="00A31880" w:rsidRDefault="00A31880">
      <w:pPr>
        <w:pStyle w:val="TOC1"/>
        <w:rPr>
          <w:rFonts w:asciiTheme="minorHAnsi" w:eastAsiaTheme="minorEastAsia" w:hAnsiTheme="minorHAnsi" w:cstheme="minorBidi"/>
          <w:noProof/>
          <w:sz w:val="22"/>
          <w:szCs w:val="22"/>
          <w:lang w:val="en-US"/>
        </w:rPr>
      </w:pPr>
      <w:hyperlink w:anchor="_Toc453336796" w:history="1">
        <w:r w:rsidRPr="00E423D5">
          <w:rPr>
            <w:rStyle w:val="Hyperlink"/>
            <w:noProof/>
            <w:lang w:val="en-US"/>
          </w:rPr>
          <w:t>6 Heliallika leidmine</w:t>
        </w:r>
        <w:r>
          <w:rPr>
            <w:noProof/>
            <w:webHidden/>
          </w:rPr>
          <w:tab/>
        </w:r>
        <w:r>
          <w:rPr>
            <w:noProof/>
            <w:webHidden/>
          </w:rPr>
          <w:fldChar w:fldCharType="begin"/>
        </w:r>
        <w:r>
          <w:rPr>
            <w:noProof/>
            <w:webHidden/>
          </w:rPr>
          <w:instrText xml:space="preserve"> PAGEREF _Toc453336796 \h </w:instrText>
        </w:r>
        <w:r>
          <w:rPr>
            <w:noProof/>
            <w:webHidden/>
          </w:rPr>
        </w:r>
        <w:r>
          <w:rPr>
            <w:noProof/>
            <w:webHidden/>
          </w:rPr>
          <w:fldChar w:fldCharType="separate"/>
        </w:r>
        <w:r w:rsidR="003506E9">
          <w:rPr>
            <w:noProof/>
            <w:webHidden/>
          </w:rPr>
          <w:t>19</w:t>
        </w:r>
        <w:r>
          <w:rPr>
            <w:noProof/>
            <w:webHidden/>
          </w:rPr>
          <w:fldChar w:fldCharType="end"/>
        </w:r>
      </w:hyperlink>
    </w:p>
    <w:p w14:paraId="58FB2B63" w14:textId="77777777" w:rsidR="00A31880" w:rsidRDefault="00A31880">
      <w:pPr>
        <w:pStyle w:val="TOC1"/>
        <w:rPr>
          <w:rFonts w:asciiTheme="minorHAnsi" w:eastAsiaTheme="minorEastAsia" w:hAnsiTheme="minorHAnsi" w:cstheme="minorBidi"/>
          <w:noProof/>
          <w:sz w:val="22"/>
          <w:szCs w:val="22"/>
          <w:lang w:val="en-US"/>
        </w:rPr>
      </w:pPr>
      <w:hyperlink w:anchor="_Toc453336797" w:history="1">
        <w:r w:rsidRPr="00E423D5">
          <w:rPr>
            <w:rStyle w:val="Hyperlink"/>
            <w:noProof/>
          </w:rPr>
          <w:t>7 Robotauto komponentide ühendused</w:t>
        </w:r>
        <w:r>
          <w:rPr>
            <w:noProof/>
            <w:webHidden/>
          </w:rPr>
          <w:tab/>
        </w:r>
        <w:r>
          <w:rPr>
            <w:noProof/>
            <w:webHidden/>
          </w:rPr>
          <w:fldChar w:fldCharType="begin"/>
        </w:r>
        <w:r>
          <w:rPr>
            <w:noProof/>
            <w:webHidden/>
          </w:rPr>
          <w:instrText xml:space="preserve"> PAGEREF _Toc453336797 \h </w:instrText>
        </w:r>
        <w:r>
          <w:rPr>
            <w:noProof/>
            <w:webHidden/>
          </w:rPr>
        </w:r>
        <w:r>
          <w:rPr>
            <w:noProof/>
            <w:webHidden/>
          </w:rPr>
          <w:fldChar w:fldCharType="separate"/>
        </w:r>
        <w:r w:rsidR="003506E9">
          <w:rPr>
            <w:noProof/>
            <w:webHidden/>
          </w:rPr>
          <w:t>24</w:t>
        </w:r>
        <w:r>
          <w:rPr>
            <w:noProof/>
            <w:webHidden/>
          </w:rPr>
          <w:fldChar w:fldCharType="end"/>
        </w:r>
      </w:hyperlink>
    </w:p>
    <w:p w14:paraId="36BC51CD" w14:textId="77777777" w:rsidR="00A31880" w:rsidRDefault="00A31880">
      <w:pPr>
        <w:pStyle w:val="TOC1"/>
        <w:rPr>
          <w:rFonts w:asciiTheme="minorHAnsi" w:eastAsiaTheme="minorEastAsia" w:hAnsiTheme="minorHAnsi" w:cstheme="minorBidi"/>
          <w:noProof/>
          <w:sz w:val="22"/>
          <w:szCs w:val="22"/>
          <w:lang w:val="en-US"/>
        </w:rPr>
      </w:pPr>
      <w:hyperlink w:anchor="_Toc453336798" w:history="1">
        <w:r w:rsidRPr="00E423D5">
          <w:rPr>
            <w:rStyle w:val="Hyperlink"/>
            <w:noProof/>
          </w:rPr>
          <w:t>8 Robotauto juhtimise algoritm</w:t>
        </w:r>
        <w:r>
          <w:rPr>
            <w:noProof/>
            <w:webHidden/>
          </w:rPr>
          <w:tab/>
        </w:r>
        <w:r>
          <w:rPr>
            <w:noProof/>
            <w:webHidden/>
          </w:rPr>
          <w:fldChar w:fldCharType="begin"/>
        </w:r>
        <w:r>
          <w:rPr>
            <w:noProof/>
            <w:webHidden/>
          </w:rPr>
          <w:instrText xml:space="preserve"> PAGEREF _Toc453336798 \h </w:instrText>
        </w:r>
        <w:r>
          <w:rPr>
            <w:noProof/>
            <w:webHidden/>
          </w:rPr>
        </w:r>
        <w:r>
          <w:rPr>
            <w:noProof/>
            <w:webHidden/>
          </w:rPr>
          <w:fldChar w:fldCharType="separate"/>
        </w:r>
        <w:r w:rsidR="003506E9">
          <w:rPr>
            <w:noProof/>
            <w:webHidden/>
          </w:rPr>
          <w:t>26</w:t>
        </w:r>
        <w:r>
          <w:rPr>
            <w:noProof/>
            <w:webHidden/>
          </w:rPr>
          <w:fldChar w:fldCharType="end"/>
        </w:r>
      </w:hyperlink>
    </w:p>
    <w:p w14:paraId="719B0155" w14:textId="77777777" w:rsidR="00A31880" w:rsidRDefault="00A31880">
      <w:pPr>
        <w:pStyle w:val="TOC1"/>
        <w:rPr>
          <w:rFonts w:asciiTheme="minorHAnsi" w:eastAsiaTheme="minorEastAsia" w:hAnsiTheme="minorHAnsi" w:cstheme="minorBidi"/>
          <w:noProof/>
          <w:sz w:val="22"/>
          <w:szCs w:val="22"/>
          <w:lang w:val="en-US"/>
        </w:rPr>
      </w:pPr>
      <w:hyperlink w:anchor="_Toc453336799" w:history="1">
        <w:r w:rsidRPr="00E423D5">
          <w:rPr>
            <w:rStyle w:val="Hyperlink"/>
            <w:noProof/>
          </w:rPr>
          <w:t>9 Kokkuvõte</w:t>
        </w:r>
        <w:r>
          <w:rPr>
            <w:noProof/>
            <w:webHidden/>
          </w:rPr>
          <w:tab/>
        </w:r>
        <w:r>
          <w:rPr>
            <w:noProof/>
            <w:webHidden/>
          </w:rPr>
          <w:fldChar w:fldCharType="begin"/>
        </w:r>
        <w:r>
          <w:rPr>
            <w:noProof/>
            <w:webHidden/>
          </w:rPr>
          <w:instrText xml:space="preserve"> PAGEREF _Toc453336799 \h </w:instrText>
        </w:r>
        <w:r>
          <w:rPr>
            <w:noProof/>
            <w:webHidden/>
          </w:rPr>
        </w:r>
        <w:r>
          <w:rPr>
            <w:noProof/>
            <w:webHidden/>
          </w:rPr>
          <w:fldChar w:fldCharType="separate"/>
        </w:r>
        <w:r w:rsidR="003506E9">
          <w:rPr>
            <w:noProof/>
            <w:webHidden/>
          </w:rPr>
          <w:t>29</w:t>
        </w:r>
        <w:r>
          <w:rPr>
            <w:noProof/>
            <w:webHidden/>
          </w:rPr>
          <w:fldChar w:fldCharType="end"/>
        </w:r>
      </w:hyperlink>
    </w:p>
    <w:p w14:paraId="628F0E3E" w14:textId="77777777" w:rsidR="00A31880" w:rsidRDefault="00A31880">
      <w:pPr>
        <w:pStyle w:val="TOC1"/>
        <w:rPr>
          <w:rFonts w:asciiTheme="minorHAnsi" w:eastAsiaTheme="minorEastAsia" w:hAnsiTheme="minorHAnsi" w:cstheme="minorBidi"/>
          <w:noProof/>
          <w:sz w:val="22"/>
          <w:szCs w:val="22"/>
          <w:lang w:val="en-US"/>
        </w:rPr>
      </w:pPr>
      <w:hyperlink w:anchor="_Toc453336800" w:history="1">
        <w:r w:rsidRPr="00E423D5">
          <w:rPr>
            <w:rStyle w:val="Hyperlink"/>
            <w:noProof/>
          </w:rPr>
          <w:t>Kasutatud kirjandus</w:t>
        </w:r>
        <w:r>
          <w:rPr>
            <w:noProof/>
            <w:webHidden/>
          </w:rPr>
          <w:tab/>
        </w:r>
        <w:r>
          <w:rPr>
            <w:noProof/>
            <w:webHidden/>
          </w:rPr>
          <w:fldChar w:fldCharType="begin"/>
        </w:r>
        <w:r>
          <w:rPr>
            <w:noProof/>
            <w:webHidden/>
          </w:rPr>
          <w:instrText xml:space="preserve"> PAGEREF _Toc453336800 \h </w:instrText>
        </w:r>
        <w:r>
          <w:rPr>
            <w:noProof/>
            <w:webHidden/>
          </w:rPr>
        </w:r>
        <w:r>
          <w:rPr>
            <w:noProof/>
            <w:webHidden/>
          </w:rPr>
          <w:fldChar w:fldCharType="separate"/>
        </w:r>
        <w:r w:rsidR="003506E9">
          <w:rPr>
            <w:noProof/>
            <w:webHidden/>
          </w:rPr>
          <w:t>30</w:t>
        </w:r>
        <w:r>
          <w:rPr>
            <w:noProof/>
            <w:webHidden/>
          </w:rPr>
          <w:fldChar w:fldCharType="end"/>
        </w:r>
      </w:hyperlink>
    </w:p>
    <w:p w14:paraId="25223DD0" w14:textId="77777777" w:rsidR="00A31880" w:rsidRDefault="00A31880">
      <w:pPr>
        <w:pStyle w:val="TOC1"/>
        <w:rPr>
          <w:rFonts w:asciiTheme="minorHAnsi" w:eastAsiaTheme="minorEastAsia" w:hAnsiTheme="minorHAnsi" w:cstheme="minorBidi"/>
          <w:noProof/>
          <w:sz w:val="22"/>
          <w:szCs w:val="22"/>
          <w:lang w:val="en-US"/>
        </w:rPr>
      </w:pPr>
      <w:hyperlink w:anchor="_Toc453336801" w:history="1">
        <w:r w:rsidRPr="00E423D5">
          <w:rPr>
            <w:rStyle w:val="Hyperlink"/>
            <w:noProof/>
          </w:rPr>
          <w:t>Lisa 1 – Robotauto ümberehitus, et mõõta servomootorite kiirust</w:t>
        </w:r>
        <w:r>
          <w:rPr>
            <w:noProof/>
            <w:webHidden/>
          </w:rPr>
          <w:tab/>
        </w:r>
        <w:r>
          <w:rPr>
            <w:noProof/>
            <w:webHidden/>
          </w:rPr>
          <w:fldChar w:fldCharType="begin"/>
        </w:r>
        <w:r>
          <w:rPr>
            <w:noProof/>
            <w:webHidden/>
          </w:rPr>
          <w:instrText xml:space="preserve"> PAGEREF _Toc453336801 \h </w:instrText>
        </w:r>
        <w:r>
          <w:rPr>
            <w:noProof/>
            <w:webHidden/>
          </w:rPr>
        </w:r>
        <w:r>
          <w:rPr>
            <w:noProof/>
            <w:webHidden/>
          </w:rPr>
          <w:fldChar w:fldCharType="separate"/>
        </w:r>
        <w:r w:rsidR="003506E9">
          <w:rPr>
            <w:noProof/>
            <w:webHidden/>
          </w:rPr>
          <w:t>31</w:t>
        </w:r>
        <w:r>
          <w:rPr>
            <w:noProof/>
            <w:webHidden/>
          </w:rPr>
          <w:fldChar w:fldCharType="end"/>
        </w:r>
      </w:hyperlink>
    </w:p>
    <w:p w14:paraId="2DAA0D82" w14:textId="77777777" w:rsidR="00A31880" w:rsidRDefault="00A31880">
      <w:pPr>
        <w:pStyle w:val="TOC1"/>
        <w:rPr>
          <w:rFonts w:asciiTheme="minorHAnsi" w:eastAsiaTheme="minorEastAsia" w:hAnsiTheme="minorHAnsi" w:cstheme="minorBidi"/>
          <w:noProof/>
          <w:sz w:val="22"/>
          <w:szCs w:val="22"/>
          <w:lang w:val="en-US"/>
        </w:rPr>
      </w:pPr>
      <w:hyperlink w:anchor="_Toc453336802" w:history="1">
        <w:r w:rsidRPr="00E423D5">
          <w:rPr>
            <w:rStyle w:val="Hyperlink"/>
            <w:noProof/>
          </w:rPr>
          <w:t>Lisa 2 – Robotauto ühendused enne vaheplaati</w:t>
        </w:r>
        <w:r>
          <w:rPr>
            <w:noProof/>
            <w:webHidden/>
          </w:rPr>
          <w:tab/>
        </w:r>
        <w:r>
          <w:rPr>
            <w:noProof/>
            <w:webHidden/>
          </w:rPr>
          <w:fldChar w:fldCharType="begin"/>
        </w:r>
        <w:r>
          <w:rPr>
            <w:noProof/>
            <w:webHidden/>
          </w:rPr>
          <w:instrText xml:space="preserve"> PAGEREF _Toc453336802 \h </w:instrText>
        </w:r>
        <w:r>
          <w:rPr>
            <w:noProof/>
            <w:webHidden/>
          </w:rPr>
        </w:r>
        <w:r>
          <w:rPr>
            <w:noProof/>
            <w:webHidden/>
          </w:rPr>
          <w:fldChar w:fldCharType="separate"/>
        </w:r>
        <w:r w:rsidR="003506E9">
          <w:rPr>
            <w:noProof/>
            <w:webHidden/>
          </w:rPr>
          <w:t>32</w:t>
        </w:r>
        <w:r>
          <w:rPr>
            <w:noProof/>
            <w:webHidden/>
          </w:rPr>
          <w:fldChar w:fldCharType="end"/>
        </w:r>
      </w:hyperlink>
    </w:p>
    <w:p w14:paraId="6FD50FDC" w14:textId="77777777" w:rsidR="00A31880" w:rsidRDefault="00A31880">
      <w:pPr>
        <w:pStyle w:val="TOC1"/>
        <w:rPr>
          <w:rFonts w:asciiTheme="minorHAnsi" w:eastAsiaTheme="minorEastAsia" w:hAnsiTheme="minorHAnsi" w:cstheme="minorBidi"/>
          <w:noProof/>
          <w:sz w:val="22"/>
          <w:szCs w:val="22"/>
          <w:lang w:val="en-US"/>
        </w:rPr>
      </w:pPr>
      <w:hyperlink w:anchor="_Toc453336803" w:history="1">
        <w:r w:rsidRPr="00E423D5">
          <w:rPr>
            <w:rStyle w:val="Hyperlink"/>
            <w:noProof/>
          </w:rPr>
          <w:t>Lisa 3 –Servomootorite liikumise Python funktsioon</w:t>
        </w:r>
        <w:r>
          <w:rPr>
            <w:noProof/>
            <w:webHidden/>
          </w:rPr>
          <w:tab/>
        </w:r>
        <w:r>
          <w:rPr>
            <w:noProof/>
            <w:webHidden/>
          </w:rPr>
          <w:fldChar w:fldCharType="begin"/>
        </w:r>
        <w:r>
          <w:rPr>
            <w:noProof/>
            <w:webHidden/>
          </w:rPr>
          <w:instrText xml:space="preserve"> PAGEREF _Toc453336803 \h </w:instrText>
        </w:r>
        <w:r>
          <w:rPr>
            <w:noProof/>
            <w:webHidden/>
          </w:rPr>
        </w:r>
        <w:r>
          <w:rPr>
            <w:noProof/>
            <w:webHidden/>
          </w:rPr>
          <w:fldChar w:fldCharType="separate"/>
        </w:r>
        <w:r w:rsidR="003506E9">
          <w:rPr>
            <w:noProof/>
            <w:webHidden/>
          </w:rPr>
          <w:t>33</w:t>
        </w:r>
        <w:r>
          <w:rPr>
            <w:noProof/>
            <w:webHidden/>
          </w:rPr>
          <w:fldChar w:fldCharType="end"/>
        </w:r>
      </w:hyperlink>
    </w:p>
    <w:p w14:paraId="5BCE70BE" w14:textId="77777777" w:rsidR="00A31880" w:rsidRDefault="00A31880">
      <w:pPr>
        <w:pStyle w:val="TOC1"/>
        <w:rPr>
          <w:rFonts w:asciiTheme="minorHAnsi" w:eastAsiaTheme="minorEastAsia" w:hAnsiTheme="minorHAnsi" w:cstheme="minorBidi"/>
          <w:noProof/>
          <w:sz w:val="22"/>
          <w:szCs w:val="22"/>
          <w:lang w:val="en-US"/>
        </w:rPr>
      </w:pPr>
      <w:hyperlink w:anchor="_Toc453336804" w:history="1">
        <w:r w:rsidRPr="00E423D5">
          <w:rPr>
            <w:rStyle w:val="Hyperlink"/>
            <w:noProof/>
          </w:rPr>
          <w:t>Lisa 4 – Ultraheli kaugusmõõtjatest kauguse saamise Python kood</w:t>
        </w:r>
        <w:r>
          <w:rPr>
            <w:noProof/>
            <w:webHidden/>
          </w:rPr>
          <w:tab/>
        </w:r>
        <w:r>
          <w:rPr>
            <w:noProof/>
            <w:webHidden/>
          </w:rPr>
          <w:fldChar w:fldCharType="begin"/>
        </w:r>
        <w:r>
          <w:rPr>
            <w:noProof/>
            <w:webHidden/>
          </w:rPr>
          <w:instrText xml:space="preserve"> PAGEREF _Toc453336804 \h </w:instrText>
        </w:r>
        <w:r>
          <w:rPr>
            <w:noProof/>
            <w:webHidden/>
          </w:rPr>
        </w:r>
        <w:r>
          <w:rPr>
            <w:noProof/>
            <w:webHidden/>
          </w:rPr>
          <w:fldChar w:fldCharType="separate"/>
        </w:r>
        <w:r w:rsidR="003506E9">
          <w:rPr>
            <w:noProof/>
            <w:webHidden/>
          </w:rPr>
          <w:t>34</w:t>
        </w:r>
        <w:r>
          <w:rPr>
            <w:noProof/>
            <w:webHidden/>
          </w:rPr>
          <w:fldChar w:fldCharType="end"/>
        </w:r>
      </w:hyperlink>
    </w:p>
    <w:p w14:paraId="19C812C0" w14:textId="77777777" w:rsidR="00A31880" w:rsidRDefault="00A31880">
      <w:pPr>
        <w:pStyle w:val="TOC1"/>
        <w:rPr>
          <w:rFonts w:asciiTheme="minorHAnsi" w:eastAsiaTheme="minorEastAsia" w:hAnsiTheme="minorHAnsi" w:cstheme="minorBidi"/>
          <w:noProof/>
          <w:sz w:val="22"/>
          <w:szCs w:val="22"/>
          <w:lang w:val="en-US"/>
        </w:rPr>
      </w:pPr>
      <w:hyperlink w:anchor="_Toc453336805" w:history="1">
        <w:r w:rsidRPr="00E423D5">
          <w:rPr>
            <w:rStyle w:val="Hyperlink"/>
            <w:noProof/>
          </w:rPr>
          <w:t>Lisa 5 –Python põhitsükkel</w:t>
        </w:r>
        <w:r>
          <w:rPr>
            <w:noProof/>
            <w:webHidden/>
          </w:rPr>
          <w:tab/>
        </w:r>
        <w:r>
          <w:rPr>
            <w:noProof/>
            <w:webHidden/>
          </w:rPr>
          <w:fldChar w:fldCharType="begin"/>
        </w:r>
        <w:r>
          <w:rPr>
            <w:noProof/>
            <w:webHidden/>
          </w:rPr>
          <w:instrText xml:space="preserve"> PAGEREF _Toc453336805 \h </w:instrText>
        </w:r>
        <w:r>
          <w:rPr>
            <w:noProof/>
            <w:webHidden/>
          </w:rPr>
        </w:r>
        <w:r>
          <w:rPr>
            <w:noProof/>
            <w:webHidden/>
          </w:rPr>
          <w:fldChar w:fldCharType="separate"/>
        </w:r>
        <w:r w:rsidR="003506E9">
          <w:rPr>
            <w:noProof/>
            <w:webHidden/>
          </w:rPr>
          <w:t>35</w:t>
        </w:r>
        <w:r>
          <w:rPr>
            <w:noProof/>
            <w:webHidden/>
          </w:rPr>
          <w:fldChar w:fldCharType="end"/>
        </w:r>
      </w:hyperlink>
    </w:p>
    <w:p w14:paraId="2B840E8B" w14:textId="77777777" w:rsidR="00A31880" w:rsidRDefault="00A31880">
      <w:pPr>
        <w:pStyle w:val="TOC1"/>
        <w:rPr>
          <w:rFonts w:asciiTheme="minorHAnsi" w:eastAsiaTheme="minorEastAsia" w:hAnsiTheme="minorHAnsi" w:cstheme="minorBidi"/>
          <w:noProof/>
          <w:sz w:val="22"/>
          <w:szCs w:val="22"/>
          <w:lang w:val="en-US"/>
        </w:rPr>
      </w:pPr>
      <w:hyperlink w:anchor="_Toc453336806" w:history="1">
        <w:r w:rsidRPr="00E423D5">
          <w:rPr>
            <w:rStyle w:val="Hyperlink"/>
            <w:noProof/>
          </w:rPr>
          <w:t>Lisa 6 – Robotauto mikrofonide kinnitused</w:t>
        </w:r>
        <w:r>
          <w:rPr>
            <w:noProof/>
            <w:webHidden/>
          </w:rPr>
          <w:tab/>
        </w:r>
        <w:r>
          <w:rPr>
            <w:noProof/>
            <w:webHidden/>
          </w:rPr>
          <w:fldChar w:fldCharType="begin"/>
        </w:r>
        <w:r>
          <w:rPr>
            <w:noProof/>
            <w:webHidden/>
          </w:rPr>
          <w:instrText xml:space="preserve"> PAGEREF _Toc453336806 \h </w:instrText>
        </w:r>
        <w:r>
          <w:rPr>
            <w:noProof/>
            <w:webHidden/>
          </w:rPr>
        </w:r>
        <w:r>
          <w:rPr>
            <w:noProof/>
            <w:webHidden/>
          </w:rPr>
          <w:fldChar w:fldCharType="separate"/>
        </w:r>
        <w:r w:rsidR="003506E9">
          <w:rPr>
            <w:noProof/>
            <w:webHidden/>
          </w:rPr>
          <w:t>36</w:t>
        </w:r>
        <w:r>
          <w:rPr>
            <w:noProof/>
            <w:webHidden/>
          </w:rPr>
          <w:fldChar w:fldCharType="end"/>
        </w:r>
      </w:hyperlink>
    </w:p>
    <w:p w14:paraId="042EA638" w14:textId="77777777" w:rsidR="00A31880" w:rsidRDefault="00A31880">
      <w:pPr>
        <w:pStyle w:val="TOC1"/>
        <w:rPr>
          <w:rFonts w:asciiTheme="minorHAnsi" w:eastAsiaTheme="minorEastAsia" w:hAnsiTheme="minorHAnsi" w:cstheme="minorBidi"/>
          <w:noProof/>
          <w:sz w:val="22"/>
          <w:szCs w:val="22"/>
          <w:lang w:val="en-US"/>
        </w:rPr>
      </w:pPr>
      <w:hyperlink w:anchor="_Toc453336807" w:history="1">
        <w:r w:rsidRPr="00E423D5">
          <w:rPr>
            <w:rStyle w:val="Hyperlink"/>
            <w:noProof/>
          </w:rPr>
          <w:t>Lisa 7 – Valmis robotauto</w:t>
        </w:r>
        <w:r>
          <w:rPr>
            <w:noProof/>
            <w:webHidden/>
          </w:rPr>
          <w:tab/>
        </w:r>
        <w:r>
          <w:rPr>
            <w:noProof/>
            <w:webHidden/>
          </w:rPr>
          <w:fldChar w:fldCharType="begin"/>
        </w:r>
        <w:r>
          <w:rPr>
            <w:noProof/>
            <w:webHidden/>
          </w:rPr>
          <w:instrText xml:space="preserve"> PAGEREF _Toc453336807 \h </w:instrText>
        </w:r>
        <w:r>
          <w:rPr>
            <w:noProof/>
            <w:webHidden/>
          </w:rPr>
        </w:r>
        <w:r>
          <w:rPr>
            <w:noProof/>
            <w:webHidden/>
          </w:rPr>
          <w:fldChar w:fldCharType="separate"/>
        </w:r>
        <w:r w:rsidR="003506E9">
          <w:rPr>
            <w:noProof/>
            <w:webHidden/>
          </w:rPr>
          <w:t>37</w:t>
        </w:r>
        <w:r>
          <w:rPr>
            <w:noProof/>
            <w:webHidden/>
          </w:rPr>
          <w:fldChar w:fldCharType="end"/>
        </w:r>
      </w:hyperlink>
    </w:p>
    <w:p w14:paraId="2464B846" w14:textId="77777777" w:rsidR="0033465E" w:rsidRDefault="0033465E" w:rsidP="0033465E">
      <w:pPr>
        <w:sectPr w:rsidR="0033465E" w:rsidSect="003C451D">
          <w:footnotePr>
            <w:numRestart w:val="eachPage"/>
          </w:footnotePr>
          <w:pgSz w:w="11907" w:h="16840" w:code="9"/>
          <w:pgMar w:top="1418" w:right="1701" w:bottom="1418" w:left="1701" w:header="709" w:footer="851" w:gutter="0"/>
          <w:cols w:space="708"/>
        </w:sectPr>
      </w:pPr>
      <w:r>
        <w:fldChar w:fldCharType="end"/>
      </w:r>
    </w:p>
    <w:p w14:paraId="46FE2813" w14:textId="77777777" w:rsidR="0033465E" w:rsidRDefault="0033465E" w:rsidP="0033465E">
      <w:pPr>
        <w:pStyle w:val="Headingcenter"/>
      </w:pPr>
      <w:bookmarkStart w:id="4" w:name="_Toc437263083"/>
      <w:r w:rsidRPr="000650B0">
        <w:lastRenderedPageBreak/>
        <w:t xml:space="preserve">Jooniste </w:t>
      </w:r>
      <w:r>
        <w:t>loetelu</w:t>
      </w:r>
      <w:bookmarkEnd w:id="4"/>
    </w:p>
    <w:p w14:paraId="0DD51F5A" w14:textId="77777777" w:rsidR="00A31880" w:rsidRDefault="0033465E">
      <w:pPr>
        <w:pStyle w:val="TableofFigures"/>
        <w:tabs>
          <w:tab w:val="right" w:leader="dot" w:pos="8495"/>
        </w:tabs>
        <w:rPr>
          <w:rFonts w:asciiTheme="minorHAnsi" w:eastAsiaTheme="minorEastAsia" w:hAnsiTheme="minorHAnsi" w:cstheme="minorBidi"/>
          <w:noProof/>
          <w:sz w:val="22"/>
          <w:szCs w:val="22"/>
          <w:lang w:val="en-US"/>
        </w:rPr>
      </w:pPr>
      <w:r w:rsidRPr="00B812DB">
        <w:rPr>
          <w:b/>
          <w:bCs/>
          <w:noProof/>
          <w:lang w:val="en-US"/>
        </w:rPr>
        <w:fldChar w:fldCharType="begin"/>
      </w:r>
      <w:r w:rsidRPr="00B812DB">
        <w:rPr>
          <w:b/>
          <w:bCs/>
          <w:noProof/>
          <w:lang w:val="en-US"/>
        </w:rPr>
        <w:instrText xml:space="preserve"> TOC \h \z \c "Joonis" </w:instrText>
      </w:r>
      <w:r w:rsidRPr="00B812DB">
        <w:rPr>
          <w:b/>
          <w:bCs/>
          <w:noProof/>
          <w:lang w:val="en-US"/>
        </w:rPr>
        <w:fldChar w:fldCharType="separate"/>
      </w:r>
      <w:hyperlink w:anchor="_Toc453336808" w:history="1">
        <w:r w:rsidR="00A31880" w:rsidRPr="008638AE">
          <w:rPr>
            <w:rStyle w:val="Hyperlink"/>
            <w:noProof/>
          </w:rPr>
          <w:t>Joonis 1. Beaglebone Black sisend-väljund viikude diagramm [2]</w:t>
        </w:r>
        <w:r w:rsidR="00A31880">
          <w:rPr>
            <w:noProof/>
            <w:webHidden/>
          </w:rPr>
          <w:tab/>
        </w:r>
        <w:r w:rsidR="00A31880">
          <w:rPr>
            <w:noProof/>
            <w:webHidden/>
          </w:rPr>
          <w:fldChar w:fldCharType="begin"/>
        </w:r>
        <w:r w:rsidR="00A31880">
          <w:rPr>
            <w:noProof/>
            <w:webHidden/>
          </w:rPr>
          <w:instrText xml:space="preserve"> PAGEREF _Toc453336808 \h </w:instrText>
        </w:r>
        <w:r w:rsidR="00A31880">
          <w:rPr>
            <w:noProof/>
            <w:webHidden/>
          </w:rPr>
        </w:r>
        <w:r w:rsidR="00A31880">
          <w:rPr>
            <w:noProof/>
            <w:webHidden/>
          </w:rPr>
          <w:fldChar w:fldCharType="separate"/>
        </w:r>
        <w:r w:rsidR="003506E9">
          <w:rPr>
            <w:noProof/>
            <w:webHidden/>
          </w:rPr>
          <w:t>10</w:t>
        </w:r>
        <w:r w:rsidR="00A31880">
          <w:rPr>
            <w:noProof/>
            <w:webHidden/>
          </w:rPr>
          <w:fldChar w:fldCharType="end"/>
        </w:r>
      </w:hyperlink>
    </w:p>
    <w:p w14:paraId="442080F5" w14:textId="77777777" w:rsidR="00A31880" w:rsidRDefault="00A31880">
      <w:pPr>
        <w:pStyle w:val="TableofFigures"/>
        <w:tabs>
          <w:tab w:val="right" w:leader="dot" w:pos="8495"/>
        </w:tabs>
        <w:rPr>
          <w:rFonts w:asciiTheme="minorHAnsi" w:eastAsiaTheme="minorEastAsia" w:hAnsiTheme="minorHAnsi" w:cstheme="minorBidi"/>
          <w:noProof/>
          <w:sz w:val="22"/>
          <w:szCs w:val="22"/>
          <w:lang w:val="en-US"/>
        </w:rPr>
      </w:pPr>
      <w:hyperlink w:anchor="_Toc453336809" w:history="1">
        <w:r w:rsidRPr="008638AE">
          <w:rPr>
            <w:rStyle w:val="Hyperlink"/>
            <w:noProof/>
          </w:rPr>
          <w:t>Joonis 2. Esimene katse: vasaku külje liikumise test</w:t>
        </w:r>
        <w:r>
          <w:rPr>
            <w:noProof/>
            <w:webHidden/>
          </w:rPr>
          <w:tab/>
        </w:r>
        <w:r>
          <w:rPr>
            <w:noProof/>
            <w:webHidden/>
          </w:rPr>
          <w:fldChar w:fldCharType="begin"/>
        </w:r>
        <w:r>
          <w:rPr>
            <w:noProof/>
            <w:webHidden/>
          </w:rPr>
          <w:instrText xml:space="preserve"> PAGEREF _Toc453336809 \h </w:instrText>
        </w:r>
        <w:r>
          <w:rPr>
            <w:noProof/>
            <w:webHidden/>
          </w:rPr>
        </w:r>
        <w:r>
          <w:rPr>
            <w:noProof/>
            <w:webHidden/>
          </w:rPr>
          <w:fldChar w:fldCharType="separate"/>
        </w:r>
        <w:r w:rsidR="003506E9">
          <w:rPr>
            <w:noProof/>
            <w:webHidden/>
          </w:rPr>
          <w:t>13</w:t>
        </w:r>
        <w:r>
          <w:rPr>
            <w:noProof/>
            <w:webHidden/>
          </w:rPr>
          <w:fldChar w:fldCharType="end"/>
        </w:r>
      </w:hyperlink>
    </w:p>
    <w:p w14:paraId="2E0018DD" w14:textId="77777777" w:rsidR="00A31880" w:rsidRDefault="00A31880">
      <w:pPr>
        <w:pStyle w:val="TableofFigures"/>
        <w:tabs>
          <w:tab w:val="right" w:leader="dot" w:pos="8495"/>
        </w:tabs>
        <w:rPr>
          <w:rFonts w:asciiTheme="minorHAnsi" w:eastAsiaTheme="minorEastAsia" w:hAnsiTheme="minorHAnsi" w:cstheme="minorBidi"/>
          <w:noProof/>
          <w:sz w:val="22"/>
          <w:szCs w:val="22"/>
          <w:lang w:val="en-US"/>
        </w:rPr>
      </w:pPr>
      <w:hyperlink w:anchor="_Toc453336810" w:history="1">
        <w:r w:rsidRPr="008638AE">
          <w:rPr>
            <w:rStyle w:val="Hyperlink"/>
            <w:noProof/>
          </w:rPr>
          <w:t>Joonis 3. Esimene katse: parema külje liikumise test</w:t>
        </w:r>
        <w:r>
          <w:rPr>
            <w:noProof/>
            <w:webHidden/>
          </w:rPr>
          <w:tab/>
        </w:r>
        <w:r>
          <w:rPr>
            <w:noProof/>
            <w:webHidden/>
          </w:rPr>
          <w:fldChar w:fldCharType="begin"/>
        </w:r>
        <w:r>
          <w:rPr>
            <w:noProof/>
            <w:webHidden/>
          </w:rPr>
          <w:instrText xml:space="preserve"> PAGEREF _Toc453336810 \h </w:instrText>
        </w:r>
        <w:r>
          <w:rPr>
            <w:noProof/>
            <w:webHidden/>
          </w:rPr>
        </w:r>
        <w:r>
          <w:rPr>
            <w:noProof/>
            <w:webHidden/>
          </w:rPr>
          <w:fldChar w:fldCharType="separate"/>
        </w:r>
        <w:r w:rsidR="003506E9">
          <w:rPr>
            <w:noProof/>
            <w:webHidden/>
          </w:rPr>
          <w:t>13</w:t>
        </w:r>
        <w:r>
          <w:rPr>
            <w:noProof/>
            <w:webHidden/>
          </w:rPr>
          <w:fldChar w:fldCharType="end"/>
        </w:r>
      </w:hyperlink>
    </w:p>
    <w:p w14:paraId="54C6924D" w14:textId="77777777" w:rsidR="00A31880" w:rsidRDefault="00A31880">
      <w:pPr>
        <w:pStyle w:val="TableofFigures"/>
        <w:tabs>
          <w:tab w:val="right" w:leader="dot" w:pos="8495"/>
        </w:tabs>
        <w:rPr>
          <w:rFonts w:asciiTheme="minorHAnsi" w:eastAsiaTheme="minorEastAsia" w:hAnsiTheme="minorHAnsi" w:cstheme="minorBidi"/>
          <w:noProof/>
          <w:sz w:val="22"/>
          <w:szCs w:val="22"/>
          <w:lang w:val="en-US"/>
        </w:rPr>
      </w:pPr>
      <w:hyperlink w:anchor="_Toc453336811" w:history="1">
        <w:r w:rsidRPr="008638AE">
          <w:rPr>
            <w:rStyle w:val="Hyperlink"/>
            <w:noProof/>
          </w:rPr>
          <w:t>Joonis 4. Teine katse: vasaku külje liikumise test</w:t>
        </w:r>
        <w:r>
          <w:rPr>
            <w:noProof/>
            <w:webHidden/>
          </w:rPr>
          <w:tab/>
        </w:r>
        <w:r>
          <w:rPr>
            <w:noProof/>
            <w:webHidden/>
          </w:rPr>
          <w:fldChar w:fldCharType="begin"/>
        </w:r>
        <w:r>
          <w:rPr>
            <w:noProof/>
            <w:webHidden/>
          </w:rPr>
          <w:instrText xml:space="preserve"> PAGEREF _Toc453336811 \h </w:instrText>
        </w:r>
        <w:r>
          <w:rPr>
            <w:noProof/>
            <w:webHidden/>
          </w:rPr>
        </w:r>
        <w:r>
          <w:rPr>
            <w:noProof/>
            <w:webHidden/>
          </w:rPr>
          <w:fldChar w:fldCharType="separate"/>
        </w:r>
        <w:r w:rsidR="003506E9">
          <w:rPr>
            <w:noProof/>
            <w:webHidden/>
          </w:rPr>
          <w:t>14</w:t>
        </w:r>
        <w:r>
          <w:rPr>
            <w:noProof/>
            <w:webHidden/>
          </w:rPr>
          <w:fldChar w:fldCharType="end"/>
        </w:r>
      </w:hyperlink>
    </w:p>
    <w:p w14:paraId="60E780C4" w14:textId="77777777" w:rsidR="00A31880" w:rsidRDefault="00A31880">
      <w:pPr>
        <w:pStyle w:val="TableofFigures"/>
        <w:tabs>
          <w:tab w:val="right" w:leader="dot" w:pos="8495"/>
        </w:tabs>
        <w:rPr>
          <w:rFonts w:asciiTheme="minorHAnsi" w:eastAsiaTheme="minorEastAsia" w:hAnsiTheme="minorHAnsi" w:cstheme="minorBidi"/>
          <w:noProof/>
          <w:sz w:val="22"/>
          <w:szCs w:val="22"/>
          <w:lang w:val="en-US"/>
        </w:rPr>
      </w:pPr>
      <w:hyperlink w:anchor="_Toc453336812" w:history="1">
        <w:r w:rsidRPr="008638AE">
          <w:rPr>
            <w:rStyle w:val="Hyperlink"/>
            <w:noProof/>
          </w:rPr>
          <w:t xml:space="preserve">Joonis 5. Teine katse: </w:t>
        </w:r>
        <w:r w:rsidRPr="008638AE">
          <w:rPr>
            <w:rStyle w:val="Hyperlink"/>
            <w:noProof/>
            <w:lang w:val="en-US"/>
          </w:rPr>
          <w:t>parema ja vasaku külje liikumise test</w:t>
        </w:r>
        <w:r>
          <w:rPr>
            <w:noProof/>
            <w:webHidden/>
          </w:rPr>
          <w:tab/>
        </w:r>
        <w:r>
          <w:rPr>
            <w:noProof/>
            <w:webHidden/>
          </w:rPr>
          <w:fldChar w:fldCharType="begin"/>
        </w:r>
        <w:r>
          <w:rPr>
            <w:noProof/>
            <w:webHidden/>
          </w:rPr>
          <w:instrText xml:space="preserve"> PAGEREF _Toc453336812 \h </w:instrText>
        </w:r>
        <w:r>
          <w:rPr>
            <w:noProof/>
            <w:webHidden/>
          </w:rPr>
        </w:r>
        <w:r>
          <w:rPr>
            <w:noProof/>
            <w:webHidden/>
          </w:rPr>
          <w:fldChar w:fldCharType="separate"/>
        </w:r>
        <w:r w:rsidR="003506E9">
          <w:rPr>
            <w:noProof/>
            <w:webHidden/>
          </w:rPr>
          <w:t>15</w:t>
        </w:r>
        <w:r>
          <w:rPr>
            <w:noProof/>
            <w:webHidden/>
          </w:rPr>
          <w:fldChar w:fldCharType="end"/>
        </w:r>
      </w:hyperlink>
    </w:p>
    <w:p w14:paraId="2C43D584" w14:textId="77777777" w:rsidR="00A31880" w:rsidRDefault="00A31880">
      <w:pPr>
        <w:pStyle w:val="TableofFigures"/>
        <w:tabs>
          <w:tab w:val="right" w:leader="dot" w:pos="8495"/>
        </w:tabs>
        <w:rPr>
          <w:rFonts w:asciiTheme="minorHAnsi" w:eastAsiaTheme="minorEastAsia" w:hAnsiTheme="minorHAnsi" w:cstheme="minorBidi"/>
          <w:noProof/>
          <w:sz w:val="22"/>
          <w:szCs w:val="22"/>
          <w:lang w:val="en-US"/>
        </w:rPr>
      </w:pPr>
      <w:hyperlink w:anchor="_Toc453336813" w:history="1">
        <w:r w:rsidRPr="008638AE">
          <w:rPr>
            <w:rStyle w:val="Hyperlink"/>
            <w:noProof/>
          </w:rPr>
          <w:t xml:space="preserve">Joonis 6. Teine katse: </w:t>
        </w:r>
        <w:r w:rsidRPr="008638AE">
          <w:rPr>
            <w:rStyle w:val="Hyperlink"/>
            <w:noProof/>
            <w:lang w:val="en-US"/>
          </w:rPr>
          <w:t>parema ja vasaku külje liikumise test vastupidises suunas</w:t>
        </w:r>
        <w:r>
          <w:rPr>
            <w:noProof/>
            <w:webHidden/>
          </w:rPr>
          <w:tab/>
        </w:r>
        <w:r>
          <w:rPr>
            <w:noProof/>
            <w:webHidden/>
          </w:rPr>
          <w:fldChar w:fldCharType="begin"/>
        </w:r>
        <w:r>
          <w:rPr>
            <w:noProof/>
            <w:webHidden/>
          </w:rPr>
          <w:instrText xml:space="preserve"> PAGEREF _Toc453336813 \h </w:instrText>
        </w:r>
        <w:r>
          <w:rPr>
            <w:noProof/>
            <w:webHidden/>
          </w:rPr>
        </w:r>
        <w:r>
          <w:rPr>
            <w:noProof/>
            <w:webHidden/>
          </w:rPr>
          <w:fldChar w:fldCharType="separate"/>
        </w:r>
        <w:r w:rsidR="003506E9">
          <w:rPr>
            <w:noProof/>
            <w:webHidden/>
          </w:rPr>
          <w:t>15</w:t>
        </w:r>
        <w:r>
          <w:rPr>
            <w:noProof/>
            <w:webHidden/>
          </w:rPr>
          <w:fldChar w:fldCharType="end"/>
        </w:r>
      </w:hyperlink>
    </w:p>
    <w:p w14:paraId="4162FB86" w14:textId="77777777" w:rsidR="00A31880" w:rsidRDefault="00A31880">
      <w:pPr>
        <w:pStyle w:val="TableofFigures"/>
        <w:tabs>
          <w:tab w:val="right" w:leader="dot" w:pos="8495"/>
        </w:tabs>
        <w:rPr>
          <w:rFonts w:asciiTheme="minorHAnsi" w:eastAsiaTheme="minorEastAsia" w:hAnsiTheme="minorHAnsi" w:cstheme="minorBidi"/>
          <w:noProof/>
          <w:sz w:val="22"/>
          <w:szCs w:val="22"/>
          <w:lang w:val="en-US"/>
        </w:rPr>
      </w:pPr>
      <w:hyperlink w:anchor="_Toc453336814" w:history="1">
        <w:r w:rsidRPr="008638AE">
          <w:rPr>
            <w:rStyle w:val="Hyperlink"/>
            <w:noProof/>
          </w:rPr>
          <w:t>Joonis 7. SRF08 ultraheli kaugusmõõtja [8]</w:t>
        </w:r>
        <w:r>
          <w:rPr>
            <w:noProof/>
            <w:webHidden/>
          </w:rPr>
          <w:tab/>
        </w:r>
        <w:r>
          <w:rPr>
            <w:noProof/>
            <w:webHidden/>
          </w:rPr>
          <w:fldChar w:fldCharType="begin"/>
        </w:r>
        <w:r>
          <w:rPr>
            <w:noProof/>
            <w:webHidden/>
          </w:rPr>
          <w:instrText xml:space="preserve"> PAGEREF _Toc453336814 \h </w:instrText>
        </w:r>
        <w:r>
          <w:rPr>
            <w:noProof/>
            <w:webHidden/>
          </w:rPr>
        </w:r>
        <w:r>
          <w:rPr>
            <w:noProof/>
            <w:webHidden/>
          </w:rPr>
          <w:fldChar w:fldCharType="separate"/>
        </w:r>
        <w:r w:rsidR="003506E9">
          <w:rPr>
            <w:noProof/>
            <w:webHidden/>
          </w:rPr>
          <w:t>17</w:t>
        </w:r>
        <w:r>
          <w:rPr>
            <w:noProof/>
            <w:webHidden/>
          </w:rPr>
          <w:fldChar w:fldCharType="end"/>
        </w:r>
      </w:hyperlink>
    </w:p>
    <w:p w14:paraId="0D5823F7" w14:textId="77777777" w:rsidR="00A31880" w:rsidRDefault="00A31880">
      <w:pPr>
        <w:pStyle w:val="TableofFigures"/>
        <w:tabs>
          <w:tab w:val="right" w:leader="dot" w:pos="8495"/>
        </w:tabs>
        <w:rPr>
          <w:rFonts w:asciiTheme="minorHAnsi" w:eastAsiaTheme="minorEastAsia" w:hAnsiTheme="minorHAnsi" w:cstheme="minorBidi"/>
          <w:noProof/>
          <w:sz w:val="22"/>
          <w:szCs w:val="22"/>
          <w:lang w:val="en-US"/>
        </w:rPr>
      </w:pPr>
      <w:hyperlink w:anchor="_Toc453336815" w:history="1">
        <w:r w:rsidRPr="008638AE">
          <w:rPr>
            <w:rStyle w:val="Hyperlink"/>
            <w:noProof/>
          </w:rPr>
          <w:t>Joonis 8. Teise I2C seadme aktiveerimine</w:t>
        </w:r>
        <w:r>
          <w:rPr>
            <w:noProof/>
            <w:webHidden/>
          </w:rPr>
          <w:tab/>
        </w:r>
        <w:r>
          <w:rPr>
            <w:noProof/>
            <w:webHidden/>
          </w:rPr>
          <w:fldChar w:fldCharType="begin"/>
        </w:r>
        <w:r>
          <w:rPr>
            <w:noProof/>
            <w:webHidden/>
          </w:rPr>
          <w:instrText xml:space="preserve"> PAGEREF _Toc453336815 \h </w:instrText>
        </w:r>
        <w:r>
          <w:rPr>
            <w:noProof/>
            <w:webHidden/>
          </w:rPr>
        </w:r>
        <w:r>
          <w:rPr>
            <w:noProof/>
            <w:webHidden/>
          </w:rPr>
          <w:fldChar w:fldCharType="separate"/>
        </w:r>
        <w:r w:rsidR="003506E9">
          <w:rPr>
            <w:noProof/>
            <w:webHidden/>
          </w:rPr>
          <w:t>17</w:t>
        </w:r>
        <w:r>
          <w:rPr>
            <w:noProof/>
            <w:webHidden/>
          </w:rPr>
          <w:fldChar w:fldCharType="end"/>
        </w:r>
      </w:hyperlink>
    </w:p>
    <w:p w14:paraId="09687DDF" w14:textId="77777777" w:rsidR="00A31880" w:rsidRDefault="00A31880">
      <w:pPr>
        <w:pStyle w:val="TableofFigures"/>
        <w:tabs>
          <w:tab w:val="right" w:leader="dot" w:pos="8495"/>
        </w:tabs>
        <w:rPr>
          <w:rFonts w:asciiTheme="minorHAnsi" w:eastAsiaTheme="minorEastAsia" w:hAnsiTheme="minorHAnsi" w:cstheme="minorBidi"/>
          <w:noProof/>
          <w:sz w:val="22"/>
          <w:szCs w:val="22"/>
          <w:lang w:val="en-US"/>
        </w:rPr>
      </w:pPr>
      <w:hyperlink w:anchor="_Toc453336816" w:history="1">
        <w:r w:rsidRPr="008638AE">
          <w:rPr>
            <w:rStyle w:val="Hyperlink"/>
            <w:noProof/>
          </w:rPr>
          <w:t>Joonis 9. I2C siinide aadressid</w:t>
        </w:r>
        <w:r>
          <w:rPr>
            <w:noProof/>
            <w:webHidden/>
          </w:rPr>
          <w:tab/>
        </w:r>
        <w:r>
          <w:rPr>
            <w:noProof/>
            <w:webHidden/>
          </w:rPr>
          <w:fldChar w:fldCharType="begin"/>
        </w:r>
        <w:r>
          <w:rPr>
            <w:noProof/>
            <w:webHidden/>
          </w:rPr>
          <w:instrText xml:space="preserve"> PAGEREF _Toc453336816 \h </w:instrText>
        </w:r>
        <w:r>
          <w:rPr>
            <w:noProof/>
            <w:webHidden/>
          </w:rPr>
        </w:r>
        <w:r>
          <w:rPr>
            <w:noProof/>
            <w:webHidden/>
          </w:rPr>
          <w:fldChar w:fldCharType="separate"/>
        </w:r>
        <w:r w:rsidR="003506E9">
          <w:rPr>
            <w:noProof/>
            <w:webHidden/>
          </w:rPr>
          <w:t>18</w:t>
        </w:r>
        <w:r>
          <w:rPr>
            <w:noProof/>
            <w:webHidden/>
          </w:rPr>
          <w:fldChar w:fldCharType="end"/>
        </w:r>
      </w:hyperlink>
    </w:p>
    <w:p w14:paraId="08B17DE6" w14:textId="77777777" w:rsidR="00A31880" w:rsidRDefault="00A31880">
      <w:pPr>
        <w:pStyle w:val="TableofFigures"/>
        <w:tabs>
          <w:tab w:val="right" w:leader="dot" w:pos="8495"/>
        </w:tabs>
        <w:rPr>
          <w:rFonts w:asciiTheme="minorHAnsi" w:eastAsiaTheme="minorEastAsia" w:hAnsiTheme="minorHAnsi" w:cstheme="minorBidi"/>
          <w:noProof/>
          <w:sz w:val="22"/>
          <w:szCs w:val="22"/>
          <w:lang w:val="en-US"/>
        </w:rPr>
      </w:pPr>
      <w:hyperlink w:anchor="_Toc453336817" w:history="1">
        <w:r w:rsidRPr="008638AE">
          <w:rPr>
            <w:rStyle w:val="Hyperlink"/>
            <w:noProof/>
          </w:rPr>
          <w:t>Joonis 10. Kahesuunalise loogilise taseme konverter [10]</w:t>
        </w:r>
        <w:r>
          <w:rPr>
            <w:noProof/>
            <w:webHidden/>
          </w:rPr>
          <w:tab/>
        </w:r>
        <w:r>
          <w:rPr>
            <w:noProof/>
            <w:webHidden/>
          </w:rPr>
          <w:fldChar w:fldCharType="begin"/>
        </w:r>
        <w:r>
          <w:rPr>
            <w:noProof/>
            <w:webHidden/>
          </w:rPr>
          <w:instrText xml:space="preserve"> PAGEREF _Toc453336817 \h </w:instrText>
        </w:r>
        <w:r>
          <w:rPr>
            <w:noProof/>
            <w:webHidden/>
          </w:rPr>
        </w:r>
        <w:r>
          <w:rPr>
            <w:noProof/>
            <w:webHidden/>
          </w:rPr>
          <w:fldChar w:fldCharType="separate"/>
        </w:r>
        <w:r w:rsidR="003506E9">
          <w:rPr>
            <w:noProof/>
            <w:webHidden/>
          </w:rPr>
          <w:t>18</w:t>
        </w:r>
        <w:r>
          <w:rPr>
            <w:noProof/>
            <w:webHidden/>
          </w:rPr>
          <w:fldChar w:fldCharType="end"/>
        </w:r>
      </w:hyperlink>
    </w:p>
    <w:p w14:paraId="1C37A8A3" w14:textId="77777777" w:rsidR="00A31880" w:rsidRDefault="00A31880">
      <w:pPr>
        <w:pStyle w:val="TableofFigures"/>
        <w:tabs>
          <w:tab w:val="right" w:leader="dot" w:pos="8495"/>
        </w:tabs>
        <w:rPr>
          <w:rFonts w:asciiTheme="minorHAnsi" w:eastAsiaTheme="minorEastAsia" w:hAnsiTheme="minorHAnsi" w:cstheme="minorBidi"/>
          <w:noProof/>
          <w:sz w:val="22"/>
          <w:szCs w:val="22"/>
          <w:lang w:val="en-US"/>
        </w:rPr>
      </w:pPr>
      <w:hyperlink w:anchor="_Toc453336818" w:history="1">
        <w:r w:rsidRPr="008638AE">
          <w:rPr>
            <w:rStyle w:val="Hyperlink"/>
            <w:noProof/>
          </w:rPr>
          <w:t>Joonis 11. INMP401 (ADMP401) mikrofon [11]</w:t>
        </w:r>
        <w:r>
          <w:rPr>
            <w:noProof/>
            <w:webHidden/>
          </w:rPr>
          <w:tab/>
        </w:r>
        <w:r>
          <w:rPr>
            <w:noProof/>
            <w:webHidden/>
          </w:rPr>
          <w:fldChar w:fldCharType="begin"/>
        </w:r>
        <w:r>
          <w:rPr>
            <w:noProof/>
            <w:webHidden/>
          </w:rPr>
          <w:instrText xml:space="preserve"> PAGEREF _Toc453336818 \h </w:instrText>
        </w:r>
        <w:r>
          <w:rPr>
            <w:noProof/>
            <w:webHidden/>
          </w:rPr>
        </w:r>
        <w:r>
          <w:rPr>
            <w:noProof/>
            <w:webHidden/>
          </w:rPr>
          <w:fldChar w:fldCharType="separate"/>
        </w:r>
        <w:r w:rsidR="003506E9">
          <w:rPr>
            <w:noProof/>
            <w:webHidden/>
          </w:rPr>
          <w:t>19</w:t>
        </w:r>
        <w:r>
          <w:rPr>
            <w:noProof/>
            <w:webHidden/>
          </w:rPr>
          <w:fldChar w:fldCharType="end"/>
        </w:r>
      </w:hyperlink>
    </w:p>
    <w:p w14:paraId="1E4D4504" w14:textId="77777777" w:rsidR="00A31880" w:rsidRDefault="00A31880">
      <w:pPr>
        <w:pStyle w:val="TableofFigures"/>
        <w:tabs>
          <w:tab w:val="right" w:leader="dot" w:pos="8495"/>
        </w:tabs>
        <w:rPr>
          <w:rFonts w:asciiTheme="minorHAnsi" w:eastAsiaTheme="minorEastAsia" w:hAnsiTheme="minorHAnsi" w:cstheme="minorBidi"/>
          <w:noProof/>
          <w:sz w:val="22"/>
          <w:szCs w:val="22"/>
          <w:lang w:val="en-US"/>
        </w:rPr>
      </w:pPr>
      <w:hyperlink w:anchor="_Toc453336819" w:history="1">
        <w:r w:rsidRPr="008638AE">
          <w:rPr>
            <w:rStyle w:val="Hyperlink"/>
            <w:noProof/>
          </w:rPr>
          <w:t>Joonis 12. Heliallika positsioneerimine: heliallikas- (A) taga paremal (B) taga vasakul (C) otse paremal (D) otse vasakul</w:t>
        </w:r>
        <w:r>
          <w:rPr>
            <w:noProof/>
            <w:webHidden/>
          </w:rPr>
          <w:tab/>
        </w:r>
        <w:r>
          <w:rPr>
            <w:noProof/>
            <w:webHidden/>
          </w:rPr>
          <w:fldChar w:fldCharType="begin"/>
        </w:r>
        <w:r>
          <w:rPr>
            <w:noProof/>
            <w:webHidden/>
          </w:rPr>
          <w:instrText xml:space="preserve"> PAGEREF _Toc453336819 \h </w:instrText>
        </w:r>
        <w:r>
          <w:rPr>
            <w:noProof/>
            <w:webHidden/>
          </w:rPr>
        </w:r>
        <w:r>
          <w:rPr>
            <w:noProof/>
            <w:webHidden/>
          </w:rPr>
          <w:fldChar w:fldCharType="separate"/>
        </w:r>
        <w:r w:rsidR="003506E9">
          <w:rPr>
            <w:noProof/>
            <w:webHidden/>
          </w:rPr>
          <w:t>20</w:t>
        </w:r>
        <w:r>
          <w:rPr>
            <w:noProof/>
            <w:webHidden/>
          </w:rPr>
          <w:fldChar w:fldCharType="end"/>
        </w:r>
      </w:hyperlink>
    </w:p>
    <w:p w14:paraId="155D6F17" w14:textId="77777777" w:rsidR="00A31880" w:rsidRDefault="00A31880">
      <w:pPr>
        <w:pStyle w:val="TableofFigures"/>
        <w:tabs>
          <w:tab w:val="right" w:leader="dot" w:pos="8495"/>
        </w:tabs>
        <w:rPr>
          <w:rFonts w:asciiTheme="minorHAnsi" w:eastAsiaTheme="minorEastAsia" w:hAnsiTheme="minorHAnsi" w:cstheme="minorBidi"/>
          <w:noProof/>
          <w:sz w:val="22"/>
          <w:szCs w:val="22"/>
          <w:lang w:val="en-US"/>
        </w:rPr>
      </w:pPr>
      <w:hyperlink w:anchor="_Toc453336820" w:history="1">
        <w:r w:rsidRPr="008638AE">
          <w:rPr>
            <w:rStyle w:val="Hyperlink"/>
            <w:noProof/>
          </w:rPr>
          <w:t>Joonis 13. Heliallika positsioneerimine: heliallikas- (A) ees keskel (B) taga keskel</w:t>
        </w:r>
        <w:r>
          <w:rPr>
            <w:noProof/>
            <w:webHidden/>
          </w:rPr>
          <w:tab/>
        </w:r>
        <w:r>
          <w:rPr>
            <w:noProof/>
            <w:webHidden/>
          </w:rPr>
          <w:fldChar w:fldCharType="begin"/>
        </w:r>
        <w:r>
          <w:rPr>
            <w:noProof/>
            <w:webHidden/>
          </w:rPr>
          <w:instrText xml:space="preserve"> PAGEREF _Toc453336820 \h </w:instrText>
        </w:r>
        <w:r>
          <w:rPr>
            <w:noProof/>
            <w:webHidden/>
          </w:rPr>
        </w:r>
        <w:r>
          <w:rPr>
            <w:noProof/>
            <w:webHidden/>
          </w:rPr>
          <w:fldChar w:fldCharType="separate"/>
        </w:r>
        <w:r w:rsidR="003506E9">
          <w:rPr>
            <w:noProof/>
            <w:webHidden/>
          </w:rPr>
          <w:t>20</w:t>
        </w:r>
        <w:r>
          <w:rPr>
            <w:noProof/>
            <w:webHidden/>
          </w:rPr>
          <w:fldChar w:fldCharType="end"/>
        </w:r>
      </w:hyperlink>
    </w:p>
    <w:p w14:paraId="3C7B8785" w14:textId="77777777" w:rsidR="00A31880" w:rsidRDefault="00A31880">
      <w:pPr>
        <w:pStyle w:val="TableofFigures"/>
        <w:tabs>
          <w:tab w:val="right" w:leader="dot" w:pos="8495"/>
        </w:tabs>
        <w:rPr>
          <w:rFonts w:asciiTheme="minorHAnsi" w:eastAsiaTheme="minorEastAsia" w:hAnsiTheme="minorHAnsi" w:cstheme="minorBidi"/>
          <w:noProof/>
          <w:sz w:val="22"/>
          <w:szCs w:val="22"/>
          <w:lang w:val="en-US"/>
        </w:rPr>
      </w:pPr>
      <w:hyperlink w:anchor="_Toc453336821" w:history="1">
        <w:r w:rsidRPr="008638AE">
          <w:rPr>
            <w:rStyle w:val="Hyperlink"/>
            <w:noProof/>
          </w:rPr>
          <w:t>Joonis 14. Heliallika tugevus: keskväärtus</w:t>
        </w:r>
        <w:r>
          <w:rPr>
            <w:noProof/>
            <w:webHidden/>
          </w:rPr>
          <w:tab/>
        </w:r>
        <w:r>
          <w:rPr>
            <w:noProof/>
            <w:webHidden/>
          </w:rPr>
          <w:fldChar w:fldCharType="begin"/>
        </w:r>
        <w:r>
          <w:rPr>
            <w:noProof/>
            <w:webHidden/>
          </w:rPr>
          <w:instrText xml:space="preserve"> PAGEREF _Toc453336821 \h </w:instrText>
        </w:r>
        <w:r>
          <w:rPr>
            <w:noProof/>
            <w:webHidden/>
          </w:rPr>
        </w:r>
        <w:r>
          <w:rPr>
            <w:noProof/>
            <w:webHidden/>
          </w:rPr>
          <w:fldChar w:fldCharType="separate"/>
        </w:r>
        <w:r w:rsidR="003506E9">
          <w:rPr>
            <w:noProof/>
            <w:webHidden/>
          </w:rPr>
          <w:t>21</w:t>
        </w:r>
        <w:r>
          <w:rPr>
            <w:noProof/>
            <w:webHidden/>
          </w:rPr>
          <w:fldChar w:fldCharType="end"/>
        </w:r>
      </w:hyperlink>
    </w:p>
    <w:p w14:paraId="6A0ABBB3" w14:textId="77777777" w:rsidR="00A31880" w:rsidRDefault="00A31880">
      <w:pPr>
        <w:pStyle w:val="TableofFigures"/>
        <w:tabs>
          <w:tab w:val="right" w:leader="dot" w:pos="8495"/>
        </w:tabs>
        <w:rPr>
          <w:rFonts w:asciiTheme="minorHAnsi" w:eastAsiaTheme="minorEastAsia" w:hAnsiTheme="minorHAnsi" w:cstheme="minorBidi"/>
          <w:noProof/>
          <w:sz w:val="22"/>
          <w:szCs w:val="22"/>
          <w:lang w:val="en-US"/>
        </w:rPr>
      </w:pPr>
      <w:hyperlink w:anchor="_Toc453336822" w:history="1">
        <w:r w:rsidRPr="008638AE">
          <w:rPr>
            <w:rStyle w:val="Hyperlink"/>
            <w:noProof/>
          </w:rPr>
          <w:t>Joonis 15.  Heliallika tugevus: normeeritud väärtus</w:t>
        </w:r>
        <w:r>
          <w:rPr>
            <w:noProof/>
            <w:webHidden/>
          </w:rPr>
          <w:tab/>
        </w:r>
        <w:r>
          <w:rPr>
            <w:noProof/>
            <w:webHidden/>
          </w:rPr>
          <w:fldChar w:fldCharType="begin"/>
        </w:r>
        <w:r>
          <w:rPr>
            <w:noProof/>
            <w:webHidden/>
          </w:rPr>
          <w:instrText xml:space="preserve"> PAGEREF _Toc453336822 \h </w:instrText>
        </w:r>
        <w:r>
          <w:rPr>
            <w:noProof/>
            <w:webHidden/>
          </w:rPr>
        </w:r>
        <w:r>
          <w:rPr>
            <w:noProof/>
            <w:webHidden/>
          </w:rPr>
          <w:fldChar w:fldCharType="separate"/>
        </w:r>
        <w:r w:rsidR="003506E9">
          <w:rPr>
            <w:noProof/>
            <w:webHidden/>
          </w:rPr>
          <w:t>21</w:t>
        </w:r>
        <w:r>
          <w:rPr>
            <w:noProof/>
            <w:webHidden/>
          </w:rPr>
          <w:fldChar w:fldCharType="end"/>
        </w:r>
      </w:hyperlink>
    </w:p>
    <w:p w14:paraId="38CFBFAF" w14:textId="77777777" w:rsidR="00A31880" w:rsidRDefault="00A31880">
      <w:pPr>
        <w:pStyle w:val="TableofFigures"/>
        <w:tabs>
          <w:tab w:val="right" w:leader="dot" w:pos="8495"/>
        </w:tabs>
        <w:rPr>
          <w:rFonts w:asciiTheme="minorHAnsi" w:eastAsiaTheme="minorEastAsia" w:hAnsiTheme="minorHAnsi" w:cstheme="minorBidi"/>
          <w:noProof/>
          <w:sz w:val="22"/>
          <w:szCs w:val="22"/>
          <w:lang w:val="en-US"/>
        </w:rPr>
      </w:pPr>
      <w:hyperlink w:anchor="_Toc453336823" w:history="1">
        <w:r w:rsidRPr="008638AE">
          <w:rPr>
            <w:rStyle w:val="Hyperlink"/>
            <w:noProof/>
          </w:rPr>
          <w:t>Joonis 16.  Heliallika tugevus: väärtuste summa</w:t>
        </w:r>
        <w:r>
          <w:rPr>
            <w:noProof/>
            <w:webHidden/>
          </w:rPr>
          <w:tab/>
        </w:r>
        <w:r>
          <w:rPr>
            <w:noProof/>
            <w:webHidden/>
          </w:rPr>
          <w:fldChar w:fldCharType="begin"/>
        </w:r>
        <w:r>
          <w:rPr>
            <w:noProof/>
            <w:webHidden/>
          </w:rPr>
          <w:instrText xml:space="preserve"> PAGEREF _Toc453336823 \h </w:instrText>
        </w:r>
        <w:r>
          <w:rPr>
            <w:noProof/>
            <w:webHidden/>
          </w:rPr>
        </w:r>
        <w:r>
          <w:rPr>
            <w:noProof/>
            <w:webHidden/>
          </w:rPr>
          <w:fldChar w:fldCharType="separate"/>
        </w:r>
        <w:r w:rsidR="003506E9">
          <w:rPr>
            <w:noProof/>
            <w:webHidden/>
          </w:rPr>
          <w:t>22</w:t>
        </w:r>
        <w:r>
          <w:rPr>
            <w:noProof/>
            <w:webHidden/>
          </w:rPr>
          <w:fldChar w:fldCharType="end"/>
        </w:r>
      </w:hyperlink>
    </w:p>
    <w:p w14:paraId="14F96781" w14:textId="77777777" w:rsidR="00A31880" w:rsidRDefault="00A31880">
      <w:pPr>
        <w:pStyle w:val="TableofFigures"/>
        <w:tabs>
          <w:tab w:val="right" w:leader="dot" w:pos="8495"/>
        </w:tabs>
        <w:rPr>
          <w:rFonts w:asciiTheme="minorHAnsi" w:eastAsiaTheme="minorEastAsia" w:hAnsiTheme="minorHAnsi" w:cstheme="minorBidi"/>
          <w:noProof/>
          <w:sz w:val="22"/>
          <w:szCs w:val="22"/>
          <w:lang w:val="en-US"/>
        </w:rPr>
      </w:pPr>
      <w:hyperlink w:anchor="_Toc453336824" w:history="1">
        <w:r w:rsidRPr="008638AE">
          <w:rPr>
            <w:rStyle w:val="Hyperlink"/>
            <w:noProof/>
          </w:rPr>
          <w:t>Joonis 17. Heli tugevuse mõõtmised</w:t>
        </w:r>
        <w:r>
          <w:rPr>
            <w:noProof/>
            <w:webHidden/>
          </w:rPr>
          <w:tab/>
        </w:r>
        <w:r>
          <w:rPr>
            <w:noProof/>
            <w:webHidden/>
          </w:rPr>
          <w:fldChar w:fldCharType="begin"/>
        </w:r>
        <w:r>
          <w:rPr>
            <w:noProof/>
            <w:webHidden/>
          </w:rPr>
          <w:instrText xml:space="preserve"> PAGEREF _Toc453336824 \h </w:instrText>
        </w:r>
        <w:r>
          <w:rPr>
            <w:noProof/>
            <w:webHidden/>
          </w:rPr>
        </w:r>
        <w:r>
          <w:rPr>
            <w:noProof/>
            <w:webHidden/>
          </w:rPr>
          <w:fldChar w:fldCharType="separate"/>
        </w:r>
        <w:r w:rsidR="003506E9">
          <w:rPr>
            <w:noProof/>
            <w:webHidden/>
          </w:rPr>
          <w:t>22</w:t>
        </w:r>
        <w:r>
          <w:rPr>
            <w:noProof/>
            <w:webHidden/>
          </w:rPr>
          <w:fldChar w:fldCharType="end"/>
        </w:r>
      </w:hyperlink>
    </w:p>
    <w:p w14:paraId="3F048BEA" w14:textId="77777777" w:rsidR="00A31880" w:rsidRDefault="00A31880">
      <w:pPr>
        <w:pStyle w:val="TableofFigures"/>
        <w:tabs>
          <w:tab w:val="right" w:leader="dot" w:pos="8495"/>
        </w:tabs>
        <w:rPr>
          <w:rFonts w:asciiTheme="minorHAnsi" w:eastAsiaTheme="minorEastAsia" w:hAnsiTheme="minorHAnsi" w:cstheme="minorBidi"/>
          <w:noProof/>
          <w:sz w:val="22"/>
          <w:szCs w:val="22"/>
          <w:lang w:val="en-US"/>
        </w:rPr>
      </w:pPr>
      <w:hyperlink w:anchor="_Toc453336825" w:history="1">
        <w:r w:rsidRPr="008638AE">
          <w:rPr>
            <w:rStyle w:val="Hyperlink"/>
            <w:noProof/>
          </w:rPr>
          <w:t>Joonis 18. Trükkplaadi disain</w:t>
        </w:r>
        <w:r>
          <w:rPr>
            <w:noProof/>
            <w:webHidden/>
          </w:rPr>
          <w:tab/>
        </w:r>
        <w:r>
          <w:rPr>
            <w:noProof/>
            <w:webHidden/>
          </w:rPr>
          <w:fldChar w:fldCharType="begin"/>
        </w:r>
        <w:r>
          <w:rPr>
            <w:noProof/>
            <w:webHidden/>
          </w:rPr>
          <w:instrText xml:space="preserve"> PAGEREF _Toc453336825 \h </w:instrText>
        </w:r>
        <w:r>
          <w:rPr>
            <w:noProof/>
            <w:webHidden/>
          </w:rPr>
        </w:r>
        <w:r>
          <w:rPr>
            <w:noProof/>
            <w:webHidden/>
          </w:rPr>
          <w:fldChar w:fldCharType="separate"/>
        </w:r>
        <w:r w:rsidR="003506E9">
          <w:rPr>
            <w:noProof/>
            <w:webHidden/>
          </w:rPr>
          <w:t>24</w:t>
        </w:r>
        <w:r>
          <w:rPr>
            <w:noProof/>
            <w:webHidden/>
          </w:rPr>
          <w:fldChar w:fldCharType="end"/>
        </w:r>
      </w:hyperlink>
    </w:p>
    <w:p w14:paraId="2C7877DC" w14:textId="77777777" w:rsidR="00A31880" w:rsidRDefault="00A31880">
      <w:pPr>
        <w:pStyle w:val="TableofFigures"/>
        <w:tabs>
          <w:tab w:val="right" w:leader="dot" w:pos="8495"/>
        </w:tabs>
        <w:rPr>
          <w:rFonts w:asciiTheme="minorHAnsi" w:eastAsiaTheme="minorEastAsia" w:hAnsiTheme="minorHAnsi" w:cstheme="minorBidi"/>
          <w:noProof/>
          <w:sz w:val="22"/>
          <w:szCs w:val="22"/>
          <w:lang w:val="en-US"/>
        </w:rPr>
      </w:pPr>
      <w:hyperlink w:anchor="_Toc453336826" w:history="1">
        <w:r w:rsidRPr="008638AE">
          <w:rPr>
            <w:rStyle w:val="Hyperlink"/>
            <w:noProof/>
          </w:rPr>
          <w:t>Joonis 19. Robotauto komponentide ühendused</w:t>
        </w:r>
        <w:r>
          <w:rPr>
            <w:noProof/>
            <w:webHidden/>
          </w:rPr>
          <w:tab/>
        </w:r>
        <w:r>
          <w:rPr>
            <w:noProof/>
            <w:webHidden/>
          </w:rPr>
          <w:fldChar w:fldCharType="begin"/>
        </w:r>
        <w:r>
          <w:rPr>
            <w:noProof/>
            <w:webHidden/>
          </w:rPr>
          <w:instrText xml:space="preserve"> PAGEREF _Toc453336826 \h </w:instrText>
        </w:r>
        <w:r>
          <w:rPr>
            <w:noProof/>
            <w:webHidden/>
          </w:rPr>
        </w:r>
        <w:r>
          <w:rPr>
            <w:noProof/>
            <w:webHidden/>
          </w:rPr>
          <w:fldChar w:fldCharType="separate"/>
        </w:r>
        <w:r w:rsidR="003506E9">
          <w:rPr>
            <w:noProof/>
            <w:webHidden/>
          </w:rPr>
          <w:t>25</w:t>
        </w:r>
        <w:r>
          <w:rPr>
            <w:noProof/>
            <w:webHidden/>
          </w:rPr>
          <w:fldChar w:fldCharType="end"/>
        </w:r>
      </w:hyperlink>
    </w:p>
    <w:p w14:paraId="249B0352" w14:textId="77777777" w:rsidR="00A31880" w:rsidRDefault="00A31880">
      <w:pPr>
        <w:pStyle w:val="TableofFigures"/>
        <w:tabs>
          <w:tab w:val="right" w:leader="dot" w:pos="8495"/>
        </w:tabs>
        <w:rPr>
          <w:rFonts w:asciiTheme="minorHAnsi" w:eastAsiaTheme="minorEastAsia" w:hAnsiTheme="minorHAnsi" w:cstheme="minorBidi"/>
          <w:noProof/>
          <w:sz w:val="22"/>
          <w:szCs w:val="22"/>
          <w:lang w:val="en-US"/>
        </w:rPr>
      </w:pPr>
      <w:hyperlink w:anchor="_Toc453336827" w:history="1">
        <w:r w:rsidRPr="008638AE">
          <w:rPr>
            <w:rStyle w:val="Hyperlink"/>
            <w:noProof/>
          </w:rPr>
          <w:t>Joonis 20. Heli tugevuse piiramine</w:t>
        </w:r>
        <w:r>
          <w:rPr>
            <w:noProof/>
            <w:webHidden/>
          </w:rPr>
          <w:tab/>
        </w:r>
        <w:r>
          <w:rPr>
            <w:noProof/>
            <w:webHidden/>
          </w:rPr>
          <w:fldChar w:fldCharType="begin"/>
        </w:r>
        <w:r>
          <w:rPr>
            <w:noProof/>
            <w:webHidden/>
          </w:rPr>
          <w:instrText xml:space="preserve"> PAGEREF _Toc453336827 \h </w:instrText>
        </w:r>
        <w:r>
          <w:rPr>
            <w:noProof/>
            <w:webHidden/>
          </w:rPr>
        </w:r>
        <w:r>
          <w:rPr>
            <w:noProof/>
            <w:webHidden/>
          </w:rPr>
          <w:fldChar w:fldCharType="separate"/>
        </w:r>
        <w:r w:rsidR="003506E9">
          <w:rPr>
            <w:noProof/>
            <w:webHidden/>
          </w:rPr>
          <w:t>27</w:t>
        </w:r>
        <w:r>
          <w:rPr>
            <w:noProof/>
            <w:webHidden/>
          </w:rPr>
          <w:fldChar w:fldCharType="end"/>
        </w:r>
      </w:hyperlink>
    </w:p>
    <w:p w14:paraId="69DB36CE" w14:textId="77777777" w:rsidR="00A31880" w:rsidRDefault="00A31880">
      <w:pPr>
        <w:pStyle w:val="TableofFigures"/>
        <w:tabs>
          <w:tab w:val="right" w:leader="dot" w:pos="8495"/>
        </w:tabs>
        <w:rPr>
          <w:rFonts w:asciiTheme="minorHAnsi" w:eastAsiaTheme="minorEastAsia" w:hAnsiTheme="minorHAnsi" w:cstheme="minorBidi"/>
          <w:noProof/>
          <w:sz w:val="22"/>
          <w:szCs w:val="22"/>
          <w:lang w:val="en-US"/>
        </w:rPr>
      </w:pPr>
      <w:hyperlink w:anchor="_Toc453336828" w:history="1">
        <w:r w:rsidRPr="008638AE">
          <w:rPr>
            <w:rStyle w:val="Hyperlink"/>
            <w:noProof/>
          </w:rPr>
          <w:t>Joonis 21. Takistuse vältimine</w:t>
        </w:r>
        <w:r>
          <w:rPr>
            <w:noProof/>
            <w:webHidden/>
          </w:rPr>
          <w:tab/>
        </w:r>
        <w:r>
          <w:rPr>
            <w:noProof/>
            <w:webHidden/>
          </w:rPr>
          <w:fldChar w:fldCharType="begin"/>
        </w:r>
        <w:r>
          <w:rPr>
            <w:noProof/>
            <w:webHidden/>
          </w:rPr>
          <w:instrText xml:space="preserve"> PAGEREF _Toc453336828 \h </w:instrText>
        </w:r>
        <w:r>
          <w:rPr>
            <w:noProof/>
            <w:webHidden/>
          </w:rPr>
        </w:r>
        <w:r>
          <w:rPr>
            <w:noProof/>
            <w:webHidden/>
          </w:rPr>
          <w:fldChar w:fldCharType="separate"/>
        </w:r>
        <w:r w:rsidR="003506E9">
          <w:rPr>
            <w:noProof/>
            <w:webHidden/>
          </w:rPr>
          <w:t>28</w:t>
        </w:r>
        <w:r>
          <w:rPr>
            <w:noProof/>
            <w:webHidden/>
          </w:rPr>
          <w:fldChar w:fldCharType="end"/>
        </w:r>
      </w:hyperlink>
    </w:p>
    <w:p w14:paraId="6820A7AE" w14:textId="77777777" w:rsidR="0033465E" w:rsidRPr="00D1381C" w:rsidRDefault="0033465E" w:rsidP="0033465E">
      <w:pPr>
        <w:pStyle w:val="BodyText"/>
        <w:rPr>
          <w:b/>
          <w:bCs/>
          <w:noProof/>
          <w:lang w:val="en-US"/>
        </w:rPr>
        <w:sectPr w:rsidR="0033465E" w:rsidRPr="00D1381C" w:rsidSect="003C451D">
          <w:footerReference w:type="default" r:id="rId10"/>
          <w:footnotePr>
            <w:numRestart w:val="eachPage"/>
          </w:footnotePr>
          <w:pgSz w:w="11907" w:h="16840" w:code="9"/>
          <w:pgMar w:top="1418" w:right="1701" w:bottom="1418" w:left="1701" w:header="709" w:footer="851" w:gutter="0"/>
          <w:cols w:space="708"/>
        </w:sectPr>
      </w:pPr>
      <w:r w:rsidRPr="00B812DB">
        <w:rPr>
          <w:b/>
          <w:bCs/>
          <w:noProof/>
          <w:lang w:val="en-US"/>
        </w:rPr>
        <w:fldChar w:fldCharType="end"/>
      </w:r>
    </w:p>
    <w:p w14:paraId="47CDA862" w14:textId="77777777" w:rsidR="0033465E" w:rsidRDefault="0033465E" w:rsidP="0033465E">
      <w:pPr>
        <w:pStyle w:val="Heading1"/>
        <w:numPr>
          <w:ilvl w:val="0"/>
          <w:numId w:val="36"/>
        </w:numPr>
      </w:pPr>
      <w:bookmarkStart w:id="5" w:name="_Toc370226608"/>
      <w:bookmarkStart w:id="6" w:name="_Ref371595904"/>
      <w:bookmarkStart w:id="7" w:name="_Toc371596364"/>
      <w:bookmarkStart w:id="8" w:name="_Toc437263085"/>
      <w:bookmarkStart w:id="9" w:name="_Toc437856790"/>
      <w:bookmarkStart w:id="10" w:name="_Toc453336788"/>
      <w:r w:rsidRPr="00AE5FF9">
        <w:lastRenderedPageBreak/>
        <w:t>Sissejuhatus</w:t>
      </w:r>
      <w:bookmarkEnd w:id="5"/>
      <w:bookmarkEnd w:id="6"/>
      <w:bookmarkEnd w:id="7"/>
      <w:bookmarkEnd w:id="8"/>
      <w:bookmarkEnd w:id="9"/>
      <w:bookmarkEnd w:id="10"/>
    </w:p>
    <w:p w14:paraId="3821932A" w14:textId="6A400D51" w:rsidR="001E6283" w:rsidRPr="00382113" w:rsidRDefault="00726A94" w:rsidP="00733AF4">
      <w:pPr>
        <w:pStyle w:val="BodyText"/>
      </w:pPr>
      <w:r w:rsidRPr="00382113">
        <w:t xml:space="preserve">Käesoleva bakalaureusetöö teema sai valitud </w:t>
      </w:r>
      <w:r w:rsidR="00733AF4" w:rsidRPr="00382113">
        <w:t xml:space="preserve">Tallinna Tehnikaülikooli </w:t>
      </w:r>
      <w:proofErr w:type="spellStart"/>
      <w:r w:rsidR="00733AF4" w:rsidRPr="00382113">
        <w:t>Proaktiivtehnoloogiate</w:t>
      </w:r>
      <w:proofErr w:type="spellEnd"/>
      <w:r w:rsidR="00733AF4" w:rsidRPr="00382113">
        <w:t xml:space="preserve"> Teaduslabori </w:t>
      </w:r>
      <w:r w:rsidR="001E6283" w:rsidRPr="00382113">
        <w:t>pakutavatest teemadest. T</w:t>
      </w:r>
      <w:r w:rsidRPr="00382113">
        <w:t xml:space="preserve">öö </w:t>
      </w:r>
      <w:r w:rsidR="0033465E" w:rsidRPr="00382113">
        <w:t xml:space="preserve">põhieesmärgiks on ehitada ja programmeerida </w:t>
      </w:r>
      <w:r w:rsidR="00161239" w:rsidRPr="00382113">
        <w:t xml:space="preserve">autonoomne </w:t>
      </w:r>
      <w:r w:rsidR="0033465E" w:rsidRPr="00382113">
        <w:t xml:space="preserve">robotauto, mis on võimeline leidma ruumis oleva liikuva või seisva heliallika ja sellele </w:t>
      </w:r>
      <w:r w:rsidR="00BA52E3" w:rsidRPr="00382113">
        <w:t>järgnema</w:t>
      </w:r>
      <w:r w:rsidR="0033465E" w:rsidRPr="00382113">
        <w:t xml:space="preserve">. </w:t>
      </w:r>
      <w:r w:rsidR="001E6283" w:rsidRPr="00382113">
        <w:t xml:space="preserve">Heliallika leidmiseks kasutatakse TTÜ </w:t>
      </w:r>
      <w:proofErr w:type="spellStart"/>
      <w:r w:rsidR="001E6283" w:rsidRPr="00382113">
        <w:t>Proaktiivtehnoloogiate</w:t>
      </w:r>
      <w:proofErr w:type="spellEnd"/>
      <w:r w:rsidR="001E6283" w:rsidRPr="00382113">
        <w:t xml:space="preserve"> Teaduslabori poolt koostatud C programmi.</w:t>
      </w:r>
      <w:r w:rsidR="00161239" w:rsidRPr="00382113">
        <w:t xml:space="preserve"> Samuti on töö eesmärgiks s</w:t>
      </w:r>
      <w:r w:rsidR="001E6283" w:rsidRPr="00382113">
        <w:t xml:space="preserve">aada praktiline kogemus ja oskus robootika, riistvara ja </w:t>
      </w:r>
      <w:proofErr w:type="spellStart"/>
      <w:r w:rsidR="001E6283" w:rsidRPr="00382113">
        <w:t>sensoorika</w:t>
      </w:r>
      <w:proofErr w:type="spellEnd"/>
      <w:r w:rsidR="001E6283" w:rsidRPr="00382113">
        <w:t xml:space="preserve"> kasutamisel ja programmeerimisel.</w:t>
      </w:r>
    </w:p>
    <w:p w14:paraId="3F43850F" w14:textId="4372C9E2" w:rsidR="00726A94" w:rsidRPr="00382113" w:rsidRDefault="00726A94" w:rsidP="00733AF4">
      <w:pPr>
        <w:pStyle w:val="BodyText"/>
      </w:pPr>
      <w:r w:rsidRPr="00382113">
        <w:t xml:space="preserve">Töös on kolm põhiülesannet, millest esimene on robotauto elektrooniliste komponentide ühendamine ja tööle saamine. Teiseks </w:t>
      </w:r>
      <w:r w:rsidR="00594B7D" w:rsidRPr="00382113">
        <w:t>on</w:t>
      </w:r>
      <w:r w:rsidRPr="00382113">
        <w:t xml:space="preserve"> vaja leida viis, kuidas juhtida robotauto </w:t>
      </w:r>
      <w:proofErr w:type="spellStart"/>
      <w:r w:rsidRPr="00382113">
        <w:t>servomootoreid</w:t>
      </w:r>
      <w:proofErr w:type="spellEnd"/>
      <w:r w:rsidRPr="00382113">
        <w:t xml:space="preserve"> efektiivselt erineva suuna ja kiirusega. Kolmandaks on</w:t>
      </w:r>
      <w:r w:rsidR="00594B7D" w:rsidRPr="00382113">
        <w:t xml:space="preserve"> vaja saada</w:t>
      </w:r>
      <w:r w:rsidRPr="00382113">
        <w:t xml:space="preserve"> </w:t>
      </w:r>
      <w:r w:rsidR="00467357" w:rsidRPr="00382113">
        <w:t xml:space="preserve">üheaegselt </w:t>
      </w:r>
      <w:r w:rsidR="006F0D46" w:rsidRPr="00382113">
        <w:t xml:space="preserve">sensorite väärtusi </w:t>
      </w:r>
      <w:r w:rsidRPr="00382113">
        <w:t xml:space="preserve">ja </w:t>
      </w:r>
      <w:r w:rsidR="006F0D46" w:rsidRPr="00382113">
        <w:t>vastu võtta liikumisotsuseid</w:t>
      </w:r>
      <w:r w:rsidRPr="00382113">
        <w:t>.</w:t>
      </w:r>
    </w:p>
    <w:p w14:paraId="55E424B5" w14:textId="77777777" w:rsidR="001E6283" w:rsidRPr="00382113" w:rsidRDefault="001E6283" w:rsidP="00733AF4">
      <w:pPr>
        <w:pStyle w:val="BodyText"/>
      </w:pPr>
      <w:r w:rsidRPr="00382113">
        <w:t xml:space="preserve">Robotautole esitatavad nõuded: </w:t>
      </w:r>
      <w:r w:rsidR="00726A94" w:rsidRPr="00382113">
        <w:t>r</w:t>
      </w:r>
      <w:r w:rsidR="0033465E" w:rsidRPr="00382113">
        <w:t xml:space="preserve">obotauto peab sõitma heliallika suunas nii kaua, kuni tema liikumistee pole takistatud. Kui leidub takistus või robotauto on jõudnud heliallikani, siis ta ootab uue või tugevama heliallika teket. Robotauto reageerib heliallikale, mis on küllalt tugev, et ületab robotauto mootorite tekitatud müra. </w:t>
      </w:r>
      <w:bookmarkStart w:id="11" w:name="_Toc370226609"/>
      <w:bookmarkStart w:id="12" w:name="_Ref370278170"/>
      <w:bookmarkStart w:id="13" w:name="_Ref371498087"/>
    </w:p>
    <w:p w14:paraId="7704E32C" w14:textId="77777777" w:rsidR="00726A94" w:rsidRDefault="00726A94" w:rsidP="0033465E">
      <w:pPr>
        <w:pStyle w:val="ATItext"/>
        <w:rPr>
          <w:lang w:eastAsia="en-US"/>
        </w:rPr>
      </w:pPr>
    </w:p>
    <w:p w14:paraId="75AE44D2" w14:textId="77777777" w:rsidR="001E6283" w:rsidRDefault="001E6283" w:rsidP="0033465E">
      <w:pPr>
        <w:pStyle w:val="ATItext"/>
        <w:rPr>
          <w:lang w:eastAsia="en-US"/>
        </w:rPr>
      </w:pPr>
    </w:p>
    <w:p w14:paraId="75C2DA30" w14:textId="77777777" w:rsidR="001E6283" w:rsidRDefault="001E6283" w:rsidP="0033465E">
      <w:pPr>
        <w:pStyle w:val="ATItext"/>
        <w:rPr>
          <w:lang w:eastAsia="en-US"/>
        </w:rPr>
        <w:sectPr w:rsidR="001E6283" w:rsidSect="003C451D">
          <w:footnotePr>
            <w:numRestart w:val="eachPage"/>
          </w:footnotePr>
          <w:pgSz w:w="11907" w:h="16840" w:code="9"/>
          <w:pgMar w:top="1418" w:right="1701" w:bottom="1418" w:left="1701" w:header="709" w:footer="851" w:gutter="0"/>
          <w:cols w:space="708"/>
        </w:sectPr>
      </w:pPr>
    </w:p>
    <w:p w14:paraId="1A2BB440" w14:textId="77777777" w:rsidR="0033465E" w:rsidRDefault="0033465E" w:rsidP="0033465E">
      <w:pPr>
        <w:pStyle w:val="Heading1"/>
        <w:numPr>
          <w:ilvl w:val="0"/>
          <w:numId w:val="36"/>
        </w:numPr>
      </w:pPr>
      <w:bookmarkStart w:id="14" w:name="_Toc453336789"/>
      <w:bookmarkEnd w:id="11"/>
      <w:bookmarkEnd w:id="12"/>
      <w:bookmarkEnd w:id="13"/>
      <w:r>
        <w:lastRenderedPageBreak/>
        <w:t>Robotauto komponendid</w:t>
      </w:r>
      <w:bookmarkEnd w:id="14"/>
    </w:p>
    <w:p w14:paraId="19AEA80F" w14:textId="77777777" w:rsidR="0033465E" w:rsidRDefault="0033465E" w:rsidP="0033465E">
      <w:pPr>
        <w:pStyle w:val="BodyText"/>
      </w:pPr>
      <w:r>
        <w:t>Robotauto komponendid:</w:t>
      </w:r>
    </w:p>
    <w:p w14:paraId="5C7212C0" w14:textId="77777777" w:rsidR="0033465E" w:rsidRDefault="0033465E" w:rsidP="0033465E">
      <w:pPr>
        <w:pStyle w:val="ATIbullet"/>
        <w:numPr>
          <w:ilvl w:val="0"/>
          <w:numId w:val="39"/>
        </w:numPr>
      </w:pPr>
      <w:r>
        <w:t>metallkere,</w:t>
      </w:r>
    </w:p>
    <w:p w14:paraId="1F463EA5" w14:textId="77777777" w:rsidR="0033465E" w:rsidRDefault="0033465E" w:rsidP="0033465E">
      <w:pPr>
        <w:pStyle w:val="ATIbullet"/>
        <w:numPr>
          <w:ilvl w:val="0"/>
          <w:numId w:val="39"/>
        </w:numPr>
      </w:pPr>
      <w:r>
        <w:t>neli HS</w:t>
      </w:r>
      <w:r w:rsidRPr="00D02A97">
        <w:t xml:space="preserve">-311 </w:t>
      </w:r>
      <w:proofErr w:type="spellStart"/>
      <w:r>
        <w:t>H</w:t>
      </w:r>
      <w:r w:rsidRPr="00D02A97">
        <w:t>itec</w:t>
      </w:r>
      <w:proofErr w:type="spellEnd"/>
      <w:r w:rsidRPr="00D02A97">
        <w:t xml:space="preserve"> </w:t>
      </w:r>
      <w:proofErr w:type="spellStart"/>
      <w:r w:rsidRPr="00D02A97">
        <w:t>servomootor</w:t>
      </w:r>
      <w:r>
        <w:t>it</w:t>
      </w:r>
      <w:proofErr w:type="spellEnd"/>
      <w:r>
        <w:t>,</w:t>
      </w:r>
    </w:p>
    <w:p w14:paraId="64DE132F" w14:textId="77777777" w:rsidR="0033465E" w:rsidRPr="00DE1AC6" w:rsidRDefault="0033465E" w:rsidP="0033465E">
      <w:pPr>
        <w:pStyle w:val="ATIbullet"/>
        <w:numPr>
          <w:ilvl w:val="0"/>
          <w:numId w:val="39"/>
        </w:numPr>
      </w:pPr>
      <w:r>
        <w:t xml:space="preserve">kaks </w:t>
      </w:r>
      <w:proofErr w:type="spellStart"/>
      <w:r w:rsidRPr="00A03DBA">
        <w:t>Intenso</w:t>
      </w:r>
      <w:proofErr w:type="spellEnd"/>
      <w:r w:rsidRPr="00A03DBA">
        <w:t xml:space="preserve"> </w:t>
      </w:r>
      <w:r>
        <w:t>akupanka,</w:t>
      </w:r>
    </w:p>
    <w:p w14:paraId="3692EAB6" w14:textId="77777777" w:rsidR="0033465E" w:rsidRDefault="0033465E" w:rsidP="0033465E">
      <w:pPr>
        <w:pStyle w:val="ATIbullet"/>
        <w:numPr>
          <w:ilvl w:val="0"/>
          <w:numId w:val="39"/>
        </w:numPr>
      </w:pPr>
      <w:r>
        <w:t xml:space="preserve">kaks </w:t>
      </w:r>
      <w:r w:rsidRPr="00A03DBA">
        <w:t xml:space="preserve">SRF08 </w:t>
      </w:r>
      <w:r>
        <w:t>ultraheli kaugusmõõtjat,</w:t>
      </w:r>
    </w:p>
    <w:p w14:paraId="3D430C87" w14:textId="77777777" w:rsidR="0033465E" w:rsidRDefault="0033465E" w:rsidP="0033465E">
      <w:pPr>
        <w:pStyle w:val="ATIbullet"/>
        <w:numPr>
          <w:ilvl w:val="0"/>
          <w:numId w:val="39"/>
        </w:numPr>
      </w:pPr>
      <w:r>
        <w:t>kaks kahesuunalise loogilise taseme konverterit,</w:t>
      </w:r>
    </w:p>
    <w:p w14:paraId="50446AAA" w14:textId="77777777" w:rsidR="0033465E" w:rsidRPr="00A42D3F" w:rsidRDefault="0033465E" w:rsidP="0033465E">
      <w:pPr>
        <w:pStyle w:val="ATIbullet"/>
        <w:numPr>
          <w:ilvl w:val="0"/>
          <w:numId w:val="39"/>
        </w:numPr>
        <w:rPr>
          <w:szCs w:val="24"/>
        </w:rPr>
      </w:pPr>
      <w:r>
        <w:t xml:space="preserve">neli </w:t>
      </w:r>
      <w:r w:rsidRPr="00D02A97">
        <w:rPr>
          <w:szCs w:val="24"/>
        </w:rPr>
        <w:t>ADMP401</w:t>
      </w:r>
      <w:r>
        <w:rPr>
          <w:szCs w:val="24"/>
        </w:rPr>
        <w:t xml:space="preserve"> </w:t>
      </w:r>
      <w:r>
        <w:t>mikrofoni,</w:t>
      </w:r>
    </w:p>
    <w:p w14:paraId="6BBCCA81" w14:textId="77777777" w:rsidR="0033465E" w:rsidRPr="00765975" w:rsidRDefault="0033465E" w:rsidP="0033465E">
      <w:pPr>
        <w:pStyle w:val="ATIbullet"/>
        <w:numPr>
          <w:ilvl w:val="0"/>
          <w:numId w:val="39"/>
        </w:numPr>
      </w:pPr>
      <w:r>
        <w:t>trükkplaat,</w:t>
      </w:r>
    </w:p>
    <w:p w14:paraId="44B1B365" w14:textId="77777777" w:rsidR="0033465E" w:rsidRPr="005F6C58" w:rsidRDefault="0033465E" w:rsidP="0033465E">
      <w:pPr>
        <w:pStyle w:val="ATIbullet"/>
        <w:numPr>
          <w:ilvl w:val="0"/>
          <w:numId w:val="39"/>
        </w:numPr>
      </w:pPr>
      <w:proofErr w:type="spellStart"/>
      <w:r w:rsidRPr="00504392">
        <w:t>Beaglebone</w:t>
      </w:r>
      <w:proofErr w:type="spellEnd"/>
      <w:r w:rsidRPr="00504392">
        <w:t xml:space="preserve"> </w:t>
      </w:r>
      <w:proofErr w:type="spellStart"/>
      <w:r>
        <w:t>Black</w:t>
      </w:r>
      <w:proofErr w:type="spellEnd"/>
      <w:r>
        <w:t xml:space="preserve"> miniarvuti.</w:t>
      </w:r>
    </w:p>
    <w:p w14:paraId="703BFF55" w14:textId="77777777" w:rsidR="0033465E" w:rsidRDefault="0033465E" w:rsidP="0033465E">
      <w:pPr>
        <w:pStyle w:val="BodyText"/>
      </w:pPr>
      <w:r>
        <w:t xml:space="preserve">Robotauto metallkere koos nelja </w:t>
      </w:r>
      <w:proofErr w:type="spellStart"/>
      <w:r>
        <w:t>servomootoriga</w:t>
      </w:r>
      <w:proofErr w:type="spellEnd"/>
      <w:r>
        <w:t xml:space="preserve"> sai </w:t>
      </w:r>
      <w:r w:rsidRPr="00866910">
        <w:t xml:space="preserve">võetud Automaatikainstituudi </w:t>
      </w:r>
      <w:proofErr w:type="spellStart"/>
      <w:r w:rsidRPr="00866910">
        <w:t>Proaktiivtehnoloogiate</w:t>
      </w:r>
      <w:proofErr w:type="spellEnd"/>
      <w:r w:rsidRPr="00866910">
        <w:t xml:space="preserve"> teaduslabori varudest</w:t>
      </w:r>
      <w:r>
        <w:t xml:space="preserve">. Robotauto juhtimiseks kasutatakse </w:t>
      </w:r>
      <w:proofErr w:type="spellStart"/>
      <w:r w:rsidRPr="00504392">
        <w:t>Beaglebone</w:t>
      </w:r>
      <w:proofErr w:type="spellEnd"/>
      <w:r w:rsidRPr="00504392">
        <w:t xml:space="preserve"> </w:t>
      </w:r>
      <w:proofErr w:type="spellStart"/>
      <w:r>
        <w:t>Black</w:t>
      </w:r>
      <w:proofErr w:type="spellEnd"/>
      <w:r>
        <w:t xml:space="preserve"> miniarvutit, mis on sobilik oma kõrge võimsuse ja suure sisend-väljund viikude arvu poolest, ja omab </w:t>
      </w:r>
      <w:r w:rsidRPr="00E45891">
        <w:t>analoog-digitaalmuundur</w:t>
      </w:r>
      <w:r>
        <w:t>e</w:t>
      </w:r>
      <w:r w:rsidRPr="00E45891">
        <w:t>id</w:t>
      </w:r>
      <w:r>
        <w:t>, mis on vajalikud mikrofonidega suhtlemiseks.</w:t>
      </w:r>
    </w:p>
    <w:p w14:paraId="48BF5152" w14:textId="77777777" w:rsidR="0033465E" w:rsidRPr="009A4C81" w:rsidRDefault="0033465E" w:rsidP="0033465E">
      <w:pPr>
        <w:pStyle w:val="BodyText"/>
      </w:pPr>
      <w:r>
        <w:t xml:space="preserve">Robotauto akupangad toidavad miniarvutit ja </w:t>
      </w:r>
      <w:proofErr w:type="spellStart"/>
      <w:r>
        <w:t>servomootoreid</w:t>
      </w:r>
      <w:proofErr w:type="spellEnd"/>
      <w:r>
        <w:t>. Esimest akupanka</w:t>
      </w:r>
      <w:r w:rsidRPr="00F57A4D">
        <w:t xml:space="preserve"> </w:t>
      </w:r>
      <w:proofErr w:type="spellStart"/>
      <w:r w:rsidRPr="00A03DBA">
        <w:t>Intenso</w:t>
      </w:r>
      <w:proofErr w:type="spellEnd"/>
      <w:r>
        <w:t xml:space="preserve"> </w:t>
      </w:r>
      <w:r w:rsidRPr="00A03DBA">
        <w:t>5200</w:t>
      </w:r>
      <w:r>
        <w:t xml:space="preserve"> mahtuvusega 5200mAh ja väljundiga 1.0A kasutatakse </w:t>
      </w:r>
      <w:r w:rsidRPr="00F57A4D">
        <w:rPr>
          <w:i/>
        </w:rPr>
        <w:t>BBB</w:t>
      </w:r>
      <w:r>
        <w:t xml:space="preserve"> miniarvuti toitena</w:t>
      </w:r>
      <w:r w:rsidRPr="005F6C58">
        <w:t xml:space="preserve">. </w:t>
      </w:r>
      <w:r>
        <w:t>Teist</w:t>
      </w:r>
      <w:r w:rsidRPr="005F6C58">
        <w:t xml:space="preserve"> akupank</w:t>
      </w:r>
      <w:r>
        <w:t>a</w:t>
      </w:r>
      <w:r w:rsidRPr="005F6C58">
        <w:t xml:space="preserve"> </w:t>
      </w:r>
      <w:proofErr w:type="spellStart"/>
      <w:r w:rsidRPr="005F6C58">
        <w:t>Intenso</w:t>
      </w:r>
      <w:proofErr w:type="spellEnd"/>
      <w:r w:rsidRPr="005F6C58">
        <w:t xml:space="preserve"> s6000, mille mahtuvus on 6000mAh ja väljundiks on </w:t>
      </w:r>
      <w:r>
        <w:t xml:space="preserve">2.1A kasutatakse </w:t>
      </w:r>
      <w:r w:rsidRPr="005F6C58">
        <w:t>nelja</w:t>
      </w:r>
      <w:r>
        <w:t xml:space="preserve"> </w:t>
      </w:r>
      <w:proofErr w:type="spellStart"/>
      <w:r>
        <w:t>servomootori</w:t>
      </w:r>
      <w:proofErr w:type="spellEnd"/>
      <w:r>
        <w:t xml:space="preserve"> toiteks</w:t>
      </w:r>
    </w:p>
    <w:p w14:paraId="6E9F90ED" w14:textId="77777777" w:rsidR="0033465E" w:rsidRDefault="0033465E" w:rsidP="0033465E">
      <w:pPr>
        <w:pStyle w:val="Heading1"/>
        <w:numPr>
          <w:ilvl w:val="0"/>
          <w:numId w:val="36"/>
        </w:numPr>
        <w:sectPr w:rsidR="0033465E" w:rsidSect="003C451D">
          <w:footnotePr>
            <w:numRestart w:val="eachPage"/>
          </w:footnotePr>
          <w:pgSz w:w="11907" w:h="16840" w:code="9"/>
          <w:pgMar w:top="1418" w:right="1701" w:bottom="1418" w:left="1701" w:header="709" w:footer="851" w:gutter="0"/>
          <w:cols w:space="708"/>
        </w:sectPr>
      </w:pPr>
    </w:p>
    <w:p w14:paraId="7A87C1A4" w14:textId="77777777" w:rsidR="0033465E" w:rsidRDefault="0033465E" w:rsidP="0033465E">
      <w:pPr>
        <w:pStyle w:val="Heading1"/>
        <w:numPr>
          <w:ilvl w:val="0"/>
          <w:numId w:val="36"/>
        </w:numPr>
      </w:pPr>
      <w:bookmarkStart w:id="15" w:name="_Toc453336790"/>
      <w:r>
        <w:lastRenderedPageBreak/>
        <w:t xml:space="preserve">Miniarvuti: </w:t>
      </w:r>
      <w:proofErr w:type="spellStart"/>
      <w:r>
        <w:t>BeagleBone</w:t>
      </w:r>
      <w:proofErr w:type="spellEnd"/>
      <w:r>
        <w:t xml:space="preserve"> </w:t>
      </w:r>
      <w:proofErr w:type="spellStart"/>
      <w:r>
        <w:t>Black</w:t>
      </w:r>
      <w:bookmarkEnd w:id="15"/>
      <w:proofErr w:type="spellEnd"/>
    </w:p>
    <w:p w14:paraId="451C9FFF" w14:textId="77777777" w:rsidR="0033465E" w:rsidRDefault="0033465E" w:rsidP="0033465E">
      <w:pPr>
        <w:pStyle w:val="BodyText"/>
      </w:pPr>
      <w:proofErr w:type="spellStart"/>
      <w:r>
        <w:t>Beaglebone</w:t>
      </w:r>
      <w:proofErr w:type="spellEnd"/>
      <w:r>
        <w:t xml:space="preserve"> </w:t>
      </w:r>
      <w:proofErr w:type="spellStart"/>
      <w:r>
        <w:t>Black</w:t>
      </w:r>
      <w:proofErr w:type="spellEnd"/>
      <w:r>
        <w:t xml:space="preserve"> (Joonis 1) on hinnalt soodne miniarvuti, mille peal jookseb Linuxi tuumal põhinev operatsioonisüsteem. Antud töös on kasutuses operatsioonisüsteem </w:t>
      </w:r>
      <w:proofErr w:type="spellStart"/>
      <w:r>
        <w:t>Debian</w:t>
      </w:r>
      <w:proofErr w:type="spellEnd"/>
      <w:r>
        <w:t xml:space="preserve"> </w:t>
      </w:r>
      <w:r w:rsidRPr="009C2B1C">
        <w:t>GNU/Linu</w:t>
      </w:r>
      <w:r>
        <w:t xml:space="preserve">x 7.4. </w:t>
      </w:r>
    </w:p>
    <w:p w14:paraId="7632D75E" w14:textId="77777777" w:rsidR="0033465E" w:rsidRPr="00E2593D" w:rsidRDefault="0033465E" w:rsidP="0033465E">
      <w:pPr>
        <w:pStyle w:val="BodyText"/>
      </w:pPr>
      <w:r w:rsidRPr="00085F26">
        <w:rPr>
          <w:i/>
        </w:rPr>
        <w:t>BBB</w:t>
      </w:r>
      <w:r>
        <w:t xml:space="preserve"> </w:t>
      </w:r>
      <w:r w:rsidRPr="00E2593D">
        <w:t>näitajad;</w:t>
      </w:r>
    </w:p>
    <w:p w14:paraId="177D3A45" w14:textId="77777777" w:rsidR="0033465E" w:rsidRPr="00E2593D" w:rsidRDefault="0033465E" w:rsidP="0033465E">
      <w:pPr>
        <w:pStyle w:val="ATIbullet"/>
        <w:numPr>
          <w:ilvl w:val="0"/>
          <w:numId w:val="39"/>
        </w:numPr>
      </w:pPr>
      <w:r w:rsidRPr="00E2593D">
        <w:t>AM335x 1GHz ARM Cortex-A8 protsessor,</w:t>
      </w:r>
    </w:p>
    <w:p w14:paraId="3A312C21" w14:textId="77777777" w:rsidR="0033465E" w:rsidRPr="00E2593D" w:rsidRDefault="0033465E" w:rsidP="0033465E">
      <w:pPr>
        <w:pStyle w:val="ATIbullet"/>
        <w:numPr>
          <w:ilvl w:val="0"/>
          <w:numId w:val="39"/>
        </w:numPr>
      </w:pPr>
      <w:r w:rsidRPr="00E2593D">
        <w:t xml:space="preserve">512MB </w:t>
      </w:r>
      <w:r w:rsidRPr="00E2593D">
        <w:rPr>
          <w:i/>
        </w:rPr>
        <w:t>RAM</w:t>
      </w:r>
      <w:r w:rsidRPr="00E2593D">
        <w:t>,</w:t>
      </w:r>
    </w:p>
    <w:p w14:paraId="0B76B746" w14:textId="77777777" w:rsidR="0033465E" w:rsidRPr="00E2593D" w:rsidRDefault="0033465E" w:rsidP="0033465E">
      <w:pPr>
        <w:pStyle w:val="ATIbullet"/>
        <w:numPr>
          <w:ilvl w:val="0"/>
          <w:numId w:val="39"/>
        </w:numPr>
        <w:rPr>
          <w:i/>
        </w:rPr>
      </w:pPr>
      <w:r w:rsidRPr="00E2593D">
        <w:t xml:space="preserve">4GB välkmälu (inglise keeles </w:t>
      </w:r>
      <w:proofErr w:type="spellStart"/>
      <w:r w:rsidRPr="00E2593D">
        <w:rPr>
          <w:i/>
        </w:rPr>
        <w:t>flash</w:t>
      </w:r>
      <w:proofErr w:type="spellEnd"/>
      <w:r w:rsidRPr="00E2593D">
        <w:rPr>
          <w:i/>
        </w:rPr>
        <w:t xml:space="preserve"> </w:t>
      </w:r>
      <w:proofErr w:type="spellStart"/>
      <w:r w:rsidRPr="00E2593D">
        <w:rPr>
          <w:i/>
        </w:rPr>
        <w:t>storage</w:t>
      </w:r>
      <w:proofErr w:type="spellEnd"/>
      <w:r w:rsidRPr="00E2593D">
        <w:t>),</w:t>
      </w:r>
    </w:p>
    <w:p w14:paraId="64619E44" w14:textId="77777777" w:rsidR="0033465E" w:rsidRPr="00E2593D" w:rsidRDefault="0033465E" w:rsidP="0033465E">
      <w:pPr>
        <w:pStyle w:val="ATIbullet"/>
        <w:numPr>
          <w:ilvl w:val="0"/>
          <w:numId w:val="39"/>
        </w:numPr>
      </w:pPr>
      <w:r w:rsidRPr="00E2593D">
        <w:t xml:space="preserve">2x </w:t>
      </w:r>
      <w:r w:rsidRPr="00E2593D">
        <w:rPr>
          <w:i/>
        </w:rPr>
        <w:t>PRU</w:t>
      </w:r>
      <w:r w:rsidRPr="00E2593D">
        <w:t xml:space="preserve"> 32-bit mikrokontrollerit [1].</w:t>
      </w:r>
    </w:p>
    <w:p w14:paraId="10018C7E" w14:textId="77777777" w:rsidR="0033465E" w:rsidRPr="00D029E1" w:rsidRDefault="0033465E" w:rsidP="0033465E">
      <w:pPr>
        <w:pStyle w:val="BodyText"/>
      </w:pPr>
      <w:r w:rsidRPr="004205E8">
        <w:rPr>
          <w:i/>
        </w:rPr>
        <w:t>BBB</w:t>
      </w:r>
      <w:r>
        <w:t xml:space="preserve"> omab kaheksat </w:t>
      </w:r>
      <w:r w:rsidRPr="008051A8">
        <w:rPr>
          <w:i/>
        </w:rPr>
        <w:t>PWM</w:t>
      </w:r>
      <w:r>
        <w:t xml:space="preserve"> viiku, seitset analoog </w:t>
      </w:r>
      <w:r w:rsidRPr="00965F22">
        <w:t xml:space="preserve">sisendit ja kahte </w:t>
      </w:r>
      <w:r w:rsidRPr="00965F22">
        <w:rPr>
          <w:i/>
        </w:rPr>
        <w:t>I2C</w:t>
      </w:r>
      <w:r w:rsidRPr="00965F22">
        <w:t xml:space="preserve"> siini</w:t>
      </w:r>
      <w:r>
        <w:t xml:space="preserve">, mida meil on vaja robotauto </w:t>
      </w:r>
      <w:r w:rsidRPr="007B3070">
        <w:t>juhtimisel</w:t>
      </w:r>
      <w:r>
        <w:t xml:space="preserve"> </w:t>
      </w:r>
      <w:r w:rsidRPr="007B3070">
        <w:t>[</w:t>
      </w:r>
      <w:r>
        <w:t>2</w:t>
      </w:r>
      <w:r w:rsidRPr="007B3070">
        <w:t>].</w:t>
      </w:r>
    </w:p>
    <w:p w14:paraId="267785EE" w14:textId="77777777" w:rsidR="0033465E" w:rsidRDefault="0033465E" w:rsidP="0033465E">
      <w:pPr>
        <w:pStyle w:val="ATItext"/>
        <w:jc w:val="center"/>
        <w:rPr>
          <w:lang w:eastAsia="en-US"/>
        </w:rPr>
      </w:pPr>
      <w:r>
        <w:rPr>
          <w:noProof/>
          <w:lang w:val="en-US" w:eastAsia="en-US"/>
        </w:rPr>
        <w:drawing>
          <wp:inline distT="0" distB="0" distL="0" distR="0" wp14:anchorId="7275A333" wp14:editId="2602E120">
            <wp:extent cx="5152740" cy="38881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WM.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95321" cy="3995777"/>
                    </a:xfrm>
                    <a:prstGeom prst="rect">
                      <a:avLst/>
                    </a:prstGeom>
                  </pic:spPr>
                </pic:pic>
              </a:graphicData>
            </a:graphic>
          </wp:inline>
        </w:drawing>
      </w:r>
    </w:p>
    <w:p w14:paraId="5259D23A" w14:textId="77777777" w:rsidR="0033465E" w:rsidRDefault="0033465E" w:rsidP="0033465E">
      <w:pPr>
        <w:pStyle w:val="ATIfigurecaptionsingle"/>
        <w:rPr>
          <w:lang w:val="en-US"/>
        </w:rPr>
      </w:pPr>
      <w:bookmarkStart w:id="16" w:name="_Toc451800197"/>
      <w:bookmarkStart w:id="17" w:name="_Toc453336808"/>
      <w:r w:rsidRPr="006270C5">
        <w:t xml:space="preserve">Joonis </w:t>
      </w:r>
      <w:fldSimple w:instr=" SEQ Joonis \* ARABIC ">
        <w:r w:rsidR="003506E9">
          <w:rPr>
            <w:noProof/>
          </w:rPr>
          <w:t>1</w:t>
        </w:r>
      </w:fldSimple>
      <w:r w:rsidRPr="006270C5">
        <w:t xml:space="preserve">. </w:t>
      </w:r>
      <w:proofErr w:type="spellStart"/>
      <w:r w:rsidRPr="006270C5">
        <w:t>Beagl</w:t>
      </w:r>
      <w:r>
        <w:t>e</w:t>
      </w:r>
      <w:r w:rsidRPr="006270C5">
        <w:t>bone</w:t>
      </w:r>
      <w:proofErr w:type="spellEnd"/>
      <w:r w:rsidRPr="006270C5">
        <w:t xml:space="preserve"> </w:t>
      </w:r>
      <w:proofErr w:type="spellStart"/>
      <w:r w:rsidRPr="006270C5">
        <w:t>Black</w:t>
      </w:r>
      <w:proofErr w:type="spellEnd"/>
      <w:r w:rsidRPr="006270C5">
        <w:t xml:space="preserve"> </w:t>
      </w:r>
      <w:r>
        <w:t xml:space="preserve">sisend-väljund viikude </w:t>
      </w:r>
      <w:r w:rsidRPr="006270C5">
        <w:t>diagramm</w:t>
      </w:r>
      <w:bookmarkEnd w:id="16"/>
      <w:r>
        <w:t xml:space="preserve"> </w:t>
      </w:r>
      <w:r w:rsidRPr="007B3070">
        <w:t>[</w:t>
      </w:r>
      <w:r>
        <w:t>2</w:t>
      </w:r>
      <w:r w:rsidRPr="007B3070">
        <w:t>]</w:t>
      </w:r>
      <w:bookmarkEnd w:id="17"/>
    </w:p>
    <w:p w14:paraId="5AE2E1F2" w14:textId="77777777" w:rsidR="0033465E" w:rsidRDefault="0033465E" w:rsidP="0033465E">
      <w:pPr>
        <w:pStyle w:val="Heading1"/>
        <w:numPr>
          <w:ilvl w:val="0"/>
          <w:numId w:val="36"/>
        </w:numPr>
        <w:rPr>
          <w:lang w:val="en-US"/>
        </w:rPr>
        <w:sectPr w:rsidR="0033465E" w:rsidSect="003C451D">
          <w:footnotePr>
            <w:numRestart w:val="eachPage"/>
          </w:footnotePr>
          <w:pgSz w:w="11907" w:h="16840" w:code="9"/>
          <w:pgMar w:top="1418" w:right="1701" w:bottom="1418" w:left="1701" w:header="709" w:footer="851" w:gutter="0"/>
          <w:cols w:space="708"/>
        </w:sectPr>
      </w:pPr>
    </w:p>
    <w:p w14:paraId="4D02E9D0" w14:textId="77777777" w:rsidR="0033465E" w:rsidRPr="00B210AA" w:rsidRDefault="0033465E" w:rsidP="0033465E">
      <w:pPr>
        <w:pStyle w:val="Heading1"/>
        <w:numPr>
          <w:ilvl w:val="0"/>
          <w:numId w:val="36"/>
        </w:numPr>
        <w:rPr>
          <w:lang w:val="en-US"/>
        </w:rPr>
      </w:pPr>
      <w:bookmarkStart w:id="18" w:name="_Toc453336791"/>
      <w:proofErr w:type="spellStart"/>
      <w:r>
        <w:rPr>
          <w:lang w:val="en-US"/>
        </w:rPr>
        <w:lastRenderedPageBreak/>
        <w:t>Servomootorite</w:t>
      </w:r>
      <w:proofErr w:type="spellEnd"/>
      <w:r>
        <w:rPr>
          <w:lang w:val="en-US"/>
        </w:rPr>
        <w:t xml:space="preserve"> </w:t>
      </w:r>
      <w:proofErr w:type="spellStart"/>
      <w:r>
        <w:rPr>
          <w:lang w:val="en-US"/>
        </w:rPr>
        <w:t>juhtimine</w:t>
      </w:r>
      <w:bookmarkEnd w:id="18"/>
      <w:proofErr w:type="spellEnd"/>
    </w:p>
    <w:p w14:paraId="03D0B5CB" w14:textId="77777777" w:rsidR="0033465E" w:rsidRDefault="0033465E" w:rsidP="0033465E">
      <w:pPr>
        <w:pStyle w:val="BodyText"/>
      </w:pPr>
      <w:r>
        <w:t>Robotauto kasutab liikumiseks nelja HS</w:t>
      </w:r>
      <w:r w:rsidRPr="00D02A97">
        <w:t xml:space="preserve">-311 </w:t>
      </w:r>
      <w:proofErr w:type="spellStart"/>
      <w:r>
        <w:t>H</w:t>
      </w:r>
      <w:r w:rsidRPr="00D02A97">
        <w:t>itec</w:t>
      </w:r>
      <w:proofErr w:type="spellEnd"/>
      <w:r>
        <w:t xml:space="preserve"> </w:t>
      </w:r>
      <w:proofErr w:type="spellStart"/>
      <w:r>
        <w:t>servomootorit</w:t>
      </w:r>
      <w:proofErr w:type="spellEnd"/>
      <w:r>
        <w:t xml:space="preserve">. Mootoreid kontrollitakse </w:t>
      </w:r>
      <w:r w:rsidRPr="00E865D6">
        <w:rPr>
          <w:i/>
        </w:rPr>
        <w:t>PWM</w:t>
      </w:r>
      <w:r>
        <w:t xml:space="preserve"> signaaliga. Kuna mõlemal robotauto küljel on kaks mootorit, mis peavad liikuma samas suunas ja sama kiirusega, saame kontrollida nelja mootorit kahe </w:t>
      </w:r>
      <w:r w:rsidRPr="00F12387">
        <w:rPr>
          <w:i/>
        </w:rPr>
        <w:t>PWM</w:t>
      </w:r>
      <w:r>
        <w:t xml:space="preserve"> signaaliga. Üks </w:t>
      </w:r>
      <w:r w:rsidRPr="007B6B3C">
        <w:rPr>
          <w:i/>
        </w:rPr>
        <w:t>PWM</w:t>
      </w:r>
      <w:r>
        <w:t xml:space="preserve"> signaal juhib robotauto vasakut külge ja teine signaal juhib paremat. Sellel roboti ehitamise staadiumil kasutatakse </w:t>
      </w:r>
      <w:r w:rsidRPr="00EF2AE2">
        <w:rPr>
          <w:i/>
        </w:rPr>
        <w:t>BBB</w:t>
      </w:r>
      <w:r>
        <w:t xml:space="preserve"> toitena </w:t>
      </w:r>
      <w:r w:rsidRPr="00437415">
        <w:t>mini–A</w:t>
      </w:r>
      <w:r>
        <w:t xml:space="preserve"> </w:t>
      </w:r>
      <w:r w:rsidRPr="00EF2AE2">
        <w:rPr>
          <w:i/>
        </w:rPr>
        <w:t>USB</w:t>
      </w:r>
      <w:r>
        <w:rPr>
          <w:i/>
        </w:rPr>
        <w:t xml:space="preserve"> </w:t>
      </w:r>
      <w:r>
        <w:t xml:space="preserve">arvuti ühendust ja mootorite toiteks </w:t>
      </w:r>
      <w:r w:rsidRPr="005939A8">
        <w:t xml:space="preserve">kasutatakse 5V 3000mA toitekaablit, kuna </w:t>
      </w:r>
      <w:r w:rsidRPr="005939A8">
        <w:rPr>
          <w:i/>
        </w:rPr>
        <w:t>BBB</w:t>
      </w:r>
      <w:r w:rsidRPr="005939A8">
        <w:t xml:space="preserve"> ei suuda korraga nelja </w:t>
      </w:r>
      <w:proofErr w:type="spellStart"/>
      <w:r w:rsidRPr="005939A8">
        <w:t>servomootorit</w:t>
      </w:r>
      <w:proofErr w:type="spellEnd"/>
      <w:r w:rsidRPr="005939A8">
        <w:t xml:space="preserve"> ära toita. Iga </w:t>
      </w:r>
      <w:proofErr w:type="spellStart"/>
      <w:r w:rsidRPr="005939A8">
        <w:t>servomootor</w:t>
      </w:r>
      <w:proofErr w:type="spellEnd"/>
      <w:r w:rsidRPr="005939A8">
        <w:t xml:space="preserve"> vajab töötamisel 160mA –180mA aga </w:t>
      </w:r>
      <w:r w:rsidRPr="005939A8">
        <w:rPr>
          <w:i/>
        </w:rPr>
        <w:t>BBB</w:t>
      </w:r>
      <w:r w:rsidRPr="005939A8">
        <w:t xml:space="preserve"> miniarvuti SYS 5V (Joonis 1) väljastab ainult 250mA [3], [4].</w:t>
      </w:r>
    </w:p>
    <w:p w14:paraId="78DAEF6E" w14:textId="77777777" w:rsidR="0033465E" w:rsidRDefault="0033465E" w:rsidP="0033465E">
      <w:pPr>
        <w:pStyle w:val="Heading2"/>
        <w:numPr>
          <w:ilvl w:val="1"/>
          <w:numId w:val="36"/>
        </w:numPr>
        <w:rPr>
          <w:lang w:val="en-US"/>
        </w:rPr>
      </w:pPr>
      <w:bookmarkStart w:id="19" w:name="_Toc453336792"/>
      <w:r w:rsidRPr="009826E3">
        <w:rPr>
          <w:i/>
          <w:lang w:val="en-US"/>
        </w:rPr>
        <w:t>PWM</w:t>
      </w:r>
      <w:r>
        <w:rPr>
          <w:lang w:val="en-US"/>
        </w:rPr>
        <w:t xml:space="preserve"> </w:t>
      </w:r>
      <w:proofErr w:type="spellStart"/>
      <w:r>
        <w:rPr>
          <w:lang w:val="en-US"/>
        </w:rPr>
        <w:t>signaal</w:t>
      </w:r>
      <w:bookmarkEnd w:id="19"/>
      <w:proofErr w:type="spellEnd"/>
    </w:p>
    <w:p w14:paraId="02204221" w14:textId="77777777" w:rsidR="0033465E" w:rsidRDefault="0033465E" w:rsidP="0033465E">
      <w:pPr>
        <w:pStyle w:val="BodyText"/>
      </w:pPr>
      <w:r w:rsidRPr="007B6B3C">
        <w:rPr>
          <w:i/>
        </w:rPr>
        <w:t>BBB</w:t>
      </w:r>
      <w:r>
        <w:t xml:space="preserve"> omab kaheksat </w:t>
      </w:r>
      <w:r w:rsidRPr="007B6B3C">
        <w:rPr>
          <w:i/>
        </w:rPr>
        <w:t>PWM</w:t>
      </w:r>
      <w:r>
        <w:t xml:space="preserve"> viiku, millest kasutame kahte viiku: P9.14 ja P8.19 (Joonis 1), mis on juba vaikimisi aktiveeritud. Viikude valik ja kogus on selline, kuna BBB ei lase samal ajal teatud viikude kombinatsioone nagu P9.14 ja P9.16 (Joonis 1) deklareerida </w:t>
      </w:r>
      <w:r w:rsidRPr="007B3070">
        <w:t>[</w:t>
      </w:r>
      <w:r>
        <w:t xml:space="preserve">2], </w:t>
      </w:r>
      <w:r w:rsidRPr="007B3070">
        <w:t>[</w:t>
      </w:r>
      <w:r>
        <w:t>5</w:t>
      </w:r>
      <w:r w:rsidRPr="007B3070">
        <w:t>].</w:t>
      </w:r>
    </w:p>
    <w:p w14:paraId="2A95A682" w14:textId="77777777" w:rsidR="0033465E" w:rsidRPr="009826E3" w:rsidRDefault="0033465E" w:rsidP="0033465E">
      <w:pPr>
        <w:pStyle w:val="BodyText"/>
      </w:pPr>
      <w:proofErr w:type="spellStart"/>
      <w:r>
        <w:t>S</w:t>
      </w:r>
      <w:r w:rsidRPr="00D02A97">
        <w:t>ervomootor</w:t>
      </w:r>
      <w:r>
        <w:t>eid</w:t>
      </w:r>
      <w:proofErr w:type="spellEnd"/>
      <w:r>
        <w:t xml:space="preserve"> juhitakse sagedusega 50Hz (20mS) ja 4.8V–6V toitega. Esimesed </w:t>
      </w:r>
      <w:proofErr w:type="spellStart"/>
      <w:r>
        <w:t>servomootorite</w:t>
      </w:r>
      <w:proofErr w:type="spellEnd"/>
      <w:r>
        <w:t xml:space="preserve"> juhtimise katsed 50Hz–</w:t>
      </w:r>
      <w:proofErr w:type="spellStart"/>
      <w:r>
        <w:t>ga</w:t>
      </w:r>
      <w:proofErr w:type="spellEnd"/>
      <w:r>
        <w:t xml:space="preserve"> ei andnud korrektseid tulemusi. </w:t>
      </w:r>
      <w:r w:rsidRPr="00651060">
        <w:rPr>
          <w:i/>
        </w:rPr>
        <w:t>PWM</w:t>
      </w:r>
      <w:r>
        <w:t xml:space="preserve"> signaalid ei olnud teineteisest sõltumatud ja selle tagajärjeks oli </w:t>
      </w:r>
      <w:proofErr w:type="spellStart"/>
      <w:r>
        <w:t>servomootorite</w:t>
      </w:r>
      <w:proofErr w:type="spellEnd"/>
      <w:r>
        <w:t xml:space="preserve"> mittekorrektne liikumine.</w:t>
      </w:r>
      <w:r w:rsidRPr="00DE3946">
        <w:t xml:space="preserve"> </w:t>
      </w:r>
      <w:r>
        <w:t xml:space="preserve">Kui parema külje </w:t>
      </w:r>
      <w:r w:rsidRPr="00AD5C4A">
        <w:rPr>
          <w:i/>
        </w:rPr>
        <w:t>DC</w:t>
      </w:r>
      <w:r>
        <w:t xml:space="preserve"> on suurem kui vasaku külje oma, siis mootorid liiguvad päripäeva ja kui vasaku külje </w:t>
      </w:r>
      <w:r w:rsidRPr="00A33452">
        <w:rPr>
          <w:i/>
        </w:rPr>
        <w:t>DC</w:t>
      </w:r>
      <w:r>
        <w:t xml:space="preserve"> on suurem paremast, siis mootorid liiguvad </w:t>
      </w:r>
      <w:proofErr w:type="spellStart"/>
      <w:r>
        <w:t>vastupäeva</w:t>
      </w:r>
      <w:proofErr w:type="spellEnd"/>
      <w:r>
        <w:t xml:space="preserve">. Samuti tootja poolt antud sagedusega tekkisid mootorite liikumisel pausid. Algne hüpotees oli, et probleemiks on ühe </w:t>
      </w:r>
      <w:r w:rsidRPr="00651060">
        <w:rPr>
          <w:i/>
        </w:rPr>
        <w:t>PWM</w:t>
      </w:r>
      <w:r>
        <w:t xml:space="preserve"> signaaliga kahe mootori juhtimine, aga see hüpotees ei leidnud kinnitust, kuna kahe </w:t>
      </w:r>
      <w:proofErr w:type="spellStart"/>
      <w:r>
        <w:t>servomootori</w:t>
      </w:r>
      <w:proofErr w:type="spellEnd"/>
      <w:r>
        <w:t xml:space="preserve"> juhtimise testimine kahe erineva </w:t>
      </w:r>
      <w:r w:rsidRPr="00651060">
        <w:rPr>
          <w:i/>
        </w:rPr>
        <w:t>PWM</w:t>
      </w:r>
      <w:r>
        <w:t xml:space="preserve"> signaaliga ei parandanud juhtimise probleeme. Järgnevates testides testiti </w:t>
      </w:r>
      <w:r w:rsidRPr="00E91A5A">
        <w:rPr>
          <w:i/>
        </w:rPr>
        <w:t>PWM</w:t>
      </w:r>
      <w:r>
        <w:t xml:space="preserve"> signaali mõjutamist nii erinevate </w:t>
      </w:r>
      <w:r w:rsidRPr="00E91A5A">
        <w:rPr>
          <w:i/>
        </w:rPr>
        <w:t>DC</w:t>
      </w:r>
      <w:r>
        <w:rPr>
          <w:i/>
        </w:rPr>
        <w:t xml:space="preserve"> </w:t>
      </w:r>
      <w:r>
        <w:t xml:space="preserve">väärtustega kui ka erinevate sagedusega, ja </w:t>
      </w:r>
      <w:r w:rsidRPr="00E91A5A">
        <w:rPr>
          <w:i/>
        </w:rPr>
        <w:t>PWM</w:t>
      </w:r>
      <w:r>
        <w:t xml:space="preserve"> viikude vahetust teiste võimalike kombinatsioonidega. Ükski läbi viidud testidest ei lahendanud probleemi </w:t>
      </w:r>
      <w:r w:rsidRPr="007B3070">
        <w:t>[</w:t>
      </w:r>
      <w:r>
        <w:t>6</w:t>
      </w:r>
      <w:r w:rsidRPr="007B3070">
        <w:t>]</w:t>
      </w:r>
      <w:r>
        <w:t>.</w:t>
      </w:r>
    </w:p>
    <w:p w14:paraId="4A219DBF" w14:textId="77777777" w:rsidR="0033465E" w:rsidRDefault="0033465E" w:rsidP="0033465E">
      <w:pPr>
        <w:pStyle w:val="Heading2"/>
        <w:numPr>
          <w:ilvl w:val="1"/>
          <w:numId w:val="36"/>
        </w:numPr>
        <w:rPr>
          <w:lang w:val="en-US"/>
        </w:rPr>
      </w:pPr>
      <w:bookmarkStart w:id="20" w:name="_Toc453336793"/>
      <w:proofErr w:type="spellStart"/>
      <w:r>
        <w:rPr>
          <w:lang w:val="en-US"/>
        </w:rPr>
        <w:lastRenderedPageBreak/>
        <w:t>Servomootorite</w:t>
      </w:r>
      <w:proofErr w:type="spellEnd"/>
      <w:r>
        <w:rPr>
          <w:lang w:val="en-US"/>
        </w:rPr>
        <w:t xml:space="preserve"> </w:t>
      </w:r>
      <w:proofErr w:type="spellStart"/>
      <w:r>
        <w:rPr>
          <w:lang w:val="en-US"/>
        </w:rPr>
        <w:t>liikumise</w:t>
      </w:r>
      <w:proofErr w:type="spellEnd"/>
      <w:r>
        <w:rPr>
          <w:lang w:val="en-US"/>
        </w:rPr>
        <w:t xml:space="preserve"> </w:t>
      </w:r>
      <w:proofErr w:type="spellStart"/>
      <w:r>
        <w:rPr>
          <w:lang w:val="en-US"/>
        </w:rPr>
        <w:t>esimene</w:t>
      </w:r>
      <w:proofErr w:type="spellEnd"/>
      <w:r>
        <w:rPr>
          <w:lang w:val="en-US"/>
        </w:rPr>
        <w:t xml:space="preserve"> </w:t>
      </w:r>
      <w:proofErr w:type="spellStart"/>
      <w:r>
        <w:rPr>
          <w:lang w:val="en-US"/>
        </w:rPr>
        <w:t>katse</w:t>
      </w:r>
      <w:bookmarkEnd w:id="20"/>
      <w:proofErr w:type="spellEnd"/>
    </w:p>
    <w:p w14:paraId="06AD9509" w14:textId="77777777" w:rsidR="0033465E" w:rsidRDefault="0033465E" w:rsidP="0033465E">
      <w:pPr>
        <w:pStyle w:val="BodyText"/>
      </w:pPr>
      <w:r>
        <w:t xml:space="preserve">Kuna </w:t>
      </w:r>
      <w:r w:rsidRPr="00AD5C4A">
        <w:rPr>
          <w:i/>
        </w:rPr>
        <w:t>PWM</w:t>
      </w:r>
      <w:r>
        <w:t xml:space="preserve"> signaali probleemile lahendust ei olnud, oli vaja leida viis, kuidas robotautot juhtida. Selleks oli vaja robot ümber ehitada (Lisa 1), et mõõta </w:t>
      </w:r>
      <w:proofErr w:type="spellStart"/>
      <w:r>
        <w:t>servomootorite</w:t>
      </w:r>
      <w:proofErr w:type="spellEnd"/>
      <w:r>
        <w:t xml:space="preserve"> suunda ja kiirust teatud </w:t>
      </w:r>
      <w:r w:rsidRPr="00AD5C4A">
        <w:rPr>
          <w:i/>
        </w:rPr>
        <w:t>DC</w:t>
      </w:r>
      <w:r>
        <w:t xml:space="preserve"> väärtuste kombinatsioonidega.</w:t>
      </w:r>
    </w:p>
    <w:p w14:paraId="4C3B3C48" w14:textId="77777777" w:rsidR="0033465E" w:rsidRDefault="0033465E" w:rsidP="0033465E">
      <w:pPr>
        <w:pStyle w:val="BodyText"/>
      </w:pPr>
      <w:r>
        <w:t xml:space="preserve">Et leida </w:t>
      </w:r>
      <w:r w:rsidRPr="00DF3414">
        <w:rPr>
          <w:i/>
        </w:rPr>
        <w:t>DC</w:t>
      </w:r>
      <w:r>
        <w:t xml:space="preserve"> väärtuste vahemikud, millega saaks robotautot juhtida, tuli mõõta erinevate </w:t>
      </w:r>
      <w:r w:rsidRPr="00045A0D">
        <w:rPr>
          <w:i/>
        </w:rPr>
        <w:t>DC</w:t>
      </w:r>
      <w:r>
        <w:t xml:space="preserve"> kombinatsioonidega </w:t>
      </w:r>
      <w:proofErr w:type="spellStart"/>
      <w:r>
        <w:t>servomootorite</w:t>
      </w:r>
      <w:proofErr w:type="spellEnd"/>
      <w:r>
        <w:t xml:space="preserve"> kiirusi. Testi käigus mõõdeti </w:t>
      </w:r>
      <w:proofErr w:type="spellStart"/>
      <w:r>
        <w:t>servomootorite</w:t>
      </w:r>
      <w:proofErr w:type="spellEnd"/>
      <w:r>
        <w:t xml:space="preserve"> pöörete arvu 20 sekundi jooksul ja pandi kirja mootorite suund iga lugemise juures. Pöörete arvu loeti ultraheli kaugusanduritega (Joonis 7), kasutades märkmepaberit täisringi märkimiseks. Kui märkmepaber oli kaugusandurile lähemal kui 6cm, pandi kirja 1 pööre, ja seda lugemist tehti 20 sekundit, peale mida küsiti mootorite suunda. Testi viidi läbi kaks korda. Esimene test uuris vasaku külje </w:t>
      </w:r>
      <w:r w:rsidRPr="00FD36AE">
        <w:rPr>
          <w:i/>
        </w:rPr>
        <w:t>DC</w:t>
      </w:r>
      <w:r>
        <w:t xml:space="preserve"> sõltuvust ja teine test parema külje </w:t>
      </w:r>
      <w:r w:rsidRPr="00FD36AE">
        <w:rPr>
          <w:i/>
        </w:rPr>
        <w:t>DC</w:t>
      </w:r>
      <w:r>
        <w:t xml:space="preserve"> sõltuvust. Esimese testi käigus suurendati vasaku külje </w:t>
      </w:r>
      <w:r w:rsidRPr="00CF7AE1">
        <w:rPr>
          <w:i/>
        </w:rPr>
        <w:t>DC</w:t>
      </w:r>
      <w:r>
        <w:t xml:space="preserve"> väärtust viie võrra pärast iga 20-sekundilist lugemist ja kui vasaku </w:t>
      </w:r>
      <w:r w:rsidRPr="00CF7AE1">
        <w:rPr>
          <w:i/>
        </w:rPr>
        <w:t>DC</w:t>
      </w:r>
      <w:r>
        <w:t xml:space="preserve"> väärtus ületas sadat, siis suurendati parema poole </w:t>
      </w:r>
      <w:r w:rsidRPr="00CF7AE1">
        <w:rPr>
          <w:i/>
        </w:rPr>
        <w:t>DC</w:t>
      </w:r>
      <w:r>
        <w:t xml:space="preserve"> väärtust kümne võrra sajani. Teises testis tehti vastupidiselt, paremat suurendati viie võrra sajani ja vasakut kümne võrra sajani. Mõlemas testis tehti 210 lugemist. Pöörete lugemiste viga on ±1 pööre. </w:t>
      </w:r>
    </w:p>
    <w:p w14:paraId="178470F9" w14:textId="77777777" w:rsidR="0033465E" w:rsidRDefault="0033465E" w:rsidP="0033465E">
      <w:pPr>
        <w:pStyle w:val="BodyText"/>
      </w:pPr>
      <w:r>
        <w:t xml:space="preserve">Vaadates vasaku (Joonis 2) ja parema (Joonis 3) külje testi tulemusi näeme, et tulemused on peaaegu identsed peegelpildid teineteisest. Samuti on näha, et </w:t>
      </w:r>
      <w:proofErr w:type="spellStart"/>
      <w:r>
        <w:t>servomootorite</w:t>
      </w:r>
      <w:proofErr w:type="spellEnd"/>
      <w:r>
        <w:t xml:space="preserve"> kiirused ja suund on mõjutatud mõlema mootori </w:t>
      </w:r>
      <w:r w:rsidRPr="00BC682D">
        <w:rPr>
          <w:i/>
        </w:rPr>
        <w:t>PWM</w:t>
      </w:r>
      <w:r>
        <w:t xml:space="preserve"> signaali kombinatsioonist terve testi ulatuses. </w:t>
      </w:r>
    </w:p>
    <w:p w14:paraId="4EEEB9A0" w14:textId="77777777" w:rsidR="0033465E" w:rsidRDefault="0033465E" w:rsidP="0033465E">
      <w:pPr>
        <w:pStyle w:val="BodyText"/>
      </w:pPr>
      <w:r>
        <w:t xml:space="preserve">Testi tulemustest (Joonis 2), (Joonis 3) oli võimalik kätte saada </w:t>
      </w:r>
      <w:r w:rsidRPr="007519F4">
        <w:rPr>
          <w:i/>
        </w:rPr>
        <w:t>DC</w:t>
      </w:r>
      <w:r>
        <w:t xml:space="preserve"> kombinatsioonid, millega saaks robotautot juhtida neljas erinevas suunas efektiivse liikumiskiirusega: </w:t>
      </w:r>
    </w:p>
    <w:p w14:paraId="37541FAB" w14:textId="77777777" w:rsidR="0033465E" w:rsidRDefault="0033465E" w:rsidP="0033465E">
      <w:pPr>
        <w:pStyle w:val="ATIbullet"/>
        <w:numPr>
          <w:ilvl w:val="0"/>
          <w:numId w:val="39"/>
        </w:numPr>
      </w:pPr>
      <w:r>
        <w:t xml:space="preserve">Otse: </w:t>
      </w:r>
      <w:r w:rsidRPr="00C754BD">
        <w:t xml:space="preserve">vasaku poole </w:t>
      </w:r>
      <w:r w:rsidRPr="00C754BD">
        <w:rPr>
          <w:i/>
        </w:rPr>
        <w:t xml:space="preserve">DC </w:t>
      </w:r>
      <w:r w:rsidRPr="00C754BD">
        <w:t xml:space="preserve">= 95 ja parema poole </w:t>
      </w:r>
      <w:r w:rsidRPr="00C754BD">
        <w:rPr>
          <w:i/>
        </w:rPr>
        <w:t xml:space="preserve">DC </w:t>
      </w:r>
      <w:r>
        <w:t xml:space="preserve">= </w:t>
      </w:r>
      <w:r w:rsidRPr="00C754BD">
        <w:t>30</w:t>
      </w:r>
    </w:p>
    <w:p w14:paraId="314FB638" w14:textId="77777777" w:rsidR="0033465E" w:rsidRDefault="0033465E" w:rsidP="0033465E">
      <w:pPr>
        <w:pStyle w:val="ATIbullet"/>
        <w:numPr>
          <w:ilvl w:val="0"/>
          <w:numId w:val="39"/>
        </w:numPr>
      </w:pPr>
      <w:r>
        <w:t xml:space="preserve">Tagurdamine: vasaku poole </w:t>
      </w:r>
      <w:r w:rsidRPr="007519F4">
        <w:rPr>
          <w:i/>
        </w:rPr>
        <w:t>DC</w:t>
      </w:r>
      <w:r>
        <w:rPr>
          <w:i/>
        </w:rPr>
        <w:t xml:space="preserve"> </w:t>
      </w:r>
      <w:r>
        <w:t xml:space="preserve">= 0 ja parema poole </w:t>
      </w:r>
      <w:r w:rsidRPr="007519F4">
        <w:rPr>
          <w:i/>
        </w:rPr>
        <w:t>DC</w:t>
      </w:r>
      <w:r>
        <w:rPr>
          <w:i/>
        </w:rPr>
        <w:t xml:space="preserve"> </w:t>
      </w:r>
      <w:r>
        <w:t>= 60</w:t>
      </w:r>
    </w:p>
    <w:p w14:paraId="5A0E46AD" w14:textId="77777777" w:rsidR="0033465E" w:rsidRDefault="0033465E" w:rsidP="0033465E">
      <w:pPr>
        <w:pStyle w:val="ATIbullet"/>
        <w:numPr>
          <w:ilvl w:val="0"/>
          <w:numId w:val="39"/>
        </w:numPr>
      </w:pPr>
      <w:r>
        <w:t xml:space="preserve">Kohapeal paremale: vasaku poole </w:t>
      </w:r>
      <w:r w:rsidRPr="007519F4">
        <w:rPr>
          <w:i/>
        </w:rPr>
        <w:t>DC</w:t>
      </w:r>
      <w:r>
        <w:rPr>
          <w:i/>
        </w:rPr>
        <w:t xml:space="preserve"> </w:t>
      </w:r>
      <w:r>
        <w:t xml:space="preserve">= 100 ja parema poole </w:t>
      </w:r>
      <w:r w:rsidRPr="007519F4">
        <w:rPr>
          <w:i/>
        </w:rPr>
        <w:t>DC</w:t>
      </w:r>
      <w:r>
        <w:rPr>
          <w:i/>
        </w:rPr>
        <w:t xml:space="preserve"> </w:t>
      </w:r>
      <w:r>
        <w:t>= 77</w:t>
      </w:r>
    </w:p>
    <w:p w14:paraId="70BA4DDC" w14:textId="77777777" w:rsidR="0033465E" w:rsidRPr="003E7524" w:rsidRDefault="0033465E" w:rsidP="0033465E">
      <w:pPr>
        <w:pStyle w:val="ATIbullet"/>
        <w:numPr>
          <w:ilvl w:val="0"/>
          <w:numId w:val="39"/>
        </w:numPr>
      </w:pPr>
      <w:r>
        <w:t xml:space="preserve">Kohapeal vasakule: vasaku poole </w:t>
      </w:r>
      <w:r w:rsidRPr="007519F4">
        <w:rPr>
          <w:i/>
        </w:rPr>
        <w:t>DC</w:t>
      </w:r>
      <w:r>
        <w:rPr>
          <w:i/>
        </w:rPr>
        <w:t xml:space="preserve"> </w:t>
      </w:r>
      <w:r>
        <w:t xml:space="preserve">= 94.9 ja parema poole </w:t>
      </w:r>
      <w:r w:rsidRPr="007519F4">
        <w:rPr>
          <w:i/>
        </w:rPr>
        <w:t>DC</w:t>
      </w:r>
      <w:r>
        <w:rPr>
          <w:i/>
        </w:rPr>
        <w:t xml:space="preserve"> </w:t>
      </w:r>
      <w:r>
        <w:t>= 50</w:t>
      </w:r>
    </w:p>
    <w:p w14:paraId="3649EA28" w14:textId="77777777" w:rsidR="0033465E" w:rsidRDefault="0033465E" w:rsidP="0033465E">
      <w:pPr>
        <w:pStyle w:val="ATItext"/>
        <w:keepNext/>
        <w:jc w:val="center"/>
      </w:pPr>
      <w:r>
        <w:rPr>
          <w:noProof/>
          <w:lang w:val="en-US" w:eastAsia="en-US"/>
        </w:rPr>
        <w:lastRenderedPageBreak/>
        <w:drawing>
          <wp:inline distT="0" distB="0" distL="0" distR="0" wp14:anchorId="57835D5E" wp14:editId="65A1C9B2">
            <wp:extent cx="5400040" cy="3036627"/>
            <wp:effectExtent l="0" t="0" r="10160" b="1143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4CA8D679" w14:textId="77777777" w:rsidR="0033465E" w:rsidRDefault="0033465E" w:rsidP="0033465E">
      <w:pPr>
        <w:pStyle w:val="ATIfigurecaptionsingle"/>
      </w:pPr>
      <w:bookmarkStart w:id="21" w:name="_Toc451800198"/>
      <w:bookmarkStart w:id="22" w:name="_Toc451863900"/>
      <w:bookmarkStart w:id="23" w:name="_Toc453336809"/>
      <w:r>
        <w:t xml:space="preserve">Joonis </w:t>
      </w:r>
      <w:fldSimple w:instr=" SEQ Joonis \* ARABIC ">
        <w:r w:rsidR="003506E9">
          <w:rPr>
            <w:noProof/>
          </w:rPr>
          <w:t>2</w:t>
        </w:r>
      </w:fldSimple>
      <w:r>
        <w:t>. Esimene katse: vasaku külje liikumise test</w:t>
      </w:r>
      <w:bookmarkEnd w:id="21"/>
      <w:bookmarkEnd w:id="22"/>
      <w:bookmarkEnd w:id="23"/>
    </w:p>
    <w:p w14:paraId="0438C6EA" w14:textId="77777777" w:rsidR="0033465E" w:rsidRDefault="0033465E" w:rsidP="0033465E">
      <w:pPr>
        <w:pStyle w:val="ATItext"/>
        <w:keepNext/>
        <w:jc w:val="center"/>
      </w:pPr>
      <w:r>
        <w:rPr>
          <w:noProof/>
          <w:lang w:val="en-US" w:eastAsia="en-US"/>
        </w:rPr>
        <w:drawing>
          <wp:inline distT="0" distB="0" distL="0" distR="0" wp14:anchorId="0AC396BF" wp14:editId="0C7AD224">
            <wp:extent cx="5400040" cy="2889504"/>
            <wp:effectExtent l="0" t="0" r="10160" b="635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1133A227" w14:textId="77777777" w:rsidR="0033465E" w:rsidRDefault="0033465E" w:rsidP="0033465E">
      <w:pPr>
        <w:pStyle w:val="ATIfigurecaptionsingle"/>
      </w:pPr>
      <w:bookmarkStart w:id="24" w:name="_Toc451800199"/>
      <w:bookmarkStart w:id="25" w:name="_Toc451863901"/>
      <w:bookmarkStart w:id="26" w:name="_Toc453336810"/>
      <w:r>
        <w:t xml:space="preserve">Joonis </w:t>
      </w:r>
      <w:fldSimple w:instr=" SEQ Joonis \* ARABIC ">
        <w:r w:rsidR="003506E9">
          <w:rPr>
            <w:noProof/>
          </w:rPr>
          <w:t>3</w:t>
        </w:r>
      </w:fldSimple>
      <w:r>
        <w:t>. Esimene katse: parema külje liikumise test</w:t>
      </w:r>
      <w:bookmarkEnd w:id="24"/>
      <w:bookmarkEnd w:id="25"/>
      <w:bookmarkEnd w:id="26"/>
    </w:p>
    <w:p w14:paraId="04E06CEA" w14:textId="77777777" w:rsidR="0033465E" w:rsidRPr="00BA4C52" w:rsidRDefault="0033465E" w:rsidP="0033465E">
      <w:pPr>
        <w:pStyle w:val="Heading2"/>
        <w:numPr>
          <w:ilvl w:val="1"/>
          <w:numId w:val="36"/>
        </w:numPr>
        <w:rPr>
          <w:lang w:val="en-US"/>
        </w:rPr>
      </w:pPr>
      <w:bookmarkStart w:id="27" w:name="_Toc453336794"/>
      <w:proofErr w:type="spellStart"/>
      <w:r>
        <w:rPr>
          <w:lang w:val="en-US"/>
        </w:rPr>
        <w:t>Servomootorite</w:t>
      </w:r>
      <w:proofErr w:type="spellEnd"/>
      <w:r>
        <w:rPr>
          <w:lang w:val="en-US"/>
        </w:rPr>
        <w:t xml:space="preserve"> </w:t>
      </w:r>
      <w:proofErr w:type="spellStart"/>
      <w:r>
        <w:rPr>
          <w:lang w:val="en-US"/>
        </w:rPr>
        <w:t>liikumise</w:t>
      </w:r>
      <w:proofErr w:type="spellEnd"/>
      <w:r>
        <w:rPr>
          <w:lang w:val="en-US"/>
        </w:rPr>
        <w:t xml:space="preserve"> </w:t>
      </w:r>
      <w:proofErr w:type="spellStart"/>
      <w:r>
        <w:rPr>
          <w:lang w:val="en-US"/>
        </w:rPr>
        <w:t>teine</w:t>
      </w:r>
      <w:proofErr w:type="spellEnd"/>
      <w:r>
        <w:rPr>
          <w:lang w:val="en-US"/>
        </w:rPr>
        <w:t xml:space="preserve"> </w:t>
      </w:r>
      <w:proofErr w:type="spellStart"/>
      <w:r>
        <w:rPr>
          <w:lang w:val="en-US"/>
        </w:rPr>
        <w:t>katse</w:t>
      </w:r>
      <w:bookmarkEnd w:id="27"/>
      <w:proofErr w:type="spellEnd"/>
    </w:p>
    <w:p w14:paraId="30BF1012" w14:textId="77777777" w:rsidR="0033465E" w:rsidRDefault="0033465E" w:rsidP="0033465E">
      <w:pPr>
        <w:pStyle w:val="BodyText"/>
      </w:pPr>
      <w:r>
        <w:t xml:space="preserve">Esimeses katses leidsime ühe viisi, kuidas robotauto </w:t>
      </w:r>
      <w:proofErr w:type="spellStart"/>
      <w:r>
        <w:t>servomootoreid</w:t>
      </w:r>
      <w:proofErr w:type="spellEnd"/>
      <w:r>
        <w:t xml:space="preserve"> juhtida, aga see viis pole kõige efektiivsem, kuna mootorid on eriti müratekitavad ja vahepeal tekib liikumises </w:t>
      </w:r>
      <w:r w:rsidRPr="00C04DFA">
        <w:t>anomaalia</w:t>
      </w:r>
      <w:r>
        <w:t>id (suunamuutusi). Nendel põhjustel oli vaja teha veel katseid, et leida põhjus mootorite juhtimise probleemile. Selleks ühendasime robotauto mootorite toite toiteplokiga, et näha voolu tarvet ja pinge muutusi.</w:t>
      </w:r>
    </w:p>
    <w:p w14:paraId="2CD84BD2" w14:textId="77777777" w:rsidR="0033465E" w:rsidRDefault="0033465E" w:rsidP="0033465E">
      <w:pPr>
        <w:pStyle w:val="BodyText"/>
      </w:pPr>
      <w:r>
        <w:lastRenderedPageBreak/>
        <w:t xml:space="preserve">Testides esimeses katses leitud </w:t>
      </w:r>
      <w:r w:rsidRPr="00DD1A0C">
        <w:rPr>
          <w:i/>
        </w:rPr>
        <w:t>DC</w:t>
      </w:r>
      <w:r>
        <w:t xml:space="preserve"> väärtustega mootorite suunda ja kiirusi tuli välja, et suunad ja kiirused olid täielikult muutunud. Samuti testimise käigus avastasime, et kui puutuda </w:t>
      </w:r>
      <w:r w:rsidRPr="00DD1A0C">
        <w:rPr>
          <w:i/>
        </w:rPr>
        <w:t>PWM</w:t>
      </w:r>
      <w:r>
        <w:t xml:space="preserve"> signaali toiteallikat (metallkorpusega sülearvutit), siis robotauto </w:t>
      </w:r>
      <w:proofErr w:type="spellStart"/>
      <w:r w:rsidRPr="00965F22">
        <w:t>servomootorid</w:t>
      </w:r>
      <w:proofErr w:type="spellEnd"/>
      <w:r w:rsidRPr="00965F22">
        <w:t xml:space="preserve"> hakkasid kiiremini liikuma. Sellest tuli järeldus, et </w:t>
      </w:r>
      <w:proofErr w:type="spellStart"/>
      <w:r w:rsidRPr="00965F22">
        <w:t>servomootorite</w:t>
      </w:r>
      <w:proofErr w:type="spellEnd"/>
      <w:r w:rsidRPr="00965F22">
        <w:t xml:space="preserve"> juhtimisel on pinge probleemid. Pinge</w:t>
      </w:r>
      <w:r>
        <w:t xml:space="preserve"> probleemi lahenduseks sai akupankade kasutamine, kus </w:t>
      </w:r>
      <w:proofErr w:type="spellStart"/>
      <w:r>
        <w:t>servomootoreid</w:t>
      </w:r>
      <w:proofErr w:type="spellEnd"/>
      <w:r>
        <w:t xml:space="preserve"> toitva akupanga maandus ühendati ka </w:t>
      </w:r>
      <w:r w:rsidRPr="000C638D">
        <w:rPr>
          <w:i/>
        </w:rPr>
        <w:t>BBB</w:t>
      </w:r>
      <w:r>
        <w:t xml:space="preserve"> miniarvutile.</w:t>
      </w:r>
    </w:p>
    <w:p w14:paraId="00E1837F" w14:textId="77777777" w:rsidR="0033465E" w:rsidRDefault="0033465E" w:rsidP="0033465E">
      <w:pPr>
        <w:pStyle w:val="BodyText"/>
      </w:pPr>
      <w:r>
        <w:t xml:space="preserve">Nüüd kui </w:t>
      </w:r>
      <w:proofErr w:type="spellStart"/>
      <w:r>
        <w:t>servomootoreid</w:t>
      </w:r>
      <w:proofErr w:type="spellEnd"/>
      <w:r>
        <w:t xml:space="preserve"> sai teineteisest sõltumatult mõjutada, oli vaja teha uued testid, kiiruste ja suundade mõõtmiseks </w:t>
      </w:r>
      <w:r w:rsidRPr="005B3778">
        <w:rPr>
          <w:i/>
        </w:rPr>
        <w:t>DC</w:t>
      </w:r>
      <w:r>
        <w:t xml:space="preserve"> väärtustel. Selleks oli vaja robot uuesti ümber ehitada (Lisa 1) ja eelnevalt testida, kas juhtimise probleem on täielikult eemaldatud. Selleks vaatame vasaku külje </w:t>
      </w:r>
      <w:r w:rsidRPr="005B3778">
        <w:rPr>
          <w:i/>
        </w:rPr>
        <w:t>DC</w:t>
      </w:r>
      <w:r>
        <w:t xml:space="preserve"> väärtusi, suurendades ühe võrra neid nullist sajani ja parema </w:t>
      </w:r>
      <w:r w:rsidRPr="005B3778">
        <w:rPr>
          <w:i/>
        </w:rPr>
        <w:t>DC</w:t>
      </w:r>
      <w:r>
        <w:t xml:space="preserve"> on konstant 0. </w:t>
      </w:r>
    </w:p>
    <w:p w14:paraId="667E4832" w14:textId="77777777" w:rsidR="0033465E" w:rsidRDefault="0033465E" w:rsidP="0033465E">
      <w:pPr>
        <w:pStyle w:val="ATItext"/>
        <w:keepNext/>
        <w:jc w:val="center"/>
      </w:pPr>
      <w:r>
        <w:rPr>
          <w:noProof/>
          <w:lang w:val="en-US" w:eastAsia="en-US"/>
        </w:rPr>
        <w:drawing>
          <wp:inline distT="0" distB="0" distL="0" distR="0" wp14:anchorId="5EDC5DC2" wp14:editId="4705BB89">
            <wp:extent cx="5400040" cy="2775006"/>
            <wp:effectExtent l="0" t="0" r="10160" b="6350"/>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5A494B0" w14:textId="77777777" w:rsidR="0033465E" w:rsidRPr="00C04DFA" w:rsidRDefault="0033465E" w:rsidP="0033465E">
      <w:pPr>
        <w:pStyle w:val="ATIfigurecaptionsingle"/>
      </w:pPr>
      <w:bookmarkStart w:id="28" w:name="_Toc451800200"/>
      <w:bookmarkStart w:id="29" w:name="_Toc451863902"/>
      <w:bookmarkStart w:id="30" w:name="_Toc453336811"/>
      <w:r>
        <w:t xml:space="preserve">Joonis </w:t>
      </w:r>
      <w:fldSimple w:instr=" SEQ Joonis \* ARABIC ">
        <w:r w:rsidR="003506E9">
          <w:rPr>
            <w:noProof/>
          </w:rPr>
          <w:t>4</w:t>
        </w:r>
      </w:fldSimple>
      <w:r>
        <w:t>. Teine</w:t>
      </w:r>
      <w:r w:rsidRPr="00C65EDA">
        <w:t xml:space="preserve"> katse: vasaku külje liikumis</w:t>
      </w:r>
      <w:r>
        <w:t>e</w:t>
      </w:r>
      <w:r w:rsidRPr="00C65EDA">
        <w:t xml:space="preserve"> test</w:t>
      </w:r>
      <w:bookmarkEnd w:id="28"/>
      <w:bookmarkEnd w:id="29"/>
      <w:bookmarkEnd w:id="30"/>
    </w:p>
    <w:p w14:paraId="65E8DFCE" w14:textId="77777777" w:rsidR="0033465E" w:rsidRDefault="0033465E" w:rsidP="0033465E">
      <w:pPr>
        <w:pStyle w:val="ATItext"/>
      </w:pPr>
      <w:r>
        <w:t xml:space="preserve">Jooniselt 4 on näha, et </w:t>
      </w:r>
      <w:r w:rsidRPr="00730AB5">
        <w:rPr>
          <w:i/>
        </w:rPr>
        <w:t>DC</w:t>
      </w:r>
      <w:r>
        <w:t xml:space="preserve"> väärtused vahemikul 0–92 on vasaku </w:t>
      </w:r>
      <w:proofErr w:type="spellStart"/>
      <w:r>
        <w:t>servomootori</w:t>
      </w:r>
      <w:proofErr w:type="spellEnd"/>
      <w:r>
        <w:t xml:space="preserve"> kiirus negatiivne ja 93–100 vahemikul positiivne. Samuti näeme, et parema külje kiirus testi jooksul ei muutunud rohkem kui ±1, mis on lubatud mõõtmise viga.</w:t>
      </w:r>
    </w:p>
    <w:p w14:paraId="31DEC0B2" w14:textId="77777777" w:rsidR="0033465E" w:rsidRDefault="0033465E" w:rsidP="0033465E">
      <w:pPr>
        <w:pStyle w:val="ATItext"/>
      </w:pPr>
      <w:r>
        <w:t xml:space="preserve">Nüüd kui on teada, et </w:t>
      </w:r>
      <w:proofErr w:type="spellStart"/>
      <w:r>
        <w:t>servomootorid</w:t>
      </w:r>
      <w:proofErr w:type="spellEnd"/>
      <w:r>
        <w:t xml:space="preserve"> töötavad korrektselt, saame mõõta mõlema robotauto poole kiiruseid iga </w:t>
      </w:r>
      <w:r w:rsidRPr="00BF2DE8">
        <w:rPr>
          <w:i/>
        </w:rPr>
        <w:t>DC</w:t>
      </w:r>
      <w:r>
        <w:t xml:space="preserve"> väärtuse korral. Selles testis anname mõlemale poolele sama </w:t>
      </w:r>
      <w:r w:rsidRPr="00A14E22">
        <w:rPr>
          <w:i/>
        </w:rPr>
        <w:t>DC</w:t>
      </w:r>
      <w:r>
        <w:t xml:space="preserve"> väärtuse suurendades nullist sajani.</w:t>
      </w:r>
    </w:p>
    <w:p w14:paraId="499344DB" w14:textId="77777777" w:rsidR="0033465E" w:rsidRDefault="0033465E" w:rsidP="0033465E">
      <w:pPr>
        <w:pStyle w:val="ATItext"/>
        <w:keepNext/>
      </w:pPr>
      <w:r>
        <w:rPr>
          <w:noProof/>
          <w:lang w:val="en-US" w:eastAsia="en-US"/>
        </w:rPr>
        <w:lastRenderedPageBreak/>
        <w:drawing>
          <wp:inline distT="0" distB="0" distL="0" distR="0" wp14:anchorId="41F84B5D" wp14:editId="0069E14C">
            <wp:extent cx="5400040" cy="2790908"/>
            <wp:effectExtent l="0" t="0" r="10160" b="9525"/>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1C55762" w14:textId="19308651" w:rsidR="0033465E" w:rsidRPr="00223ABE" w:rsidRDefault="0033465E" w:rsidP="0033465E">
      <w:pPr>
        <w:pStyle w:val="ATIfigurecaptionsingle"/>
        <w:rPr>
          <w:lang w:val="en-US"/>
        </w:rPr>
      </w:pPr>
      <w:bookmarkStart w:id="31" w:name="_Toc451800201"/>
      <w:bookmarkStart w:id="32" w:name="_Toc451863903"/>
      <w:bookmarkStart w:id="33" w:name="_Toc453336812"/>
      <w:r>
        <w:t xml:space="preserve">Joonis </w:t>
      </w:r>
      <w:fldSimple w:instr=" SEQ Joonis \* ARABIC ">
        <w:r w:rsidR="003506E9">
          <w:rPr>
            <w:noProof/>
          </w:rPr>
          <w:t>5</w:t>
        </w:r>
      </w:fldSimple>
      <w:r>
        <w:t>. Teine</w:t>
      </w:r>
      <w:r w:rsidRPr="000C7B96">
        <w:t xml:space="preserve"> katse: </w:t>
      </w:r>
      <w:bookmarkEnd w:id="31"/>
      <w:bookmarkEnd w:id="32"/>
      <w:proofErr w:type="spellStart"/>
      <w:r w:rsidR="00C51328">
        <w:rPr>
          <w:lang w:val="en-US"/>
        </w:rPr>
        <w:t>parema</w:t>
      </w:r>
      <w:proofErr w:type="spellEnd"/>
      <w:r w:rsidR="00C51328">
        <w:rPr>
          <w:lang w:val="en-US"/>
        </w:rPr>
        <w:t xml:space="preserve"> ja </w:t>
      </w:r>
      <w:proofErr w:type="spellStart"/>
      <w:r w:rsidR="00C51328">
        <w:rPr>
          <w:lang w:val="en-US"/>
        </w:rPr>
        <w:t>v</w:t>
      </w:r>
      <w:r w:rsidRPr="00223ABE">
        <w:rPr>
          <w:lang w:val="en-US"/>
        </w:rPr>
        <w:t>asaku</w:t>
      </w:r>
      <w:proofErr w:type="spellEnd"/>
      <w:r w:rsidRPr="00223ABE">
        <w:rPr>
          <w:lang w:val="en-US"/>
        </w:rPr>
        <w:t xml:space="preserve"> </w:t>
      </w:r>
      <w:proofErr w:type="spellStart"/>
      <w:r w:rsidRPr="00223ABE">
        <w:rPr>
          <w:lang w:val="en-US"/>
        </w:rPr>
        <w:t>külje</w:t>
      </w:r>
      <w:proofErr w:type="spellEnd"/>
      <w:r w:rsidRPr="00223ABE">
        <w:rPr>
          <w:lang w:val="en-US"/>
        </w:rPr>
        <w:t xml:space="preserve"> </w:t>
      </w:r>
      <w:proofErr w:type="spellStart"/>
      <w:r w:rsidRPr="00223ABE">
        <w:rPr>
          <w:lang w:val="en-US"/>
        </w:rPr>
        <w:t>liikumise</w:t>
      </w:r>
      <w:proofErr w:type="spellEnd"/>
      <w:r w:rsidRPr="00223ABE">
        <w:rPr>
          <w:lang w:val="en-US"/>
        </w:rPr>
        <w:t xml:space="preserve"> test</w:t>
      </w:r>
      <w:bookmarkEnd w:id="33"/>
      <w:r w:rsidRPr="00223ABE">
        <w:rPr>
          <w:lang w:val="en-US"/>
        </w:rPr>
        <w:t xml:space="preserve"> </w:t>
      </w:r>
    </w:p>
    <w:p w14:paraId="7AB60B90" w14:textId="77777777" w:rsidR="0033465E" w:rsidRDefault="0033465E" w:rsidP="0033465E">
      <w:pPr>
        <w:pStyle w:val="ATItext"/>
      </w:pPr>
      <w:r>
        <w:t xml:space="preserve">Jooniselt 5 saame kätte parema külje edaspidi liikumise ja vasaku külje tagurpidi liikumise </w:t>
      </w:r>
      <w:r w:rsidRPr="00346A59">
        <w:rPr>
          <w:i/>
        </w:rPr>
        <w:t>DC</w:t>
      </w:r>
      <w:r>
        <w:t xml:space="preserve"> väärtused. Samuti saame piirkonna 92.56–93.35, kus on vaja veel üks test teha, mis annaks täpsema </w:t>
      </w:r>
      <w:r w:rsidRPr="00DD7F42">
        <w:rPr>
          <w:i/>
        </w:rPr>
        <w:t>DC</w:t>
      </w:r>
      <w:r>
        <w:t xml:space="preserve"> vahemiku, millega juhtida paremat külge </w:t>
      </w:r>
      <w:proofErr w:type="spellStart"/>
      <w:r>
        <w:t>vastupäeva</w:t>
      </w:r>
      <w:proofErr w:type="spellEnd"/>
      <w:r>
        <w:t xml:space="preserve"> ja vasakut päripäeva.</w:t>
      </w:r>
    </w:p>
    <w:p w14:paraId="34E67FA9" w14:textId="77777777" w:rsidR="0033465E" w:rsidRDefault="0033465E" w:rsidP="0033465E">
      <w:pPr>
        <w:pStyle w:val="ATItext"/>
        <w:keepNext/>
      </w:pPr>
      <w:r>
        <w:rPr>
          <w:noProof/>
          <w:lang w:val="en-US" w:eastAsia="en-US"/>
        </w:rPr>
        <w:drawing>
          <wp:inline distT="0" distB="0" distL="0" distR="0" wp14:anchorId="7E720F02" wp14:editId="002FBC7B">
            <wp:extent cx="5400040" cy="2886324"/>
            <wp:effectExtent l="0" t="0" r="10160" b="9525"/>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09BC430D" w14:textId="6FB1F21C" w:rsidR="0033465E" w:rsidRPr="00223ABE" w:rsidRDefault="0033465E" w:rsidP="0033465E">
      <w:pPr>
        <w:pStyle w:val="ATIfigurecaptionsingle"/>
        <w:rPr>
          <w:lang w:val="en-US"/>
        </w:rPr>
      </w:pPr>
      <w:bookmarkStart w:id="34" w:name="_Toc451800202"/>
      <w:bookmarkStart w:id="35" w:name="_Toc451863904"/>
      <w:bookmarkStart w:id="36" w:name="_Toc453336813"/>
      <w:r>
        <w:t xml:space="preserve">Joonis </w:t>
      </w:r>
      <w:fldSimple w:instr=" SEQ Joonis \* ARABIC ">
        <w:r w:rsidR="003506E9">
          <w:rPr>
            <w:noProof/>
          </w:rPr>
          <w:t>6</w:t>
        </w:r>
      </w:fldSimple>
      <w:r>
        <w:t>. Teine</w:t>
      </w:r>
      <w:r w:rsidRPr="004C096B">
        <w:t xml:space="preserve"> katse: </w:t>
      </w:r>
      <w:bookmarkEnd w:id="34"/>
      <w:bookmarkEnd w:id="35"/>
      <w:proofErr w:type="spellStart"/>
      <w:r w:rsidR="00AB7646">
        <w:rPr>
          <w:lang w:val="en-US"/>
        </w:rPr>
        <w:t>parema</w:t>
      </w:r>
      <w:proofErr w:type="spellEnd"/>
      <w:r w:rsidR="00AB7646">
        <w:rPr>
          <w:lang w:val="en-US"/>
        </w:rPr>
        <w:t xml:space="preserve"> ja </w:t>
      </w:r>
      <w:proofErr w:type="spellStart"/>
      <w:r w:rsidR="00AB7646">
        <w:rPr>
          <w:lang w:val="en-US"/>
        </w:rPr>
        <w:t>v</w:t>
      </w:r>
      <w:r w:rsidRPr="00223ABE">
        <w:rPr>
          <w:lang w:val="en-US"/>
        </w:rPr>
        <w:t>asaku</w:t>
      </w:r>
      <w:proofErr w:type="spellEnd"/>
      <w:r w:rsidRPr="00223ABE">
        <w:rPr>
          <w:lang w:val="en-US"/>
        </w:rPr>
        <w:t xml:space="preserve"> </w:t>
      </w:r>
      <w:proofErr w:type="spellStart"/>
      <w:r w:rsidRPr="00223ABE">
        <w:rPr>
          <w:lang w:val="en-US"/>
        </w:rPr>
        <w:t>külje</w:t>
      </w:r>
      <w:proofErr w:type="spellEnd"/>
      <w:r w:rsidRPr="00223ABE">
        <w:rPr>
          <w:lang w:val="en-US"/>
        </w:rPr>
        <w:t xml:space="preserve"> </w:t>
      </w:r>
      <w:proofErr w:type="spellStart"/>
      <w:r w:rsidRPr="00223ABE">
        <w:rPr>
          <w:lang w:val="en-US"/>
        </w:rPr>
        <w:t>liikumise</w:t>
      </w:r>
      <w:proofErr w:type="spellEnd"/>
      <w:r w:rsidRPr="00223ABE">
        <w:rPr>
          <w:lang w:val="en-US"/>
        </w:rPr>
        <w:t xml:space="preserve"> test </w:t>
      </w:r>
      <w:proofErr w:type="spellStart"/>
      <w:r w:rsidRPr="00223ABE">
        <w:rPr>
          <w:lang w:val="en-US"/>
        </w:rPr>
        <w:t>vastupidises</w:t>
      </w:r>
      <w:proofErr w:type="spellEnd"/>
      <w:r w:rsidRPr="00223ABE">
        <w:rPr>
          <w:lang w:val="en-US"/>
        </w:rPr>
        <w:t xml:space="preserve"> </w:t>
      </w:r>
      <w:proofErr w:type="spellStart"/>
      <w:r w:rsidRPr="00223ABE">
        <w:rPr>
          <w:lang w:val="en-US"/>
        </w:rPr>
        <w:t>suunas</w:t>
      </w:r>
      <w:bookmarkEnd w:id="36"/>
      <w:proofErr w:type="spellEnd"/>
    </w:p>
    <w:p w14:paraId="1664F63C" w14:textId="77777777" w:rsidR="0033465E" w:rsidRDefault="0033465E" w:rsidP="0033465E">
      <w:pPr>
        <w:pStyle w:val="ATItext"/>
        <w:rPr>
          <w:lang w:eastAsia="en-US"/>
        </w:rPr>
      </w:pPr>
      <w:r>
        <w:rPr>
          <w:lang w:eastAsia="en-US"/>
        </w:rPr>
        <w:t xml:space="preserve">Jooniselt 6 on näha, et vasaku ja parema külje algsed kiirused on erinevad. Vasaku külje kiirused on alguses väiksemad kui paremal küljel. Testi käigus oli samuti näha, et vasaku külje esimestel lugemistel ei liikunud </w:t>
      </w:r>
      <w:proofErr w:type="spellStart"/>
      <w:r>
        <w:rPr>
          <w:lang w:eastAsia="en-US"/>
        </w:rPr>
        <w:t>servomootorid</w:t>
      </w:r>
      <w:proofErr w:type="spellEnd"/>
      <w:r>
        <w:rPr>
          <w:lang w:eastAsia="en-US"/>
        </w:rPr>
        <w:t xml:space="preserve"> konstantselt ühes suunas. Nendel </w:t>
      </w:r>
      <w:r>
        <w:rPr>
          <w:lang w:eastAsia="en-US"/>
        </w:rPr>
        <w:lastRenderedPageBreak/>
        <w:t xml:space="preserve">põhjustel ei kasutata vasaku külje mootorite juhtimisel </w:t>
      </w:r>
      <w:r w:rsidRPr="0093489D">
        <w:rPr>
          <w:i/>
          <w:lang w:eastAsia="en-US"/>
        </w:rPr>
        <w:t>DC</w:t>
      </w:r>
      <w:r>
        <w:rPr>
          <w:lang w:eastAsia="en-US"/>
        </w:rPr>
        <w:t xml:space="preserve"> väärtusi vahemikus 92.56 kuni 92.66.</w:t>
      </w:r>
    </w:p>
    <w:p w14:paraId="3A470B3A" w14:textId="77777777" w:rsidR="0033465E" w:rsidRDefault="0033465E" w:rsidP="0033465E">
      <w:pPr>
        <w:pStyle w:val="ATItext"/>
        <w:rPr>
          <w:lang w:eastAsia="en-US"/>
        </w:rPr>
      </w:pPr>
      <w:r>
        <w:rPr>
          <w:lang w:eastAsia="en-US"/>
        </w:rPr>
        <w:t xml:space="preserve">Uute testi tulemustest (Joonis 5), (Joonis 6) saame paremad </w:t>
      </w:r>
      <w:r w:rsidRPr="00CD3B55">
        <w:rPr>
          <w:i/>
          <w:lang w:eastAsia="en-US"/>
        </w:rPr>
        <w:t>DC</w:t>
      </w:r>
      <w:r>
        <w:rPr>
          <w:lang w:eastAsia="en-US"/>
        </w:rPr>
        <w:t xml:space="preserve"> väärtused kui esimeses katses, kuna nüüd on võimalik teha </w:t>
      </w:r>
      <w:proofErr w:type="spellStart"/>
      <w:r>
        <w:rPr>
          <w:lang w:eastAsia="en-US"/>
        </w:rPr>
        <w:t>Pythoni</w:t>
      </w:r>
      <w:proofErr w:type="spellEnd"/>
      <w:r>
        <w:rPr>
          <w:lang w:eastAsia="en-US"/>
        </w:rPr>
        <w:t xml:space="preserve"> funktsioon (Lisa 3), mis suudab peale stabiilse suuna ka kiirust ühtlaselt hallata. Testi tulemustest (Joonis 5), (Joonis 6) saame järgnevad </w:t>
      </w:r>
      <w:r w:rsidRPr="00CD3B55">
        <w:rPr>
          <w:i/>
          <w:lang w:eastAsia="en-US"/>
        </w:rPr>
        <w:t>DC</w:t>
      </w:r>
      <w:r>
        <w:rPr>
          <w:lang w:eastAsia="en-US"/>
        </w:rPr>
        <w:t xml:space="preserve"> vahemikud:</w:t>
      </w:r>
    </w:p>
    <w:p w14:paraId="52868916" w14:textId="77777777" w:rsidR="0033465E" w:rsidRDefault="0033465E" w:rsidP="0033465E">
      <w:pPr>
        <w:pStyle w:val="ATIbullet"/>
        <w:numPr>
          <w:ilvl w:val="0"/>
          <w:numId w:val="39"/>
        </w:numPr>
      </w:pPr>
      <w:r>
        <w:t>Vasaku külje mootorid otse: 92.67 – 93.17</w:t>
      </w:r>
    </w:p>
    <w:p w14:paraId="0E45E2BE" w14:textId="77777777" w:rsidR="0033465E" w:rsidRDefault="0033465E" w:rsidP="0033465E">
      <w:pPr>
        <w:pStyle w:val="ATIbullet"/>
        <w:numPr>
          <w:ilvl w:val="0"/>
          <w:numId w:val="39"/>
        </w:numPr>
      </w:pPr>
      <w:r>
        <w:t>Vasaku külje mootorid tagurpidi: 5 – 39</w:t>
      </w:r>
    </w:p>
    <w:p w14:paraId="2A184D05" w14:textId="77777777" w:rsidR="0033465E" w:rsidRDefault="0033465E" w:rsidP="0033465E">
      <w:pPr>
        <w:pStyle w:val="ATIbullet"/>
        <w:numPr>
          <w:ilvl w:val="0"/>
          <w:numId w:val="39"/>
        </w:numPr>
      </w:pPr>
      <w:r>
        <w:t>Parema külje mootorid otse: 5 – 39</w:t>
      </w:r>
    </w:p>
    <w:p w14:paraId="014F82ED" w14:textId="77777777" w:rsidR="0033465E" w:rsidRDefault="0033465E" w:rsidP="0033465E">
      <w:pPr>
        <w:pStyle w:val="ATIbullet"/>
        <w:numPr>
          <w:ilvl w:val="0"/>
          <w:numId w:val="39"/>
        </w:numPr>
      </w:pPr>
      <w:r>
        <w:t>Parema külje mootorid tagurpidi: 92.56 – 93.06</w:t>
      </w:r>
    </w:p>
    <w:p w14:paraId="625E63DC" w14:textId="77777777" w:rsidR="0033465E" w:rsidRPr="00ED0291" w:rsidRDefault="0033465E" w:rsidP="0033465E">
      <w:pPr>
        <w:pStyle w:val="BodyText"/>
        <w:sectPr w:rsidR="0033465E" w:rsidRPr="00ED0291" w:rsidSect="003C451D">
          <w:footnotePr>
            <w:numRestart w:val="eachPage"/>
          </w:footnotePr>
          <w:pgSz w:w="11907" w:h="16840" w:code="9"/>
          <w:pgMar w:top="1418" w:right="1701" w:bottom="1418" w:left="1701" w:header="709" w:footer="851" w:gutter="0"/>
          <w:cols w:space="708"/>
        </w:sectPr>
      </w:pPr>
      <w:r>
        <w:t xml:space="preserve">Teise katse tulemuseks on täielikult juhitavad </w:t>
      </w:r>
      <w:proofErr w:type="spellStart"/>
      <w:r>
        <w:t>servomootorid</w:t>
      </w:r>
      <w:proofErr w:type="spellEnd"/>
      <w:r>
        <w:t xml:space="preserve">. Kasutades </w:t>
      </w:r>
      <w:proofErr w:type="spellStart"/>
      <w:r>
        <w:t>Pythoni</w:t>
      </w:r>
      <w:proofErr w:type="spellEnd"/>
      <w:r>
        <w:t xml:space="preserve"> funktsiooni (Lisa 3), saab mootoreid juhtida erineva kiirusega nii otse kui ka tagurpidi ilma, et robotauto külgede erinevad </w:t>
      </w:r>
      <w:r w:rsidRPr="00CD3B55">
        <w:rPr>
          <w:i/>
        </w:rPr>
        <w:t>DC</w:t>
      </w:r>
      <w:r>
        <w:t xml:space="preserve"> väärtuste teineteisest mõjutaksid.</w:t>
      </w:r>
    </w:p>
    <w:p w14:paraId="5A29DDBE" w14:textId="77777777" w:rsidR="0033465E" w:rsidRDefault="0033465E" w:rsidP="0033465E">
      <w:pPr>
        <w:pStyle w:val="Heading1"/>
        <w:numPr>
          <w:ilvl w:val="0"/>
          <w:numId w:val="36"/>
        </w:numPr>
        <w:rPr>
          <w:lang w:val="en-US"/>
        </w:rPr>
      </w:pPr>
      <w:bookmarkStart w:id="37" w:name="_Toc453336795"/>
      <w:proofErr w:type="spellStart"/>
      <w:r>
        <w:rPr>
          <w:lang w:val="en-US"/>
        </w:rPr>
        <w:lastRenderedPageBreak/>
        <w:t>Ultraheli</w:t>
      </w:r>
      <w:proofErr w:type="spellEnd"/>
      <w:r>
        <w:rPr>
          <w:lang w:val="en-US"/>
        </w:rPr>
        <w:t xml:space="preserve"> </w:t>
      </w:r>
      <w:proofErr w:type="spellStart"/>
      <w:r>
        <w:rPr>
          <w:lang w:val="en-US"/>
        </w:rPr>
        <w:t>kaugusmõõtjate</w:t>
      </w:r>
      <w:proofErr w:type="spellEnd"/>
      <w:r>
        <w:rPr>
          <w:lang w:val="en-US"/>
        </w:rPr>
        <w:t xml:space="preserve"> </w:t>
      </w:r>
      <w:proofErr w:type="spellStart"/>
      <w:r>
        <w:rPr>
          <w:lang w:val="en-US"/>
        </w:rPr>
        <w:t>kasutamine</w:t>
      </w:r>
      <w:bookmarkEnd w:id="37"/>
      <w:proofErr w:type="spellEnd"/>
    </w:p>
    <w:p w14:paraId="132C99C4" w14:textId="77777777" w:rsidR="0033465E" w:rsidRDefault="0033465E" w:rsidP="0033465E">
      <w:pPr>
        <w:pStyle w:val="ATItext"/>
      </w:pPr>
      <w:r>
        <w:rPr>
          <w:lang w:eastAsia="en-US"/>
        </w:rPr>
        <w:t xml:space="preserve">Selles töös on kasutusel </w:t>
      </w:r>
      <w:r>
        <w:t xml:space="preserve">kaks </w:t>
      </w:r>
      <w:r w:rsidRPr="00A03DBA">
        <w:t xml:space="preserve">SRF08 </w:t>
      </w:r>
      <w:r>
        <w:t>ultraheli kaugusmõõtjat (Joonis 7), mille mõõtmisvahemik on 3cm–6m. Kaugusandureid kasutab robotauto selleks, et heliallika poole liikudes jääks robot pidama, kui tema tee on takistatud [7</w:t>
      </w:r>
      <w:r w:rsidRPr="00120125">
        <w:t>]</w:t>
      </w:r>
      <w:r>
        <w:t>.</w:t>
      </w:r>
    </w:p>
    <w:p w14:paraId="3113C294" w14:textId="77777777" w:rsidR="0033465E" w:rsidRDefault="0033465E" w:rsidP="0033465E">
      <w:pPr>
        <w:pStyle w:val="ATItext"/>
        <w:keepNext/>
        <w:jc w:val="center"/>
      </w:pPr>
      <w:r>
        <w:rPr>
          <w:noProof/>
          <w:lang w:val="en-US" w:eastAsia="en-US"/>
        </w:rPr>
        <w:drawing>
          <wp:inline distT="0" distB="0" distL="0" distR="0" wp14:anchorId="1604DE2D" wp14:editId="53CC23D0">
            <wp:extent cx="1514246" cy="15142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RF08.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30026" cy="1530026"/>
                    </a:xfrm>
                    <a:prstGeom prst="rect">
                      <a:avLst/>
                    </a:prstGeom>
                  </pic:spPr>
                </pic:pic>
              </a:graphicData>
            </a:graphic>
          </wp:inline>
        </w:drawing>
      </w:r>
    </w:p>
    <w:p w14:paraId="5E1C8174" w14:textId="77777777" w:rsidR="0033465E" w:rsidRDefault="0033465E" w:rsidP="0033465E">
      <w:pPr>
        <w:pStyle w:val="ATIfigurecaptionsingle"/>
      </w:pPr>
      <w:bookmarkStart w:id="38" w:name="_Toc451863905"/>
      <w:bookmarkStart w:id="39" w:name="_Toc453336814"/>
      <w:r>
        <w:t xml:space="preserve">Joonis </w:t>
      </w:r>
      <w:fldSimple w:instr=" SEQ Joonis \* ARABIC ">
        <w:r w:rsidR="003506E9">
          <w:rPr>
            <w:noProof/>
          </w:rPr>
          <w:t>7</w:t>
        </w:r>
      </w:fldSimple>
      <w:r>
        <w:t xml:space="preserve">. </w:t>
      </w:r>
      <w:r w:rsidRPr="00A14890">
        <w:t>SRF08 ultraheli kaugusmõõtja</w:t>
      </w:r>
      <w:bookmarkEnd w:id="38"/>
      <w:r>
        <w:t xml:space="preserve"> </w:t>
      </w:r>
      <w:r w:rsidRPr="007B3070">
        <w:t>[</w:t>
      </w:r>
      <w:r>
        <w:t>8</w:t>
      </w:r>
      <w:r w:rsidRPr="007B3070">
        <w:t>]</w:t>
      </w:r>
      <w:bookmarkEnd w:id="39"/>
    </w:p>
    <w:p w14:paraId="069F293E" w14:textId="77777777" w:rsidR="0033465E" w:rsidRPr="00A722C9" w:rsidRDefault="0033465E" w:rsidP="0033465E">
      <w:pPr>
        <w:pStyle w:val="ATItext"/>
        <w:rPr>
          <w:lang w:eastAsia="en-US"/>
        </w:rPr>
      </w:pPr>
      <w:r>
        <w:t xml:space="preserve">Ultraheli kaugusmõõtja </w:t>
      </w:r>
      <w:r w:rsidRPr="00965F22">
        <w:t xml:space="preserve">kasutab </w:t>
      </w:r>
      <w:r w:rsidRPr="00965F22">
        <w:rPr>
          <w:i/>
        </w:rPr>
        <w:t>BBB</w:t>
      </w:r>
      <w:r w:rsidRPr="00965F22">
        <w:t xml:space="preserve"> miniarvutiga suhtlemiseks </w:t>
      </w:r>
      <w:r w:rsidRPr="00965F22">
        <w:rPr>
          <w:i/>
        </w:rPr>
        <w:t>I2C</w:t>
      </w:r>
      <w:r w:rsidRPr="00965F22">
        <w:t xml:space="preserve"> suhtlusprotokolli.</w:t>
      </w:r>
      <w:r w:rsidRPr="00965F22">
        <w:rPr>
          <w:i/>
        </w:rPr>
        <w:t xml:space="preserve"> I2C</w:t>
      </w:r>
      <w:r w:rsidRPr="00965F22">
        <w:t xml:space="preserve"> suhtlus </w:t>
      </w:r>
      <w:r w:rsidRPr="00AB15A9">
        <w:t xml:space="preserve">vajab kahte viiku </w:t>
      </w:r>
      <w:r w:rsidRPr="00AB15A9">
        <w:rPr>
          <w:i/>
        </w:rPr>
        <w:t>SDA</w:t>
      </w:r>
      <w:r w:rsidRPr="00AB15A9">
        <w:t xml:space="preserve"> ja </w:t>
      </w:r>
      <w:r w:rsidRPr="00AB15A9">
        <w:rPr>
          <w:i/>
        </w:rPr>
        <w:t>SCL</w:t>
      </w:r>
      <w:r w:rsidRPr="00AB15A9">
        <w:t xml:space="preserve">. Kuna kasutame kahte kaugusmõõtjat, siis vajame </w:t>
      </w:r>
      <w:r w:rsidRPr="00AB15A9">
        <w:rPr>
          <w:i/>
        </w:rPr>
        <w:t>BBB</w:t>
      </w:r>
      <w:r w:rsidRPr="00AB15A9">
        <w:t xml:space="preserve"> kahte viigupaari (siini), milleks on P9.19 – P9.20 ja P9.21 – P9.22 (Joonis 1). </w:t>
      </w:r>
      <w:r w:rsidRPr="00AB15A9">
        <w:rPr>
          <w:lang w:eastAsia="en-US"/>
        </w:rPr>
        <w:t xml:space="preserve">Vaikimisi on aktiveeritud ainult </w:t>
      </w:r>
      <w:r w:rsidRPr="00AB15A9">
        <w:t>P9.19 – P9.20 viigud (Joonis 1). P9.21 – P9.22 (Joonis 1) viigud tuleb programmiliselt aktiveerida (J</w:t>
      </w:r>
      <w:r>
        <w:t>oonis 8).</w:t>
      </w:r>
    </w:p>
    <w:p w14:paraId="22FDEACB" w14:textId="77777777" w:rsidR="0033465E" w:rsidRDefault="0033465E" w:rsidP="0033465E">
      <w:pPr>
        <w:pStyle w:val="ATIfigurecaptionsingle"/>
        <w:rPr>
          <w:rFonts w:ascii="Consolas" w:hAnsi="Consolas"/>
          <w:i w:val="0"/>
        </w:rPr>
      </w:pPr>
      <w:bookmarkStart w:id="40" w:name="_Toc451800205"/>
      <w:bookmarkStart w:id="41" w:name="_Toc451863906"/>
      <w:proofErr w:type="spellStart"/>
      <w:r w:rsidRPr="00EA51EB">
        <w:rPr>
          <w:rFonts w:ascii="Consolas" w:hAnsi="Consolas"/>
          <w:i w:val="0"/>
        </w:rPr>
        <w:t>echo</w:t>
      </w:r>
      <w:proofErr w:type="spellEnd"/>
      <w:r w:rsidRPr="00EA51EB">
        <w:rPr>
          <w:rFonts w:ascii="Consolas" w:hAnsi="Consolas"/>
          <w:i w:val="0"/>
        </w:rPr>
        <w:t xml:space="preserve"> BB-I2C1 &gt; /</w:t>
      </w:r>
      <w:proofErr w:type="spellStart"/>
      <w:r w:rsidRPr="00EA51EB">
        <w:rPr>
          <w:rFonts w:ascii="Consolas" w:hAnsi="Consolas"/>
          <w:i w:val="0"/>
        </w:rPr>
        <w:t>sys</w:t>
      </w:r>
      <w:proofErr w:type="spellEnd"/>
      <w:r w:rsidRPr="00EA51EB">
        <w:rPr>
          <w:rFonts w:ascii="Consolas" w:hAnsi="Consolas"/>
          <w:i w:val="0"/>
        </w:rPr>
        <w:t>/</w:t>
      </w:r>
      <w:proofErr w:type="spellStart"/>
      <w:r w:rsidRPr="00EA51EB">
        <w:rPr>
          <w:rFonts w:ascii="Consolas" w:hAnsi="Consolas"/>
          <w:i w:val="0"/>
        </w:rPr>
        <w:t>devices</w:t>
      </w:r>
      <w:proofErr w:type="spellEnd"/>
      <w:r w:rsidRPr="00EA51EB">
        <w:rPr>
          <w:rFonts w:ascii="Consolas" w:hAnsi="Consolas"/>
          <w:i w:val="0"/>
        </w:rPr>
        <w:t>/bone_capemgr.9/</w:t>
      </w:r>
      <w:proofErr w:type="spellStart"/>
      <w:r w:rsidRPr="00EA51EB">
        <w:rPr>
          <w:rFonts w:ascii="Consolas" w:hAnsi="Consolas"/>
          <w:i w:val="0"/>
        </w:rPr>
        <w:t>slots</w:t>
      </w:r>
      <w:proofErr w:type="spellEnd"/>
      <w:r w:rsidRPr="00EA51EB">
        <w:rPr>
          <w:rFonts w:ascii="Consolas" w:hAnsi="Consolas"/>
          <w:i w:val="0"/>
        </w:rPr>
        <w:t xml:space="preserve"> </w:t>
      </w:r>
    </w:p>
    <w:p w14:paraId="02253B3A" w14:textId="77777777" w:rsidR="0033465E" w:rsidRDefault="0033465E" w:rsidP="0033465E">
      <w:pPr>
        <w:pStyle w:val="ATIfigurecaptionsingle"/>
      </w:pPr>
      <w:bookmarkStart w:id="42" w:name="_Toc453336815"/>
      <w:r>
        <w:t xml:space="preserve">Joonis </w:t>
      </w:r>
      <w:fldSimple w:instr=" SEQ Joonis \* ARABIC ">
        <w:r w:rsidR="003506E9">
          <w:rPr>
            <w:noProof/>
          </w:rPr>
          <w:t>8</w:t>
        </w:r>
      </w:fldSimple>
      <w:r>
        <w:t>. Teise I2C seadme aktiveerimine</w:t>
      </w:r>
      <w:bookmarkEnd w:id="40"/>
      <w:bookmarkEnd w:id="41"/>
      <w:bookmarkEnd w:id="42"/>
    </w:p>
    <w:p w14:paraId="695DCC80" w14:textId="77777777" w:rsidR="0033465E" w:rsidRDefault="0033465E" w:rsidP="0033465E">
      <w:pPr>
        <w:pStyle w:val="BodyText"/>
      </w:pPr>
      <w:r>
        <w:t xml:space="preserve">Selleks, et suhelda anduritega kasutades </w:t>
      </w:r>
      <w:r w:rsidRPr="00F914BA">
        <w:rPr>
          <w:i/>
        </w:rPr>
        <w:t>I2C</w:t>
      </w:r>
      <w:r>
        <w:t xml:space="preserve"> protokolli, peame teadma andurite aadresse. Aadressid saame BBB miniarvuti käest küsida peale andurite ühendamist, kasutades käsku „</w:t>
      </w:r>
      <w:r w:rsidRPr="00893E76">
        <w:rPr>
          <w:rFonts w:ascii="Consolas" w:hAnsi="Consolas"/>
          <w:sz w:val="20"/>
          <w:szCs w:val="20"/>
        </w:rPr>
        <w:t>i2cdetect -r</w:t>
      </w:r>
      <w:r>
        <w:t xml:space="preserve">“. Kasutusel on 2 andurit, seega peame küsima iga siini jaoks ühe aadressi. Jooniselt 9 näeme, et esimese ja teise siini aadress on </w:t>
      </w:r>
      <w:r w:rsidRPr="00D73B60">
        <w:t>0x70</w:t>
      </w:r>
      <w:r>
        <w:t xml:space="preserve">. Selleks, et küsida anduritelt kauguse väärtust sentimeetrites, peame kirjutama saadud aadressitele väärtuse </w:t>
      </w:r>
      <w:r w:rsidRPr="00AD5EA9">
        <w:t>0x51</w:t>
      </w:r>
      <w:r>
        <w:t xml:space="preserve">. Väärtuste lugemine toimub </w:t>
      </w:r>
      <w:proofErr w:type="spellStart"/>
      <w:r>
        <w:t>Pythoni</w:t>
      </w:r>
      <w:proofErr w:type="spellEnd"/>
      <w:r>
        <w:t xml:space="preserve"> funktsiooniga „</w:t>
      </w:r>
      <w:proofErr w:type="spellStart"/>
      <w:r w:rsidRPr="00F61C87">
        <w:rPr>
          <w:rFonts w:ascii="Consolas" w:hAnsi="Consolas"/>
          <w:sz w:val="20"/>
          <w:szCs w:val="20"/>
        </w:rPr>
        <w:t>GetSonarSensorData</w:t>
      </w:r>
      <w:proofErr w:type="spellEnd"/>
      <w:r w:rsidRPr="00F61C87">
        <w:rPr>
          <w:rFonts w:ascii="Consolas" w:hAnsi="Consolas"/>
          <w:sz w:val="20"/>
          <w:szCs w:val="20"/>
        </w:rPr>
        <w:t>()</w:t>
      </w:r>
      <w:r>
        <w:t>“ (Lisa 4) [7</w:t>
      </w:r>
      <w:r w:rsidRPr="00120125">
        <w:t>]</w:t>
      </w:r>
      <w:r>
        <w:t>, [9</w:t>
      </w:r>
      <w:r w:rsidRPr="00120125">
        <w:t>]</w:t>
      </w:r>
      <w:r>
        <w:t>.</w:t>
      </w:r>
    </w:p>
    <w:p w14:paraId="4E7B3FB1" w14:textId="77777777" w:rsidR="0033465E" w:rsidRDefault="0033465E" w:rsidP="0033465E">
      <w:pPr>
        <w:pStyle w:val="ATItext"/>
        <w:keepNext/>
        <w:jc w:val="center"/>
      </w:pPr>
      <w:r>
        <w:rPr>
          <w:noProof/>
          <w:lang w:val="en-US" w:eastAsia="en-US"/>
        </w:rPr>
        <w:lastRenderedPageBreak/>
        <w:drawing>
          <wp:inline distT="0" distB="0" distL="0" distR="0" wp14:anchorId="5986B6A1" wp14:editId="2019370D">
            <wp:extent cx="4061304" cy="3050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2c.PNG"/>
                    <pic:cNvPicPr/>
                  </pic:nvPicPr>
                  <pic:blipFill>
                    <a:blip r:embed="rId18">
                      <a:extLst>
                        <a:ext uri="{28A0092B-C50C-407E-A947-70E740481C1C}">
                          <a14:useLocalDpi xmlns:a14="http://schemas.microsoft.com/office/drawing/2010/main" val="0"/>
                        </a:ext>
                      </a:extLst>
                    </a:blip>
                    <a:stretch>
                      <a:fillRect/>
                    </a:stretch>
                  </pic:blipFill>
                  <pic:spPr>
                    <a:xfrm>
                      <a:off x="0" y="0"/>
                      <a:ext cx="4076045" cy="3061346"/>
                    </a:xfrm>
                    <a:prstGeom prst="rect">
                      <a:avLst/>
                    </a:prstGeom>
                  </pic:spPr>
                </pic:pic>
              </a:graphicData>
            </a:graphic>
          </wp:inline>
        </w:drawing>
      </w:r>
    </w:p>
    <w:p w14:paraId="69473713" w14:textId="77777777" w:rsidR="0033465E" w:rsidRDefault="0033465E" w:rsidP="0033465E">
      <w:pPr>
        <w:pStyle w:val="ATIfigurecaptionsingle"/>
      </w:pPr>
      <w:bookmarkStart w:id="43" w:name="_Toc451800206"/>
      <w:bookmarkStart w:id="44" w:name="_Toc451863907"/>
      <w:bookmarkStart w:id="45" w:name="_Toc453336816"/>
      <w:r>
        <w:t xml:space="preserve">Joonis </w:t>
      </w:r>
      <w:fldSimple w:instr=" SEQ Joonis \* ARABIC ">
        <w:r w:rsidR="003506E9">
          <w:rPr>
            <w:noProof/>
          </w:rPr>
          <w:t>9</w:t>
        </w:r>
      </w:fldSimple>
      <w:r>
        <w:t>. I2C siinide aadressid</w:t>
      </w:r>
      <w:bookmarkEnd w:id="43"/>
      <w:bookmarkEnd w:id="44"/>
      <w:bookmarkEnd w:id="45"/>
    </w:p>
    <w:p w14:paraId="6C18C292" w14:textId="77777777" w:rsidR="0033465E" w:rsidRPr="00F914BA" w:rsidRDefault="0033465E" w:rsidP="0033465E">
      <w:pPr>
        <w:pStyle w:val="BodyText"/>
      </w:pPr>
      <w:r>
        <w:t xml:space="preserve">Andureid ei saa ühendada otse miniarvutile, kuna </w:t>
      </w:r>
      <w:r w:rsidRPr="004D5BA5">
        <w:rPr>
          <w:i/>
        </w:rPr>
        <w:t>BBB</w:t>
      </w:r>
      <w:r>
        <w:t xml:space="preserve"> miniarvuti </w:t>
      </w:r>
      <w:r w:rsidRPr="004D5BA5">
        <w:rPr>
          <w:i/>
        </w:rPr>
        <w:t>I2C</w:t>
      </w:r>
      <w:r>
        <w:t xml:space="preserve"> ei tööta sama pingega. </w:t>
      </w:r>
      <w:r w:rsidRPr="00965F22">
        <w:t>Kahesuunaline loogilise taseme konverter (Joonis 10) laseb BBB poolt saadud 3.3 volti konverteerida viieks voldiks ja ultraheli kaugusmõõtja viis volti konverteerida 3.3 voldiks. Ultrahelianduri</w:t>
      </w:r>
      <w:r>
        <w:t xml:space="preserve"> ühendused lähevad kõrgema pinge sisendisse (inglise keeles </w:t>
      </w:r>
      <w:proofErr w:type="spellStart"/>
      <w:r w:rsidRPr="005E5D3C">
        <w:rPr>
          <w:i/>
        </w:rPr>
        <w:t>High</w:t>
      </w:r>
      <w:proofErr w:type="spellEnd"/>
      <w:r w:rsidRPr="005E5D3C">
        <w:rPr>
          <w:i/>
        </w:rPr>
        <w:t xml:space="preserve"> </w:t>
      </w:r>
      <w:proofErr w:type="spellStart"/>
      <w:r w:rsidRPr="005E5D3C">
        <w:rPr>
          <w:i/>
        </w:rPr>
        <w:t>Voltage</w:t>
      </w:r>
      <w:proofErr w:type="spellEnd"/>
      <w:r w:rsidRPr="005E5D3C">
        <w:rPr>
          <w:i/>
        </w:rPr>
        <w:t xml:space="preserve"> </w:t>
      </w:r>
      <w:proofErr w:type="spellStart"/>
      <w:r w:rsidRPr="005E5D3C">
        <w:rPr>
          <w:i/>
        </w:rPr>
        <w:t>Input</w:t>
      </w:r>
      <w:proofErr w:type="spellEnd"/>
      <w:r>
        <w:t xml:space="preserve">) (Joonis 10) ja BBB ühendused lähevad madalama pinge sisendisse (inglise keeles </w:t>
      </w:r>
      <w:proofErr w:type="spellStart"/>
      <w:r>
        <w:rPr>
          <w:i/>
        </w:rPr>
        <w:t>Low</w:t>
      </w:r>
      <w:proofErr w:type="spellEnd"/>
      <w:r w:rsidRPr="005E5D3C">
        <w:rPr>
          <w:i/>
        </w:rPr>
        <w:t xml:space="preserve"> </w:t>
      </w:r>
      <w:proofErr w:type="spellStart"/>
      <w:r w:rsidRPr="005E5D3C">
        <w:rPr>
          <w:i/>
        </w:rPr>
        <w:t>Voltage</w:t>
      </w:r>
      <w:proofErr w:type="spellEnd"/>
      <w:r w:rsidRPr="005E5D3C">
        <w:rPr>
          <w:i/>
        </w:rPr>
        <w:t xml:space="preserve"> </w:t>
      </w:r>
      <w:proofErr w:type="spellStart"/>
      <w:r w:rsidRPr="005E5D3C">
        <w:rPr>
          <w:i/>
        </w:rPr>
        <w:t>Input</w:t>
      </w:r>
      <w:proofErr w:type="spellEnd"/>
      <w:r>
        <w:t>) (Joonis 10) [10</w:t>
      </w:r>
      <w:r w:rsidRPr="00120125">
        <w:t>]</w:t>
      </w:r>
      <w:r>
        <w:t>.</w:t>
      </w:r>
    </w:p>
    <w:p w14:paraId="0CED3FBF" w14:textId="77777777" w:rsidR="0033465E" w:rsidRDefault="0033465E" w:rsidP="0033465E">
      <w:pPr>
        <w:pStyle w:val="ATItext"/>
        <w:keepNext/>
        <w:jc w:val="center"/>
      </w:pPr>
      <w:r>
        <w:rPr>
          <w:noProof/>
          <w:lang w:val="en-US" w:eastAsia="en-US"/>
        </w:rPr>
        <w:drawing>
          <wp:inline distT="0" distB="0" distL="0" distR="0" wp14:anchorId="0261AB2B" wp14:editId="77F041FF">
            <wp:extent cx="1902059" cy="2449002"/>
            <wp:effectExtent l="0" t="0" r="317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Directional_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87313" cy="2558771"/>
                    </a:xfrm>
                    <a:prstGeom prst="rect">
                      <a:avLst/>
                    </a:prstGeom>
                  </pic:spPr>
                </pic:pic>
              </a:graphicData>
            </a:graphic>
          </wp:inline>
        </w:drawing>
      </w:r>
    </w:p>
    <w:p w14:paraId="04B33AA9" w14:textId="77777777" w:rsidR="0033465E" w:rsidRPr="00EA329B" w:rsidRDefault="0033465E" w:rsidP="0033465E">
      <w:pPr>
        <w:pStyle w:val="ATIfigurecaptionmulti"/>
        <w:jc w:val="center"/>
      </w:pPr>
      <w:bookmarkStart w:id="46" w:name="_Toc451800207"/>
      <w:bookmarkStart w:id="47" w:name="_Toc451863908"/>
      <w:bookmarkStart w:id="48" w:name="_Toc453336817"/>
      <w:r>
        <w:t xml:space="preserve">Joonis </w:t>
      </w:r>
      <w:fldSimple w:instr=" SEQ Joonis \* ARABIC ">
        <w:r w:rsidR="003506E9">
          <w:rPr>
            <w:noProof/>
          </w:rPr>
          <w:t>10</w:t>
        </w:r>
      </w:fldSimple>
      <w:r>
        <w:t xml:space="preserve">. </w:t>
      </w:r>
      <w:r w:rsidRPr="004B7B8B">
        <w:t>Kahesuunalise loogilise taseme konverter</w:t>
      </w:r>
      <w:bookmarkEnd w:id="46"/>
      <w:bookmarkEnd w:id="47"/>
      <w:r>
        <w:t xml:space="preserve"> </w:t>
      </w:r>
      <w:r w:rsidRPr="007B3070">
        <w:t>[</w:t>
      </w:r>
      <w:r>
        <w:t>10</w:t>
      </w:r>
      <w:r w:rsidRPr="007B3070">
        <w:t>]</w:t>
      </w:r>
      <w:bookmarkEnd w:id="48"/>
    </w:p>
    <w:p w14:paraId="6ADE28AE" w14:textId="77777777" w:rsidR="0033465E" w:rsidRDefault="0033465E" w:rsidP="0033465E">
      <w:pPr>
        <w:pStyle w:val="Heading1"/>
        <w:numPr>
          <w:ilvl w:val="0"/>
          <w:numId w:val="36"/>
        </w:numPr>
        <w:rPr>
          <w:lang w:val="en-US"/>
        </w:rPr>
        <w:sectPr w:rsidR="0033465E" w:rsidSect="003C451D">
          <w:footnotePr>
            <w:numRestart w:val="eachPage"/>
          </w:footnotePr>
          <w:pgSz w:w="11907" w:h="16840" w:code="9"/>
          <w:pgMar w:top="1418" w:right="1701" w:bottom="1418" w:left="1701" w:header="709" w:footer="851" w:gutter="0"/>
          <w:cols w:space="708"/>
        </w:sectPr>
      </w:pPr>
    </w:p>
    <w:p w14:paraId="67CB7965" w14:textId="77777777" w:rsidR="0033465E" w:rsidRDefault="0033465E" w:rsidP="0033465E">
      <w:pPr>
        <w:pStyle w:val="Heading1"/>
        <w:numPr>
          <w:ilvl w:val="0"/>
          <w:numId w:val="36"/>
        </w:numPr>
        <w:rPr>
          <w:lang w:val="en-US"/>
        </w:rPr>
      </w:pPr>
      <w:bookmarkStart w:id="49" w:name="_Toc453336796"/>
      <w:proofErr w:type="spellStart"/>
      <w:r>
        <w:rPr>
          <w:lang w:val="en-US"/>
        </w:rPr>
        <w:lastRenderedPageBreak/>
        <w:t>Heliallika</w:t>
      </w:r>
      <w:proofErr w:type="spellEnd"/>
      <w:r>
        <w:rPr>
          <w:lang w:val="en-US"/>
        </w:rPr>
        <w:t xml:space="preserve"> </w:t>
      </w:r>
      <w:proofErr w:type="spellStart"/>
      <w:r>
        <w:rPr>
          <w:lang w:val="en-US"/>
        </w:rPr>
        <w:t>leidmine</w:t>
      </w:r>
      <w:bookmarkEnd w:id="49"/>
      <w:proofErr w:type="spellEnd"/>
    </w:p>
    <w:p w14:paraId="03FCFDF9" w14:textId="77777777" w:rsidR="0033465E" w:rsidRDefault="0033465E" w:rsidP="0033465E">
      <w:pPr>
        <w:pStyle w:val="ATItext"/>
        <w:rPr>
          <w:lang w:eastAsia="en-US"/>
        </w:rPr>
      </w:pPr>
      <w:r>
        <w:rPr>
          <w:lang w:eastAsia="en-US"/>
        </w:rPr>
        <w:t>Esialgselt oli plaanis heliallika leidmiseks kasutada ainult kahte mikrofoni, aga testimise käigus tuli ilmseks, et robotauto ei tee vahet heliallikal, mis asub täpselt ees või täpselt taga. Seega kasutatakse selles töös nelja ADMP401 mikrofoni (Joonis 11).</w:t>
      </w:r>
    </w:p>
    <w:p w14:paraId="1BA7EA9D" w14:textId="77777777" w:rsidR="0033465E" w:rsidRDefault="0033465E" w:rsidP="0033465E">
      <w:pPr>
        <w:pStyle w:val="ATItext"/>
        <w:rPr>
          <w:lang w:eastAsia="en-US"/>
        </w:rPr>
      </w:pPr>
      <w:r>
        <w:rPr>
          <w:lang w:eastAsia="en-US"/>
        </w:rPr>
        <w:t xml:space="preserve">Mikrofonid on ühendatud </w:t>
      </w:r>
      <w:r w:rsidRPr="00DB3A62">
        <w:rPr>
          <w:i/>
          <w:lang w:eastAsia="en-US"/>
        </w:rPr>
        <w:t>BBB</w:t>
      </w:r>
      <w:r>
        <w:rPr>
          <w:lang w:eastAsia="en-US"/>
        </w:rPr>
        <w:t xml:space="preserve"> miniarvuti analoogsisenditesse P9.40, P9.39, P9.38 ja P9.37, mis omavad nii oma maandust P9.34, kui ka 1.8V toidet P9.32 (Joonis 1).</w:t>
      </w:r>
    </w:p>
    <w:p w14:paraId="13E04282" w14:textId="77777777" w:rsidR="0033465E" w:rsidRDefault="0033465E" w:rsidP="0033465E">
      <w:pPr>
        <w:pStyle w:val="ATItext"/>
        <w:keepNext/>
        <w:jc w:val="center"/>
      </w:pPr>
      <w:r>
        <w:rPr>
          <w:noProof/>
          <w:lang w:val="en-US" w:eastAsia="en-US"/>
        </w:rPr>
        <w:drawing>
          <wp:inline distT="0" distB="0" distL="0" distR="0" wp14:anchorId="5720C860" wp14:editId="1FB3FBA5">
            <wp:extent cx="897147" cy="8971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MP401.jpg"/>
                    <pic:cNvPicPr/>
                  </pic:nvPicPr>
                  <pic:blipFill>
                    <a:blip r:embed="rId20" cstate="print">
                      <a:extLst>
                        <a:ext uri="{28A0092B-C50C-407E-A947-70E740481C1C}">
                          <a14:useLocalDpi xmlns:a14="http://schemas.microsoft.com/office/drawing/2010/main" val="0"/>
                        </a:ext>
                      </a:extLst>
                    </a:blip>
                    <a:stretch>
                      <a:fillRect/>
                    </a:stretch>
                  </pic:blipFill>
                  <pic:spPr>
                    <a:xfrm rot="16200000">
                      <a:off x="0" y="0"/>
                      <a:ext cx="930318" cy="930318"/>
                    </a:xfrm>
                    <a:prstGeom prst="rect">
                      <a:avLst/>
                    </a:prstGeom>
                  </pic:spPr>
                </pic:pic>
              </a:graphicData>
            </a:graphic>
          </wp:inline>
        </w:drawing>
      </w:r>
    </w:p>
    <w:p w14:paraId="1D6434EB" w14:textId="77777777" w:rsidR="0033465E" w:rsidRDefault="0033465E" w:rsidP="0033465E">
      <w:pPr>
        <w:pStyle w:val="ATIfigurecaptionsingle"/>
      </w:pPr>
      <w:bookmarkStart w:id="50" w:name="_Toc451800208"/>
      <w:bookmarkStart w:id="51" w:name="_Toc451863909"/>
      <w:bookmarkStart w:id="52" w:name="_Toc453336818"/>
      <w:r>
        <w:t xml:space="preserve">Joonis </w:t>
      </w:r>
      <w:fldSimple w:instr=" SEQ Joonis \* ARABIC ">
        <w:r w:rsidR="003506E9">
          <w:rPr>
            <w:noProof/>
          </w:rPr>
          <w:t>11</w:t>
        </w:r>
      </w:fldSimple>
      <w:r>
        <w:t xml:space="preserve">. </w:t>
      </w:r>
      <w:r w:rsidRPr="00E343EC">
        <w:t>INMP401 (ADMP401) mikrofon</w:t>
      </w:r>
      <w:bookmarkEnd w:id="50"/>
      <w:bookmarkEnd w:id="51"/>
      <w:r>
        <w:t xml:space="preserve"> </w:t>
      </w:r>
      <w:r w:rsidRPr="007B3070">
        <w:t>[</w:t>
      </w:r>
      <w:r>
        <w:t>11</w:t>
      </w:r>
      <w:r w:rsidRPr="007B3070">
        <w:t>]</w:t>
      </w:r>
      <w:bookmarkEnd w:id="52"/>
    </w:p>
    <w:p w14:paraId="284EDDFC" w14:textId="77777777" w:rsidR="0033465E" w:rsidRDefault="0033465E" w:rsidP="0033465E">
      <w:pPr>
        <w:pStyle w:val="ATItext"/>
        <w:rPr>
          <w:lang w:eastAsia="en-US"/>
        </w:rPr>
      </w:pPr>
      <w:r>
        <w:rPr>
          <w:lang w:eastAsia="en-US"/>
        </w:rPr>
        <w:t xml:space="preserve">Heliallika positsioneerimise algoritm, mida selles töös kasutatakse, on kirjutatud C keeles Tallinna Tehnikaülikooli </w:t>
      </w:r>
      <w:proofErr w:type="spellStart"/>
      <w:r w:rsidRPr="00155C90">
        <w:rPr>
          <w:lang w:eastAsia="en-US"/>
        </w:rPr>
        <w:t>Proaktiivtehnoloogiate</w:t>
      </w:r>
      <w:proofErr w:type="spellEnd"/>
      <w:r w:rsidRPr="00155C90">
        <w:rPr>
          <w:lang w:eastAsia="en-US"/>
        </w:rPr>
        <w:t xml:space="preserve"> Teaduslabor</w:t>
      </w:r>
      <w:r>
        <w:rPr>
          <w:lang w:eastAsia="en-US"/>
        </w:rPr>
        <w:t xml:space="preserve">i poolt. </w:t>
      </w:r>
    </w:p>
    <w:p w14:paraId="74A6D261" w14:textId="13AB6E95" w:rsidR="0033465E" w:rsidRDefault="0033465E" w:rsidP="0033465E">
      <w:pPr>
        <w:pStyle w:val="ATItext"/>
        <w:rPr>
          <w:lang w:eastAsia="en-US"/>
        </w:rPr>
      </w:pPr>
      <w:r>
        <w:rPr>
          <w:lang w:eastAsia="en-US"/>
        </w:rPr>
        <w:t xml:space="preserve">Heliallika positsioneerimine käib läbi heli </w:t>
      </w:r>
      <w:proofErr w:type="spellStart"/>
      <w:r>
        <w:rPr>
          <w:lang w:eastAsia="en-US"/>
        </w:rPr>
        <w:t>hilistumise</w:t>
      </w:r>
      <w:proofErr w:type="spellEnd"/>
      <w:r>
        <w:rPr>
          <w:lang w:eastAsia="en-US"/>
        </w:rPr>
        <w:t xml:space="preserve"> kahe mikrofoni vahel. Selleks on teada vaja mikrofonide kaugust teineteisest, milleks on 10cm. Heliallika positsiooni mikrofoni paari keskpunkti suhtes saame, kui mõõdame helilaine </w:t>
      </w:r>
      <w:r w:rsidRPr="002658D7">
        <w:rPr>
          <w:lang w:eastAsia="en-US"/>
        </w:rPr>
        <w:t xml:space="preserve">liikumise aega kahe mikrofoni vahel ehk leiame kui palju hilineb helilaine teise mikrofoni jõudmisel pärast esimesest </w:t>
      </w:r>
      <w:r>
        <w:rPr>
          <w:lang w:eastAsia="en-US"/>
        </w:rPr>
        <w:t>mikrofoni, mille tulemuseks saadakse heliallika nurk vahemikus -83</w:t>
      </w:r>
      <w:r w:rsidRPr="00B04E64">
        <w:rPr>
          <w:vertAlign w:val="superscript"/>
          <w:lang w:eastAsia="en-US"/>
        </w:rPr>
        <w:t xml:space="preserve"> </w:t>
      </w:r>
      <w:r w:rsidRPr="00F24C1D">
        <w:rPr>
          <w:vertAlign w:val="superscript"/>
          <w:lang w:eastAsia="en-US"/>
        </w:rPr>
        <w:t>o</w:t>
      </w:r>
      <w:r>
        <w:rPr>
          <w:lang w:eastAsia="en-US"/>
        </w:rPr>
        <w:t xml:space="preserve"> – 83</w:t>
      </w:r>
      <w:r w:rsidRPr="00F24C1D">
        <w:rPr>
          <w:vertAlign w:val="superscript"/>
          <w:lang w:eastAsia="en-US"/>
        </w:rPr>
        <w:t>o</w:t>
      </w:r>
      <w:r>
        <w:rPr>
          <w:lang w:eastAsia="en-US"/>
        </w:rPr>
        <w:t xml:space="preserve"> </w:t>
      </w:r>
      <w:r w:rsidRPr="00B05A2A">
        <w:rPr>
          <w:lang w:eastAsia="en-US"/>
        </w:rPr>
        <w:t xml:space="preserve">(algoritmi väljundi täpsus on piiratud mikrofonide vahelise kauguse ja </w:t>
      </w:r>
      <w:proofErr w:type="spellStart"/>
      <w:r w:rsidR="00B05A2A" w:rsidRPr="00B05A2A">
        <w:rPr>
          <w:lang w:eastAsia="en-US"/>
        </w:rPr>
        <w:t>helivõendi</w:t>
      </w:r>
      <w:proofErr w:type="spellEnd"/>
      <w:r w:rsidRPr="00B05A2A">
        <w:rPr>
          <w:lang w:eastAsia="en-US"/>
        </w:rPr>
        <w:t xml:space="preserve"> sagedusega).</w:t>
      </w:r>
      <w:r>
        <w:rPr>
          <w:lang w:eastAsia="en-US"/>
        </w:rPr>
        <w:t xml:space="preserve"> </w:t>
      </w:r>
    </w:p>
    <w:p w14:paraId="3EE1B82B" w14:textId="77777777" w:rsidR="0033465E" w:rsidRDefault="0033465E" w:rsidP="0033465E">
      <w:pPr>
        <w:pStyle w:val="ATItext"/>
        <w:rPr>
          <w:lang w:eastAsia="en-US"/>
        </w:rPr>
      </w:pPr>
      <w:r>
        <w:rPr>
          <w:lang w:eastAsia="en-US"/>
        </w:rPr>
        <w:t>Kasutame kahte mikrofoni paari, millest esimene (robotauto ees) mõõdab heliallika suunda (vasak/parem) ja teine (robotauto vasakul küljel) mõõdab kas heliallikas on robotauto ees või taga. Joonistelt (Joonis 12), (Joonis 13) näeme, mis järjekorras, sõltuvalt heliallika asukohast, mikrofonid helilaineid registreerivad. Kui heliallikas on otse ees või taga, registreerivad robotauto ees olevad anduri samal ajal helilaine, ja sellepärast on vaja roboti küljel olevat mikrofonipaari, mille järgi saab teada, kas heli tuli eest või tagant. Näiteks, kui helilaine tuleb tagant (</w:t>
      </w:r>
      <w:r w:rsidRPr="00D60139">
        <w:rPr>
          <w:lang w:eastAsia="en-US"/>
        </w:rPr>
        <w:t>Joonis 13.B),</w:t>
      </w:r>
      <w:r>
        <w:rPr>
          <w:lang w:eastAsia="en-US"/>
        </w:rPr>
        <w:t xml:space="preserve"> siis külje tagumine andur registreeris helilaine enne, kui külje esimene andur. </w:t>
      </w:r>
    </w:p>
    <w:p w14:paraId="746316DF" w14:textId="77777777" w:rsidR="0033465E" w:rsidRDefault="0033465E" w:rsidP="0033465E">
      <w:pPr>
        <w:pStyle w:val="ATItext"/>
        <w:keepNext/>
        <w:jc w:val="center"/>
      </w:pPr>
      <w:r>
        <w:rPr>
          <w:noProof/>
          <w:lang w:val="en-US" w:eastAsia="en-US"/>
        </w:rPr>
        <w:lastRenderedPageBreak/>
        <w:drawing>
          <wp:inline distT="0" distB="0" distL="0" distR="0" wp14:anchorId="56C9AA94" wp14:editId="11A1CE1A">
            <wp:extent cx="5141344" cy="4562156"/>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jpg"/>
                    <pic:cNvPicPr/>
                  </pic:nvPicPr>
                  <pic:blipFill>
                    <a:blip r:embed="rId21">
                      <a:extLst>
                        <a:ext uri="{28A0092B-C50C-407E-A947-70E740481C1C}">
                          <a14:useLocalDpi xmlns:a14="http://schemas.microsoft.com/office/drawing/2010/main" val="0"/>
                        </a:ext>
                      </a:extLst>
                    </a:blip>
                    <a:stretch>
                      <a:fillRect/>
                    </a:stretch>
                  </pic:blipFill>
                  <pic:spPr>
                    <a:xfrm>
                      <a:off x="0" y="0"/>
                      <a:ext cx="5167965" cy="4585778"/>
                    </a:xfrm>
                    <a:prstGeom prst="rect">
                      <a:avLst/>
                    </a:prstGeom>
                  </pic:spPr>
                </pic:pic>
              </a:graphicData>
            </a:graphic>
          </wp:inline>
        </w:drawing>
      </w:r>
    </w:p>
    <w:p w14:paraId="18714D45" w14:textId="77777777" w:rsidR="0033465E" w:rsidRDefault="0033465E" w:rsidP="0033465E">
      <w:pPr>
        <w:pStyle w:val="ATIfigurecaptionmulti"/>
        <w:rPr>
          <w:noProof/>
        </w:rPr>
      </w:pPr>
      <w:bookmarkStart w:id="53" w:name="_Toc451800209"/>
      <w:bookmarkStart w:id="54" w:name="_Toc451863910"/>
      <w:bookmarkStart w:id="55" w:name="_Toc453336819"/>
      <w:r>
        <w:t xml:space="preserve">Joonis </w:t>
      </w:r>
      <w:fldSimple w:instr=" SEQ Joonis \* ARABIC ">
        <w:r w:rsidR="003506E9">
          <w:rPr>
            <w:noProof/>
          </w:rPr>
          <w:t>12</w:t>
        </w:r>
      </w:fldSimple>
      <w:r>
        <w:t>. Heliallika positsioneerimine: heliallikas-</w:t>
      </w:r>
      <w:r>
        <w:rPr>
          <w:noProof/>
        </w:rPr>
        <w:t xml:space="preserve"> (A) taga paremal (B) taga vasakul (C) otse paremal (D) otse vasakul</w:t>
      </w:r>
      <w:bookmarkEnd w:id="53"/>
      <w:bookmarkEnd w:id="54"/>
      <w:bookmarkEnd w:id="55"/>
    </w:p>
    <w:p w14:paraId="4DAE050A" w14:textId="77777777" w:rsidR="0033465E" w:rsidRDefault="0033465E" w:rsidP="0033465E">
      <w:pPr>
        <w:pStyle w:val="ATItext"/>
        <w:keepNext/>
        <w:jc w:val="center"/>
      </w:pPr>
      <w:r>
        <w:rPr>
          <w:noProof/>
          <w:lang w:val="en-US" w:eastAsia="en-US"/>
        </w:rPr>
        <w:drawing>
          <wp:inline distT="0" distB="0" distL="0" distR="0" wp14:anchorId="076C893A" wp14:editId="69D91803">
            <wp:extent cx="5821643" cy="320040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65518" cy="3224520"/>
                    </a:xfrm>
                    <a:prstGeom prst="rect">
                      <a:avLst/>
                    </a:prstGeom>
                  </pic:spPr>
                </pic:pic>
              </a:graphicData>
            </a:graphic>
          </wp:inline>
        </w:drawing>
      </w:r>
    </w:p>
    <w:p w14:paraId="28043A95" w14:textId="77777777" w:rsidR="0033465E" w:rsidRPr="00C87901" w:rsidRDefault="0033465E" w:rsidP="0033465E">
      <w:pPr>
        <w:pStyle w:val="ATIfigurecaptionsingle"/>
      </w:pPr>
      <w:bookmarkStart w:id="56" w:name="_Toc451800210"/>
      <w:bookmarkStart w:id="57" w:name="_Toc451863911"/>
      <w:bookmarkStart w:id="58" w:name="_Toc453336820"/>
      <w:r>
        <w:t xml:space="preserve">Joonis </w:t>
      </w:r>
      <w:fldSimple w:instr=" SEQ Joonis \* ARABIC ">
        <w:r w:rsidR="003506E9">
          <w:rPr>
            <w:noProof/>
          </w:rPr>
          <w:t>13</w:t>
        </w:r>
      </w:fldSimple>
      <w:r>
        <w:t xml:space="preserve">. </w:t>
      </w:r>
      <w:r w:rsidRPr="00047E89">
        <w:t xml:space="preserve">Heliallika positsioneerimine: heliallikas- </w:t>
      </w:r>
      <w:r>
        <w:rPr>
          <w:noProof/>
        </w:rPr>
        <w:t>(</w:t>
      </w:r>
      <w:r>
        <w:t xml:space="preserve">A) ees keskel </w:t>
      </w:r>
      <w:r>
        <w:rPr>
          <w:noProof/>
        </w:rPr>
        <w:t>(</w:t>
      </w:r>
      <w:r>
        <w:t>B) taga keskel</w:t>
      </w:r>
      <w:bookmarkEnd w:id="56"/>
      <w:bookmarkEnd w:id="57"/>
      <w:bookmarkEnd w:id="58"/>
    </w:p>
    <w:p w14:paraId="454839D3" w14:textId="77777777" w:rsidR="0033465E" w:rsidRDefault="0033465E" w:rsidP="0033465E">
      <w:pPr>
        <w:pStyle w:val="ATItext"/>
        <w:rPr>
          <w:noProof/>
          <w:lang w:val="en-US" w:eastAsia="en-US"/>
        </w:rPr>
      </w:pPr>
      <w:r>
        <w:rPr>
          <w:lang w:eastAsia="en-US"/>
        </w:rPr>
        <w:lastRenderedPageBreak/>
        <w:t xml:space="preserve">Olemasolev C heliallika positsioneerimise kood väljastab hetkel ainult kaks väärtust: ees oleva anduripaari heliallika asukoha nurga ja küljeandurite poolt saadud nurga. Et robotauto saaks helile järgneda ilma, et tema </w:t>
      </w:r>
      <w:proofErr w:type="spellStart"/>
      <w:r>
        <w:rPr>
          <w:lang w:eastAsia="en-US"/>
        </w:rPr>
        <w:t>servomootorite</w:t>
      </w:r>
      <w:proofErr w:type="spellEnd"/>
      <w:r>
        <w:rPr>
          <w:lang w:eastAsia="en-US"/>
        </w:rPr>
        <w:t xml:space="preserve"> müra segaks roboti heliallika leidmist, on vaja leida helilävi, millest alates hakkaks robotauto helile reageerima. Helitugevust antud C koodist saab vaadata kolme muutujaga: </w:t>
      </w:r>
      <w:r w:rsidRPr="000153A3">
        <w:rPr>
          <w:lang w:eastAsia="en-US"/>
        </w:rPr>
        <w:t>normeeritud väärtus</w:t>
      </w:r>
      <w:r>
        <w:rPr>
          <w:lang w:eastAsia="en-US"/>
        </w:rPr>
        <w:t>ega</w:t>
      </w:r>
      <w:r w:rsidRPr="000153A3">
        <w:rPr>
          <w:lang w:eastAsia="en-US"/>
        </w:rPr>
        <w:t xml:space="preserve">, väärtuste summaga ja </w:t>
      </w:r>
      <w:proofErr w:type="spellStart"/>
      <w:r>
        <w:rPr>
          <w:lang w:eastAsia="en-US"/>
        </w:rPr>
        <w:t>keskväärtusega</w:t>
      </w:r>
      <w:proofErr w:type="spellEnd"/>
      <w:r>
        <w:rPr>
          <w:lang w:eastAsia="en-US"/>
        </w:rPr>
        <w:t>. Et leida õige muutuja, millega oleks kõige efektiivsem heliläve tekitada, tuleb teha testid, kus loeme sisse kõik kolm väärtust, samal ajal suurendades heli tugevust.</w:t>
      </w:r>
      <w:r w:rsidRPr="002469D5">
        <w:rPr>
          <w:noProof/>
          <w:lang w:val="en-US" w:eastAsia="en-US"/>
        </w:rPr>
        <w:t xml:space="preserve"> </w:t>
      </w:r>
    </w:p>
    <w:p w14:paraId="7EDF295E" w14:textId="77777777" w:rsidR="0033465E" w:rsidRDefault="0033465E" w:rsidP="0033465E">
      <w:pPr>
        <w:pStyle w:val="ATItext"/>
        <w:rPr>
          <w:noProof/>
          <w:lang w:val="en-US" w:eastAsia="en-US"/>
        </w:rPr>
      </w:pPr>
      <w:r>
        <w:rPr>
          <w:noProof/>
          <w:lang w:val="en-US" w:eastAsia="en-US"/>
        </w:rPr>
        <w:t>Testi tulemustest (Joonis 14),</w:t>
      </w:r>
      <w:r w:rsidRPr="00A46251">
        <w:rPr>
          <w:noProof/>
          <w:lang w:val="en-US" w:eastAsia="en-US"/>
        </w:rPr>
        <w:t xml:space="preserve"> </w:t>
      </w:r>
      <w:r>
        <w:rPr>
          <w:noProof/>
          <w:lang w:val="en-US" w:eastAsia="en-US"/>
        </w:rPr>
        <w:t>(Joonis 15), (Joonis 16) näeme, et normeeritud väärtuse muutujat on kõige parem kasutada heliläve tekitamiseks, kuna vaikuses on muutuja stabiilselt väike ja mida kõrgem on heli, seda rohkem muutuja helile reageerib. Teistest muutujatest on raske leida kohta, kus heliallikas hakkas tööle, mida normeeritud väärtuse muutujast on kerge leida.</w:t>
      </w:r>
    </w:p>
    <w:p w14:paraId="5242F38F" w14:textId="77777777" w:rsidR="0033465E" w:rsidRDefault="0033465E" w:rsidP="0033465E">
      <w:pPr>
        <w:pStyle w:val="ATItext"/>
        <w:keepNext/>
      </w:pPr>
      <w:r>
        <w:rPr>
          <w:noProof/>
          <w:lang w:val="en-US" w:eastAsia="en-US"/>
        </w:rPr>
        <w:drawing>
          <wp:inline distT="0" distB="0" distL="0" distR="0" wp14:anchorId="487B0FCB" wp14:editId="3419BD62">
            <wp:extent cx="5400040" cy="1836115"/>
            <wp:effectExtent l="0" t="0" r="10160" b="12065"/>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D868AE4" w14:textId="77777777" w:rsidR="0033465E" w:rsidRDefault="0033465E" w:rsidP="0033465E">
      <w:pPr>
        <w:pStyle w:val="ATIfigurecaptionsingle"/>
        <w:rPr>
          <w:noProof/>
          <w:lang w:val="en-US"/>
        </w:rPr>
      </w:pPr>
      <w:bookmarkStart w:id="59" w:name="_Toc451800211"/>
      <w:bookmarkStart w:id="60" w:name="_Toc451863912"/>
      <w:bookmarkStart w:id="61" w:name="_Toc453336821"/>
      <w:r>
        <w:t xml:space="preserve">Joonis </w:t>
      </w:r>
      <w:fldSimple w:instr=" SEQ Joonis \* ARABIC ">
        <w:r w:rsidR="003506E9">
          <w:rPr>
            <w:noProof/>
          </w:rPr>
          <w:t>14</w:t>
        </w:r>
      </w:fldSimple>
      <w:r>
        <w:t xml:space="preserve">. Heliallika tugevus: </w:t>
      </w:r>
      <w:proofErr w:type="spellStart"/>
      <w:r>
        <w:t>kesk</w:t>
      </w:r>
      <w:r w:rsidRPr="000153A3">
        <w:t>väärtus</w:t>
      </w:r>
      <w:bookmarkEnd w:id="59"/>
      <w:bookmarkEnd w:id="60"/>
      <w:bookmarkEnd w:id="61"/>
      <w:proofErr w:type="spellEnd"/>
    </w:p>
    <w:p w14:paraId="5D8B33C7" w14:textId="77777777" w:rsidR="0033465E" w:rsidRDefault="0033465E" w:rsidP="0033465E">
      <w:pPr>
        <w:pStyle w:val="ATItext"/>
        <w:keepNext/>
      </w:pPr>
      <w:r>
        <w:rPr>
          <w:noProof/>
          <w:lang w:val="en-US" w:eastAsia="en-US"/>
        </w:rPr>
        <w:drawing>
          <wp:inline distT="0" distB="0" distL="0" distR="0" wp14:anchorId="5A831BE3" wp14:editId="72D1B1A6">
            <wp:extent cx="5400040" cy="1733703"/>
            <wp:effectExtent l="0" t="0" r="10160" b="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404E4950" w14:textId="77777777" w:rsidR="0033465E" w:rsidRDefault="0033465E" w:rsidP="0033465E">
      <w:pPr>
        <w:pStyle w:val="ATIfigurecaptionsingle"/>
        <w:rPr>
          <w:noProof/>
          <w:lang w:val="en-US"/>
        </w:rPr>
      </w:pPr>
      <w:bookmarkStart w:id="62" w:name="_Toc451800212"/>
      <w:bookmarkStart w:id="63" w:name="_Toc451863913"/>
      <w:bookmarkStart w:id="64" w:name="_Toc453336822"/>
      <w:r>
        <w:t xml:space="preserve">Joonis </w:t>
      </w:r>
      <w:fldSimple w:instr=" SEQ Joonis \* ARABIC ">
        <w:r w:rsidR="003506E9">
          <w:rPr>
            <w:noProof/>
          </w:rPr>
          <w:t>15</w:t>
        </w:r>
      </w:fldSimple>
      <w:r>
        <w:t xml:space="preserve">. </w:t>
      </w:r>
      <w:r w:rsidRPr="00493972">
        <w:t xml:space="preserve"> He</w:t>
      </w:r>
      <w:r>
        <w:t xml:space="preserve">liallika tugevus: </w:t>
      </w:r>
      <w:r w:rsidRPr="000153A3">
        <w:t>normeeritud väärtus</w:t>
      </w:r>
      <w:bookmarkEnd w:id="62"/>
      <w:bookmarkEnd w:id="63"/>
      <w:bookmarkEnd w:id="64"/>
    </w:p>
    <w:p w14:paraId="165F4ABF" w14:textId="77777777" w:rsidR="0033465E" w:rsidRDefault="0033465E" w:rsidP="0033465E">
      <w:pPr>
        <w:pStyle w:val="ATItext"/>
        <w:keepNext/>
      </w:pPr>
      <w:r>
        <w:rPr>
          <w:noProof/>
          <w:lang w:val="en-US" w:eastAsia="en-US"/>
        </w:rPr>
        <w:lastRenderedPageBreak/>
        <w:drawing>
          <wp:inline distT="0" distB="0" distL="0" distR="0" wp14:anchorId="71991381" wp14:editId="188E32C7">
            <wp:extent cx="5400040" cy="1573619"/>
            <wp:effectExtent l="0" t="0" r="10160" b="762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60C33C34" w14:textId="77777777" w:rsidR="0033465E" w:rsidRDefault="0033465E" w:rsidP="0033465E">
      <w:pPr>
        <w:pStyle w:val="ATIfigurecaptionsingle"/>
      </w:pPr>
      <w:bookmarkStart w:id="65" w:name="_Toc451800213"/>
      <w:bookmarkStart w:id="66" w:name="_Toc451863914"/>
      <w:bookmarkStart w:id="67" w:name="_Toc453336823"/>
      <w:r>
        <w:t xml:space="preserve">Joonis </w:t>
      </w:r>
      <w:fldSimple w:instr=" SEQ Joonis \* ARABIC ">
        <w:r w:rsidR="003506E9">
          <w:rPr>
            <w:noProof/>
          </w:rPr>
          <w:t>16</w:t>
        </w:r>
      </w:fldSimple>
      <w:r>
        <w:t xml:space="preserve">. </w:t>
      </w:r>
      <w:r w:rsidRPr="002636DC">
        <w:t xml:space="preserve"> He</w:t>
      </w:r>
      <w:r>
        <w:t>liallika tugevus: väärtuste summa</w:t>
      </w:r>
      <w:bookmarkEnd w:id="65"/>
      <w:bookmarkEnd w:id="66"/>
      <w:bookmarkEnd w:id="67"/>
    </w:p>
    <w:p w14:paraId="3CE98749" w14:textId="77777777" w:rsidR="0033465E" w:rsidRDefault="0033465E" w:rsidP="0033465E">
      <w:pPr>
        <w:pStyle w:val="ATItext"/>
        <w:rPr>
          <w:lang w:eastAsia="en-US"/>
        </w:rPr>
      </w:pPr>
      <w:r>
        <w:rPr>
          <w:lang w:eastAsia="en-US"/>
        </w:rPr>
        <w:t xml:space="preserve">Nüüd, kui on teada muutuja, millega hakkame piirama robotauto kuulmist, saame leida heliläve. Kasutame mõlema mikrofonipaari </w:t>
      </w:r>
      <w:r>
        <w:rPr>
          <w:noProof/>
          <w:lang w:val="en-US" w:eastAsia="en-US"/>
        </w:rPr>
        <w:t xml:space="preserve">normeeritud </w:t>
      </w:r>
      <w:r>
        <w:rPr>
          <w:lang w:eastAsia="en-US"/>
        </w:rPr>
        <w:t xml:space="preserve">väärtusi heliläve loomisel, kuna nii saame kahekordse helitugevuse kontrolli, kus küljeandurid registreerivad mootorite müra taset efektiivsemalt, kui ees olev anduripaar, mida on ka näha järgnevast testi tulemusest (Joonis 17). Et leida piirkond, kus mootorite müra oleks suuremalt osalt eemaldatud, teeme kolm testi: vaikuses, </w:t>
      </w:r>
      <w:proofErr w:type="spellStart"/>
      <w:r>
        <w:rPr>
          <w:lang w:eastAsia="en-US"/>
        </w:rPr>
        <w:t>servomootorite</w:t>
      </w:r>
      <w:proofErr w:type="spellEnd"/>
      <w:r>
        <w:rPr>
          <w:lang w:eastAsia="en-US"/>
        </w:rPr>
        <w:t xml:space="preserve"> müraga ja </w:t>
      </w:r>
      <w:proofErr w:type="spellStart"/>
      <w:r>
        <w:rPr>
          <w:lang w:eastAsia="en-US"/>
        </w:rPr>
        <w:t>servomootorite</w:t>
      </w:r>
      <w:proofErr w:type="spellEnd"/>
      <w:r>
        <w:rPr>
          <w:lang w:eastAsia="en-US"/>
        </w:rPr>
        <w:t xml:space="preserve"> müra koos heliallikaga. Tulemuseks (Joonis 17) saime piirkonna märgitud punase kastiga, kus on ära kaetud 88.2% mootorite mürast: </w:t>
      </w:r>
    </w:p>
    <w:p w14:paraId="65F7C0AD" w14:textId="77777777" w:rsidR="0033465E" w:rsidRDefault="0033465E" w:rsidP="0033465E">
      <w:pPr>
        <w:pStyle w:val="ATIbullet"/>
        <w:numPr>
          <w:ilvl w:val="0"/>
          <w:numId w:val="39"/>
        </w:numPr>
        <w:rPr>
          <w:lang w:eastAsia="et-EE"/>
        </w:rPr>
      </w:pPr>
      <w:r>
        <w:t>Ees oleva mikrofonide helitugevuse</w:t>
      </w:r>
      <w:r>
        <w:rPr>
          <w:lang w:eastAsia="et-EE"/>
        </w:rPr>
        <w:t xml:space="preserve"> </w:t>
      </w:r>
      <w:r>
        <w:t xml:space="preserve">vahemik: </w:t>
      </w:r>
      <w:r w:rsidRPr="009527B9">
        <w:t>0.015381</w:t>
      </w:r>
      <w:r>
        <w:t>–</w:t>
      </w:r>
      <w:r w:rsidRPr="009527B9">
        <w:t xml:space="preserve"> </w:t>
      </w:r>
      <w:r>
        <w:t>-</w:t>
      </w:r>
      <w:r w:rsidRPr="009527B9">
        <w:t>0.015137</w:t>
      </w:r>
    </w:p>
    <w:p w14:paraId="6CA79FC9" w14:textId="77777777" w:rsidR="0033465E" w:rsidRPr="00D43C18" w:rsidRDefault="0033465E" w:rsidP="0033465E">
      <w:pPr>
        <w:pStyle w:val="ATIbullet"/>
        <w:numPr>
          <w:ilvl w:val="0"/>
          <w:numId w:val="39"/>
        </w:numPr>
        <w:rPr>
          <w:lang w:eastAsia="et-EE"/>
        </w:rPr>
      </w:pPr>
      <w:r>
        <w:t>Vasaku külje mikrofonide helitugevuse</w:t>
      </w:r>
      <w:r>
        <w:rPr>
          <w:lang w:eastAsia="et-EE"/>
        </w:rPr>
        <w:t xml:space="preserve"> </w:t>
      </w:r>
      <w:r>
        <w:t xml:space="preserve">vahemik: </w:t>
      </w:r>
      <w:r w:rsidRPr="009527B9">
        <w:t>0.004883</w:t>
      </w:r>
      <w:r>
        <w:t xml:space="preserve"> – </w:t>
      </w:r>
      <w:r w:rsidRPr="009527B9">
        <w:t>-0.015137</w:t>
      </w:r>
    </w:p>
    <w:p w14:paraId="75A9D448" w14:textId="77777777" w:rsidR="0033465E" w:rsidRDefault="0033465E" w:rsidP="0033465E">
      <w:pPr>
        <w:pStyle w:val="ATItext"/>
        <w:keepNext/>
        <w:jc w:val="center"/>
      </w:pPr>
      <w:r>
        <w:rPr>
          <w:noProof/>
          <w:lang w:val="en-US" w:eastAsia="en-US"/>
        </w:rPr>
        <w:drawing>
          <wp:inline distT="0" distB="0" distL="0" distR="0" wp14:anchorId="223EB9F6" wp14:editId="23DA7296">
            <wp:extent cx="5782945" cy="3411110"/>
            <wp:effectExtent l="0" t="0" r="8255" b="1841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bookmarkStart w:id="68" w:name="_GoBack"/>
      <w:bookmarkEnd w:id="68"/>
    </w:p>
    <w:p w14:paraId="0F41CE83" w14:textId="77777777" w:rsidR="0033465E" w:rsidRDefault="0033465E" w:rsidP="0033465E">
      <w:pPr>
        <w:pStyle w:val="ATIfigurecaptionsingle"/>
      </w:pPr>
      <w:bookmarkStart w:id="69" w:name="_Toc451800214"/>
      <w:bookmarkStart w:id="70" w:name="_Toc451863915"/>
      <w:bookmarkStart w:id="71" w:name="_Toc453336824"/>
      <w:r>
        <w:t xml:space="preserve">Joonis </w:t>
      </w:r>
      <w:fldSimple w:instr=" SEQ Joonis \* ARABIC ">
        <w:r w:rsidR="003506E9">
          <w:rPr>
            <w:noProof/>
          </w:rPr>
          <w:t>17</w:t>
        </w:r>
      </w:fldSimple>
      <w:r>
        <w:t xml:space="preserve">. </w:t>
      </w:r>
      <w:r w:rsidRPr="000C6E53">
        <w:t>Heli tugevuse mõõtmised</w:t>
      </w:r>
      <w:bookmarkEnd w:id="69"/>
      <w:bookmarkEnd w:id="70"/>
      <w:bookmarkEnd w:id="71"/>
    </w:p>
    <w:p w14:paraId="6A9C30E8" w14:textId="77777777" w:rsidR="0033465E" w:rsidRDefault="0033465E" w:rsidP="0033465E">
      <w:pPr>
        <w:pStyle w:val="ATItext"/>
        <w:rPr>
          <w:lang w:eastAsia="en-US"/>
        </w:rPr>
        <w:sectPr w:rsidR="0033465E" w:rsidSect="003C451D">
          <w:footnotePr>
            <w:numRestart w:val="eachPage"/>
          </w:footnotePr>
          <w:pgSz w:w="11907" w:h="16840" w:code="9"/>
          <w:pgMar w:top="1418" w:right="1701" w:bottom="1418" w:left="1701" w:header="709" w:footer="851" w:gutter="0"/>
          <w:cols w:space="708"/>
        </w:sectPr>
      </w:pPr>
      <w:r>
        <w:rPr>
          <w:lang w:eastAsia="en-US"/>
        </w:rPr>
        <w:lastRenderedPageBreak/>
        <w:t>Teades muutujat, mida hakkame kasutama robotauto helile reageerimise piiramiseks, on vaja antud muutuja koos nurga väärtustega programmist väljastada. Pärast C koodi modifitseerimist on programmi väljund järgnev: ees olevate mikrofonide helitugevus (</w:t>
      </w:r>
      <w:r>
        <w:rPr>
          <w:noProof/>
          <w:lang w:val="en-US" w:eastAsia="en-US"/>
        </w:rPr>
        <w:t>normeeritud väärtus</w:t>
      </w:r>
      <w:r>
        <w:rPr>
          <w:lang w:eastAsia="en-US"/>
        </w:rPr>
        <w:t>) koos heliallika nurgaga ja vasaku külje mikrofonide helitugevus (</w:t>
      </w:r>
      <w:r>
        <w:rPr>
          <w:noProof/>
          <w:lang w:val="en-US" w:eastAsia="en-US"/>
        </w:rPr>
        <w:t>normeeritud väärtus</w:t>
      </w:r>
      <w:r>
        <w:rPr>
          <w:lang w:eastAsia="en-US"/>
        </w:rPr>
        <w:t xml:space="preserve">) koos heliallika nurgaga. </w:t>
      </w:r>
    </w:p>
    <w:p w14:paraId="050D32C4" w14:textId="77777777" w:rsidR="0033465E" w:rsidRDefault="0033465E" w:rsidP="0033465E">
      <w:pPr>
        <w:pStyle w:val="Heading1"/>
        <w:numPr>
          <w:ilvl w:val="0"/>
          <w:numId w:val="36"/>
        </w:numPr>
      </w:pPr>
      <w:bookmarkStart w:id="72" w:name="_Toc453336797"/>
      <w:r>
        <w:lastRenderedPageBreak/>
        <w:t>Robotauto komponentide ühendused</w:t>
      </w:r>
      <w:bookmarkEnd w:id="72"/>
    </w:p>
    <w:p w14:paraId="66612DB1" w14:textId="77777777" w:rsidR="0033465E" w:rsidRPr="00B23B9B" w:rsidRDefault="0033465E" w:rsidP="0033465E">
      <w:pPr>
        <w:pStyle w:val="ATItext"/>
        <w:rPr>
          <w:lang w:eastAsia="en-US"/>
        </w:rPr>
      </w:pPr>
      <w:r w:rsidRPr="00B23B9B">
        <w:rPr>
          <w:lang w:eastAsia="en-US"/>
        </w:rPr>
        <w:t xml:space="preserve">Algselt olid </w:t>
      </w:r>
      <w:r w:rsidRPr="00BB03CD">
        <w:rPr>
          <w:lang w:eastAsia="en-US"/>
        </w:rPr>
        <w:t>kõik komponentide vahelised ühendused otseviikudega</w:t>
      </w:r>
      <w:r>
        <w:rPr>
          <w:lang w:eastAsia="en-US"/>
        </w:rPr>
        <w:t xml:space="preserve"> (Lisa 1 ja Lisa 2)</w:t>
      </w:r>
      <w:r w:rsidRPr="00B23B9B">
        <w:rPr>
          <w:lang w:eastAsia="en-US"/>
        </w:rPr>
        <w:t xml:space="preserve">, aga need ühendused ei olnud stabiilsed ja kaotasid pidevalt kontakti viikudega. Samuti tänu seadmete suurele </w:t>
      </w:r>
      <w:r>
        <w:rPr>
          <w:lang w:eastAsia="en-US"/>
        </w:rPr>
        <w:t>arvule</w:t>
      </w:r>
      <w:r w:rsidRPr="00B23B9B">
        <w:rPr>
          <w:lang w:eastAsia="en-US"/>
        </w:rPr>
        <w:t xml:space="preserve"> oli juhtmete arv suur, eriti toite ja maanduse juhtmed, mida pidi mitme seadme vahel jagama. Lahenduseks oli </w:t>
      </w:r>
      <w:r>
        <w:rPr>
          <w:lang w:eastAsia="en-US"/>
        </w:rPr>
        <w:t>vaheplaadi (Joonis 18)</w:t>
      </w:r>
      <w:r w:rsidRPr="00B23B9B">
        <w:rPr>
          <w:lang w:eastAsia="en-US"/>
        </w:rPr>
        <w:t xml:space="preserve"> tegemine, mis eemaldas suurem</w:t>
      </w:r>
      <w:r>
        <w:rPr>
          <w:lang w:eastAsia="en-US"/>
        </w:rPr>
        <w:t xml:space="preserve">a </w:t>
      </w:r>
      <w:r w:rsidRPr="00B23B9B">
        <w:rPr>
          <w:lang w:eastAsia="en-US"/>
        </w:rPr>
        <w:t>osa juhtmeid ja lasi teha stabiilsemaid kinnitusi.</w:t>
      </w:r>
    </w:p>
    <w:p w14:paraId="3922CAC0" w14:textId="77777777" w:rsidR="0033465E" w:rsidRDefault="0033465E" w:rsidP="0033465E">
      <w:pPr>
        <w:pStyle w:val="ATItext"/>
        <w:rPr>
          <w:lang w:eastAsia="en-US"/>
        </w:rPr>
      </w:pPr>
      <w:r w:rsidRPr="00B23B9B">
        <w:rPr>
          <w:lang w:eastAsia="en-US"/>
        </w:rPr>
        <w:t xml:space="preserve">Ühendamisel tuleb arvestada, et </w:t>
      </w:r>
      <w:proofErr w:type="spellStart"/>
      <w:r w:rsidRPr="00B23B9B">
        <w:rPr>
          <w:lang w:eastAsia="en-US"/>
        </w:rPr>
        <w:t>servomootorite</w:t>
      </w:r>
      <w:proofErr w:type="spellEnd"/>
      <w:r w:rsidRPr="00B23B9B">
        <w:rPr>
          <w:lang w:eastAsia="en-US"/>
        </w:rPr>
        <w:t xml:space="preserve"> </w:t>
      </w:r>
      <w:r w:rsidRPr="00B23B9B">
        <w:rPr>
          <w:i/>
          <w:lang w:eastAsia="en-US"/>
        </w:rPr>
        <w:t>PWM</w:t>
      </w:r>
      <w:r w:rsidRPr="00B23B9B">
        <w:rPr>
          <w:lang w:eastAsia="en-US"/>
        </w:rPr>
        <w:t xml:space="preserve"> signaali vahele on soovitatav panna 1kΩ takistused, </w:t>
      </w:r>
      <w:r w:rsidRPr="00302E45">
        <w:rPr>
          <w:lang w:eastAsia="en-US"/>
        </w:rPr>
        <w:t xml:space="preserve">et kaitsta </w:t>
      </w:r>
      <w:r w:rsidRPr="00302E45">
        <w:rPr>
          <w:i/>
          <w:lang w:eastAsia="en-US"/>
        </w:rPr>
        <w:t>BBB</w:t>
      </w:r>
      <w:r w:rsidRPr="00302E45">
        <w:rPr>
          <w:lang w:eastAsia="en-US"/>
        </w:rPr>
        <w:t xml:space="preserve"> miniarvuti </w:t>
      </w:r>
      <w:r w:rsidRPr="00302E45">
        <w:rPr>
          <w:i/>
          <w:lang w:eastAsia="en-US"/>
        </w:rPr>
        <w:t>PWM</w:t>
      </w:r>
      <w:r w:rsidRPr="00302E45">
        <w:rPr>
          <w:lang w:eastAsia="en-US"/>
        </w:rPr>
        <w:t xml:space="preserve"> viiku pingekõikumise eest, mida </w:t>
      </w:r>
      <w:proofErr w:type="spellStart"/>
      <w:r w:rsidRPr="00302E45">
        <w:rPr>
          <w:lang w:eastAsia="en-US"/>
        </w:rPr>
        <w:t>servomootori</w:t>
      </w:r>
      <w:proofErr w:type="spellEnd"/>
      <w:r w:rsidRPr="00302E45">
        <w:rPr>
          <w:lang w:eastAsia="en-US"/>
        </w:rPr>
        <w:t xml:space="preserve"> koormuse äkiline tõus või lang tekitada võib</w:t>
      </w:r>
      <w:r>
        <w:rPr>
          <w:lang w:eastAsia="en-US"/>
        </w:rPr>
        <w:t>.</w:t>
      </w:r>
      <w:r w:rsidRPr="00B23B9B">
        <w:rPr>
          <w:lang w:eastAsia="en-US"/>
        </w:rPr>
        <w:t xml:space="preserve"> Samuti on </w:t>
      </w:r>
      <w:r>
        <w:rPr>
          <w:lang w:eastAsia="en-US"/>
        </w:rPr>
        <w:t>kasulik</w:t>
      </w:r>
      <w:r w:rsidRPr="00B23B9B">
        <w:rPr>
          <w:lang w:eastAsia="en-US"/>
        </w:rPr>
        <w:t xml:space="preserve"> </w:t>
      </w:r>
      <w:proofErr w:type="spellStart"/>
      <w:r w:rsidRPr="00B23B9B">
        <w:rPr>
          <w:lang w:eastAsia="en-US"/>
        </w:rPr>
        <w:t>servomootorite</w:t>
      </w:r>
      <w:proofErr w:type="spellEnd"/>
      <w:r w:rsidRPr="00B23B9B">
        <w:rPr>
          <w:lang w:eastAsia="en-US"/>
        </w:rPr>
        <w:t xml:space="preserve"> ja akupanga vahele panna üks valgusdiood koos </w:t>
      </w:r>
      <w:r w:rsidRPr="00302E45">
        <w:rPr>
          <w:lang w:eastAsia="en-US"/>
        </w:rPr>
        <w:t xml:space="preserve">41Ω takistusega, mis ei laseks akupangal end välja lülitada mootorite seisuoleku ajal. Samuti aitab mootorite akupanka sees hoida selle maandamine </w:t>
      </w:r>
      <w:r w:rsidRPr="0043460D">
        <w:rPr>
          <w:i/>
          <w:lang w:eastAsia="en-US"/>
        </w:rPr>
        <w:t>BBB</w:t>
      </w:r>
      <w:r w:rsidRPr="00302E45">
        <w:rPr>
          <w:lang w:eastAsia="en-US"/>
        </w:rPr>
        <w:t xml:space="preserve"> miniarvutiga. </w:t>
      </w:r>
      <w:r w:rsidRPr="00302E45">
        <w:t>[12].</w:t>
      </w:r>
      <w:r>
        <w:rPr>
          <w:lang w:eastAsia="en-US"/>
        </w:rPr>
        <w:t xml:space="preserve"> </w:t>
      </w:r>
    </w:p>
    <w:p w14:paraId="06C8ED5D" w14:textId="77777777" w:rsidR="0033465E" w:rsidRDefault="0033465E" w:rsidP="0033465E">
      <w:pPr>
        <w:pStyle w:val="ATItext"/>
        <w:rPr>
          <w:lang w:eastAsia="en-US"/>
        </w:rPr>
      </w:pPr>
      <w:r>
        <w:rPr>
          <w:lang w:eastAsia="en-US"/>
        </w:rPr>
        <w:t xml:space="preserve">Trükkplaadile (Joonis 18) on joodetud nelja </w:t>
      </w:r>
      <w:proofErr w:type="spellStart"/>
      <w:r>
        <w:rPr>
          <w:lang w:eastAsia="en-US"/>
        </w:rPr>
        <w:t>servomootori</w:t>
      </w:r>
      <w:proofErr w:type="spellEnd"/>
      <w:r>
        <w:rPr>
          <w:lang w:eastAsia="en-US"/>
        </w:rPr>
        <w:t xml:space="preserve"> neli kolmest viiku, kahe ultrahelianduri üks kaheksane ja üks kahene (k</w:t>
      </w:r>
      <w:r w:rsidRPr="00593291">
        <w:rPr>
          <w:lang w:eastAsia="en-US"/>
        </w:rPr>
        <w:t>ahesuunalise loogilise taseme konverter</w:t>
      </w:r>
      <w:r>
        <w:rPr>
          <w:lang w:eastAsia="en-US"/>
        </w:rPr>
        <w:t>ile 5V</w:t>
      </w:r>
      <w:r w:rsidRPr="00302E45">
        <w:rPr>
          <w:lang w:eastAsia="en-US"/>
        </w:rPr>
        <w:t>, pinge tõstmiseks</w:t>
      </w:r>
      <w:r>
        <w:rPr>
          <w:lang w:eastAsia="en-US"/>
        </w:rPr>
        <w:t>) viik. Samuti on lisatud vajalikud takistused, lüliti mootori toite kontrollimiseks,</w:t>
      </w:r>
      <w:r w:rsidRPr="00A42615">
        <w:rPr>
          <w:lang w:eastAsia="en-US"/>
        </w:rPr>
        <w:t xml:space="preserve"> </w:t>
      </w:r>
      <w:r w:rsidRPr="00B23B9B">
        <w:rPr>
          <w:lang w:eastAsia="en-US"/>
        </w:rPr>
        <w:t>valgusdiood</w:t>
      </w:r>
      <w:r>
        <w:rPr>
          <w:lang w:eastAsia="en-US"/>
        </w:rPr>
        <w:t xml:space="preserve"> mootorite sees hoidmiseks seisuoleku ajaks, ja on tehtud kõik vajalikud pinge ja maanduse jagamised erinevate seadmete vahel.</w:t>
      </w:r>
    </w:p>
    <w:p w14:paraId="6546B271" w14:textId="77777777" w:rsidR="0033465E" w:rsidRDefault="0033465E" w:rsidP="0033465E">
      <w:pPr>
        <w:pStyle w:val="ATItext"/>
        <w:keepNext/>
        <w:jc w:val="center"/>
      </w:pPr>
      <w:r>
        <w:rPr>
          <w:noProof/>
          <w:sz w:val="16"/>
          <w:szCs w:val="16"/>
          <w:lang w:val="en-US" w:eastAsia="en-US"/>
        </w:rPr>
        <w:drawing>
          <wp:inline distT="0" distB="0" distL="0" distR="0" wp14:anchorId="133440AF" wp14:editId="56A22E06">
            <wp:extent cx="2911449" cy="257833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at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63118" cy="2624087"/>
                    </a:xfrm>
                    <a:prstGeom prst="rect">
                      <a:avLst/>
                    </a:prstGeom>
                  </pic:spPr>
                </pic:pic>
              </a:graphicData>
            </a:graphic>
          </wp:inline>
        </w:drawing>
      </w:r>
    </w:p>
    <w:p w14:paraId="643898F4" w14:textId="77777777" w:rsidR="0033465E" w:rsidRDefault="0033465E" w:rsidP="0033465E">
      <w:pPr>
        <w:pStyle w:val="ATIfigurecaptionmulti"/>
        <w:jc w:val="center"/>
      </w:pPr>
      <w:bookmarkStart w:id="73" w:name="_Toc451800215"/>
      <w:bookmarkStart w:id="74" w:name="_Toc451863916"/>
      <w:bookmarkStart w:id="75" w:name="_Toc453336825"/>
      <w:r>
        <w:t xml:space="preserve">Joonis </w:t>
      </w:r>
      <w:fldSimple w:instr=" SEQ Joonis \* ARABIC ">
        <w:r w:rsidR="003506E9">
          <w:rPr>
            <w:noProof/>
          </w:rPr>
          <w:t>18</w:t>
        </w:r>
      </w:fldSimple>
      <w:r>
        <w:t xml:space="preserve">. </w:t>
      </w:r>
      <w:r w:rsidRPr="00A254A4">
        <w:t>Trükkplaadi disain</w:t>
      </w:r>
      <w:bookmarkEnd w:id="73"/>
      <w:bookmarkEnd w:id="74"/>
      <w:bookmarkEnd w:id="75"/>
    </w:p>
    <w:p w14:paraId="6A50A4CD" w14:textId="1F3BE4F0" w:rsidR="0033465E" w:rsidRDefault="0033465E" w:rsidP="0033465E">
      <w:pPr>
        <w:pStyle w:val="ATItext"/>
        <w:rPr>
          <w:lang w:eastAsia="en-US"/>
        </w:rPr>
      </w:pPr>
      <w:r>
        <w:rPr>
          <w:lang w:eastAsia="en-US"/>
        </w:rPr>
        <w:lastRenderedPageBreak/>
        <w:t>Kõik robotauto komponentide ühendused on näha joonisel 19. Mikrofonide ühendusi ei ole trükkplaadil eraldi viikudesse veetud, kuna mikrofonid</w:t>
      </w:r>
      <w:r w:rsidR="00843D34">
        <w:rPr>
          <w:lang w:eastAsia="en-US"/>
        </w:rPr>
        <w:t>e asukohad ja kinnitused (Lisa 6</w:t>
      </w:r>
      <w:r>
        <w:rPr>
          <w:lang w:eastAsia="en-US"/>
        </w:rPr>
        <w:t>) vajasid pikemate juhtmete vedamist trükkplaadi all, mida ei oleks saanud trükkplaadile efektiivsemalt panna, kui otseühendusega.</w:t>
      </w:r>
    </w:p>
    <w:p w14:paraId="32CF3659" w14:textId="77777777" w:rsidR="0033465E" w:rsidRDefault="0033465E" w:rsidP="0033465E">
      <w:pPr>
        <w:pStyle w:val="ATItext"/>
        <w:keepNext/>
        <w:jc w:val="center"/>
      </w:pPr>
      <w:r>
        <w:rPr>
          <w:noProof/>
          <w:sz w:val="16"/>
          <w:szCs w:val="16"/>
          <w:lang w:val="en-US" w:eastAsia="en-US"/>
        </w:rPr>
        <w:drawing>
          <wp:inline distT="0" distB="0" distL="0" distR="0" wp14:anchorId="26CC7BB7" wp14:editId="0DB2E5AA">
            <wp:extent cx="5564038" cy="3558236"/>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bb ja vaheplaa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84676" cy="3571434"/>
                    </a:xfrm>
                    <a:prstGeom prst="rect">
                      <a:avLst/>
                    </a:prstGeom>
                  </pic:spPr>
                </pic:pic>
              </a:graphicData>
            </a:graphic>
          </wp:inline>
        </w:drawing>
      </w:r>
    </w:p>
    <w:p w14:paraId="5264C10F" w14:textId="77777777" w:rsidR="0033465E" w:rsidRDefault="0033465E" w:rsidP="0033465E">
      <w:pPr>
        <w:pStyle w:val="ATIfigurecaptionsingle"/>
      </w:pPr>
      <w:bookmarkStart w:id="76" w:name="_Toc451800216"/>
      <w:bookmarkStart w:id="77" w:name="_Toc451863917"/>
      <w:bookmarkStart w:id="78" w:name="_Toc453336826"/>
      <w:r>
        <w:t xml:space="preserve">Joonis </w:t>
      </w:r>
      <w:fldSimple w:instr=" SEQ Joonis \* ARABIC ">
        <w:r w:rsidR="003506E9">
          <w:rPr>
            <w:noProof/>
          </w:rPr>
          <w:t>19</w:t>
        </w:r>
      </w:fldSimple>
      <w:r>
        <w:t>. Robotauto komponentide ühendused</w:t>
      </w:r>
      <w:bookmarkEnd w:id="76"/>
      <w:bookmarkEnd w:id="77"/>
      <w:bookmarkEnd w:id="78"/>
    </w:p>
    <w:p w14:paraId="7E4F3649" w14:textId="20A7CD0E" w:rsidR="0033465E" w:rsidRPr="009B2338" w:rsidRDefault="0033465E" w:rsidP="0033465E">
      <w:pPr>
        <w:pStyle w:val="ATItext"/>
        <w:rPr>
          <w:lang w:eastAsia="en-US"/>
        </w:rPr>
      </w:pPr>
      <w:r>
        <w:rPr>
          <w:lang w:eastAsia="en-US"/>
        </w:rPr>
        <w:t>Nüüd, kui kõik komponendid on olemas ja trükkplaat on valmis, saame robotau</w:t>
      </w:r>
      <w:r w:rsidR="00843D34">
        <w:rPr>
          <w:lang w:eastAsia="en-US"/>
        </w:rPr>
        <w:t>to lõplikult kokku panna (Lisa 7</w:t>
      </w:r>
      <w:r>
        <w:rPr>
          <w:lang w:eastAsia="en-US"/>
        </w:rPr>
        <w:t>).</w:t>
      </w:r>
    </w:p>
    <w:p w14:paraId="3FE2868E" w14:textId="77777777" w:rsidR="0033465E" w:rsidRDefault="0033465E" w:rsidP="0033465E">
      <w:pPr>
        <w:pStyle w:val="Heading1"/>
        <w:numPr>
          <w:ilvl w:val="0"/>
          <w:numId w:val="36"/>
        </w:numPr>
        <w:sectPr w:rsidR="0033465E" w:rsidSect="003C451D">
          <w:footnotePr>
            <w:numRestart w:val="eachPage"/>
          </w:footnotePr>
          <w:pgSz w:w="11907" w:h="16840" w:code="9"/>
          <w:pgMar w:top="1418" w:right="1701" w:bottom="1418" w:left="1701" w:header="709" w:footer="851" w:gutter="0"/>
          <w:cols w:space="708"/>
        </w:sectPr>
      </w:pPr>
    </w:p>
    <w:p w14:paraId="7050CF1F" w14:textId="77777777" w:rsidR="0033465E" w:rsidRDefault="0033465E" w:rsidP="0033465E">
      <w:pPr>
        <w:pStyle w:val="Heading1"/>
        <w:numPr>
          <w:ilvl w:val="0"/>
          <w:numId w:val="36"/>
        </w:numPr>
      </w:pPr>
      <w:bookmarkStart w:id="79" w:name="_Toc453336798"/>
      <w:r>
        <w:lastRenderedPageBreak/>
        <w:t>Robotauto juhtimise algoritm</w:t>
      </w:r>
      <w:bookmarkEnd w:id="79"/>
    </w:p>
    <w:p w14:paraId="6726DAC9" w14:textId="10CE55E3" w:rsidR="0033465E" w:rsidRDefault="0033465E" w:rsidP="0033465E">
      <w:pPr>
        <w:pStyle w:val="BodyText"/>
      </w:pPr>
      <w:r>
        <w:t xml:space="preserve">Robotauto liikumist juhitakse </w:t>
      </w:r>
      <w:proofErr w:type="spellStart"/>
      <w:r>
        <w:t>Pythoni</w:t>
      </w:r>
      <w:proofErr w:type="spellEnd"/>
      <w:r>
        <w:t xml:space="preserve"> programmiga</w:t>
      </w:r>
      <w:r w:rsidR="00843D34">
        <w:t xml:space="preserve"> (Lisa 5</w:t>
      </w:r>
      <w:r w:rsidR="00261824">
        <w:t>)</w:t>
      </w:r>
      <w:r>
        <w:t xml:space="preserve">, kuna </w:t>
      </w:r>
      <w:proofErr w:type="spellStart"/>
      <w:r>
        <w:t>Python</w:t>
      </w:r>
      <w:proofErr w:type="spellEnd"/>
      <w:r>
        <w:t xml:space="preserve"> on lihtne ja mugav keel erinevate andmetüüpide töötlemiseks. Töötlemist vajavad nii C programmist saadud </w:t>
      </w:r>
      <w:r w:rsidRPr="00042210">
        <w:t>heliallika nurgad ja normeeritud muutuja väärtused kui ka ultrahelianduritest saadud väärtused.</w:t>
      </w:r>
    </w:p>
    <w:p w14:paraId="58A43B0B" w14:textId="77777777" w:rsidR="0033465E" w:rsidRDefault="0033465E" w:rsidP="0033465E">
      <w:pPr>
        <w:pStyle w:val="BodyText"/>
      </w:pPr>
      <w:proofErr w:type="spellStart"/>
      <w:r>
        <w:t>Pythoni</w:t>
      </w:r>
      <w:proofErr w:type="spellEnd"/>
      <w:r>
        <w:t xml:space="preserve"> programmiga pannakse mikrofonide C-programm taustaprotsessina tööle ja suunatakse selle väljundid </w:t>
      </w:r>
      <w:proofErr w:type="spellStart"/>
      <w:r>
        <w:t>Python</w:t>
      </w:r>
      <w:proofErr w:type="spellEnd"/>
      <w:r>
        <w:t xml:space="preserve"> programmi, mis antud andmed ära töötleb ja hakkab saadud informatsiooni põhjal otsuseid tegema. </w:t>
      </w:r>
    </w:p>
    <w:p w14:paraId="2F79EFA9" w14:textId="77777777" w:rsidR="0033465E" w:rsidRDefault="0033465E" w:rsidP="0033465E">
      <w:pPr>
        <w:pStyle w:val="BodyText"/>
      </w:pPr>
      <w:r>
        <w:t>C programmis oli vaja lisaks andmete väljaprintimisele modifitseerida koodi, et saada teada vigastest lugemistest või programmis tekkinud veast, mis vajab programmi uuesti käivitamist. Selleks on koodis kaks veateate väljundit, millest esimene „</w:t>
      </w:r>
      <w:r w:rsidRPr="006977FC">
        <w:rPr>
          <w:i/>
        </w:rPr>
        <w:t>WARNING</w:t>
      </w:r>
      <w:r>
        <w:t xml:space="preserve">“ annab märku, et mikrofonide lugemisel läks midagi valesti ja </w:t>
      </w:r>
      <w:proofErr w:type="spellStart"/>
      <w:r>
        <w:t>Python</w:t>
      </w:r>
      <w:proofErr w:type="spellEnd"/>
      <w:r>
        <w:t xml:space="preserve"> programm peab uuesti andmeid küsima ja „</w:t>
      </w:r>
      <w:r>
        <w:rPr>
          <w:i/>
        </w:rPr>
        <w:t>PRUIO</w:t>
      </w:r>
      <w:r w:rsidRPr="003C3502">
        <w:rPr>
          <w:i/>
        </w:rPr>
        <w:t xml:space="preserve"> </w:t>
      </w:r>
      <w:proofErr w:type="spellStart"/>
      <w:r w:rsidRPr="003C3502">
        <w:rPr>
          <w:i/>
        </w:rPr>
        <w:t>failed</w:t>
      </w:r>
      <w:proofErr w:type="spellEnd"/>
      <w:r w:rsidRPr="003C3502">
        <w:rPr>
          <w:i/>
        </w:rPr>
        <w:t>!</w:t>
      </w:r>
      <w:r w:rsidRPr="003C3502">
        <w:t>“</w:t>
      </w:r>
      <w:r>
        <w:t>, mis teavitab seda, et C programm tuleb sulgeda ja uuesti käivitada.</w:t>
      </w:r>
    </w:p>
    <w:p w14:paraId="73EBF7FD" w14:textId="77777777" w:rsidR="0033465E" w:rsidRDefault="0033465E" w:rsidP="0033465E">
      <w:pPr>
        <w:pStyle w:val="BodyText"/>
      </w:pPr>
      <w:proofErr w:type="spellStart"/>
      <w:r>
        <w:t>Python</w:t>
      </w:r>
      <w:proofErr w:type="spellEnd"/>
      <w:r>
        <w:t xml:space="preserve"> küsib kaks korda heliallika asukoha nurga väärtusi ja siis võtab nendest keskmise, saades stabiilsema suuna. Kui võtta järjest lugemisi, võib mõni muu ajutine heliallikas robotauto suunda ühekordselt mõjutada ja tagajärjeks on roboti </w:t>
      </w:r>
      <w:r w:rsidRPr="00583240">
        <w:t xml:space="preserve">jõnksutamine </w:t>
      </w:r>
      <w:r>
        <w:t>parema ja vasaku suuna vahel. Nüüd saame kasutada C programmist saadud normeeritud muutuja väärtusi ja eelnevalt leitud helitaseme piirkonda (Joonis 17), mida mitte jälgida, et vaadata, kas sellele heliallikale peab robotauto reageerima või mitte (Joonis 20). Kui heliallikas on liiga vaikne siis robotauto ei liigu, aga kui heliallikas on valjem kui ette antud väärtused, siis hakkab robotauto seda järgima.</w:t>
      </w:r>
    </w:p>
    <w:p w14:paraId="3E959DB2" w14:textId="77777777" w:rsidR="0033465E" w:rsidRDefault="0033465E" w:rsidP="0033465E">
      <w:pPr>
        <w:pStyle w:val="ATIcode"/>
        <w:ind w:left="624"/>
      </w:pPr>
      <w:r>
        <w:lastRenderedPageBreak/>
        <w:t xml:space="preserve">    #Front </w:t>
      </w:r>
      <w:proofErr w:type="spellStart"/>
      <w:r>
        <w:t>microfones</w:t>
      </w:r>
      <w:proofErr w:type="spellEnd"/>
    </w:p>
    <w:p w14:paraId="0CCF8804" w14:textId="77777777" w:rsidR="0033465E" w:rsidRDefault="0033465E" w:rsidP="0033465E">
      <w:pPr>
        <w:pStyle w:val="ATIcode"/>
        <w:ind w:left="624"/>
      </w:pPr>
      <w:r>
        <w:t xml:space="preserve">    </w:t>
      </w:r>
      <w:proofErr w:type="spellStart"/>
      <w:r>
        <w:t>if</w:t>
      </w:r>
      <w:proofErr w:type="spellEnd"/>
      <w:r>
        <w:t xml:space="preserve"> 0.015381 &gt;= </w:t>
      </w:r>
      <w:proofErr w:type="spellStart"/>
      <w:r>
        <w:t>soundLevelFront</w:t>
      </w:r>
      <w:proofErr w:type="spellEnd"/>
      <w:r>
        <w:t xml:space="preserve"> and </w:t>
      </w:r>
      <w:proofErr w:type="spellStart"/>
      <w:r>
        <w:t>soundLevelFront</w:t>
      </w:r>
      <w:proofErr w:type="spellEnd"/>
      <w:r>
        <w:t xml:space="preserve"> &gt;= -0.015137:</w:t>
      </w:r>
    </w:p>
    <w:p w14:paraId="10A1A679" w14:textId="77777777" w:rsidR="0033465E" w:rsidRDefault="0033465E" w:rsidP="0033465E">
      <w:pPr>
        <w:pStyle w:val="ATIcode"/>
        <w:ind w:left="624"/>
      </w:pPr>
      <w:r>
        <w:t xml:space="preserve">        #</w:t>
      </w:r>
      <w:proofErr w:type="spellStart"/>
      <w:r>
        <w:t>Left</w:t>
      </w:r>
      <w:proofErr w:type="spellEnd"/>
      <w:r>
        <w:t xml:space="preserve"> </w:t>
      </w:r>
      <w:proofErr w:type="spellStart"/>
      <w:r w:rsidRPr="009702F3">
        <w:t>microfones</w:t>
      </w:r>
      <w:proofErr w:type="spellEnd"/>
    </w:p>
    <w:p w14:paraId="247C1918" w14:textId="77777777" w:rsidR="0033465E" w:rsidRDefault="0033465E" w:rsidP="0033465E">
      <w:pPr>
        <w:pStyle w:val="ATIcode"/>
        <w:ind w:left="624"/>
      </w:pPr>
      <w:r>
        <w:t xml:space="preserve">        </w:t>
      </w:r>
      <w:proofErr w:type="spellStart"/>
      <w:r>
        <w:t>if</w:t>
      </w:r>
      <w:proofErr w:type="spellEnd"/>
      <w:r>
        <w:t xml:space="preserve"> 0.004883 &gt;= </w:t>
      </w:r>
      <w:proofErr w:type="spellStart"/>
      <w:r>
        <w:t>soundLevelSide</w:t>
      </w:r>
      <w:proofErr w:type="spellEnd"/>
      <w:r>
        <w:t xml:space="preserve"> and </w:t>
      </w:r>
      <w:proofErr w:type="spellStart"/>
      <w:r>
        <w:t>soundLevelSide</w:t>
      </w:r>
      <w:proofErr w:type="spellEnd"/>
      <w:r>
        <w:t xml:space="preserve"> &gt;= -0.015137:</w:t>
      </w:r>
    </w:p>
    <w:p w14:paraId="47DB7CD8" w14:textId="77777777" w:rsidR="0033465E" w:rsidRDefault="0033465E" w:rsidP="0033465E">
      <w:pPr>
        <w:pStyle w:val="ATIcode"/>
        <w:ind w:left="624"/>
      </w:pPr>
      <w:r>
        <w:t xml:space="preserve">            </w:t>
      </w:r>
      <w:proofErr w:type="spellStart"/>
      <w:r>
        <w:t>sound</w:t>
      </w:r>
      <w:proofErr w:type="spellEnd"/>
      <w:r>
        <w:t>=</w:t>
      </w:r>
      <w:proofErr w:type="spellStart"/>
      <w:r>
        <w:t>False</w:t>
      </w:r>
      <w:proofErr w:type="spellEnd"/>
      <w:r>
        <w:t xml:space="preserve"> #</w:t>
      </w:r>
      <w:proofErr w:type="spellStart"/>
      <w:r>
        <w:t>Don't</w:t>
      </w:r>
      <w:proofErr w:type="spellEnd"/>
      <w:r>
        <w:t xml:space="preserve"> </w:t>
      </w:r>
      <w:proofErr w:type="spellStart"/>
      <w:r>
        <w:t>follow</w:t>
      </w:r>
      <w:proofErr w:type="spellEnd"/>
      <w:r>
        <w:t xml:space="preserve"> </w:t>
      </w:r>
      <w:proofErr w:type="spellStart"/>
      <w:r>
        <w:t>the</w:t>
      </w:r>
      <w:proofErr w:type="spellEnd"/>
      <w:r>
        <w:t xml:space="preserve"> </w:t>
      </w:r>
      <w:proofErr w:type="spellStart"/>
      <w:r>
        <w:t>sound</w:t>
      </w:r>
      <w:proofErr w:type="spellEnd"/>
    </w:p>
    <w:p w14:paraId="4A513D1D" w14:textId="77777777" w:rsidR="0033465E" w:rsidRDefault="0033465E" w:rsidP="0033465E">
      <w:pPr>
        <w:pStyle w:val="ATIcode"/>
        <w:ind w:left="624"/>
      </w:pPr>
      <w:r>
        <w:t xml:space="preserve">        </w:t>
      </w:r>
      <w:proofErr w:type="spellStart"/>
      <w:r>
        <w:t>else</w:t>
      </w:r>
      <w:proofErr w:type="spellEnd"/>
      <w:r>
        <w:t>:</w:t>
      </w:r>
    </w:p>
    <w:p w14:paraId="29A268CA" w14:textId="77777777" w:rsidR="0033465E" w:rsidRDefault="0033465E" w:rsidP="0033465E">
      <w:pPr>
        <w:pStyle w:val="ATIcode"/>
        <w:ind w:left="624"/>
      </w:pPr>
      <w:r>
        <w:t xml:space="preserve">            </w:t>
      </w:r>
      <w:proofErr w:type="spellStart"/>
      <w:r>
        <w:t>sound</w:t>
      </w:r>
      <w:proofErr w:type="spellEnd"/>
      <w:r>
        <w:t>=</w:t>
      </w:r>
      <w:proofErr w:type="spellStart"/>
      <w:r>
        <w:t>True</w:t>
      </w:r>
      <w:proofErr w:type="spellEnd"/>
      <w:r>
        <w:t xml:space="preserve">  #</w:t>
      </w:r>
      <w:proofErr w:type="spellStart"/>
      <w:r>
        <w:t>Follow</w:t>
      </w:r>
      <w:proofErr w:type="spellEnd"/>
      <w:r>
        <w:t xml:space="preserve"> </w:t>
      </w:r>
      <w:proofErr w:type="spellStart"/>
      <w:r>
        <w:t>the</w:t>
      </w:r>
      <w:proofErr w:type="spellEnd"/>
      <w:r>
        <w:t xml:space="preserve"> </w:t>
      </w:r>
      <w:proofErr w:type="spellStart"/>
      <w:r>
        <w:t>sound</w:t>
      </w:r>
      <w:proofErr w:type="spellEnd"/>
    </w:p>
    <w:p w14:paraId="569ACC65" w14:textId="77777777" w:rsidR="0033465E" w:rsidRDefault="0033465E" w:rsidP="0033465E">
      <w:pPr>
        <w:pStyle w:val="ATIcode"/>
        <w:ind w:left="624"/>
      </w:pPr>
      <w:r>
        <w:t xml:space="preserve">    </w:t>
      </w:r>
      <w:proofErr w:type="spellStart"/>
      <w:r>
        <w:t>else</w:t>
      </w:r>
      <w:proofErr w:type="spellEnd"/>
      <w:r>
        <w:t>:</w:t>
      </w:r>
    </w:p>
    <w:p w14:paraId="0BA035AE" w14:textId="77777777" w:rsidR="0033465E" w:rsidRPr="002E1E4B" w:rsidRDefault="0033465E" w:rsidP="0033465E">
      <w:pPr>
        <w:pStyle w:val="ATIcode"/>
        <w:ind w:left="624"/>
      </w:pPr>
      <w:r>
        <w:t xml:space="preserve">        </w:t>
      </w:r>
      <w:proofErr w:type="spellStart"/>
      <w:r>
        <w:t>sound</w:t>
      </w:r>
      <w:proofErr w:type="spellEnd"/>
      <w:r>
        <w:t>=</w:t>
      </w:r>
      <w:proofErr w:type="spellStart"/>
      <w:r>
        <w:t>True</w:t>
      </w:r>
      <w:proofErr w:type="spellEnd"/>
      <w:r>
        <w:t xml:space="preserve">      #</w:t>
      </w:r>
      <w:proofErr w:type="spellStart"/>
      <w:r>
        <w:t>Follow</w:t>
      </w:r>
      <w:proofErr w:type="spellEnd"/>
      <w:r>
        <w:t xml:space="preserve"> </w:t>
      </w:r>
      <w:proofErr w:type="spellStart"/>
      <w:r>
        <w:t>the</w:t>
      </w:r>
      <w:proofErr w:type="spellEnd"/>
      <w:r>
        <w:t xml:space="preserve"> </w:t>
      </w:r>
      <w:proofErr w:type="spellStart"/>
      <w:r>
        <w:t>sound</w:t>
      </w:r>
      <w:proofErr w:type="spellEnd"/>
    </w:p>
    <w:p w14:paraId="1C3818C6" w14:textId="77777777" w:rsidR="0033465E" w:rsidRDefault="0033465E" w:rsidP="0033465E">
      <w:pPr>
        <w:pStyle w:val="ATIfigurecaptionsingle"/>
      </w:pPr>
      <w:bookmarkStart w:id="80" w:name="_Toc451800217"/>
      <w:bookmarkStart w:id="81" w:name="_Toc451863918"/>
      <w:bookmarkStart w:id="82" w:name="_Toc453336827"/>
      <w:r>
        <w:t xml:space="preserve">Joonis </w:t>
      </w:r>
      <w:fldSimple w:instr=" SEQ Joonis \* ARABIC ">
        <w:r w:rsidR="003506E9">
          <w:rPr>
            <w:noProof/>
          </w:rPr>
          <w:t>20</w:t>
        </w:r>
      </w:fldSimple>
      <w:r>
        <w:t>. Heli tugevuse piiramine</w:t>
      </w:r>
      <w:bookmarkEnd w:id="80"/>
      <w:bookmarkEnd w:id="81"/>
      <w:bookmarkEnd w:id="82"/>
    </w:p>
    <w:p w14:paraId="2F1B1F20" w14:textId="77777777" w:rsidR="0033465E" w:rsidRDefault="0033465E" w:rsidP="0033465E">
      <w:pPr>
        <w:pStyle w:val="BodyText"/>
      </w:pPr>
      <w:r>
        <w:t xml:space="preserve">Kui robotauto leiab, et heliallikas on küllalt tugev, et sellele järgneda, vaatab ta ees oleva mikrofoni anduripaari nurga väärtust. Kui nurk on positiivne ja suurem/võrdne kui 18 siis heli tuleb paremalt ja robot pöörab kohapeal end paremale, kui nurga väärtus on negatiivne ja väiksem/võrdne </w:t>
      </w:r>
      <w:r w:rsidRPr="005018D0">
        <w:t>kui -18</w:t>
      </w:r>
      <w:r>
        <w:t xml:space="preserve"> siis robot pöörab kohapeal vasakule. Robotauto teab, et heliallikas on otse, kui ees oleva mikrofonipaari nurga väärtus jääb vahemikku -18 – 18 ja vasaku külje mikrofonipaari nurga väärtus on positiivne. Kui vasaku külje mikrofonipaari nurga väärtus on aga negatiivne, siis tähendab see seda, et heliallikas on robotauto taga ja robot peab end ümber pöörama. Ümberpööramise suunda valitakse ees oleva mikrofoni anduripaari nurga järgi. Kui väärtus on suurem/võrdne kui -1, siis pöörab vasakule, kui väärtus on väiksem nullist, pöörab robot paremale. Otse sõitmisel jälgib robot ultraheli kaugusmõõtjatelt saadud kaugusi. Kui kumbki kaugusandur </w:t>
      </w:r>
      <w:r w:rsidRPr="00EE1014">
        <w:t xml:space="preserve">kasutades </w:t>
      </w:r>
      <w:proofErr w:type="spellStart"/>
      <w:r w:rsidRPr="00EE1014">
        <w:t>Python</w:t>
      </w:r>
      <w:r>
        <w:t>i</w:t>
      </w:r>
      <w:proofErr w:type="spellEnd"/>
      <w:r>
        <w:t xml:space="preserve"> funktsiooni</w:t>
      </w:r>
      <w:r w:rsidRPr="00EE1014">
        <w:t xml:space="preserve"> „</w:t>
      </w:r>
      <w:proofErr w:type="spellStart"/>
      <w:r w:rsidRPr="00EE1014">
        <w:rPr>
          <w:rFonts w:ascii="Consolas" w:hAnsi="Consolas"/>
          <w:sz w:val="20"/>
          <w:szCs w:val="20"/>
        </w:rPr>
        <w:t>GetSonarSensorData</w:t>
      </w:r>
      <w:proofErr w:type="spellEnd"/>
      <w:r w:rsidRPr="00EE1014">
        <w:rPr>
          <w:rFonts w:ascii="Consolas" w:hAnsi="Consolas"/>
          <w:sz w:val="20"/>
          <w:szCs w:val="20"/>
        </w:rPr>
        <w:t>()</w:t>
      </w:r>
      <w:r>
        <w:t>“ (Lisa 4</w:t>
      </w:r>
      <w:r w:rsidRPr="00EE1014">
        <w:t xml:space="preserve">) näeb, et takistus on lähemal kui </w:t>
      </w:r>
      <w:r>
        <w:t>20</w:t>
      </w:r>
      <w:r w:rsidRPr="00331C4C">
        <w:t>cm, siis ta edasi ei sõida ja jääb ootama uue (algne heliallikas on vaikne) või valjema heli (algne heliallikas ei ole vaikne) teket.</w:t>
      </w:r>
      <w:r>
        <w:t xml:space="preserve"> </w:t>
      </w:r>
      <w:r w:rsidRPr="00B5696F">
        <w:t xml:space="preserve">Tänu sellele, et mikrofonid on ultraheliandurite kõrval saame ära kasutada neid takistustest mööda saamiseks. Kui üks kaugusandur näeb takistust siis robot ei tohi enam edasi sõita, aga võib kohapeal end tugevama heliallika poole pöörata, kuna teel olev takistus summutab helilaineid ja roboti jaoks ei ole enam heliallikas otse saab robot enda suunda muuta vastavalt heli tugevusele (sõltub heliallika asukohast takistuse taga). Jooniselt 21 näeme, et kui takistus on ees ja heliallikas on takistuse taga vasakul pool siis roboti vasakpoolne mikrofon registreerib heli ennem, kui takistuse taga olev mikrofon, mille tagajärjel robot pöörab vasakule takistusest mööda. </w:t>
      </w:r>
      <w:r>
        <w:t>Kui suuna otsus on tehtud, antakse mootori kiirused ja suunad mootorite funktsioonile (Lisa 3).</w:t>
      </w:r>
    </w:p>
    <w:p w14:paraId="3E85D522" w14:textId="67B95025" w:rsidR="0033465E" w:rsidRDefault="009879B4" w:rsidP="0033465E">
      <w:pPr>
        <w:pStyle w:val="BodyText"/>
        <w:keepNext/>
        <w:jc w:val="center"/>
      </w:pPr>
      <w:r>
        <w:rPr>
          <w:noProof/>
          <w:lang w:val="en-US"/>
        </w:rPr>
        <w:lastRenderedPageBreak/>
        <w:drawing>
          <wp:inline distT="0" distB="0" distL="0" distR="0" wp14:anchorId="4B448C35" wp14:editId="17A97565">
            <wp:extent cx="5400675" cy="6489700"/>
            <wp:effectExtent l="0" t="0" r="952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4.png"/>
                    <pic:cNvPicPr/>
                  </pic:nvPicPr>
                  <pic:blipFill>
                    <a:blip r:embed="rId29">
                      <a:extLst>
                        <a:ext uri="{28A0092B-C50C-407E-A947-70E740481C1C}">
                          <a14:useLocalDpi xmlns:a14="http://schemas.microsoft.com/office/drawing/2010/main" val="0"/>
                        </a:ext>
                      </a:extLst>
                    </a:blip>
                    <a:stretch>
                      <a:fillRect/>
                    </a:stretch>
                  </pic:blipFill>
                  <pic:spPr>
                    <a:xfrm>
                      <a:off x="0" y="0"/>
                      <a:ext cx="5400675" cy="6489700"/>
                    </a:xfrm>
                    <a:prstGeom prst="rect">
                      <a:avLst/>
                    </a:prstGeom>
                  </pic:spPr>
                </pic:pic>
              </a:graphicData>
            </a:graphic>
          </wp:inline>
        </w:drawing>
      </w:r>
    </w:p>
    <w:p w14:paraId="2F4E5045" w14:textId="77777777" w:rsidR="0033465E" w:rsidRDefault="0033465E" w:rsidP="0033465E">
      <w:pPr>
        <w:pStyle w:val="Caption"/>
      </w:pPr>
      <w:bookmarkStart w:id="83" w:name="_Toc453336828"/>
      <w:r>
        <w:t xml:space="preserve">Joonis </w:t>
      </w:r>
      <w:fldSimple w:instr=" SEQ Joonis \* ARABIC ">
        <w:r w:rsidR="003506E9">
          <w:rPr>
            <w:noProof/>
          </w:rPr>
          <w:t>21</w:t>
        </w:r>
      </w:fldSimple>
      <w:r>
        <w:t>. Takistuse vältimine</w:t>
      </w:r>
      <w:bookmarkEnd w:id="83"/>
    </w:p>
    <w:p w14:paraId="6A6A3584" w14:textId="77777777" w:rsidR="0033465E" w:rsidRPr="001D6B3B" w:rsidRDefault="0033465E" w:rsidP="0033465E">
      <w:pPr>
        <w:pStyle w:val="BodyText"/>
      </w:pPr>
      <w:r>
        <w:t xml:space="preserve">Selleks, et robotauto käivitaks automaatselt toite saamisel </w:t>
      </w:r>
      <w:proofErr w:type="spellStart"/>
      <w:r>
        <w:t>Pythoni</w:t>
      </w:r>
      <w:proofErr w:type="spellEnd"/>
      <w:r>
        <w:t xml:space="preserve"> programmi, peame andma </w:t>
      </w:r>
      <w:r w:rsidRPr="00FD1F45">
        <w:rPr>
          <w:i/>
        </w:rPr>
        <w:t>BBB</w:t>
      </w:r>
      <w:r>
        <w:t xml:space="preserve"> miniarvutile käsu, et ta selle programmi käivitaks </w:t>
      </w:r>
      <w:r w:rsidRPr="00FD1F45">
        <w:rPr>
          <w:i/>
        </w:rPr>
        <w:t>BBB</w:t>
      </w:r>
      <w:r>
        <w:t xml:space="preserve"> käivitumise ajal. Käivitamisel tekkis aga probleem. </w:t>
      </w:r>
      <w:proofErr w:type="spellStart"/>
      <w:r>
        <w:t>Python</w:t>
      </w:r>
      <w:proofErr w:type="spellEnd"/>
      <w:r>
        <w:t xml:space="preserve"> programm käivitati siis, kui BBB polnud veel kõiki oma protsesse käivitanud, ja tööle pandud </w:t>
      </w:r>
      <w:proofErr w:type="spellStart"/>
      <w:r>
        <w:t>Python</w:t>
      </w:r>
      <w:proofErr w:type="spellEnd"/>
      <w:r>
        <w:t xml:space="preserve"> programm jooksis kokku veateatega. Selle probleemi lahenduseks sai pandud koodi algusesse enne mootorite, andurite deklareerimisi ja C koodi käivitamist, et kood ootaks 60 sekundit enne edasi minekut. 60 sekundit on piisav aeg </w:t>
      </w:r>
      <w:r w:rsidRPr="00E50FD6">
        <w:rPr>
          <w:i/>
        </w:rPr>
        <w:t>BBB</w:t>
      </w:r>
      <w:r>
        <w:t xml:space="preserve"> täielikuks käivitumiseks.</w:t>
      </w:r>
    </w:p>
    <w:p w14:paraId="0793E99D" w14:textId="77777777" w:rsidR="0033465E" w:rsidRPr="008C1E04" w:rsidRDefault="0033465E" w:rsidP="0033465E">
      <w:pPr>
        <w:pStyle w:val="BodyText"/>
        <w:sectPr w:rsidR="0033465E" w:rsidRPr="008C1E04" w:rsidSect="003C451D">
          <w:footnotePr>
            <w:numRestart w:val="eachPage"/>
          </w:footnotePr>
          <w:pgSz w:w="11907" w:h="16840" w:code="9"/>
          <w:pgMar w:top="1418" w:right="1701" w:bottom="1418" w:left="1701" w:header="709" w:footer="851" w:gutter="0"/>
          <w:cols w:space="708"/>
        </w:sectPr>
      </w:pPr>
    </w:p>
    <w:p w14:paraId="5075EBA6" w14:textId="77777777" w:rsidR="0033465E" w:rsidRPr="00AE5FF9" w:rsidRDefault="0033465E" w:rsidP="0033465E">
      <w:pPr>
        <w:pStyle w:val="Heading1"/>
        <w:numPr>
          <w:ilvl w:val="0"/>
          <w:numId w:val="36"/>
        </w:numPr>
      </w:pPr>
      <w:bookmarkStart w:id="84" w:name="_Toc227485537"/>
      <w:bookmarkStart w:id="85" w:name="_Toc371596367"/>
      <w:bookmarkStart w:id="86" w:name="_Toc437263088"/>
      <w:bookmarkStart w:id="87" w:name="_Toc437856793"/>
      <w:bookmarkStart w:id="88" w:name="_Toc453336799"/>
      <w:r w:rsidRPr="00AE5FF9">
        <w:lastRenderedPageBreak/>
        <w:t>Kokkuvõte</w:t>
      </w:r>
      <w:bookmarkEnd w:id="84"/>
      <w:bookmarkEnd w:id="85"/>
      <w:bookmarkEnd w:id="86"/>
      <w:bookmarkEnd w:id="87"/>
      <w:bookmarkEnd w:id="88"/>
    </w:p>
    <w:p w14:paraId="5677FA02" w14:textId="77777777" w:rsidR="00CC2D8B" w:rsidRDefault="0033465E" w:rsidP="0033465E">
      <w:pPr>
        <w:pStyle w:val="ATItext"/>
        <w:rPr>
          <w:lang w:eastAsia="en-US"/>
        </w:rPr>
      </w:pPr>
      <w:r>
        <w:rPr>
          <w:lang w:eastAsia="en-US"/>
        </w:rPr>
        <w:t xml:space="preserve">Käesoleva bakalaureusetöö eesmärgiks oli ehitada ja programmeerida robotauto, mis on võimeline leidma ruumis oleva liikuva või seisva heliallika ja sellele järgneda, kuniks robotauto </w:t>
      </w:r>
      <w:r w:rsidRPr="00382113">
        <w:rPr>
          <w:lang w:eastAsia="en-US"/>
        </w:rPr>
        <w:t xml:space="preserve">tee pole takistatud. </w:t>
      </w:r>
      <w:r w:rsidR="00433113" w:rsidRPr="00382113">
        <w:t xml:space="preserve">Heliallika leidmiseks kasutatakse </w:t>
      </w:r>
      <w:proofErr w:type="spellStart"/>
      <w:r w:rsidR="00433113" w:rsidRPr="00382113">
        <w:t>ProLabi</w:t>
      </w:r>
      <w:proofErr w:type="spellEnd"/>
      <w:r w:rsidR="00433113" w:rsidRPr="00382113">
        <w:t xml:space="preserve"> poolt koostatud C programmi</w:t>
      </w:r>
      <w:r w:rsidR="00433113" w:rsidRPr="00382113">
        <w:rPr>
          <w:lang w:eastAsia="en-US"/>
        </w:rPr>
        <w:t>.</w:t>
      </w:r>
      <w:r w:rsidR="00433113">
        <w:rPr>
          <w:lang w:eastAsia="en-US"/>
        </w:rPr>
        <w:t xml:space="preserve"> </w:t>
      </w:r>
    </w:p>
    <w:p w14:paraId="56DE214F" w14:textId="53BF14BD" w:rsidR="0033465E" w:rsidRDefault="0033465E" w:rsidP="0033465E">
      <w:pPr>
        <w:pStyle w:val="ATItext"/>
        <w:rPr>
          <w:lang w:eastAsia="en-US"/>
        </w:rPr>
      </w:pPr>
      <w:r>
        <w:rPr>
          <w:lang w:eastAsia="en-US"/>
        </w:rPr>
        <w:t xml:space="preserve">Nagu töös oli näha, oli terve ehitamise ja programmeerimise protsessi käigus erinevaid väljakutseid, millele sai töö käigus leida lahendusi. Probleeme oli nii riistvara kui ka tarkvara valdkondadest, mootorite </w:t>
      </w:r>
      <w:r w:rsidR="00F640F8">
        <w:rPr>
          <w:lang w:eastAsia="en-US"/>
        </w:rPr>
        <w:t>liikuma panemisest</w:t>
      </w:r>
      <w:r>
        <w:rPr>
          <w:lang w:eastAsia="en-US"/>
        </w:rPr>
        <w:t xml:space="preserve"> kuni kahe programmi vahelise suhtlemiseni.</w:t>
      </w:r>
    </w:p>
    <w:p w14:paraId="22B0C405" w14:textId="1BD6E94A" w:rsidR="0033465E" w:rsidRDefault="0033465E" w:rsidP="0033465E">
      <w:pPr>
        <w:pStyle w:val="ATItext"/>
        <w:rPr>
          <w:lang w:eastAsia="en-US"/>
        </w:rPr>
      </w:pPr>
      <w:r>
        <w:rPr>
          <w:lang w:eastAsia="en-US"/>
        </w:rPr>
        <w:t xml:space="preserve">Selle </w:t>
      </w:r>
      <w:r w:rsidR="008173F0">
        <w:rPr>
          <w:lang w:eastAsia="en-US"/>
        </w:rPr>
        <w:t xml:space="preserve">bakalaureusetöö </w:t>
      </w:r>
      <w:r>
        <w:rPr>
          <w:lang w:eastAsia="en-US"/>
        </w:rPr>
        <w:t xml:space="preserve">käigus valmis töötav robotauto, mis on võimeline leidma ruumis oleva liikuva või seisva </w:t>
      </w:r>
      <w:proofErr w:type="spellStart"/>
      <w:r>
        <w:rPr>
          <w:lang w:eastAsia="en-US"/>
        </w:rPr>
        <w:t>servomootorite</w:t>
      </w:r>
      <w:proofErr w:type="spellEnd"/>
      <w:r>
        <w:rPr>
          <w:lang w:eastAsia="en-US"/>
        </w:rPr>
        <w:t xml:space="preserve"> mürast tugevama heliallika ja sellele järgneda, kuniks robotauto tee pole takistatud. Robotauto peal jooksevad samaaegselt kaks programmi: heliallika positsioneerimise C-programm ja roboti juhtimise </w:t>
      </w:r>
      <w:proofErr w:type="spellStart"/>
      <w:r>
        <w:rPr>
          <w:lang w:eastAsia="en-US"/>
        </w:rPr>
        <w:t>Python</w:t>
      </w:r>
      <w:proofErr w:type="spellEnd"/>
      <w:r>
        <w:rPr>
          <w:lang w:eastAsia="en-US"/>
        </w:rPr>
        <w:t xml:space="preserve">-programm. </w:t>
      </w:r>
    </w:p>
    <w:p w14:paraId="725CB201" w14:textId="77777777" w:rsidR="0033465E" w:rsidRDefault="0033465E" w:rsidP="0033465E">
      <w:pPr>
        <w:pStyle w:val="ATItext"/>
        <w:rPr>
          <w:lang w:eastAsia="en-US"/>
        </w:rPr>
      </w:pPr>
      <w:r>
        <w:rPr>
          <w:lang w:eastAsia="en-US"/>
        </w:rPr>
        <w:t>Käesoleva bakalaureusetöö edasiarendamisel saaks robotauto panna jälgima spetsiifilisi helisid, mitte lihtsalt kõige valjemat, ja samuti saaks leida vaiksemad mootorid, mis annaksid suurema helitugevuse piirkonna, mida robotauto saaks jälgida. Huvitavaks lahenduseks oleks veel võimalik lisada robotile kaamera, millega suudab robot heliallika juurde sõita ka siis, kui heliallikas on vaikseks jäänud, kasutades mikrofone, et leida kaamerast saadud pildil olev heliobjekt.</w:t>
      </w:r>
    </w:p>
    <w:p w14:paraId="6925C76C" w14:textId="77777777" w:rsidR="0033465E" w:rsidRPr="006613A0" w:rsidRDefault="0033465E" w:rsidP="0033465E">
      <w:pPr>
        <w:pStyle w:val="ATItext"/>
        <w:rPr>
          <w:lang w:eastAsia="en-US"/>
        </w:rPr>
      </w:pPr>
      <w:r>
        <w:rPr>
          <w:lang w:eastAsia="en-US"/>
        </w:rPr>
        <w:t xml:space="preserve">Lõputöö autorile andis tehtud töö palju uusi teadmisi Linux operatsioonisüsteemi, </w:t>
      </w:r>
      <w:r w:rsidRPr="00BA0D48">
        <w:rPr>
          <w:i/>
          <w:lang w:eastAsia="en-US"/>
        </w:rPr>
        <w:t>BBB</w:t>
      </w:r>
      <w:r>
        <w:rPr>
          <w:lang w:eastAsia="en-US"/>
        </w:rPr>
        <w:t xml:space="preserve"> miniarvuti kui ka teiste roboti komponentide kasutamise kohta. Sai õppida </w:t>
      </w:r>
      <w:proofErr w:type="spellStart"/>
      <w:r>
        <w:rPr>
          <w:lang w:eastAsia="en-US"/>
        </w:rPr>
        <w:t>Pythoni</w:t>
      </w:r>
      <w:proofErr w:type="spellEnd"/>
      <w:r>
        <w:rPr>
          <w:lang w:eastAsia="en-US"/>
        </w:rPr>
        <w:t xml:space="preserve"> programmeerimise keelt kui ka C keele teadmisi värskendada. Samuti sai suures koguses jootmise ja trükkplaadi disainimise kogemusi.</w:t>
      </w:r>
    </w:p>
    <w:p w14:paraId="69606C33" w14:textId="77777777" w:rsidR="0033465E" w:rsidRDefault="0033465E" w:rsidP="0033465E"/>
    <w:p w14:paraId="3323C4EF" w14:textId="77777777" w:rsidR="0033465E" w:rsidRDefault="0033465E" w:rsidP="0033465E">
      <w:pPr>
        <w:sectPr w:rsidR="0033465E" w:rsidSect="003C451D">
          <w:footnotePr>
            <w:numRestart w:val="eachPage"/>
          </w:footnotePr>
          <w:pgSz w:w="11907" w:h="16840" w:code="9"/>
          <w:pgMar w:top="1418" w:right="1701" w:bottom="1418" w:left="1701" w:header="709" w:footer="851" w:gutter="0"/>
          <w:cols w:space="708"/>
        </w:sectPr>
      </w:pPr>
    </w:p>
    <w:p w14:paraId="7E46C795" w14:textId="77777777" w:rsidR="0033465E" w:rsidRDefault="0033465E" w:rsidP="0033465E">
      <w:pPr>
        <w:pStyle w:val="Headingunnumber"/>
      </w:pPr>
      <w:bookmarkStart w:id="89" w:name="_Toc227485539"/>
      <w:bookmarkStart w:id="90" w:name="_Toc371596369"/>
      <w:bookmarkStart w:id="91" w:name="_Toc437263090"/>
      <w:bookmarkStart w:id="92" w:name="_Toc437856795"/>
      <w:bookmarkStart w:id="93" w:name="_Toc453336800"/>
      <w:r>
        <w:lastRenderedPageBreak/>
        <w:t>Kasutatud kirjandus</w:t>
      </w:r>
      <w:bookmarkEnd w:id="89"/>
      <w:bookmarkEnd w:id="90"/>
      <w:bookmarkEnd w:id="91"/>
      <w:bookmarkEnd w:id="92"/>
      <w:bookmarkEnd w:id="93"/>
    </w:p>
    <w:p w14:paraId="7C639942" w14:textId="77777777" w:rsidR="0033465E" w:rsidRPr="00C8396F" w:rsidRDefault="0033465E" w:rsidP="0033465E">
      <w:pPr>
        <w:pStyle w:val="ATIreferences"/>
      </w:pPr>
      <w:proofErr w:type="spellStart"/>
      <w:r>
        <w:t>BeagleBone</w:t>
      </w:r>
      <w:proofErr w:type="spellEnd"/>
      <w:r>
        <w:t xml:space="preserve"> </w:t>
      </w:r>
      <w:proofErr w:type="spellStart"/>
      <w:r>
        <w:t>Black</w:t>
      </w:r>
      <w:proofErr w:type="spellEnd"/>
      <w:r>
        <w:t xml:space="preserve"> </w:t>
      </w:r>
      <w:r>
        <w:rPr>
          <w:lang w:val="en-US"/>
        </w:rPr>
        <w:t xml:space="preserve">[WWW] </w:t>
      </w:r>
      <w:r w:rsidRPr="00C8396F">
        <w:rPr>
          <w:lang w:val="en-US"/>
        </w:rPr>
        <w:t xml:space="preserve">https://beagleboard.org/black </w:t>
      </w:r>
      <w:r>
        <w:rPr>
          <w:lang w:val="en-US"/>
        </w:rPr>
        <w:t>(18.05.2016)</w:t>
      </w:r>
    </w:p>
    <w:p w14:paraId="13FB7C2E" w14:textId="77777777" w:rsidR="0033465E" w:rsidRPr="006D1502" w:rsidRDefault="0033465E" w:rsidP="0033465E">
      <w:pPr>
        <w:pStyle w:val="ATIreferences"/>
      </w:pPr>
      <w:proofErr w:type="spellStart"/>
      <w:r w:rsidRPr="008B595D">
        <w:t>BeagleBone</w:t>
      </w:r>
      <w:proofErr w:type="spellEnd"/>
      <w:r w:rsidRPr="008B595D">
        <w:t xml:space="preserve"> 101</w:t>
      </w:r>
      <w:r>
        <w:t xml:space="preserve"> </w:t>
      </w:r>
      <w:r>
        <w:rPr>
          <w:lang w:val="en-US"/>
        </w:rPr>
        <w:t xml:space="preserve">[WWW] </w:t>
      </w:r>
      <w:r w:rsidRPr="008B595D">
        <w:rPr>
          <w:lang w:val="en-US"/>
        </w:rPr>
        <w:t>http://beagleboard.org/support/bone101</w:t>
      </w:r>
      <w:r>
        <w:rPr>
          <w:lang w:val="en-US"/>
        </w:rPr>
        <w:t xml:space="preserve"> (18.05.2016)</w:t>
      </w:r>
    </w:p>
    <w:p w14:paraId="31D7A649" w14:textId="77777777" w:rsidR="0033465E" w:rsidRPr="006D1502" w:rsidRDefault="0033465E" w:rsidP="0033465E">
      <w:pPr>
        <w:pStyle w:val="ATIreferences"/>
      </w:pPr>
      <w:r>
        <w:rPr>
          <w:lang w:val="en-US"/>
        </w:rPr>
        <w:t xml:space="preserve">HS-311 Standard [WWW] </w:t>
      </w:r>
      <w:hyperlink r:id="rId30" w:anchor=".V1AixJGLS71" w:history="1">
        <w:r w:rsidRPr="003C24C7">
          <w:rPr>
            <w:rStyle w:val="Hyperlink"/>
            <w:lang w:val="en-US"/>
          </w:rPr>
          <w:t>https://www.servocity.com/html/hs-311_standard.html#.V1AixJGLS71</w:t>
        </w:r>
      </w:hyperlink>
      <w:r>
        <w:rPr>
          <w:lang w:val="en-US"/>
        </w:rPr>
        <w:t xml:space="preserve"> (30</w:t>
      </w:r>
      <w:r w:rsidRPr="006F0DC4">
        <w:rPr>
          <w:lang w:val="en-US"/>
        </w:rPr>
        <w:t>.05.2016)</w:t>
      </w:r>
    </w:p>
    <w:p w14:paraId="3913137D" w14:textId="77777777" w:rsidR="0033465E" w:rsidRPr="00D469A6" w:rsidRDefault="0033465E" w:rsidP="0033465E">
      <w:pPr>
        <w:pStyle w:val="ATIreferences"/>
      </w:pPr>
      <w:proofErr w:type="spellStart"/>
      <w:r w:rsidRPr="006D1502">
        <w:rPr>
          <w:lang w:val="en-US"/>
        </w:rPr>
        <w:t>BeagleBone</w:t>
      </w:r>
      <w:proofErr w:type="spellEnd"/>
      <w:r w:rsidRPr="006D1502">
        <w:rPr>
          <w:lang w:val="en-US"/>
        </w:rPr>
        <w:t xml:space="preserve"> Black Pins </w:t>
      </w:r>
      <w:r>
        <w:rPr>
          <w:lang w:val="en-US"/>
        </w:rPr>
        <w:t xml:space="preserve">[WWW] </w:t>
      </w:r>
      <w:r w:rsidRPr="006D1502">
        <w:rPr>
          <w:lang w:val="en-US"/>
        </w:rPr>
        <w:t>http://robotic-controls.com/node/68</w:t>
      </w:r>
      <w:r>
        <w:rPr>
          <w:lang w:val="en-US"/>
        </w:rPr>
        <w:t xml:space="preserve"> (30</w:t>
      </w:r>
      <w:r w:rsidRPr="006F0DC4">
        <w:rPr>
          <w:lang w:val="en-US"/>
        </w:rPr>
        <w:t>.05.2016)</w:t>
      </w:r>
    </w:p>
    <w:p w14:paraId="2BDF7B80" w14:textId="77777777" w:rsidR="0033465E" w:rsidRPr="006F0DC4" w:rsidRDefault="0033465E" w:rsidP="0033465E">
      <w:pPr>
        <w:pStyle w:val="ATIreferences"/>
      </w:pPr>
      <w:proofErr w:type="spellStart"/>
      <w:r w:rsidRPr="006F0DC4">
        <w:t>only</w:t>
      </w:r>
      <w:proofErr w:type="spellEnd"/>
      <w:r w:rsidRPr="006F0DC4">
        <w:t xml:space="preserve"> 5 PWM </w:t>
      </w:r>
      <w:proofErr w:type="spellStart"/>
      <w:r w:rsidRPr="006F0DC4">
        <w:t>pins</w:t>
      </w:r>
      <w:proofErr w:type="spellEnd"/>
      <w:r w:rsidRPr="006F0DC4">
        <w:t xml:space="preserve"> </w:t>
      </w:r>
      <w:proofErr w:type="spellStart"/>
      <w:r w:rsidRPr="006F0DC4">
        <w:t>possible</w:t>
      </w:r>
      <w:proofErr w:type="spellEnd"/>
      <w:r w:rsidRPr="006F0DC4">
        <w:t xml:space="preserve"> at a </w:t>
      </w:r>
      <w:proofErr w:type="spellStart"/>
      <w:r w:rsidRPr="006F0DC4">
        <w:t>time</w:t>
      </w:r>
      <w:proofErr w:type="spellEnd"/>
      <w:r w:rsidRPr="006F0DC4">
        <w:t xml:space="preserve"> </w:t>
      </w:r>
      <w:r w:rsidRPr="006F0DC4">
        <w:rPr>
          <w:lang w:val="en-US"/>
        </w:rPr>
        <w:t>[WWW] https://github.com/adafruit/adafruit-beaglebone-io-python/issues/31 (19.05.2016)</w:t>
      </w:r>
    </w:p>
    <w:p w14:paraId="3791B637" w14:textId="77777777" w:rsidR="0033465E" w:rsidRPr="006A25CF" w:rsidRDefault="0033465E" w:rsidP="0033465E">
      <w:pPr>
        <w:pStyle w:val="ATIreferences"/>
      </w:pPr>
      <w:r w:rsidRPr="006F0DC4">
        <w:t xml:space="preserve">General </w:t>
      </w:r>
      <w:proofErr w:type="spellStart"/>
      <w:r w:rsidRPr="006F0DC4">
        <w:t>Servo</w:t>
      </w:r>
      <w:proofErr w:type="spellEnd"/>
      <w:r w:rsidRPr="006F0DC4">
        <w:t xml:space="preserve"> </w:t>
      </w:r>
      <w:proofErr w:type="spellStart"/>
      <w:r w:rsidRPr="006A25CF">
        <w:t>Information</w:t>
      </w:r>
      <w:proofErr w:type="spellEnd"/>
      <w:r w:rsidRPr="006A25CF">
        <w:t xml:space="preserve"> </w:t>
      </w:r>
      <w:r w:rsidRPr="006A25CF">
        <w:rPr>
          <w:lang w:val="en-US"/>
        </w:rPr>
        <w:t>[</w:t>
      </w:r>
      <w:r w:rsidRPr="006A25CF">
        <w:t>WWW</w:t>
      </w:r>
      <w:r w:rsidRPr="006A25CF">
        <w:rPr>
          <w:lang w:val="en-US"/>
        </w:rPr>
        <w:t>] http://www.horizonhobby.com/pdf/HRC31311S-Servo_Manual.pdf (18.05.2016)</w:t>
      </w:r>
    </w:p>
    <w:p w14:paraId="6C083837" w14:textId="77777777" w:rsidR="0033465E" w:rsidRPr="006A25CF" w:rsidRDefault="0033465E" w:rsidP="0033465E">
      <w:pPr>
        <w:pStyle w:val="ATIreferences"/>
      </w:pPr>
      <w:proofErr w:type="spellStart"/>
      <w:r w:rsidRPr="006A25CF">
        <w:t>Interfacing</w:t>
      </w:r>
      <w:proofErr w:type="spellEnd"/>
      <w:r w:rsidRPr="006A25CF">
        <w:t xml:space="preserve"> </w:t>
      </w:r>
      <w:proofErr w:type="spellStart"/>
      <w:r w:rsidRPr="006A25CF">
        <w:t>the</w:t>
      </w:r>
      <w:proofErr w:type="spellEnd"/>
      <w:r w:rsidRPr="006A25CF">
        <w:t xml:space="preserve"> </w:t>
      </w:r>
      <w:proofErr w:type="spellStart"/>
      <w:r w:rsidRPr="006A25CF">
        <w:t>BeagleBoard</w:t>
      </w:r>
      <w:proofErr w:type="spellEnd"/>
      <w:r w:rsidRPr="006A25CF">
        <w:t xml:space="preserve"> </w:t>
      </w:r>
      <w:proofErr w:type="spellStart"/>
      <w:r w:rsidRPr="006A25CF">
        <w:t>with</w:t>
      </w:r>
      <w:proofErr w:type="spellEnd"/>
      <w:r w:rsidRPr="006A25CF">
        <w:t xml:space="preserve"> </w:t>
      </w:r>
      <w:proofErr w:type="spellStart"/>
      <w:r w:rsidRPr="006A25CF">
        <w:t>an</w:t>
      </w:r>
      <w:proofErr w:type="spellEnd"/>
      <w:r w:rsidRPr="006A25CF">
        <w:t xml:space="preserve"> SRF08 </w:t>
      </w:r>
      <w:proofErr w:type="spellStart"/>
      <w:r w:rsidRPr="006A25CF">
        <w:t>Ultrasonic</w:t>
      </w:r>
      <w:proofErr w:type="spellEnd"/>
      <w:r w:rsidRPr="006A25CF">
        <w:t xml:space="preserve"> </w:t>
      </w:r>
      <w:proofErr w:type="spellStart"/>
      <w:r w:rsidRPr="006A25CF">
        <w:t>Ranger</w:t>
      </w:r>
      <w:proofErr w:type="spellEnd"/>
      <w:r w:rsidRPr="006A25CF">
        <w:t xml:space="preserve"> </w:t>
      </w:r>
      <w:proofErr w:type="spellStart"/>
      <w:r w:rsidRPr="006A25CF">
        <w:t>over</w:t>
      </w:r>
      <w:proofErr w:type="spellEnd"/>
      <w:r w:rsidRPr="006A25CF">
        <w:t xml:space="preserve"> I2C </w:t>
      </w:r>
      <w:r w:rsidRPr="006A25CF">
        <w:rPr>
          <w:lang w:val="en-US"/>
        </w:rPr>
        <w:t>[WWW] https://yetanotherhackersblog.wordpress.com/2011/04/07/interfacing-the-beagleboard-with-an-srf08-ultrasonic-ranger-over-i2c/ (18.05.2016)</w:t>
      </w:r>
    </w:p>
    <w:p w14:paraId="126186D3" w14:textId="77777777" w:rsidR="0033465E" w:rsidRPr="006A25CF" w:rsidRDefault="0033465E" w:rsidP="0033465E">
      <w:pPr>
        <w:pStyle w:val="ATIreferences"/>
      </w:pPr>
      <w:proofErr w:type="spellStart"/>
      <w:r w:rsidRPr="006A25CF">
        <w:t>TruSens</w:t>
      </w:r>
      <w:proofErr w:type="spellEnd"/>
      <w:r w:rsidRPr="006A25CF">
        <w:t xml:space="preserve"> SRF08 </w:t>
      </w:r>
      <w:proofErr w:type="spellStart"/>
      <w:r w:rsidRPr="006A25CF">
        <w:t>High</w:t>
      </w:r>
      <w:proofErr w:type="spellEnd"/>
      <w:r w:rsidRPr="006A25CF">
        <w:t xml:space="preserve"> </w:t>
      </w:r>
      <w:proofErr w:type="spellStart"/>
      <w:r w:rsidRPr="006A25CF">
        <w:t>Performance</w:t>
      </w:r>
      <w:proofErr w:type="spellEnd"/>
      <w:r w:rsidRPr="006A25CF">
        <w:t xml:space="preserve"> </w:t>
      </w:r>
      <w:proofErr w:type="spellStart"/>
      <w:r w:rsidRPr="006A25CF">
        <w:t>Ultrasonic</w:t>
      </w:r>
      <w:proofErr w:type="spellEnd"/>
      <w:r w:rsidRPr="006A25CF">
        <w:t xml:space="preserve"> Range </w:t>
      </w:r>
      <w:proofErr w:type="spellStart"/>
      <w:r w:rsidRPr="006A25CF">
        <w:t>Finder</w:t>
      </w:r>
      <w:proofErr w:type="spellEnd"/>
      <w:r w:rsidRPr="006A25CF">
        <w:t xml:space="preserve"> </w:t>
      </w:r>
      <w:r w:rsidRPr="006A25CF">
        <w:rPr>
          <w:lang w:val="en-US"/>
        </w:rPr>
        <w:t>[WWW] http://www.rapidonline.com/electronic-components/trusens-srf08-high-performance-ultrasonic-range-finder-78-1086 (23.05.2016)</w:t>
      </w:r>
    </w:p>
    <w:p w14:paraId="427E1568" w14:textId="77777777" w:rsidR="0033465E" w:rsidRPr="006A25CF" w:rsidRDefault="0033465E" w:rsidP="0033465E">
      <w:pPr>
        <w:pStyle w:val="ATIreferences"/>
      </w:pPr>
      <w:r w:rsidRPr="006A25CF">
        <w:t xml:space="preserve">SRF08 Ultra </w:t>
      </w:r>
      <w:proofErr w:type="spellStart"/>
      <w:r w:rsidRPr="006A25CF">
        <w:t>sonic</w:t>
      </w:r>
      <w:proofErr w:type="spellEnd"/>
      <w:r w:rsidRPr="006A25CF">
        <w:t xml:space="preserve"> range </w:t>
      </w:r>
      <w:proofErr w:type="spellStart"/>
      <w:r w:rsidRPr="006A25CF">
        <w:t>finder</w:t>
      </w:r>
      <w:proofErr w:type="spellEnd"/>
      <w:r w:rsidRPr="006A25CF">
        <w:t xml:space="preserve"> </w:t>
      </w:r>
      <w:proofErr w:type="spellStart"/>
      <w:r w:rsidRPr="006A25CF">
        <w:t>Technical</w:t>
      </w:r>
      <w:proofErr w:type="spellEnd"/>
      <w:r w:rsidRPr="006A25CF">
        <w:t xml:space="preserve"> </w:t>
      </w:r>
      <w:proofErr w:type="spellStart"/>
      <w:r w:rsidRPr="006A25CF">
        <w:t>Specification</w:t>
      </w:r>
      <w:proofErr w:type="spellEnd"/>
      <w:r w:rsidRPr="006A25CF">
        <w:t xml:space="preserve"> </w:t>
      </w:r>
      <w:r w:rsidRPr="006A25CF">
        <w:rPr>
          <w:lang w:val="en-US"/>
        </w:rPr>
        <w:t>[WWW] http://www.robot-electronics.co.uk/htm/srf08tech.html (23.05.2016)</w:t>
      </w:r>
    </w:p>
    <w:p w14:paraId="7A081EEE" w14:textId="77777777" w:rsidR="0033465E" w:rsidRPr="006A25CF" w:rsidRDefault="0033465E" w:rsidP="0033465E">
      <w:pPr>
        <w:pStyle w:val="ATIreferences"/>
      </w:pPr>
      <w:proofErr w:type="spellStart"/>
      <w:r w:rsidRPr="006A25CF">
        <w:t>Bi-Directional</w:t>
      </w:r>
      <w:proofErr w:type="spellEnd"/>
      <w:r w:rsidRPr="006A25CF">
        <w:t xml:space="preserve"> </w:t>
      </w:r>
      <w:proofErr w:type="spellStart"/>
      <w:r w:rsidRPr="006A25CF">
        <w:t>Logic</w:t>
      </w:r>
      <w:proofErr w:type="spellEnd"/>
      <w:r w:rsidRPr="006A25CF">
        <w:t xml:space="preserve"> </w:t>
      </w:r>
      <w:proofErr w:type="spellStart"/>
      <w:r w:rsidRPr="006A25CF">
        <w:t>Level</w:t>
      </w:r>
      <w:proofErr w:type="spellEnd"/>
      <w:r w:rsidRPr="006A25CF">
        <w:t xml:space="preserve"> </w:t>
      </w:r>
      <w:proofErr w:type="spellStart"/>
      <w:r w:rsidRPr="006A25CF">
        <w:t>Converter</w:t>
      </w:r>
      <w:proofErr w:type="spellEnd"/>
      <w:r w:rsidRPr="006A25CF">
        <w:t xml:space="preserve"> </w:t>
      </w:r>
      <w:proofErr w:type="spellStart"/>
      <w:r w:rsidRPr="006A25CF">
        <w:t>Hookup</w:t>
      </w:r>
      <w:proofErr w:type="spellEnd"/>
      <w:r w:rsidRPr="006A25CF">
        <w:t xml:space="preserve"> </w:t>
      </w:r>
      <w:proofErr w:type="spellStart"/>
      <w:r w:rsidRPr="006A25CF">
        <w:t>Guide</w:t>
      </w:r>
      <w:proofErr w:type="spellEnd"/>
      <w:r w:rsidRPr="006A25CF">
        <w:t xml:space="preserve"> [WWW] https://learn.sparkfun.com/tutorials/bi-directional-logic-level-converter-hookup-guide (18.05.2016)</w:t>
      </w:r>
    </w:p>
    <w:p w14:paraId="24977CBC" w14:textId="77777777" w:rsidR="0033465E" w:rsidRPr="006A25CF" w:rsidRDefault="0033465E" w:rsidP="0033465E">
      <w:pPr>
        <w:pStyle w:val="ATIreferences"/>
      </w:pPr>
      <w:proofErr w:type="spellStart"/>
      <w:r w:rsidRPr="006A25CF">
        <w:t>SparkFun</w:t>
      </w:r>
      <w:proofErr w:type="spellEnd"/>
      <w:r w:rsidRPr="006A25CF">
        <w:t xml:space="preserve"> MEMS </w:t>
      </w:r>
      <w:proofErr w:type="spellStart"/>
      <w:r w:rsidRPr="006A25CF">
        <w:t>Microphone</w:t>
      </w:r>
      <w:proofErr w:type="spellEnd"/>
      <w:r w:rsidRPr="006A25CF">
        <w:t xml:space="preserve"> </w:t>
      </w:r>
      <w:proofErr w:type="spellStart"/>
      <w:r w:rsidRPr="006A25CF">
        <w:t>Breakout</w:t>
      </w:r>
      <w:proofErr w:type="spellEnd"/>
      <w:r w:rsidRPr="006A25CF">
        <w:t xml:space="preserve"> - INMP401 (ADMP401) [WWW] https://www.sparkfun.com/products/9868 (22.05.2016)</w:t>
      </w:r>
    </w:p>
    <w:p w14:paraId="6298FDE7" w14:textId="77777777" w:rsidR="0033465E" w:rsidRDefault="0033465E" w:rsidP="0033465E">
      <w:pPr>
        <w:pStyle w:val="ATIreferences"/>
      </w:pPr>
      <w:proofErr w:type="spellStart"/>
      <w:r w:rsidRPr="006A25CF">
        <w:t>Controlling</w:t>
      </w:r>
      <w:proofErr w:type="spellEnd"/>
      <w:r w:rsidRPr="006A25CF">
        <w:t xml:space="preserve"> a </w:t>
      </w:r>
      <w:proofErr w:type="spellStart"/>
      <w:r w:rsidRPr="006A25CF">
        <w:t>Servo</w:t>
      </w:r>
      <w:proofErr w:type="spellEnd"/>
      <w:r w:rsidRPr="006A25CF">
        <w:t xml:space="preserve"> </w:t>
      </w:r>
      <w:proofErr w:type="spellStart"/>
      <w:r w:rsidRPr="006A25CF">
        <w:t>with</w:t>
      </w:r>
      <w:proofErr w:type="spellEnd"/>
      <w:r w:rsidRPr="006A25CF">
        <w:t xml:space="preserve"> a </w:t>
      </w:r>
      <w:proofErr w:type="spellStart"/>
      <w:r w:rsidRPr="006A25CF">
        <w:t>BeagleBone</w:t>
      </w:r>
      <w:proofErr w:type="spellEnd"/>
      <w:r w:rsidRPr="006A25CF">
        <w:t xml:space="preserve"> </w:t>
      </w:r>
      <w:proofErr w:type="spellStart"/>
      <w:r w:rsidRPr="006A25CF">
        <w:t>Black</w:t>
      </w:r>
      <w:proofErr w:type="spellEnd"/>
      <w:r w:rsidRPr="006A25CF">
        <w:t xml:space="preserve"> </w:t>
      </w:r>
      <w:r w:rsidRPr="006A25CF">
        <w:rPr>
          <w:lang w:val="en-US"/>
        </w:rPr>
        <w:t>[</w:t>
      </w:r>
      <w:r w:rsidRPr="006A25CF">
        <w:t>WWW</w:t>
      </w:r>
      <w:r w:rsidRPr="006A25CF">
        <w:rPr>
          <w:lang w:val="en-US"/>
        </w:rPr>
        <w:t>] https</w:t>
      </w:r>
      <w:r w:rsidRPr="00390D9A">
        <w:rPr>
          <w:lang w:val="en-US"/>
        </w:rPr>
        <w:t>://cdn-learn.adafruit.com/downloads/pdf/controlling-a-servo-with-a-beaglebone-black.pdf (22.05.2016)</w:t>
      </w:r>
    </w:p>
    <w:p w14:paraId="22517D4F" w14:textId="77777777" w:rsidR="0033465E" w:rsidRDefault="0033465E" w:rsidP="0033465E"/>
    <w:p w14:paraId="2B40F2E0" w14:textId="77777777" w:rsidR="0033465E" w:rsidRDefault="0033465E" w:rsidP="0033465E">
      <w:pPr>
        <w:sectPr w:rsidR="0033465E" w:rsidSect="003C451D">
          <w:footnotePr>
            <w:numRestart w:val="eachPage"/>
          </w:footnotePr>
          <w:pgSz w:w="11907" w:h="16840" w:code="9"/>
          <w:pgMar w:top="1418" w:right="1701" w:bottom="1418" w:left="1701" w:header="709" w:footer="851" w:gutter="0"/>
          <w:cols w:space="708"/>
        </w:sectPr>
      </w:pPr>
    </w:p>
    <w:p w14:paraId="75B25789" w14:textId="77777777" w:rsidR="0033465E" w:rsidRDefault="0033465E" w:rsidP="0033465E">
      <w:pPr>
        <w:pStyle w:val="Headingunnumber"/>
      </w:pPr>
      <w:bookmarkStart w:id="94" w:name="_Toc227485540"/>
      <w:bookmarkStart w:id="95" w:name="_Toc371596370"/>
      <w:bookmarkStart w:id="96" w:name="_Toc437263091"/>
      <w:bookmarkStart w:id="97" w:name="_Toc437856796"/>
      <w:bookmarkStart w:id="98" w:name="_Toc453336801"/>
      <w:r>
        <w:lastRenderedPageBreak/>
        <w:t>Lisa 1</w:t>
      </w:r>
      <w:bookmarkEnd w:id="94"/>
      <w:bookmarkEnd w:id="95"/>
      <w:bookmarkEnd w:id="96"/>
      <w:bookmarkEnd w:id="97"/>
      <w:r>
        <w:t xml:space="preserve"> – Robotauto ümberehitus, et mõõta </w:t>
      </w:r>
      <w:proofErr w:type="spellStart"/>
      <w:r>
        <w:t>servomootorite</w:t>
      </w:r>
      <w:proofErr w:type="spellEnd"/>
      <w:r>
        <w:t xml:space="preserve"> kiirust</w:t>
      </w:r>
      <w:bookmarkEnd w:id="98"/>
    </w:p>
    <w:p w14:paraId="55D50CA4" w14:textId="77777777" w:rsidR="0033465E" w:rsidRDefault="0033465E" w:rsidP="0033465E">
      <w:pPr>
        <w:pStyle w:val="BodyText"/>
        <w:sectPr w:rsidR="0033465E" w:rsidSect="003C451D">
          <w:footnotePr>
            <w:numRestart w:val="eachPage"/>
          </w:footnotePr>
          <w:pgSz w:w="11907" w:h="16840" w:code="9"/>
          <w:pgMar w:top="1418" w:right="1701" w:bottom="1418" w:left="1701" w:header="709" w:footer="851" w:gutter="0"/>
          <w:cols w:space="708"/>
        </w:sectPr>
      </w:pPr>
      <w:r>
        <w:rPr>
          <w:noProof/>
          <w:lang w:val="en-US"/>
        </w:rPr>
        <w:drawing>
          <wp:inline distT="0" distB="0" distL="0" distR="0" wp14:anchorId="439C9BD3" wp14:editId="6A12C085">
            <wp:extent cx="5400040" cy="39966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t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996690"/>
                    </a:xfrm>
                    <a:prstGeom prst="rect">
                      <a:avLst/>
                    </a:prstGeom>
                  </pic:spPr>
                </pic:pic>
              </a:graphicData>
            </a:graphic>
          </wp:inline>
        </w:drawing>
      </w:r>
      <w:bookmarkStart w:id="99" w:name="_Toc451800232"/>
    </w:p>
    <w:p w14:paraId="6952E2BE" w14:textId="77777777" w:rsidR="0033465E" w:rsidRDefault="0033465E" w:rsidP="0033465E">
      <w:pPr>
        <w:pStyle w:val="BodyText"/>
      </w:pPr>
    </w:p>
    <w:p w14:paraId="2BD173D5" w14:textId="77777777" w:rsidR="0033465E" w:rsidRDefault="0033465E" w:rsidP="0033465E">
      <w:pPr>
        <w:pStyle w:val="Headingunnumber"/>
      </w:pPr>
      <w:bookmarkStart w:id="100" w:name="_Toc453336802"/>
      <w:r>
        <w:t>Lisa 2 – Robotauto ühendused enne vaheplaati</w:t>
      </w:r>
      <w:bookmarkEnd w:id="100"/>
    </w:p>
    <w:p w14:paraId="1D557FEF" w14:textId="77777777" w:rsidR="0033465E" w:rsidRDefault="0033465E" w:rsidP="0033465E">
      <w:pPr>
        <w:pStyle w:val="BodyText"/>
      </w:pPr>
    </w:p>
    <w:p w14:paraId="7419A739" w14:textId="77777777" w:rsidR="0033465E" w:rsidRPr="005665AD" w:rsidRDefault="0033465E" w:rsidP="0033465E">
      <w:pPr>
        <w:pStyle w:val="BodyText"/>
        <w:sectPr w:rsidR="0033465E" w:rsidRPr="005665AD" w:rsidSect="003C451D">
          <w:footnotePr>
            <w:numRestart w:val="eachPage"/>
          </w:footnotePr>
          <w:pgSz w:w="11907" w:h="16840" w:code="9"/>
          <w:pgMar w:top="1418" w:right="1701" w:bottom="1418" w:left="1701" w:header="709" w:footer="851" w:gutter="0"/>
          <w:cols w:space="708"/>
        </w:sectPr>
      </w:pPr>
      <w:r>
        <w:rPr>
          <w:noProof/>
          <w:lang w:val="en-US"/>
        </w:rPr>
        <w:drawing>
          <wp:inline distT="0" distB="0" distL="0" distR="0" wp14:anchorId="6C70AA78" wp14:editId="3948BCF9">
            <wp:extent cx="5400675" cy="3996690"/>
            <wp:effectExtent l="0" t="0" r="952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nne plaati.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675" cy="3996690"/>
                    </a:xfrm>
                    <a:prstGeom prst="rect">
                      <a:avLst/>
                    </a:prstGeom>
                  </pic:spPr>
                </pic:pic>
              </a:graphicData>
            </a:graphic>
          </wp:inline>
        </w:drawing>
      </w:r>
    </w:p>
    <w:p w14:paraId="173126C7" w14:textId="77777777" w:rsidR="0033465E" w:rsidRDefault="0033465E" w:rsidP="0033465E">
      <w:pPr>
        <w:pStyle w:val="BodyText"/>
      </w:pPr>
    </w:p>
    <w:p w14:paraId="53A95784" w14:textId="77777777" w:rsidR="0033465E" w:rsidRDefault="0033465E" w:rsidP="0033465E">
      <w:pPr>
        <w:pStyle w:val="Headingunnumber"/>
      </w:pPr>
      <w:bookmarkStart w:id="101" w:name="_Toc453336803"/>
      <w:r>
        <w:t>Lisa 3 –</w:t>
      </w:r>
      <w:proofErr w:type="spellStart"/>
      <w:r>
        <w:t>Servomootorite</w:t>
      </w:r>
      <w:proofErr w:type="spellEnd"/>
      <w:r>
        <w:t xml:space="preserve"> liikumise </w:t>
      </w:r>
      <w:proofErr w:type="spellStart"/>
      <w:r>
        <w:t>Python</w:t>
      </w:r>
      <w:proofErr w:type="spellEnd"/>
      <w:r>
        <w:t xml:space="preserve"> funktsioon</w:t>
      </w:r>
      <w:bookmarkEnd w:id="101"/>
    </w:p>
    <w:p w14:paraId="228F37C6" w14:textId="77777777" w:rsidR="0033465E" w:rsidRDefault="0033465E" w:rsidP="0033465E">
      <w:pPr>
        <w:pStyle w:val="ATIcode"/>
        <w:ind w:left="1587"/>
      </w:pPr>
      <w:proofErr w:type="spellStart"/>
      <w:r>
        <w:t>def</w:t>
      </w:r>
      <w:proofErr w:type="spellEnd"/>
      <w:r>
        <w:t xml:space="preserve"> </w:t>
      </w:r>
      <w:proofErr w:type="spellStart"/>
      <w:r>
        <w:t>MotorSpeed</w:t>
      </w:r>
      <w:proofErr w:type="spellEnd"/>
      <w:r>
        <w:t xml:space="preserve">(side, </w:t>
      </w:r>
      <w:proofErr w:type="spellStart"/>
      <w:r>
        <w:t>Speed</w:t>
      </w:r>
      <w:proofErr w:type="spellEnd"/>
      <w:r>
        <w:t>):</w:t>
      </w:r>
      <w:r w:rsidRPr="00E57AA7">
        <w:t xml:space="preserve"> </w:t>
      </w:r>
      <w:r>
        <w:t>#</w:t>
      </w:r>
      <w:proofErr w:type="spellStart"/>
      <w:r>
        <w:t>Input</w:t>
      </w:r>
      <w:proofErr w:type="spellEnd"/>
      <w:r>
        <w:t xml:space="preserve"> </w:t>
      </w:r>
      <w:proofErr w:type="spellStart"/>
      <w:r>
        <w:t>motor</w:t>
      </w:r>
      <w:proofErr w:type="spellEnd"/>
      <w:r>
        <w:t xml:space="preserve"> side and </w:t>
      </w:r>
      <w:proofErr w:type="spellStart"/>
      <w:r>
        <w:t>speed</w:t>
      </w:r>
      <w:proofErr w:type="spellEnd"/>
      <w:r>
        <w:t xml:space="preserve"> 0–100</w:t>
      </w:r>
    </w:p>
    <w:p w14:paraId="6B5B7215" w14:textId="77777777" w:rsidR="0033465E" w:rsidRDefault="0033465E" w:rsidP="0033465E">
      <w:pPr>
        <w:pStyle w:val="ATIcode"/>
        <w:ind w:left="1587"/>
      </w:pPr>
      <w:r>
        <w:t xml:space="preserve">    </w:t>
      </w:r>
      <w:proofErr w:type="spellStart"/>
      <w:r>
        <w:t>if</w:t>
      </w:r>
      <w:proofErr w:type="spellEnd"/>
      <w:r>
        <w:t xml:space="preserve"> side=="</w:t>
      </w:r>
      <w:proofErr w:type="spellStart"/>
      <w:r>
        <w:t>Left</w:t>
      </w:r>
      <w:proofErr w:type="spellEnd"/>
      <w:r>
        <w:t>":</w:t>
      </w:r>
    </w:p>
    <w:p w14:paraId="2E347096" w14:textId="77777777" w:rsidR="0033465E" w:rsidRDefault="0033465E" w:rsidP="0033465E">
      <w:pPr>
        <w:pStyle w:val="ATIcode"/>
        <w:ind w:left="1587"/>
      </w:pPr>
      <w:r>
        <w:t xml:space="preserve">        #(x-</w:t>
      </w:r>
      <w:proofErr w:type="spellStart"/>
      <w:r>
        <w:t>in_min</w:t>
      </w:r>
      <w:proofErr w:type="spellEnd"/>
      <w:r>
        <w:t>)*(</w:t>
      </w:r>
      <w:proofErr w:type="spellStart"/>
      <w:r>
        <w:t>out_max-out_min</w:t>
      </w:r>
      <w:proofErr w:type="spellEnd"/>
      <w:r>
        <w:t>)/(</w:t>
      </w:r>
      <w:proofErr w:type="spellStart"/>
      <w:r>
        <w:t>in_max-in_min</w:t>
      </w:r>
      <w:proofErr w:type="spellEnd"/>
      <w:r>
        <w:t>)+</w:t>
      </w:r>
      <w:proofErr w:type="spellStart"/>
      <w:r>
        <w:t>out_min</w:t>
      </w:r>
      <w:proofErr w:type="spellEnd"/>
    </w:p>
    <w:p w14:paraId="2CD00622" w14:textId="77777777" w:rsidR="0033465E" w:rsidRDefault="0033465E" w:rsidP="0033465E">
      <w:pPr>
        <w:pStyle w:val="ATIcode"/>
        <w:ind w:left="1587"/>
      </w:pPr>
      <w:r>
        <w:t xml:space="preserve">        </w:t>
      </w:r>
      <w:proofErr w:type="spellStart"/>
      <w:r>
        <w:t>if</w:t>
      </w:r>
      <w:proofErr w:type="spellEnd"/>
      <w:r>
        <w:t>(</w:t>
      </w:r>
      <w:proofErr w:type="spellStart"/>
      <w:r>
        <w:t>Speed</w:t>
      </w:r>
      <w:proofErr w:type="spellEnd"/>
      <w:r>
        <w:t>&gt;0):</w:t>
      </w:r>
      <w:r>
        <w:tab/>
        <w:t>#</w:t>
      </w:r>
      <w:proofErr w:type="spellStart"/>
      <w:r>
        <w:t>Forward</w:t>
      </w:r>
      <w:proofErr w:type="spellEnd"/>
    </w:p>
    <w:p w14:paraId="4387FF72" w14:textId="77777777" w:rsidR="0033465E" w:rsidRDefault="0033465E" w:rsidP="0033465E">
      <w:pPr>
        <w:pStyle w:val="ATIcode"/>
        <w:ind w:left="1587"/>
      </w:pPr>
      <w:r>
        <w:t xml:space="preserve">            P8_DC=(Speed-1)*(93.17-92.67)/(100-1)+92.67</w:t>
      </w:r>
    </w:p>
    <w:p w14:paraId="535FA1FD" w14:textId="77777777" w:rsidR="0033465E" w:rsidRDefault="0033465E" w:rsidP="0033465E">
      <w:pPr>
        <w:pStyle w:val="ATIcode"/>
        <w:ind w:left="1587"/>
      </w:pPr>
      <w:r>
        <w:t xml:space="preserve">        </w:t>
      </w:r>
      <w:proofErr w:type="spellStart"/>
      <w:r>
        <w:t>elif</w:t>
      </w:r>
      <w:proofErr w:type="spellEnd"/>
      <w:r>
        <w:t xml:space="preserve"> (</w:t>
      </w:r>
      <w:proofErr w:type="spellStart"/>
      <w:r>
        <w:t>Speed</w:t>
      </w:r>
      <w:proofErr w:type="spellEnd"/>
      <w:r>
        <w:t>&lt;0):          #Reverse</w:t>
      </w:r>
    </w:p>
    <w:p w14:paraId="16D63E21" w14:textId="77777777" w:rsidR="0033465E" w:rsidRDefault="0033465E" w:rsidP="0033465E">
      <w:pPr>
        <w:pStyle w:val="ATIcode"/>
        <w:ind w:left="1587"/>
      </w:pPr>
      <w:r>
        <w:t xml:space="preserve">            </w:t>
      </w:r>
      <w:proofErr w:type="spellStart"/>
      <w:r>
        <w:t>Speed</w:t>
      </w:r>
      <w:proofErr w:type="spellEnd"/>
      <w:r>
        <w:t>=</w:t>
      </w:r>
      <w:proofErr w:type="spellStart"/>
      <w:r>
        <w:t>Speed</w:t>
      </w:r>
      <w:proofErr w:type="spellEnd"/>
      <w:r>
        <w:t>*-1</w:t>
      </w:r>
    </w:p>
    <w:p w14:paraId="341A3BF3" w14:textId="77777777" w:rsidR="0033465E" w:rsidRDefault="0033465E" w:rsidP="0033465E">
      <w:pPr>
        <w:pStyle w:val="ATIcode"/>
        <w:ind w:left="1587"/>
      </w:pPr>
      <w:r>
        <w:t xml:space="preserve">            P8_DC=(Speed-1)*(39-5)/(100-1)+5</w:t>
      </w:r>
    </w:p>
    <w:p w14:paraId="6D7AA973" w14:textId="77777777" w:rsidR="0033465E" w:rsidRDefault="0033465E" w:rsidP="0033465E">
      <w:pPr>
        <w:pStyle w:val="ATIcode"/>
        <w:ind w:left="1587"/>
      </w:pPr>
      <w:r>
        <w:t xml:space="preserve">        </w:t>
      </w:r>
      <w:proofErr w:type="spellStart"/>
      <w:r>
        <w:t>else</w:t>
      </w:r>
      <w:proofErr w:type="spellEnd"/>
      <w:r>
        <w:t>:</w:t>
      </w:r>
      <w:r>
        <w:tab/>
      </w:r>
      <w:r>
        <w:tab/>
        <w:t>#</w:t>
      </w:r>
      <w:proofErr w:type="spellStart"/>
      <w:r>
        <w:t>Stop</w:t>
      </w:r>
      <w:proofErr w:type="spellEnd"/>
    </w:p>
    <w:p w14:paraId="15C38842" w14:textId="77777777" w:rsidR="0033465E" w:rsidRDefault="0033465E" w:rsidP="0033465E">
      <w:pPr>
        <w:pStyle w:val="ATIcode"/>
        <w:ind w:left="1587"/>
      </w:pPr>
      <w:r>
        <w:t xml:space="preserve">            P8_DC=100</w:t>
      </w:r>
    </w:p>
    <w:p w14:paraId="094EF99D" w14:textId="77777777" w:rsidR="0033465E" w:rsidRDefault="0033465E" w:rsidP="0033465E">
      <w:pPr>
        <w:pStyle w:val="ATIcode"/>
        <w:ind w:left="1587"/>
      </w:pPr>
      <w:r>
        <w:t xml:space="preserve">        </w:t>
      </w:r>
    </w:p>
    <w:p w14:paraId="35CAA0E7" w14:textId="77777777" w:rsidR="0033465E" w:rsidRDefault="0033465E" w:rsidP="0033465E">
      <w:pPr>
        <w:pStyle w:val="ATIcode"/>
        <w:ind w:left="1587"/>
      </w:pPr>
      <w:r>
        <w:t xml:space="preserve">        P8_DC = </w:t>
      </w:r>
      <w:proofErr w:type="spellStart"/>
      <w:r>
        <w:t>float</w:t>
      </w:r>
      <w:proofErr w:type="spellEnd"/>
      <w:r>
        <w:t>("{0:.2f}".</w:t>
      </w:r>
      <w:proofErr w:type="spellStart"/>
      <w:r>
        <w:t>format</w:t>
      </w:r>
      <w:proofErr w:type="spellEnd"/>
      <w:r>
        <w:t>(P8_DC))</w:t>
      </w:r>
    </w:p>
    <w:p w14:paraId="398B7F7B" w14:textId="77777777" w:rsidR="0033465E" w:rsidRDefault="0033465E" w:rsidP="0033465E">
      <w:pPr>
        <w:pStyle w:val="ATIcode"/>
        <w:ind w:left="1587"/>
      </w:pPr>
      <w:r>
        <w:t xml:space="preserve">        </w:t>
      </w:r>
      <w:proofErr w:type="spellStart"/>
      <w:r>
        <w:t>PWM.set_duty_cycle</w:t>
      </w:r>
      <w:proofErr w:type="spellEnd"/>
      <w:r>
        <w:t xml:space="preserve">(P8, </w:t>
      </w:r>
      <w:proofErr w:type="spellStart"/>
      <w:r>
        <w:t>float</w:t>
      </w:r>
      <w:proofErr w:type="spellEnd"/>
      <w:r>
        <w:t>(P8_DC))</w:t>
      </w:r>
    </w:p>
    <w:p w14:paraId="37A6690D" w14:textId="77777777" w:rsidR="0033465E" w:rsidRDefault="0033465E" w:rsidP="0033465E">
      <w:pPr>
        <w:pStyle w:val="ATIcode"/>
        <w:ind w:left="1587"/>
      </w:pPr>
      <w:r>
        <w:t xml:space="preserve">        </w:t>
      </w:r>
    </w:p>
    <w:p w14:paraId="0618E9A0" w14:textId="77777777" w:rsidR="0033465E" w:rsidRDefault="0033465E" w:rsidP="0033465E">
      <w:pPr>
        <w:pStyle w:val="ATIcode"/>
        <w:ind w:left="1587"/>
      </w:pPr>
      <w:r>
        <w:t xml:space="preserve">    </w:t>
      </w:r>
      <w:proofErr w:type="spellStart"/>
      <w:r>
        <w:t>if</w:t>
      </w:r>
      <w:proofErr w:type="spellEnd"/>
      <w:r>
        <w:t xml:space="preserve"> side=="</w:t>
      </w:r>
      <w:proofErr w:type="spellStart"/>
      <w:r>
        <w:t>Right</w:t>
      </w:r>
      <w:proofErr w:type="spellEnd"/>
      <w:r>
        <w:t xml:space="preserve">":   </w:t>
      </w:r>
    </w:p>
    <w:p w14:paraId="04C740B2" w14:textId="77777777" w:rsidR="0033465E" w:rsidRDefault="0033465E" w:rsidP="0033465E">
      <w:pPr>
        <w:pStyle w:val="ATIcode"/>
        <w:ind w:left="1587"/>
      </w:pPr>
      <w:r>
        <w:t xml:space="preserve">        </w:t>
      </w:r>
      <w:proofErr w:type="spellStart"/>
      <w:r>
        <w:t>if</w:t>
      </w:r>
      <w:proofErr w:type="spellEnd"/>
      <w:r>
        <w:t>(</w:t>
      </w:r>
      <w:proofErr w:type="spellStart"/>
      <w:r>
        <w:t>Speed</w:t>
      </w:r>
      <w:proofErr w:type="spellEnd"/>
      <w:r>
        <w:t>&gt;0):</w:t>
      </w:r>
      <w:r>
        <w:tab/>
        <w:t>#</w:t>
      </w:r>
      <w:proofErr w:type="spellStart"/>
      <w:r>
        <w:t>Forward</w:t>
      </w:r>
      <w:proofErr w:type="spellEnd"/>
    </w:p>
    <w:p w14:paraId="6B09AE86" w14:textId="77777777" w:rsidR="0033465E" w:rsidRDefault="0033465E" w:rsidP="0033465E">
      <w:pPr>
        <w:pStyle w:val="ATIcode"/>
        <w:ind w:left="1587"/>
      </w:pPr>
      <w:r>
        <w:t xml:space="preserve">            P9_DC=(Speed-1)*(39-5)/(100-1)+5</w:t>
      </w:r>
    </w:p>
    <w:p w14:paraId="6D793DEB" w14:textId="77777777" w:rsidR="0033465E" w:rsidRDefault="0033465E" w:rsidP="0033465E">
      <w:pPr>
        <w:pStyle w:val="ATIcode"/>
        <w:ind w:left="1587"/>
      </w:pPr>
      <w:r>
        <w:t xml:space="preserve">        </w:t>
      </w:r>
      <w:proofErr w:type="spellStart"/>
      <w:r>
        <w:t>elif</w:t>
      </w:r>
      <w:proofErr w:type="spellEnd"/>
      <w:r>
        <w:t xml:space="preserve"> (</w:t>
      </w:r>
      <w:proofErr w:type="spellStart"/>
      <w:r>
        <w:t>Speed</w:t>
      </w:r>
      <w:proofErr w:type="spellEnd"/>
      <w:r>
        <w:t>&lt;0): #Reverse</w:t>
      </w:r>
    </w:p>
    <w:p w14:paraId="5F49484C" w14:textId="77777777" w:rsidR="0033465E" w:rsidRDefault="0033465E" w:rsidP="0033465E">
      <w:pPr>
        <w:pStyle w:val="ATIcode"/>
        <w:ind w:left="1587"/>
      </w:pPr>
      <w:r>
        <w:t xml:space="preserve">            </w:t>
      </w:r>
      <w:proofErr w:type="spellStart"/>
      <w:r>
        <w:t>Speed</w:t>
      </w:r>
      <w:proofErr w:type="spellEnd"/>
      <w:r>
        <w:t>=</w:t>
      </w:r>
      <w:proofErr w:type="spellStart"/>
      <w:r>
        <w:t>Speed</w:t>
      </w:r>
      <w:proofErr w:type="spellEnd"/>
      <w:r>
        <w:t>*-1</w:t>
      </w:r>
    </w:p>
    <w:p w14:paraId="1967630E" w14:textId="77777777" w:rsidR="0033465E" w:rsidRDefault="0033465E" w:rsidP="0033465E">
      <w:pPr>
        <w:pStyle w:val="ATIcode"/>
        <w:ind w:left="1587"/>
      </w:pPr>
      <w:r>
        <w:t xml:space="preserve">            P9_DC=(Speed-1)*(93.06-92.56)/(100-1)+92.56</w:t>
      </w:r>
    </w:p>
    <w:p w14:paraId="2E4FC297" w14:textId="77777777" w:rsidR="0033465E" w:rsidRDefault="0033465E" w:rsidP="0033465E">
      <w:pPr>
        <w:pStyle w:val="ATIcode"/>
        <w:ind w:left="1587"/>
      </w:pPr>
      <w:r>
        <w:t xml:space="preserve">        </w:t>
      </w:r>
      <w:proofErr w:type="spellStart"/>
      <w:r>
        <w:t>else</w:t>
      </w:r>
      <w:proofErr w:type="spellEnd"/>
      <w:r>
        <w:t>:</w:t>
      </w:r>
      <w:r>
        <w:tab/>
      </w:r>
      <w:r>
        <w:tab/>
        <w:t>#</w:t>
      </w:r>
      <w:proofErr w:type="spellStart"/>
      <w:r>
        <w:t>Stop</w:t>
      </w:r>
      <w:proofErr w:type="spellEnd"/>
    </w:p>
    <w:p w14:paraId="44E8DEAA" w14:textId="77777777" w:rsidR="0033465E" w:rsidRDefault="0033465E" w:rsidP="0033465E">
      <w:pPr>
        <w:pStyle w:val="ATIcode"/>
        <w:ind w:left="1587"/>
      </w:pPr>
      <w:r>
        <w:t xml:space="preserve">            P9_DC=100</w:t>
      </w:r>
    </w:p>
    <w:p w14:paraId="34B3085C" w14:textId="77777777" w:rsidR="0033465E" w:rsidRDefault="0033465E" w:rsidP="0033465E">
      <w:pPr>
        <w:pStyle w:val="ATIcode"/>
        <w:ind w:left="1587"/>
      </w:pPr>
      <w:r>
        <w:t xml:space="preserve">        </w:t>
      </w:r>
    </w:p>
    <w:p w14:paraId="53547AC7" w14:textId="77777777" w:rsidR="0033465E" w:rsidRDefault="0033465E" w:rsidP="0033465E">
      <w:pPr>
        <w:pStyle w:val="ATIcode"/>
        <w:ind w:left="1587"/>
      </w:pPr>
      <w:r>
        <w:t xml:space="preserve">        P9_DC = </w:t>
      </w:r>
      <w:proofErr w:type="spellStart"/>
      <w:r>
        <w:t>float</w:t>
      </w:r>
      <w:proofErr w:type="spellEnd"/>
      <w:r>
        <w:t>("{0:.2f}".</w:t>
      </w:r>
      <w:proofErr w:type="spellStart"/>
      <w:r>
        <w:t>format</w:t>
      </w:r>
      <w:proofErr w:type="spellEnd"/>
      <w:r>
        <w:t>(P9_DC))</w:t>
      </w:r>
    </w:p>
    <w:p w14:paraId="6AF6F776" w14:textId="77777777" w:rsidR="0033465E" w:rsidRDefault="0033465E" w:rsidP="0033465E">
      <w:pPr>
        <w:pStyle w:val="ATIcode"/>
        <w:ind w:left="1587"/>
      </w:pPr>
      <w:r>
        <w:t xml:space="preserve">        </w:t>
      </w:r>
      <w:proofErr w:type="spellStart"/>
      <w:r>
        <w:t>PWM.set_duty_cycle</w:t>
      </w:r>
      <w:proofErr w:type="spellEnd"/>
      <w:r>
        <w:t xml:space="preserve">(P9, </w:t>
      </w:r>
      <w:proofErr w:type="spellStart"/>
      <w:r>
        <w:t>float</w:t>
      </w:r>
      <w:proofErr w:type="spellEnd"/>
      <w:r>
        <w:t>(P9_DC</w:t>
      </w:r>
      <w:r w:rsidRPr="00D1567A">
        <w:t>)</w:t>
      </w:r>
      <w:r>
        <w:t>)</w:t>
      </w:r>
    </w:p>
    <w:p w14:paraId="1F805B89" w14:textId="77777777" w:rsidR="0033465E" w:rsidRPr="00ED0291" w:rsidRDefault="0033465E" w:rsidP="0033465E">
      <w:pPr>
        <w:pStyle w:val="BodyText"/>
      </w:pPr>
    </w:p>
    <w:p w14:paraId="1A445F61" w14:textId="77777777" w:rsidR="0033465E" w:rsidRDefault="0033465E" w:rsidP="0033465E">
      <w:pPr>
        <w:pStyle w:val="BodyText"/>
      </w:pPr>
    </w:p>
    <w:p w14:paraId="4C0BC017" w14:textId="77777777" w:rsidR="0033465E" w:rsidRPr="003D0D9D" w:rsidRDefault="0033465E" w:rsidP="0033465E">
      <w:pPr>
        <w:pStyle w:val="BodyText"/>
        <w:sectPr w:rsidR="0033465E" w:rsidRPr="003D0D9D" w:rsidSect="003C451D">
          <w:footnotePr>
            <w:numRestart w:val="eachPage"/>
          </w:footnotePr>
          <w:pgSz w:w="11907" w:h="16840" w:code="9"/>
          <w:pgMar w:top="1418" w:right="1701" w:bottom="1418" w:left="1701" w:header="709" w:footer="851" w:gutter="0"/>
          <w:cols w:space="708"/>
        </w:sectPr>
      </w:pPr>
    </w:p>
    <w:p w14:paraId="79D50081" w14:textId="77777777" w:rsidR="0033465E" w:rsidRDefault="0033465E" w:rsidP="0033465E">
      <w:pPr>
        <w:pStyle w:val="Headingunnumber"/>
      </w:pPr>
      <w:bookmarkStart w:id="102" w:name="_Toc453336804"/>
      <w:r>
        <w:lastRenderedPageBreak/>
        <w:t xml:space="preserve">Lisa 4 – Ultraheli kaugusmõõtjatest kauguse saamise </w:t>
      </w:r>
      <w:proofErr w:type="spellStart"/>
      <w:r>
        <w:t>Python</w:t>
      </w:r>
      <w:proofErr w:type="spellEnd"/>
      <w:r>
        <w:t xml:space="preserve"> kood</w:t>
      </w:r>
      <w:bookmarkEnd w:id="99"/>
      <w:bookmarkEnd w:id="102"/>
    </w:p>
    <w:p w14:paraId="7B814002" w14:textId="77777777" w:rsidR="0033465E" w:rsidRDefault="0033465E" w:rsidP="0033465E">
      <w:pPr>
        <w:pStyle w:val="ATIcode"/>
        <w:ind w:left="1928"/>
      </w:pPr>
      <w:r>
        <w:t xml:space="preserve">bus1 = </w:t>
      </w:r>
      <w:proofErr w:type="spellStart"/>
      <w:r>
        <w:t>smbus.SMBus</w:t>
      </w:r>
      <w:proofErr w:type="spellEnd"/>
      <w:r>
        <w:t xml:space="preserve">(1) # </w:t>
      </w:r>
      <w:proofErr w:type="spellStart"/>
      <w:r>
        <w:t>pins</w:t>
      </w:r>
      <w:proofErr w:type="spellEnd"/>
      <w:r>
        <w:t xml:space="preserve"> D9 19, 20, /</w:t>
      </w:r>
      <w:proofErr w:type="spellStart"/>
      <w:r>
        <w:t>dev</w:t>
      </w:r>
      <w:proofErr w:type="spellEnd"/>
      <w:r>
        <w:t>/i2c-1</w:t>
      </w:r>
    </w:p>
    <w:p w14:paraId="28818357" w14:textId="77777777" w:rsidR="0033465E" w:rsidRDefault="0033465E" w:rsidP="0033465E">
      <w:pPr>
        <w:pStyle w:val="ATIcode"/>
        <w:ind w:left="1928"/>
      </w:pPr>
      <w:r>
        <w:t xml:space="preserve">bus2 = </w:t>
      </w:r>
      <w:proofErr w:type="spellStart"/>
      <w:r>
        <w:t>smbus.SMBus</w:t>
      </w:r>
      <w:proofErr w:type="spellEnd"/>
      <w:r>
        <w:t xml:space="preserve">(2) # </w:t>
      </w:r>
      <w:proofErr w:type="spellStart"/>
      <w:r>
        <w:t>pins</w:t>
      </w:r>
      <w:proofErr w:type="spellEnd"/>
      <w:r>
        <w:t xml:space="preserve"> D9 17, 18, /</w:t>
      </w:r>
      <w:proofErr w:type="spellStart"/>
      <w:r>
        <w:t>dev</w:t>
      </w:r>
      <w:proofErr w:type="spellEnd"/>
      <w:r>
        <w:t>/i2c-2</w:t>
      </w:r>
    </w:p>
    <w:p w14:paraId="0B9868C4" w14:textId="77777777" w:rsidR="0033465E" w:rsidRDefault="0033465E" w:rsidP="0033465E">
      <w:pPr>
        <w:pStyle w:val="ATIcode"/>
        <w:ind w:left="1928"/>
      </w:pPr>
    </w:p>
    <w:p w14:paraId="70F7D79B" w14:textId="77777777" w:rsidR="0033465E" w:rsidRDefault="0033465E" w:rsidP="0033465E">
      <w:pPr>
        <w:pStyle w:val="ATIcode"/>
        <w:ind w:left="1928"/>
      </w:pPr>
      <w:proofErr w:type="spellStart"/>
      <w:r>
        <w:t>rng_left</w:t>
      </w:r>
      <w:proofErr w:type="spellEnd"/>
      <w:r>
        <w:t xml:space="preserve"> = 0         #Sensor1 </w:t>
      </w:r>
      <w:proofErr w:type="spellStart"/>
      <w:r>
        <w:t>left</w:t>
      </w:r>
      <w:proofErr w:type="spellEnd"/>
      <w:r>
        <w:t xml:space="preserve"> </w:t>
      </w:r>
      <w:proofErr w:type="spellStart"/>
      <w:r>
        <w:t>distance</w:t>
      </w:r>
      <w:proofErr w:type="spellEnd"/>
      <w:r>
        <w:t xml:space="preserve"> </w:t>
      </w:r>
      <w:proofErr w:type="spellStart"/>
      <w:r>
        <w:t>value</w:t>
      </w:r>
      <w:proofErr w:type="spellEnd"/>
    </w:p>
    <w:p w14:paraId="6F173C2F" w14:textId="77777777" w:rsidR="0033465E" w:rsidRDefault="0033465E" w:rsidP="0033465E">
      <w:pPr>
        <w:pStyle w:val="ATIcode"/>
        <w:ind w:left="1928"/>
      </w:pPr>
      <w:proofErr w:type="spellStart"/>
      <w:r>
        <w:t>rng_right</w:t>
      </w:r>
      <w:proofErr w:type="spellEnd"/>
      <w:r>
        <w:t xml:space="preserve"> = 0        #Sensor2 </w:t>
      </w:r>
      <w:proofErr w:type="spellStart"/>
      <w:r>
        <w:t>right</w:t>
      </w:r>
      <w:proofErr w:type="spellEnd"/>
      <w:r>
        <w:t xml:space="preserve"> </w:t>
      </w:r>
      <w:proofErr w:type="spellStart"/>
      <w:r>
        <w:t>distance</w:t>
      </w:r>
      <w:proofErr w:type="spellEnd"/>
      <w:r>
        <w:t xml:space="preserve"> </w:t>
      </w:r>
      <w:proofErr w:type="spellStart"/>
      <w:r>
        <w:t>value</w:t>
      </w:r>
      <w:proofErr w:type="spellEnd"/>
    </w:p>
    <w:p w14:paraId="696CC00C" w14:textId="77777777" w:rsidR="0033465E" w:rsidRDefault="0033465E" w:rsidP="0033465E">
      <w:pPr>
        <w:pStyle w:val="ATIcode"/>
        <w:ind w:left="1928"/>
      </w:pPr>
    </w:p>
    <w:p w14:paraId="0C1078A2" w14:textId="77777777" w:rsidR="0033465E" w:rsidRDefault="0033465E" w:rsidP="0033465E">
      <w:pPr>
        <w:pStyle w:val="ATIcode"/>
        <w:ind w:left="1928"/>
      </w:pPr>
    </w:p>
    <w:p w14:paraId="6EF0A462" w14:textId="77777777" w:rsidR="0033465E" w:rsidRDefault="0033465E" w:rsidP="0033465E">
      <w:pPr>
        <w:pStyle w:val="ATIcode"/>
        <w:ind w:left="1928"/>
      </w:pPr>
      <w:proofErr w:type="spellStart"/>
      <w:r>
        <w:t>def</w:t>
      </w:r>
      <w:proofErr w:type="spellEnd"/>
      <w:r>
        <w:t xml:space="preserve"> </w:t>
      </w:r>
      <w:proofErr w:type="spellStart"/>
      <w:r>
        <w:t>write_byte</w:t>
      </w:r>
      <w:proofErr w:type="spellEnd"/>
      <w:r>
        <w:t>(</w:t>
      </w:r>
      <w:proofErr w:type="spellStart"/>
      <w:r>
        <w:t>value</w:t>
      </w:r>
      <w:proofErr w:type="spellEnd"/>
      <w:r>
        <w:t>):</w:t>
      </w:r>
    </w:p>
    <w:p w14:paraId="20DF3306" w14:textId="77777777" w:rsidR="0033465E" w:rsidRDefault="0033465E" w:rsidP="0033465E">
      <w:pPr>
        <w:pStyle w:val="ATIcode"/>
        <w:ind w:left="1928"/>
      </w:pPr>
      <w:r>
        <w:t xml:space="preserve">        bus1.write_byte_data(0x70, 0, </w:t>
      </w:r>
      <w:proofErr w:type="spellStart"/>
      <w:r>
        <w:t>value</w:t>
      </w:r>
      <w:proofErr w:type="spellEnd"/>
      <w:r>
        <w:t>)</w:t>
      </w:r>
    </w:p>
    <w:p w14:paraId="2DB5248E" w14:textId="77777777" w:rsidR="0033465E" w:rsidRDefault="0033465E" w:rsidP="0033465E">
      <w:pPr>
        <w:pStyle w:val="ATIcode"/>
        <w:ind w:left="1928"/>
      </w:pPr>
      <w:r>
        <w:t xml:space="preserve">        bus2.write_byte_data(0x70, 0, </w:t>
      </w:r>
      <w:proofErr w:type="spellStart"/>
      <w:r>
        <w:t>value</w:t>
      </w:r>
      <w:proofErr w:type="spellEnd"/>
      <w:r>
        <w:t>)</w:t>
      </w:r>
    </w:p>
    <w:p w14:paraId="194817FB" w14:textId="77777777" w:rsidR="0033465E" w:rsidRDefault="0033465E" w:rsidP="0033465E">
      <w:pPr>
        <w:pStyle w:val="ATIcode"/>
        <w:ind w:left="1928"/>
      </w:pPr>
      <w:r>
        <w:t xml:space="preserve">        </w:t>
      </w:r>
      <w:proofErr w:type="spellStart"/>
      <w:r>
        <w:t>return</w:t>
      </w:r>
      <w:proofErr w:type="spellEnd"/>
      <w:r>
        <w:t xml:space="preserve"> -1</w:t>
      </w:r>
    </w:p>
    <w:p w14:paraId="7DCCBB17" w14:textId="77777777" w:rsidR="0033465E" w:rsidRDefault="0033465E" w:rsidP="0033465E">
      <w:pPr>
        <w:pStyle w:val="ATIcode"/>
        <w:ind w:left="1928"/>
      </w:pPr>
    </w:p>
    <w:p w14:paraId="3232696D" w14:textId="77777777" w:rsidR="0033465E" w:rsidRDefault="0033465E" w:rsidP="0033465E">
      <w:pPr>
        <w:pStyle w:val="ATIcode"/>
        <w:ind w:left="1928"/>
      </w:pPr>
      <w:proofErr w:type="spellStart"/>
      <w:r>
        <w:t>def</w:t>
      </w:r>
      <w:proofErr w:type="spellEnd"/>
      <w:r>
        <w:t xml:space="preserve"> sonicrange1():#</w:t>
      </w:r>
      <w:proofErr w:type="spellStart"/>
      <w:r>
        <w:t>Get</w:t>
      </w:r>
      <w:proofErr w:type="spellEnd"/>
      <w:r>
        <w:t xml:space="preserve"> </w:t>
      </w:r>
      <w:proofErr w:type="spellStart"/>
      <w:r>
        <w:t>left</w:t>
      </w:r>
      <w:proofErr w:type="spellEnd"/>
      <w:r>
        <w:t xml:space="preserve"> </w:t>
      </w:r>
      <w:proofErr w:type="spellStart"/>
      <w:r>
        <w:t>distance</w:t>
      </w:r>
      <w:proofErr w:type="spellEnd"/>
      <w:r>
        <w:t xml:space="preserve"> </w:t>
      </w:r>
      <w:proofErr w:type="spellStart"/>
      <w:r>
        <w:t>value</w:t>
      </w:r>
      <w:proofErr w:type="spellEnd"/>
    </w:p>
    <w:p w14:paraId="53034F0A" w14:textId="77777777" w:rsidR="0033465E" w:rsidRDefault="0033465E" w:rsidP="0033465E">
      <w:pPr>
        <w:pStyle w:val="ATIcode"/>
        <w:ind w:left="1928"/>
      </w:pPr>
      <w:r>
        <w:t xml:space="preserve">        range1 = bus1.read_byte_data(0x70, 2) #</w:t>
      </w:r>
      <w:proofErr w:type="spellStart"/>
      <w:r>
        <w:t>High</w:t>
      </w:r>
      <w:proofErr w:type="spellEnd"/>
      <w:r>
        <w:t xml:space="preserve"> </w:t>
      </w:r>
      <w:proofErr w:type="spellStart"/>
      <w:r>
        <w:t>Byte</w:t>
      </w:r>
      <w:proofErr w:type="spellEnd"/>
    </w:p>
    <w:p w14:paraId="40FC27AC" w14:textId="77777777" w:rsidR="0033465E" w:rsidRDefault="0033465E" w:rsidP="0033465E">
      <w:pPr>
        <w:pStyle w:val="ATIcode"/>
        <w:ind w:left="1928"/>
      </w:pPr>
      <w:r>
        <w:t xml:space="preserve">        range2 = bus1.read_byte_data(0x70, 3) #</w:t>
      </w:r>
      <w:proofErr w:type="spellStart"/>
      <w:r>
        <w:t>Low</w:t>
      </w:r>
      <w:proofErr w:type="spellEnd"/>
      <w:r>
        <w:t xml:space="preserve"> </w:t>
      </w:r>
      <w:proofErr w:type="spellStart"/>
      <w:r>
        <w:t>Byte</w:t>
      </w:r>
      <w:proofErr w:type="spellEnd"/>
    </w:p>
    <w:p w14:paraId="248AC0B0" w14:textId="77777777" w:rsidR="0033465E" w:rsidRDefault="0033465E" w:rsidP="0033465E">
      <w:pPr>
        <w:pStyle w:val="ATIcode"/>
        <w:ind w:left="1928"/>
      </w:pPr>
      <w:r>
        <w:t xml:space="preserve">        range3 = (range1 &lt;&lt; 8) + range2</w:t>
      </w:r>
    </w:p>
    <w:p w14:paraId="7A0ED32F" w14:textId="77777777" w:rsidR="0033465E" w:rsidRDefault="0033465E" w:rsidP="0033465E">
      <w:pPr>
        <w:pStyle w:val="ATIcode"/>
        <w:ind w:left="1928"/>
      </w:pPr>
      <w:r>
        <w:t xml:space="preserve">        </w:t>
      </w:r>
      <w:proofErr w:type="spellStart"/>
      <w:r>
        <w:t>return</w:t>
      </w:r>
      <w:proofErr w:type="spellEnd"/>
      <w:r>
        <w:t xml:space="preserve"> range3</w:t>
      </w:r>
    </w:p>
    <w:p w14:paraId="25C8BB92" w14:textId="77777777" w:rsidR="0033465E" w:rsidRDefault="0033465E" w:rsidP="0033465E">
      <w:pPr>
        <w:pStyle w:val="ATIcode"/>
        <w:ind w:left="1928"/>
      </w:pPr>
      <w:r>
        <w:t xml:space="preserve">        </w:t>
      </w:r>
    </w:p>
    <w:p w14:paraId="20D08F81" w14:textId="77777777" w:rsidR="0033465E" w:rsidRDefault="0033465E" w:rsidP="0033465E">
      <w:pPr>
        <w:pStyle w:val="ATIcode"/>
        <w:ind w:left="1928"/>
      </w:pPr>
      <w:proofErr w:type="spellStart"/>
      <w:r>
        <w:t>def</w:t>
      </w:r>
      <w:proofErr w:type="spellEnd"/>
      <w:r>
        <w:t xml:space="preserve"> sonicrange2():#</w:t>
      </w:r>
      <w:proofErr w:type="spellStart"/>
      <w:r>
        <w:t>Get</w:t>
      </w:r>
      <w:proofErr w:type="spellEnd"/>
      <w:r>
        <w:t xml:space="preserve"> </w:t>
      </w:r>
      <w:proofErr w:type="spellStart"/>
      <w:r>
        <w:t>right</w:t>
      </w:r>
      <w:proofErr w:type="spellEnd"/>
      <w:r>
        <w:t xml:space="preserve"> </w:t>
      </w:r>
      <w:proofErr w:type="spellStart"/>
      <w:r>
        <w:t>distance</w:t>
      </w:r>
      <w:proofErr w:type="spellEnd"/>
      <w:r>
        <w:t xml:space="preserve"> </w:t>
      </w:r>
      <w:proofErr w:type="spellStart"/>
      <w:r>
        <w:t>value</w:t>
      </w:r>
      <w:proofErr w:type="spellEnd"/>
    </w:p>
    <w:p w14:paraId="7C1E1BEE" w14:textId="77777777" w:rsidR="0033465E" w:rsidRDefault="0033465E" w:rsidP="0033465E">
      <w:pPr>
        <w:pStyle w:val="ATIcode"/>
        <w:ind w:left="1928"/>
      </w:pPr>
      <w:r>
        <w:t xml:space="preserve">        range1 = bus2.read_byte_data(0x70, 2) #</w:t>
      </w:r>
      <w:proofErr w:type="spellStart"/>
      <w:r>
        <w:t>High</w:t>
      </w:r>
      <w:proofErr w:type="spellEnd"/>
      <w:r>
        <w:t xml:space="preserve"> </w:t>
      </w:r>
      <w:proofErr w:type="spellStart"/>
      <w:r>
        <w:t>Byte</w:t>
      </w:r>
      <w:proofErr w:type="spellEnd"/>
    </w:p>
    <w:p w14:paraId="2A227206" w14:textId="77777777" w:rsidR="0033465E" w:rsidRDefault="0033465E" w:rsidP="0033465E">
      <w:pPr>
        <w:pStyle w:val="ATIcode"/>
        <w:ind w:left="1928"/>
      </w:pPr>
      <w:r>
        <w:t xml:space="preserve">        range2 = bus2.read_byte_data(0x70, 3) #</w:t>
      </w:r>
      <w:proofErr w:type="spellStart"/>
      <w:r>
        <w:t>Low</w:t>
      </w:r>
      <w:proofErr w:type="spellEnd"/>
      <w:r>
        <w:t xml:space="preserve"> </w:t>
      </w:r>
      <w:proofErr w:type="spellStart"/>
      <w:r>
        <w:t>Byte</w:t>
      </w:r>
      <w:proofErr w:type="spellEnd"/>
    </w:p>
    <w:p w14:paraId="067D0DB3" w14:textId="77777777" w:rsidR="0033465E" w:rsidRDefault="0033465E" w:rsidP="0033465E">
      <w:pPr>
        <w:pStyle w:val="ATIcode"/>
        <w:ind w:left="1928"/>
      </w:pPr>
      <w:r>
        <w:t xml:space="preserve">        range3 = (range1 &lt;&lt; 8) + range2</w:t>
      </w:r>
    </w:p>
    <w:p w14:paraId="06834461" w14:textId="77777777" w:rsidR="0033465E" w:rsidRDefault="0033465E" w:rsidP="0033465E">
      <w:pPr>
        <w:pStyle w:val="ATIcode"/>
        <w:ind w:left="1928"/>
      </w:pPr>
      <w:r>
        <w:t xml:space="preserve">        </w:t>
      </w:r>
      <w:proofErr w:type="spellStart"/>
      <w:r>
        <w:t>return</w:t>
      </w:r>
      <w:proofErr w:type="spellEnd"/>
      <w:r>
        <w:t xml:space="preserve"> range3</w:t>
      </w:r>
    </w:p>
    <w:p w14:paraId="74E2E120" w14:textId="77777777" w:rsidR="0033465E" w:rsidRDefault="0033465E" w:rsidP="0033465E">
      <w:pPr>
        <w:pStyle w:val="ATIcode"/>
        <w:ind w:left="1928"/>
      </w:pPr>
      <w:r>
        <w:t xml:space="preserve">        </w:t>
      </w:r>
    </w:p>
    <w:p w14:paraId="3EE3890D" w14:textId="77777777" w:rsidR="0033465E" w:rsidRDefault="0033465E" w:rsidP="0033465E">
      <w:pPr>
        <w:pStyle w:val="ATIcode"/>
        <w:ind w:left="1928"/>
      </w:pPr>
      <w:proofErr w:type="spellStart"/>
      <w:r>
        <w:t>def</w:t>
      </w:r>
      <w:proofErr w:type="spellEnd"/>
      <w:r>
        <w:t xml:space="preserve"> </w:t>
      </w:r>
      <w:proofErr w:type="spellStart"/>
      <w:r>
        <w:t>GetSonarSensorData</w:t>
      </w:r>
      <w:proofErr w:type="spellEnd"/>
      <w:r>
        <w:t>():</w:t>
      </w:r>
    </w:p>
    <w:p w14:paraId="3A0D9E73" w14:textId="77777777" w:rsidR="0033465E" w:rsidRDefault="0033465E" w:rsidP="0033465E">
      <w:pPr>
        <w:pStyle w:val="ATIcode"/>
        <w:ind w:left="1928"/>
      </w:pPr>
      <w:r>
        <w:t xml:space="preserve">    </w:t>
      </w:r>
      <w:proofErr w:type="spellStart"/>
      <w:r>
        <w:t>global</w:t>
      </w:r>
      <w:proofErr w:type="spellEnd"/>
      <w:r>
        <w:t xml:space="preserve"> </w:t>
      </w:r>
      <w:proofErr w:type="spellStart"/>
      <w:r>
        <w:t>rng_left</w:t>
      </w:r>
      <w:proofErr w:type="spellEnd"/>
    </w:p>
    <w:p w14:paraId="37847CBE" w14:textId="77777777" w:rsidR="0033465E" w:rsidRDefault="0033465E" w:rsidP="0033465E">
      <w:pPr>
        <w:pStyle w:val="ATIcode"/>
        <w:ind w:left="1928"/>
      </w:pPr>
      <w:r>
        <w:t xml:space="preserve">    </w:t>
      </w:r>
      <w:proofErr w:type="spellStart"/>
      <w:r>
        <w:t>global</w:t>
      </w:r>
      <w:proofErr w:type="spellEnd"/>
      <w:r>
        <w:t xml:space="preserve"> </w:t>
      </w:r>
      <w:proofErr w:type="spellStart"/>
      <w:r>
        <w:t>rng_right</w:t>
      </w:r>
      <w:proofErr w:type="spellEnd"/>
    </w:p>
    <w:p w14:paraId="70B24C21" w14:textId="77777777" w:rsidR="0033465E" w:rsidRDefault="0033465E" w:rsidP="0033465E">
      <w:pPr>
        <w:pStyle w:val="ATIcode"/>
        <w:ind w:left="1928"/>
      </w:pPr>
    </w:p>
    <w:p w14:paraId="031F764B" w14:textId="77777777" w:rsidR="0033465E" w:rsidRDefault="0033465E" w:rsidP="0033465E">
      <w:pPr>
        <w:pStyle w:val="ATIcode"/>
        <w:ind w:left="1928"/>
      </w:pPr>
      <w:r>
        <w:t xml:space="preserve">    </w:t>
      </w:r>
      <w:proofErr w:type="spellStart"/>
      <w:r>
        <w:t>write_byte</w:t>
      </w:r>
      <w:proofErr w:type="spellEnd"/>
      <w:r>
        <w:t>(0x51)</w:t>
      </w:r>
    </w:p>
    <w:p w14:paraId="6909C8BA" w14:textId="77777777" w:rsidR="0033465E" w:rsidRDefault="0033465E" w:rsidP="0033465E">
      <w:pPr>
        <w:pStyle w:val="ATIcode"/>
        <w:ind w:left="1928"/>
      </w:pPr>
      <w:r>
        <w:t xml:space="preserve">    </w:t>
      </w:r>
      <w:proofErr w:type="spellStart"/>
      <w:r>
        <w:t>time.sleep</w:t>
      </w:r>
      <w:proofErr w:type="spellEnd"/>
      <w:r>
        <w:t>(0.1)</w:t>
      </w:r>
    </w:p>
    <w:p w14:paraId="37666B3A" w14:textId="77777777" w:rsidR="0033465E" w:rsidRDefault="0033465E" w:rsidP="0033465E">
      <w:pPr>
        <w:pStyle w:val="ATIcode"/>
        <w:ind w:left="1928"/>
      </w:pPr>
      <w:r>
        <w:t xml:space="preserve">    </w:t>
      </w:r>
    </w:p>
    <w:p w14:paraId="6F2C70E0" w14:textId="77777777" w:rsidR="0033465E" w:rsidRDefault="0033465E" w:rsidP="0033465E">
      <w:pPr>
        <w:pStyle w:val="ATIcode"/>
        <w:ind w:left="1928"/>
      </w:pPr>
      <w:r>
        <w:t xml:space="preserve">    </w:t>
      </w:r>
      <w:proofErr w:type="spellStart"/>
      <w:r>
        <w:t>rng_left</w:t>
      </w:r>
      <w:proofErr w:type="spellEnd"/>
      <w:r>
        <w:t xml:space="preserve"> = sonicrange1()</w:t>
      </w:r>
    </w:p>
    <w:p w14:paraId="16F3354B" w14:textId="77777777" w:rsidR="0033465E" w:rsidRDefault="0033465E" w:rsidP="0033465E">
      <w:pPr>
        <w:pStyle w:val="ATIcode"/>
        <w:ind w:left="1928"/>
      </w:pPr>
      <w:r>
        <w:t xml:space="preserve">    </w:t>
      </w:r>
      <w:proofErr w:type="spellStart"/>
      <w:r>
        <w:t>rng_right</w:t>
      </w:r>
      <w:proofErr w:type="spellEnd"/>
      <w:r>
        <w:t xml:space="preserve"> = sonicrange2()</w:t>
      </w:r>
    </w:p>
    <w:p w14:paraId="0B5031BA" w14:textId="77777777" w:rsidR="0033465E" w:rsidRDefault="0033465E" w:rsidP="0033465E">
      <w:pPr>
        <w:pStyle w:val="ATIcode"/>
        <w:ind w:left="1928"/>
      </w:pPr>
    </w:p>
    <w:p w14:paraId="1E9057E2" w14:textId="77777777" w:rsidR="0033465E" w:rsidRDefault="0033465E" w:rsidP="0033465E">
      <w:pPr>
        <w:pStyle w:val="ATIcode"/>
        <w:ind w:left="1928"/>
      </w:pPr>
      <w:r>
        <w:t xml:space="preserve">    </w:t>
      </w:r>
      <w:proofErr w:type="spellStart"/>
      <w:r>
        <w:t>return</w:t>
      </w:r>
      <w:proofErr w:type="spellEnd"/>
      <w:r>
        <w:t xml:space="preserve"> 1</w:t>
      </w:r>
    </w:p>
    <w:p w14:paraId="22882C21" w14:textId="77777777" w:rsidR="0033465E" w:rsidRDefault="0033465E" w:rsidP="0033465E">
      <w:pPr>
        <w:rPr>
          <w:rFonts w:ascii="Consolas" w:eastAsia="Calibri" w:hAnsi="Consolas"/>
          <w:sz w:val="20"/>
          <w:szCs w:val="22"/>
        </w:rPr>
      </w:pPr>
      <w:bookmarkStart w:id="103" w:name="_Toc451800233"/>
    </w:p>
    <w:p w14:paraId="4084C284" w14:textId="77777777" w:rsidR="00880267" w:rsidRDefault="00880267" w:rsidP="0033465E">
      <w:pPr>
        <w:rPr>
          <w:rFonts w:ascii="Consolas" w:eastAsia="Calibri" w:hAnsi="Consolas"/>
          <w:sz w:val="20"/>
          <w:szCs w:val="22"/>
        </w:rPr>
        <w:sectPr w:rsidR="00880267" w:rsidSect="003C451D">
          <w:footnotePr>
            <w:numRestart w:val="eachPage"/>
          </w:footnotePr>
          <w:pgSz w:w="11907" w:h="16840" w:code="9"/>
          <w:pgMar w:top="1418" w:right="1701" w:bottom="1418" w:left="1701" w:header="709" w:footer="851" w:gutter="0"/>
          <w:cols w:space="708"/>
        </w:sectPr>
      </w:pPr>
    </w:p>
    <w:p w14:paraId="5D11BC36" w14:textId="036B255B" w:rsidR="0033465E" w:rsidRDefault="0033465E" w:rsidP="0033465E">
      <w:pPr>
        <w:rPr>
          <w:rFonts w:ascii="Consolas" w:eastAsia="Calibri" w:hAnsi="Consolas"/>
          <w:sz w:val="20"/>
          <w:szCs w:val="22"/>
        </w:rPr>
      </w:pPr>
    </w:p>
    <w:p w14:paraId="2DAE0A2D" w14:textId="49ECC95D" w:rsidR="00843D34" w:rsidRDefault="00843D34" w:rsidP="00843D34">
      <w:pPr>
        <w:pStyle w:val="Headingunnumber"/>
      </w:pPr>
      <w:bookmarkStart w:id="104" w:name="_Toc452756715"/>
      <w:bookmarkStart w:id="105" w:name="_Toc453336805"/>
      <w:r>
        <w:t>Lisa 5 –</w:t>
      </w:r>
      <w:proofErr w:type="spellStart"/>
      <w:r>
        <w:t>Python</w:t>
      </w:r>
      <w:proofErr w:type="spellEnd"/>
      <w:r>
        <w:t xml:space="preserve"> põhitsükkel</w:t>
      </w:r>
      <w:bookmarkEnd w:id="104"/>
      <w:bookmarkEnd w:id="105"/>
    </w:p>
    <w:p w14:paraId="08C93C97" w14:textId="77777777" w:rsidR="00843D34" w:rsidRDefault="00843D34" w:rsidP="00843D34">
      <w:pPr>
        <w:pStyle w:val="ATIcode"/>
        <w:ind w:left="0"/>
      </w:pPr>
      <w:proofErr w:type="spellStart"/>
      <w:r>
        <w:t>while</w:t>
      </w:r>
      <w:proofErr w:type="spellEnd"/>
      <w:r>
        <w:t xml:space="preserve"> </w:t>
      </w:r>
      <w:proofErr w:type="spellStart"/>
      <w:r>
        <w:t>True</w:t>
      </w:r>
      <w:proofErr w:type="spellEnd"/>
      <w:r>
        <w:t>:</w:t>
      </w:r>
    </w:p>
    <w:p w14:paraId="2B2610F9" w14:textId="77777777" w:rsidR="00843D34" w:rsidRDefault="00843D34" w:rsidP="00843D34">
      <w:pPr>
        <w:pStyle w:val="ATIcode"/>
        <w:ind w:left="0"/>
      </w:pPr>
      <w:r>
        <w:t xml:space="preserve">   </w:t>
      </w:r>
      <w:proofErr w:type="spellStart"/>
      <w:r>
        <w:t>soundAngleAVR</w:t>
      </w:r>
      <w:proofErr w:type="spellEnd"/>
      <w:r>
        <w:t xml:space="preserve">, </w:t>
      </w:r>
      <w:proofErr w:type="spellStart"/>
      <w:r>
        <w:t>soundDirectionAVR</w:t>
      </w:r>
      <w:proofErr w:type="spellEnd"/>
      <w:r>
        <w:t xml:space="preserve"> = 0, 0</w:t>
      </w:r>
    </w:p>
    <w:p w14:paraId="6E65E90F" w14:textId="77777777" w:rsidR="00843D34" w:rsidRDefault="00843D34" w:rsidP="00843D34">
      <w:pPr>
        <w:pStyle w:val="ATIcode"/>
        <w:ind w:left="0"/>
      </w:pPr>
      <w:r>
        <w:t xml:space="preserve">   </w:t>
      </w:r>
      <w:r w:rsidRPr="00B46522">
        <w:t xml:space="preserve">#Monitore </w:t>
      </w:r>
      <w:proofErr w:type="spellStart"/>
      <w:r w:rsidRPr="00B46522">
        <w:t>volume</w:t>
      </w:r>
      <w:proofErr w:type="spellEnd"/>
      <w:r w:rsidRPr="00B46522">
        <w:t xml:space="preserve"> </w:t>
      </w:r>
      <w:proofErr w:type="spellStart"/>
      <w:r w:rsidRPr="00B46522">
        <w:t>level</w:t>
      </w:r>
      <w:proofErr w:type="spellEnd"/>
      <w:r w:rsidRPr="00B46522">
        <w:t xml:space="preserve"> (</w:t>
      </w:r>
      <w:proofErr w:type="spellStart"/>
      <w:r w:rsidRPr="00B46522">
        <w:t>Follow</w:t>
      </w:r>
      <w:proofErr w:type="spellEnd"/>
      <w:r w:rsidRPr="00B46522">
        <w:t xml:space="preserve"> </w:t>
      </w:r>
      <w:proofErr w:type="spellStart"/>
      <w:r w:rsidRPr="00B46522">
        <w:t>sounds</w:t>
      </w:r>
      <w:proofErr w:type="spellEnd"/>
      <w:r w:rsidRPr="00B46522">
        <w:t xml:space="preserve"> </w:t>
      </w:r>
      <w:proofErr w:type="spellStart"/>
      <w:r w:rsidRPr="00B46522">
        <w:t>that</w:t>
      </w:r>
      <w:proofErr w:type="spellEnd"/>
      <w:r w:rsidRPr="00B46522">
        <w:t xml:space="preserve"> are </w:t>
      </w:r>
      <w:proofErr w:type="spellStart"/>
      <w:r w:rsidRPr="00B46522">
        <w:t>louder</w:t>
      </w:r>
      <w:proofErr w:type="spellEnd"/>
      <w:r w:rsidRPr="00B46522">
        <w:t xml:space="preserve"> </w:t>
      </w:r>
      <w:proofErr w:type="spellStart"/>
      <w:r w:rsidRPr="00B46522">
        <w:t>than</w:t>
      </w:r>
      <w:proofErr w:type="spellEnd"/>
      <w:r w:rsidRPr="00B46522">
        <w:t xml:space="preserve"> </w:t>
      </w:r>
      <w:proofErr w:type="spellStart"/>
      <w:r w:rsidRPr="00B46522">
        <w:t>servos</w:t>
      </w:r>
      <w:proofErr w:type="spellEnd"/>
      <w:r w:rsidRPr="00B46522">
        <w:t>)</w:t>
      </w:r>
    </w:p>
    <w:p w14:paraId="56AAE506" w14:textId="77777777" w:rsidR="00843D34" w:rsidRDefault="00843D34" w:rsidP="00843D34">
      <w:pPr>
        <w:pStyle w:val="ATIcode"/>
        <w:ind w:left="0"/>
      </w:pPr>
      <w:r>
        <w:t xml:space="preserve">   </w:t>
      </w:r>
      <w:proofErr w:type="spellStart"/>
      <w:r>
        <w:t>for</w:t>
      </w:r>
      <w:proofErr w:type="spellEnd"/>
      <w:r>
        <w:t xml:space="preserve"> i in range(2):  # </w:t>
      </w:r>
      <w:proofErr w:type="spellStart"/>
      <w:r>
        <w:t>Get</w:t>
      </w:r>
      <w:proofErr w:type="spellEnd"/>
      <w:r>
        <w:t xml:space="preserve"> 2 </w:t>
      </w:r>
      <w:proofErr w:type="spellStart"/>
      <w:r>
        <w:t>volume</w:t>
      </w:r>
      <w:proofErr w:type="spellEnd"/>
      <w:r>
        <w:t xml:space="preserve"> </w:t>
      </w:r>
      <w:proofErr w:type="spellStart"/>
      <w:r>
        <w:t>readings</w:t>
      </w:r>
      <w:proofErr w:type="spellEnd"/>
      <w:r>
        <w:t xml:space="preserve"> and </w:t>
      </w:r>
      <w:proofErr w:type="spellStart"/>
      <w:r>
        <w:t>add</w:t>
      </w:r>
      <w:proofErr w:type="spellEnd"/>
      <w:r>
        <w:t xml:space="preserve"> </w:t>
      </w:r>
      <w:proofErr w:type="spellStart"/>
      <w:r>
        <w:t>them</w:t>
      </w:r>
      <w:proofErr w:type="spellEnd"/>
      <w:r>
        <w:t xml:space="preserve"> </w:t>
      </w:r>
      <w:proofErr w:type="spellStart"/>
      <w:r>
        <w:t>together</w:t>
      </w:r>
      <w:proofErr w:type="spellEnd"/>
    </w:p>
    <w:p w14:paraId="75210BB1" w14:textId="77777777" w:rsidR="00843D34" w:rsidRDefault="00843D34" w:rsidP="00843D34">
      <w:pPr>
        <w:pStyle w:val="ATIcode"/>
        <w:ind w:left="0"/>
      </w:pPr>
      <w:r>
        <w:t xml:space="preserve">       </w:t>
      </w:r>
      <w:proofErr w:type="spellStart"/>
      <w:r>
        <w:t>getMicData</w:t>
      </w:r>
      <w:proofErr w:type="spellEnd"/>
      <w:r>
        <w:t>()</w:t>
      </w:r>
    </w:p>
    <w:p w14:paraId="0FCA7074" w14:textId="77777777" w:rsidR="00843D34" w:rsidRDefault="00843D34" w:rsidP="00843D34">
      <w:pPr>
        <w:pStyle w:val="ATIcode"/>
        <w:ind w:left="0"/>
      </w:pPr>
      <w:r>
        <w:t xml:space="preserve">       </w:t>
      </w:r>
      <w:proofErr w:type="spellStart"/>
      <w:r>
        <w:t>soundDirectionAVR</w:t>
      </w:r>
      <w:proofErr w:type="spellEnd"/>
      <w:r>
        <w:t xml:space="preserve"> = </w:t>
      </w:r>
      <w:proofErr w:type="spellStart"/>
      <w:r>
        <w:t>soundDirectionAVR</w:t>
      </w:r>
      <w:proofErr w:type="spellEnd"/>
      <w:r>
        <w:t xml:space="preserve"> + </w:t>
      </w:r>
      <w:proofErr w:type="spellStart"/>
      <w:r>
        <w:t>soundDirection</w:t>
      </w:r>
      <w:proofErr w:type="spellEnd"/>
    </w:p>
    <w:p w14:paraId="6448BC06" w14:textId="77777777" w:rsidR="00843D34" w:rsidRDefault="00843D34" w:rsidP="00843D34">
      <w:pPr>
        <w:pStyle w:val="ATIcode"/>
        <w:ind w:left="0"/>
      </w:pPr>
      <w:r>
        <w:t xml:space="preserve">       </w:t>
      </w:r>
      <w:proofErr w:type="spellStart"/>
      <w:r>
        <w:t>soundAngleAVR</w:t>
      </w:r>
      <w:proofErr w:type="spellEnd"/>
      <w:r>
        <w:t xml:space="preserve"> = </w:t>
      </w:r>
      <w:proofErr w:type="spellStart"/>
      <w:r>
        <w:t>soundAngleAVR</w:t>
      </w:r>
      <w:proofErr w:type="spellEnd"/>
      <w:r>
        <w:t xml:space="preserve"> + </w:t>
      </w:r>
      <w:proofErr w:type="spellStart"/>
      <w:r>
        <w:t>soundAngle</w:t>
      </w:r>
      <w:proofErr w:type="spellEnd"/>
    </w:p>
    <w:p w14:paraId="5562209F" w14:textId="77777777" w:rsidR="00843D34" w:rsidRDefault="00843D34" w:rsidP="00843D34">
      <w:pPr>
        <w:pStyle w:val="ATIcode"/>
        <w:ind w:left="0"/>
      </w:pPr>
      <w:r>
        <w:t xml:space="preserve">   </w:t>
      </w:r>
      <w:proofErr w:type="spellStart"/>
      <w:r>
        <w:t>soundAngle</w:t>
      </w:r>
      <w:proofErr w:type="spellEnd"/>
      <w:r>
        <w:t xml:space="preserve"> = </w:t>
      </w:r>
      <w:proofErr w:type="spellStart"/>
      <w:r>
        <w:t>soundAngleAVR</w:t>
      </w:r>
      <w:proofErr w:type="spellEnd"/>
      <w:r>
        <w:t xml:space="preserve"> / 2</w:t>
      </w:r>
    </w:p>
    <w:p w14:paraId="308A69ED" w14:textId="77777777" w:rsidR="00843D34" w:rsidRDefault="00843D34" w:rsidP="00843D34">
      <w:pPr>
        <w:pStyle w:val="ATIcode"/>
        <w:ind w:left="0"/>
      </w:pPr>
      <w:r>
        <w:t xml:space="preserve">   </w:t>
      </w:r>
      <w:proofErr w:type="spellStart"/>
      <w:r>
        <w:t>soundDirection</w:t>
      </w:r>
      <w:proofErr w:type="spellEnd"/>
      <w:r>
        <w:t xml:space="preserve"> = </w:t>
      </w:r>
      <w:proofErr w:type="spellStart"/>
      <w:r>
        <w:t>soundDirectionAVR</w:t>
      </w:r>
      <w:proofErr w:type="spellEnd"/>
      <w:r>
        <w:t xml:space="preserve"> / 2</w:t>
      </w:r>
    </w:p>
    <w:p w14:paraId="490E6DBB" w14:textId="77777777" w:rsidR="00843D34" w:rsidRDefault="00843D34" w:rsidP="00843D34">
      <w:pPr>
        <w:pStyle w:val="ATIcode"/>
        <w:ind w:left="0"/>
      </w:pPr>
      <w:r>
        <w:t xml:space="preserve">   </w:t>
      </w:r>
      <w:proofErr w:type="spellStart"/>
      <w:r>
        <w:t>GetSonarSensorData</w:t>
      </w:r>
      <w:proofErr w:type="spellEnd"/>
      <w:r>
        <w:t xml:space="preserve">()  # </w:t>
      </w:r>
      <w:proofErr w:type="spellStart"/>
      <w:r>
        <w:t>Get</w:t>
      </w:r>
      <w:proofErr w:type="spellEnd"/>
      <w:r>
        <w:t xml:space="preserve"> </w:t>
      </w:r>
      <w:proofErr w:type="spellStart"/>
      <w:r>
        <w:t>ultrasonic</w:t>
      </w:r>
      <w:proofErr w:type="spellEnd"/>
      <w:r>
        <w:t xml:space="preserve"> </w:t>
      </w:r>
      <w:proofErr w:type="spellStart"/>
      <w:r>
        <w:t>data</w:t>
      </w:r>
      <w:proofErr w:type="spellEnd"/>
      <w:r>
        <w:t xml:space="preserve"> </w:t>
      </w:r>
    </w:p>
    <w:p w14:paraId="49948775" w14:textId="77777777" w:rsidR="00843D34" w:rsidRDefault="00843D34" w:rsidP="00843D34">
      <w:pPr>
        <w:pStyle w:val="ATIcode"/>
        <w:ind w:left="0"/>
      </w:pPr>
      <w:r>
        <w:t xml:space="preserve">   </w:t>
      </w:r>
      <w:proofErr w:type="spellStart"/>
      <w:r>
        <w:t>if</w:t>
      </w:r>
      <w:proofErr w:type="spellEnd"/>
      <w:r>
        <w:t xml:space="preserve"> 0.015381 &gt;= </w:t>
      </w:r>
      <w:proofErr w:type="spellStart"/>
      <w:r>
        <w:t>soundLevelFront</w:t>
      </w:r>
      <w:proofErr w:type="spellEnd"/>
      <w:r>
        <w:t xml:space="preserve"> and </w:t>
      </w:r>
      <w:proofErr w:type="spellStart"/>
      <w:r>
        <w:t>soundLevelFront</w:t>
      </w:r>
      <w:proofErr w:type="spellEnd"/>
      <w:r>
        <w:t xml:space="preserve"> &gt;= -0.015137:  # Front</w:t>
      </w:r>
    </w:p>
    <w:p w14:paraId="621D7C40" w14:textId="77777777" w:rsidR="00843D34" w:rsidRDefault="00843D34" w:rsidP="00843D34">
      <w:pPr>
        <w:pStyle w:val="ATIcode"/>
        <w:ind w:left="0"/>
      </w:pPr>
      <w:r>
        <w:t xml:space="preserve">       </w:t>
      </w:r>
      <w:proofErr w:type="spellStart"/>
      <w:r>
        <w:t>sound</w:t>
      </w:r>
      <w:proofErr w:type="spellEnd"/>
      <w:r>
        <w:t xml:space="preserve"> = </w:t>
      </w:r>
      <w:proofErr w:type="spellStart"/>
      <w:r>
        <w:t>soundLevelSide</w:t>
      </w:r>
      <w:proofErr w:type="spellEnd"/>
      <w:r>
        <w:t xml:space="preserve"> &gt; 0.004883 </w:t>
      </w:r>
      <w:proofErr w:type="spellStart"/>
      <w:r>
        <w:t>or</w:t>
      </w:r>
      <w:proofErr w:type="spellEnd"/>
      <w:r>
        <w:t xml:space="preserve"> </w:t>
      </w:r>
      <w:proofErr w:type="spellStart"/>
      <w:r>
        <w:t>soundLevelSide</w:t>
      </w:r>
      <w:proofErr w:type="spellEnd"/>
      <w:r>
        <w:t xml:space="preserve"> &lt; -0.015137</w:t>
      </w:r>
    </w:p>
    <w:p w14:paraId="2034A0E8" w14:textId="77777777" w:rsidR="00843D34" w:rsidRDefault="00843D34" w:rsidP="00843D34">
      <w:pPr>
        <w:pStyle w:val="ATIcode"/>
        <w:ind w:left="0"/>
      </w:pPr>
      <w:r>
        <w:t xml:space="preserve">   </w:t>
      </w:r>
      <w:proofErr w:type="spellStart"/>
      <w:r>
        <w:t>else</w:t>
      </w:r>
      <w:proofErr w:type="spellEnd"/>
      <w:r>
        <w:t>:</w:t>
      </w:r>
    </w:p>
    <w:p w14:paraId="1E0DAF36" w14:textId="77777777" w:rsidR="00843D34" w:rsidRDefault="00843D34" w:rsidP="00843D34">
      <w:pPr>
        <w:pStyle w:val="ATIcode"/>
        <w:ind w:left="0"/>
      </w:pPr>
      <w:r>
        <w:t xml:space="preserve">       </w:t>
      </w:r>
      <w:proofErr w:type="spellStart"/>
      <w:r>
        <w:t>sound</w:t>
      </w:r>
      <w:proofErr w:type="spellEnd"/>
      <w:r>
        <w:t xml:space="preserve"> = </w:t>
      </w:r>
      <w:proofErr w:type="spellStart"/>
      <w:r>
        <w:t>True</w:t>
      </w:r>
      <w:proofErr w:type="spellEnd"/>
      <w:r>
        <w:t xml:space="preserve">  # </w:t>
      </w:r>
      <w:proofErr w:type="spellStart"/>
      <w:r>
        <w:t>Follow</w:t>
      </w:r>
      <w:proofErr w:type="spellEnd"/>
      <w:r>
        <w:t xml:space="preserve"> </w:t>
      </w:r>
      <w:proofErr w:type="spellStart"/>
      <w:r>
        <w:t>the</w:t>
      </w:r>
      <w:proofErr w:type="spellEnd"/>
      <w:r>
        <w:t xml:space="preserve"> </w:t>
      </w:r>
      <w:proofErr w:type="spellStart"/>
      <w:r>
        <w:t>sound</w:t>
      </w:r>
      <w:proofErr w:type="spellEnd"/>
    </w:p>
    <w:p w14:paraId="0E0776AC" w14:textId="77777777" w:rsidR="00843D34" w:rsidRDefault="00843D34" w:rsidP="00843D34">
      <w:pPr>
        <w:pStyle w:val="ATIcode"/>
        <w:ind w:left="0"/>
      </w:pPr>
      <w:r>
        <w:t xml:space="preserve">   </w:t>
      </w:r>
      <w:proofErr w:type="spellStart"/>
      <w:r>
        <w:t>if</w:t>
      </w:r>
      <w:proofErr w:type="spellEnd"/>
      <w:r>
        <w:t xml:space="preserve"> </w:t>
      </w:r>
      <w:proofErr w:type="spellStart"/>
      <w:r>
        <w:t>not</w:t>
      </w:r>
      <w:proofErr w:type="spellEnd"/>
      <w:r>
        <w:t xml:space="preserve"> </w:t>
      </w:r>
      <w:proofErr w:type="spellStart"/>
      <w:r>
        <w:t>sound</w:t>
      </w:r>
      <w:proofErr w:type="spellEnd"/>
      <w:r>
        <w:t xml:space="preserve">:  # </w:t>
      </w:r>
      <w:proofErr w:type="spellStart"/>
      <w:r>
        <w:t>If</w:t>
      </w:r>
      <w:proofErr w:type="spellEnd"/>
      <w:r>
        <w:t xml:space="preserve"> </w:t>
      </w:r>
      <w:proofErr w:type="spellStart"/>
      <w:r>
        <w:t>volume</w:t>
      </w:r>
      <w:proofErr w:type="spellEnd"/>
      <w:r>
        <w:t xml:space="preserve"> </w:t>
      </w:r>
      <w:proofErr w:type="spellStart"/>
      <w:r>
        <w:t>level</w:t>
      </w:r>
      <w:proofErr w:type="spellEnd"/>
      <w:r>
        <w:t xml:space="preserve"> </w:t>
      </w:r>
      <w:proofErr w:type="spellStart"/>
      <w:r>
        <w:t>is</w:t>
      </w:r>
      <w:proofErr w:type="spellEnd"/>
      <w:r>
        <w:t xml:space="preserve"> </w:t>
      </w:r>
      <w:proofErr w:type="spellStart"/>
      <w:r>
        <w:t>lower</w:t>
      </w:r>
      <w:proofErr w:type="spellEnd"/>
      <w:r>
        <w:t xml:space="preserve"> </w:t>
      </w:r>
      <w:proofErr w:type="spellStart"/>
      <w:r>
        <w:t>than</w:t>
      </w:r>
      <w:proofErr w:type="spellEnd"/>
      <w:r>
        <w:t xml:space="preserve"> </w:t>
      </w:r>
      <w:proofErr w:type="spellStart"/>
      <w:r>
        <w:t>servos</w:t>
      </w:r>
      <w:proofErr w:type="spellEnd"/>
      <w:r>
        <w:t xml:space="preserve"> </w:t>
      </w:r>
      <w:proofErr w:type="spellStart"/>
      <w:r>
        <w:t>then</w:t>
      </w:r>
      <w:proofErr w:type="spellEnd"/>
      <w:r>
        <w:t xml:space="preserve"> STOP</w:t>
      </w:r>
    </w:p>
    <w:p w14:paraId="4F6065F9" w14:textId="77777777" w:rsidR="00843D34" w:rsidRDefault="00843D34" w:rsidP="00843D34">
      <w:pPr>
        <w:pStyle w:val="ATIcode"/>
        <w:ind w:left="0"/>
      </w:pPr>
      <w:r>
        <w:t xml:space="preserve">       </w:t>
      </w:r>
      <w:proofErr w:type="spellStart"/>
      <w:r>
        <w:t>leftSpeed</w:t>
      </w:r>
      <w:proofErr w:type="spellEnd"/>
      <w:r>
        <w:t xml:space="preserve">, </w:t>
      </w:r>
      <w:proofErr w:type="spellStart"/>
      <w:r>
        <w:t>rightSpeed</w:t>
      </w:r>
      <w:proofErr w:type="spellEnd"/>
      <w:r>
        <w:t xml:space="preserve"> = 0, 0</w:t>
      </w:r>
    </w:p>
    <w:p w14:paraId="4034D1DB" w14:textId="77777777" w:rsidR="00843D34" w:rsidRDefault="00843D34" w:rsidP="00843D34">
      <w:pPr>
        <w:pStyle w:val="ATIcode"/>
        <w:ind w:left="0"/>
      </w:pPr>
      <w:r>
        <w:t xml:space="preserve">   </w:t>
      </w:r>
      <w:proofErr w:type="spellStart"/>
      <w:r>
        <w:t>else</w:t>
      </w:r>
      <w:proofErr w:type="spellEnd"/>
      <w:r>
        <w:t xml:space="preserve">:  # </w:t>
      </w:r>
      <w:proofErr w:type="spellStart"/>
      <w:r>
        <w:t>Else</w:t>
      </w:r>
      <w:proofErr w:type="spellEnd"/>
      <w:r>
        <w:t xml:space="preserve"> </w:t>
      </w:r>
      <w:proofErr w:type="spellStart"/>
      <w:r>
        <w:t>follow</w:t>
      </w:r>
      <w:proofErr w:type="spellEnd"/>
      <w:r>
        <w:t xml:space="preserve"> </w:t>
      </w:r>
      <w:proofErr w:type="spellStart"/>
      <w:r>
        <w:t>sound</w:t>
      </w:r>
      <w:proofErr w:type="spellEnd"/>
    </w:p>
    <w:p w14:paraId="45639494" w14:textId="77777777" w:rsidR="00843D34" w:rsidRDefault="00843D34" w:rsidP="00843D34">
      <w:pPr>
        <w:pStyle w:val="ATIcode"/>
        <w:ind w:left="0"/>
      </w:pPr>
      <w:r>
        <w:t xml:space="preserve">       </w:t>
      </w:r>
      <w:proofErr w:type="spellStart"/>
      <w:r>
        <w:t>if</w:t>
      </w:r>
      <w:proofErr w:type="spellEnd"/>
      <w:r>
        <w:t xml:space="preserve"> </w:t>
      </w:r>
      <w:proofErr w:type="spellStart"/>
      <w:r>
        <w:t>soundAngle</w:t>
      </w:r>
      <w:proofErr w:type="spellEnd"/>
      <w:r>
        <w:t xml:space="preserve"> &gt;= 18:   # </w:t>
      </w:r>
      <w:proofErr w:type="spellStart"/>
      <w:r>
        <w:t>Turn</w:t>
      </w:r>
      <w:proofErr w:type="spellEnd"/>
      <w:r>
        <w:t xml:space="preserve"> </w:t>
      </w:r>
      <w:proofErr w:type="spellStart"/>
      <w:r>
        <w:t>right</w:t>
      </w:r>
      <w:proofErr w:type="spellEnd"/>
      <w:r>
        <w:t xml:space="preserve"> on </w:t>
      </w:r>
      <w:proofErr w:type="spellStart"/>
      <w:r>
        <w:t>the</w:t>
      </w:r>
      <w:proofErr w:type="spellEnd"/>
      <w:r>
        <w:t xml:space="preserve"> </w:t>
      </w:r>
      <w:proofErr w:type="spellStart"/>
      <w:r>
        <w:t>spot</w:t>
      </w:r>
      <w:proofErr w:type="spellEnd"/>
    </w:p>
    <w:p w14:paraId="1847B953" w14:textId="77777777" w:rsidR="00843D34" w:rsidRDefault="00843D34" w:rsidP="00843D34">
      <w:pPr>
        <w:pStyle w:val="ATIcode"/>
        <w:ind w:left="0"/>
      </w:pPr>
      <w:r>
        <w:t xml:space="preserve">           </w:t>
      </w:r>
      <w:proofErr w:type="spellStart"/>
      <w:r>
        <w:t>leftSpeed</w:t>
      </w:r>
      <w:proofErr w:type="spellEnd"/>
      <w:r>
        <w:t xml:space="preserve">, </w:t>
      </w:r>
      <w:proofErr w:type="spellStart"/>
      <w:r>
        <w:t>rightSpeed</w:t>
      </w:r>
      <w:proofErr w:type="spellEnd"/>
      <w:r>
        <w:t xml:space="preserve"> = 100, -100</w:t>
      </w:r>
    </w:p>
    <w:p w14:paraId="129D6A8A" w14:textId="77777777" w:rsidR="00843D34" w:rsidRDefault="00843D34" w:rsidP="00843D34">
      <w:pPr>
        <w:pStyle w:val="ATIcode"/>
        <w:ind w:left="0"/>
      </w:pPr>
      <w:r>
        <w:t xml:space="preserve">       </w:t>
      </w:r>
      <w:proofErr w:type="spellStart"/>
      <w:r>
        <w:t>if</w:t>
      </w:r>
      <w:proofErr w:type="spellEnd"/>
      <w:r>
        <w:t xml:space="preserve"> </w:t>
      </w:r>
      <w:proofErr w:type="spellStart"/>
      <w:r>
        <w:t>soundAngle</w:t>
      </w:r>
      <w:proofErr w:type="spellEnd"/>
      <w:r>
        <w:t xml:space="preserve"> &lt;= -18:  # </w:t>
      </w:r>
      <w:proofErr w:type="spellStart"/>
      <w:r>
        <w:t>Turn</w:t>
      </w:r>
      <w:proofErr w:type="spellEnd"/>
      <w:r>
        <w:t xml:space="preserve"> </w:t>
      </w:r>
      <w:proofErr w:type="spellStart"/>
      <w:r>
        <w:t>left</w:t>
      </w:r>
      <w:proofErr w:type="spellEnd"/>
      <w:r>
        <w:t xml:space="preserve"> on </w:t>
      </w:r>
      <w:proofErr w:type="spellStart"/>
      <w:r>
        <w:t>the</w:t>
      </w:r>
      <w:proofErr w:type="spellEnd"/>
      <w:r>
        <w:t xml:space="preserve"> </w:t>
      </w:r>
      <w:proofErr w:type="spellStart"/>
      <w:r>
        <w:t>spot</w:t>
      </w:r>
      <w:proofErr w:type="spellEnd"/>
    </w:p>
    <w:p w14:paraId="3C0CEB40" w14:textId="77777777" w:rsidR="00843D34" w:rsidRDefault="00843D34" w:rsidP="00843D34">
      <w:pPr>
        <w:pStyle w:val="ATIcode"/>
        <w:ind w:left="0"/>
      </w:pPr>
      <w:r>
        <w:t xml:space="preserve">           </w:t>
      </w:r>
      <w:proofErr w:type="spellStart"/>
      <w:r>
        <w:t>leftSpeed</w:t>
      </w:r>
      <w:proofErr w:type="spellEnd"/>
      <w:r>
        <w:t xml:space="preserve">, </w:t>
      </w:r>
      <w:proofErr w:type="spellStart"/>
      <w:r>
        <w:t>rightSpeed</w:t>
      </w:r>
      <w:proofErr w:type="spellEnd"/>
      <w:r>
        <w:t xml:space="preserve"> = -100, 100</w:t>
      </w:r>
    </w:p>
    <w:p w14:paraId="56A9DC27" w14:textId="77777777" w:rsidR="00843D34" w:rsidRDefault="00843D34" w:rsidP="00843D34">
      <w:pPr>
        <w:pStyle w:val="ATIcode"/>
        <w:ind w:left="0"/>
      </w:pPr>
      <w:r>
        <w:t xml:space="preserve">       </w:t>
      </w:r>
      <w:proofErr w:type="spellStart"/>
      <w:r>
        <w:t>if</w:t>
      </w:r>
      <w:proofErr w:type="spellEnd"/>
      <w:r>
        <w:t xml:space="preserve"> -18 &lt; </w:t>
      </w:r>
      <w:proofErr w:type="spellStart"/>
      <w:r>
        <w:t>soundAngle</w:t>
      </w:r>
      <w:proofErr w:type="spellEnd"/>
      <w:r>
        <w:t xml:space="preserve"> &lt; 18:  # </w:t>
      </w:r>
      <w:proofErr w:type="spellStart"/>
      <w:r>
        <w:t>straight</w:t>
      </w:r>
      <w:proofErr w:type="spellEnd"/>
      <w:r>
        <w:t xml:space="preserve"> </w:t>
      </w:r>
      <w:proofErr w:type="spellStart"/>
      <w:r>
        <w:t>forward</w:t>
      </w:r>
      <w:proofErr w:type="spellEnd"/>
    </w:p>
    <w:p w14:paraId="4D6F9F35" w14:textId="77777777" w:rsidR="00843D34" w:rsidRDefault="00843D34" w:rsidP="00843D34">
      <w:pPr>
        <w:pStyle w:val="ATIcode"/>
        <w:ind w:left="0"/>
      </w:pPr>
      <w:r>
        <w:t xml:space="preserve">           </w:t>
      </w:r>
      <w:proofErr w:type="spellStart"/>
      <w:r>
        <w:t>if</w:t>
      </w:r>
      <w:proofErr w:type="spellEnd"/>
      <w:r>
        <w:t xml:space="preserve"> </w:t>
      </w:r>
      <w:proofErr w:type="spellStart"/>
      <w:r>
        <w:t>soundDirection</w:t>
      </w:r>
      <w:proofErr w:type="spellEnd"/>
      <w:r>
        <w:t xml:space="preserve"> &gt; 0:  # </w:t>
      </w:r>
      <w:proofErr w:type="spellStart"/>
      <w:r>
        <w:t>Check</w:t>
      </w:r>
      <w:proofErr w:type="spellEnd"/>
      <w:r>
        <w:t xml:space="preserve"> </w:t>
      </w:r>
      <w:proofErr w:type="spellStart"/>
      <w:r>
        <w:t>if</w:t>
      </w:r>
      <w:proofErr w:type="spellEnd"/>
      <w:r>
        <w:t xml:space="preserve"> </w:t>
      </w:r>
      <w:proofErr w:type="spellStart"/>
      <w:r>
        <w:t>sound</w:t>
      </w:r>
      <w:proofErr w:type="spellEnd"/>
      <w:r>
        <w:t xml:space="preserve"> </w:t>
      </w:r>
      <w:proofErr w:type="spellStart"/>
      <w:r>
        <w:t>is</w:t>
      </w:r>
      <w:proofErr w:type="spellEnd"/>
      <w:r>
        <w:t xml:space="preserve"> </w:t>
      </w:r>
      <w:proofErr w:type="spellStart"/>
      <w:r>
        <w:t>coming</w:t>
      </w:r>
      <w:proofErr w:type="spellEnd"/>
      <w:r>
        <w:t xml:space="preserve"> </w:t>
      </w:r>
      <w:proofErr w:type="spellStart"/>
      <w:r>
        <w:t>from</w:t>
      </w:r>
      <w:proofErr w:type="spellEnd"/>
      <w:r>
        <w:t xml:space="preserve"> front</w:t>
      </w:r>
    </w:p>
    <w:p w14:paraId="4E3B8254" w14:textId="77777777" w:rsidR="00843D34" w:rsidRDefault="00843D34" w:rsidP="00843D34">
      <w:pPr>
        <w:pStyle w:val="ATIcode"/>
        <w:ind w:left="0"/>
      </w:pPr>
      <w:r>
        <w:t xml:space="preserve">               </w:t>
      </w:r>
      <w:proofErr w:type="spellStart"/>
      <w:r>
        <w:t>if</w:t>
      </w:r>
      <w:proofErr w:type="spellEnd"/>
      <w:r>
        <w:t xml:space="preserve"> </w:t>
      </w:r>
      <w:proofErr w:type="spellStart"/>
      <w:r>
        <w:t>rng_right</w:t>
      </w:r>
      <w:proofErr w:type="spellEnd"/>
      <w:r>
        <w:t xml:space="preserve"> &lt; 20 </w:t>
      </w:r>
      <w:proofErr w:type="spellStart"/>
      <w:r>
        <w:t>or</w:t>
      </w:r>
      <w:proofErr w:type="spellEnd"/>
      <w:r>
        <w:t xml:space="preserve"> </w:t>
      </w:r>
      <w:proofErr w:type="spellStart"/>
      <w:r>
        <w:t>rng_left</w:t>
      </w:r>
      <w:proofErr w:type="spellEnd"/>
      <w:r>
        <w:t xml:space="preserve"> &lt; 20: # </w:t>
      </w:r>
      <w:proofErr w:type="spellStart"/>
      <w:r>
        <w:t>Is</w:t>
      </w:r>
      <w:proofErr w:type="spellEnd"/>
      <w:r>
        <w:t xml:space="preserve"> </w:t>
      </w:r>
      <w:proofErr w:type="spellStart"/>
      <w:r>
        <w:t>path</w:t>
      </w:r>
      <w:proofErr w:type="spellEnd"/>
      <w:r>
        <w:t xml:space="preserve"> </w:t>
      </w:r>
      <w:proofErr w:type="spellStart"/>
      <w:r>
        <w:t>obstructed</w:t>
      </w:r>
      <w:proofErr w:type="spellEnd"/>
      <w:r>
        <w:t>?</w:t>
      </w:r>
    </w:p>
    <w:p w14:paraId="5C03B4B2" w14:textId="77777777" w:rsidR="00843D34" w:rsidRDefault="00843D34" w:rsidP="00843D34">
      <w:pPr>
        <w:pStyle w:val="ATIcode"/>
        <w:ind w:left="0"/>
      </w:pPr>
      <w:r>
        <w:t xml:space="preserve">                   </w:t>
      </w:r>
      <w:proofErr w:type="spellStart"/>
      <w:r>
        <w:t>leftSpeed</w:t>
      </w:r>
      <w:proofErr w:type="spellEnd"/>
      <w:r>
        <w:t xml:space="preserve">, </w:t>
      </w:r>
      <w:proofErr w:type="spellStart"/>
      <w:r>
        <w:t>rightSpeed</w:t>
      </w:r>
      <w:proofErr w:type="spellEnd"/>
      <w:r>
        <w:t xml:space="preserve"> = 0, 0</w:t>
      </w:r>
    </w:p>
    <w:p w14:paraId="1537E4E3" w14:textId="77777777" w:rsidR="00843D34" w:rsidRDefault="00843D34" w:rsidP="00843D34">
      <w:pPr>
        <w:pStyle w:val="ATIcode"/>
        <w:ind w:left="0"/>
      </w:pPr>
      <w:r>
        <w:t xml:space="preserve">               </w:t>
      </w:r>
      <w:proofErr w:type="spellStart"/>
      <w:r>
        <w:t>else</w:t>
      </w:r>
      <w:proofErr w:type="spellEnd"/>
      <w:r>
        <w:t xml:space="preserve">: </w:t>
      </w:r>
    </w:p>
    <w:p w14:paraId="1C54923D" w14:textId="77777777" w:rsidR="00843D34" w:rsidRDefault="00843D34" w:rsidP="00843D34">
      <w:pPr>
        <w:pStyle w:val="ATIcode"/>
        <w:ind w:left="0"/>
      </w:pPr>
      <w:r>
        <w:t xml:space="preserve">                   </w:t>
      </w:r>
      <w:proofErr w:type="spellStart"/>
      <w:r>
        <w:t>leftSpeed</w:t>
      </w:r>
      <w:proofErr w:type="spellEnd"/>
      <w:r>
        <w:t xml:space="preserve">, </w:t>
      </w:r>
      <w:proofErr w:type="spellStart"/>
      <w:r>
        <w:t>rightSpeed</w:t>
      </w:r>
      <w:proofErr w:type="spellEnd"/>
      <w:r>
        <w:t xml:space="preserve"> = 100, 100</w:t>
      </w:r>
    </w:p>
    <w:p w14:paraId="737AE35B" w14:textId="77777777" w:rsidR="00843D34" w:rsidRDefault="00843D34" w:rsidP="00843D34">
      <w:pPr>
        <w:pStyle w:val="ATIcode"/>
        <w:ind w:left="0"/>
      </w:pPr>
      <w:r>
        <w:t xml:space="preserve">           </w:t>
      </w:r>
      <w:proofErr w:type="spellStart"/>
      <w:r>
        <w:t>else</w:t>
      </w:r>
      <w:proofErr w:type="spellEnd"/>
      <w:r>
        <w:t xml:space="preserve">: </w:t>
      </w:r>
    </w:p>
    <w:p w14:paraId="4C7118E9" w14:textId="77777777" w:rsidR="00843D34" w:rsidRDefault="00843D34" w:rsidP="00843D34">
      <w:pPr>
        <w:pStyle w:val="ATIcode"/>
        <w:ind w:left="0"/>
      </w:pPr>
      <w:r>
        <w:t xml:space="preserve">               </w:t>
      </w:r>
      <w:proofErr w:type="spellStart"/>
      <w:r>
        <w:t>if</w:t>
      </w:r>
      <w:proofErr w:type="spellEnd"/>
      <w:r>
        <w:t xml:space="preserve"> </w:t>
      </w:r>
      <w:proofErr w:type="spellStart"/>
      <w:r>
        <w:t>soundAngle</w:t>
      </w:r>
      <w:proofErr w:type="spellEnd"/>
      <w:r>
        <w:t xml:space="preserve"> &lt; 0:</w:t>
      </w:r>
    </w:p>
    <w:p w14:paraId="29D5906B" w14:textId="77777777" w:rsidR="00843D34" w:rsidRDefault="00843D34" w:rsidP="00843D34">
      <w:pPr>
        <w:pStyle w:val="ATIcode"/>
        <w:ind w:left="0"/>
      </w:pPr>
      <w:r>
        <w:t xml:space="preserve">                   </w:t>
      </w:r>
      <w:proofErr w:type="spellStart"/>
      <w:r>
        <w:t>leftSpeed</w:t>
      </w:r>
      <w:proofErr w:type="spellEnd"/>
      <w:r>
        <w:t xml:space="preserve">, </w:t>
      </w:r>
      <w:proofErr w:type="spellStart"/>
      <w:r>
        <w:t>rightSpeed</w:t>
      </w:r>
      <w:proofErr w:type="spellEnd"/>
      <w:r>
        <w:t xml:space="preserve"> = -100, 100 </w:t>
      </w:r>
    </w:p>
    <w:p w14:paraId="01121052" w14:textId="77777777" w:rsidR="00843D34" w:rsidRDefault="00843D34" w:rsidP="00843D34">
      <w:pPr>
        <w:pStyle w:val="ATIcode"/>
        <w:ind w:left="0"/>
      </w:pPr>
      <w:r>
        <w:t xml:space="preserve">               </w:t>
      </w:r>
      <w:proofErr w:type="spellStart"/>
      <w:r>
        <w:t>elif</w:t>
      </w:r>
      <w:proofErr w:type="spellEnd"/>
      <w:r>
        <w:t xml:space="preserve"> </w:t>
      </w:r>
      <w:proofErr w:type="spellStart"/>
      <w:r>
        <w:t>soundAngle</w:t>
      </w:r>
      <w:proofErr w:type="spellEnd"/>
      <w:r>
        <w:t xml:space="preserve"> &gt;= -1:</w:t>
      </w:r>
    </w:p>
    <w:p w14:paraId="2D08DD27" w14:textId="77777777" w:rsidR="00843D34" w:rsidRDefault="00843D34" w:rsidP="00843D34">
      <w:pPr>
        <w:pStyle w:val="ATIcode"/>
        <w:ind w:left="0"/>
      </w:pPr>
      <w:r>
        <w:t xml:space="preserve">                   </w:t>
      </w:r>
      <w:proofErr w:type="spellStart"/>
      <w:r>
        <w:t>leftSpeed</w:t>
      </w:r>
      <w:proofErr w:type="spellEnd"/>
      <w:r>
        <w:t xml:space="preserve">, </w:t>
      </w:r>
      <w:proofErr w:type="spellStart"/>
      <w:r>
        <w:t>rightSpeed</w:t>
      </w:r>
      <w:proofErr w:type="spellEnd"/>
      <w:r>
        <w:t xml:space="preserve"> = 100, -100</w:t>
      </w:r>
    </w:p>
    <w:p w14:paraId="4818DFF5" w14:textId="77777777" w:rsidR="00843D34" w:rsidRDefault="00843D34" w:rsidP="00843D34">
      <w:pPr>
        <w:pStyle w:val="ATIcode"/>
        <w:ind w:left="0"/>
      </w:pPr>
      <w:r>
        <w:t xml:space="preserve">   </w:t>
      </w:r>
      <w:proofErr w:type="spellStart"/>
      <w:r>
        <w:t>MotorSpeed</w:t>
      </w:r>
      <w:proofErr w:type="spellEnd"/>
      <w:r>
        <w:t>("</w:t>
      </w:r>
      <w:proofErr w:type="spellStart"/>
      <w:r>
        <w:t>Right</w:t>
      </w:r>
      <w:proofErr w:type="spellEnd"/>
      <w:r>
        <w:t xml:space="preserve">", </w:t>
      </w:r>
      <w:proofErr w:type="spellStart"/>
      <w:r>
        <w:t>rightSpeed</w:t>
      </w:r>
      <w:proofErr w:type="spellEnd"/>
      <w:r>
        <w:t xml:space="preserve">)  # </w:t>
      </w:r>
      <w:proofErr w:type="spellStart"/>
      <w:r>
        <w:t>Change</w:t>
      </w:r>
      <w:proofErr w:type="spellEnd"/>
      <w:r>
        <w:t xml:space="preserve"> </w:t>
      </w:r>
      <w:proofErr w:type="spellStart"/>
      <w:r>
        <w:t>right</w:t>
      </w:r>
      <w:proofErr w:type="spellEnd"/>
      <w:r>
        <w:t xml:space="preserve"> </w:t>
      </w:r>
      <w:proofErr w:type="spellStart"/>
      <w:r>
        <w:t>motor</w:t>
      </w:r>
      <w:proofErr w:type="spellEnd"/>
      <w:r>
        <w:t xml:space="preserve"> </w:t>
      </w:r>
      <w:proofErr w:type="spellStart"/>
      <w:r>
        <w:t>speed</w:t>
      </w:r>
      <w:proofErr w:type="spellEnd"/>
    </w:p>
    <w:p w14:paraId="7D54A795" w14:textId="77777777" w:rsidR="00843D34" w:rsidRDefault="00843D34" w:rsidP="00843D34">
      <w:pPr>
        <w:pStyle w:val="ATIcode"/>
        <w:ind w:left="0"/>
      </w:pPr>
      <w:r>
        <w:t xml:space="preserve">   </w:t>
      </w:r>
      <w:proofErr w:type="spellStart"/>
      <w:r>
        <w:t>MotorSpeed</w:t>
      </w:r>
      <w:proofErr w:type="spellEnd"/>
      <w:r>
        <w:t>("</w:t>
      </w:r>
      <w:proofErr w:type="spellStart"/>
      <w:r>
        <w:t>Left</w:t>
      </w:r>
      <w:proofErr w:type="spellEnd"/>
      <w:r>
        <w:t xml:space="preserve">", </w:t>
      </w:r>
      <w:proofErr w:type="spellStart"/>
      <w:r>
        <w:t>leftSpeed</w:t>
      </w:r>
      <w:proofErr w:type="spellEnd"/>
      <w:r>
        <w:t xml:space="preserve">)  # </w:t>
      </w:r>
      <w:proofErr w:type="spellStart"/>
      <w:r>
        <w:t>Change</w:t>
      </w:r>
      <w:proofErr w:type="spellEnd"/>
      <w:r>
        <w:t xml:space="preserve"> </w:t>
      </w:r>
      <w:proofErr w:type="spellStart"/>
      <w:r>
        <w:t>left</w:t>
      </w:r>
      <w:proofErr w:type="spellEnd"/>
      <w:r>
        <w:t xml:space="preserve"> </w:t>
      </w:r>
      <w:proofErr w:type="spellStart"/>
      <w:r>
        <w:t>motor</w:t>
      </w:r>
      <w:proofErr w:type="spellEnd"/>
      <w:r>
        <w:t xml:space="preserve"> </w:t>
      </w:r>
      <w:proofErr w:type="spellStart"/>
      <w:r>
        <w:t>speed</w:t>
      </w:r>
      <w:proofErr w:type="spellEnd"/>
    </w:p>
    <w:p w14:paraId="0C0058C5" w14:textId="77777777" w:rsidR="00843D34" w:rsidRDefault="00843D34" w:rsidP="00843D34">
      <w:pPr>
        <w:pStyle w:val="ATIcode"/>
        <w:ind w:left="0"/>
        <w:sectPr w:rsidR="00843D34" w:rsidSect="003C451D">
          <w:footnotePr>
            <w:numRestart w:val="eachPage"/>
          </w:footnotePr>
          <w:pgSz w:w="11907" w:h="16840" w:code="9"/>
          <w:pgMar w:top="1418" w:right="1701" w:bottom="1418" w:left="1701" w:header="709" w:footer="851" w:gutter="0"/>
          <w:cols w:space="708"/>
        </w:sectPr>
      </w:pPr>
    </w:p>
    <w:p w14:paraId="33AE051A" w14:textId="6AC46916" w:rsidR="00843D34" w:rsidRPr="0033465E" w:rsidRDefault="00843D34" w:rsidP="00843D34">
      <w:pPr>
        <w:pStyle w:val="ATIcode"/>
        <w:ind w:left="0"/>
      </w:pPr>
    </w:p>
    <w:p w14:paraId="09E7859D" w14:textId="43491C2A" w:rsidR="0033465E" w:rsidRDefault="00843D34" w:rsidP="0033465E">
      <w:pPr>
        <w:pStyle w:val="Headingunnumber"/>
      </w:pPr>
      <w:bookmarkStart w:id="106" w:name="_Toc453336806"/>
      <w:r>
        <w:t>Lisa 6</w:t>
      </w:r>
      <w:r w:rsidR="0033465E">
        <w:t xml:space="preserve"> – Robotauto mikrofonide kinnitused</w:t>
      </w:r>
      <w:bookmarkEnd w:id="103"/>
      <w:bookmarkEnd w:id="106"/>
    </w:p>
    <w:p w14:paraId="11FD806D" w14:textId="77777777" w:rsidR="0033465E" w:rsidRDefault="0033465E" w:rsidP="0033465E">
      <w:pPr>
        <w:pStyle w:val="ATItext"/>
        <w:jc w:val="center"/>
        <w:rPr>
          <w:lang w:eastAsia="en-US"/>
        </w:rPr>
      </w:pPr>
      <w:r>
        <w:rPr>
          <w:noProof/>
          <w:lang w:val="en-US" w:eastAsia="en-US"/>
        </w:rPr>
        <w:drawing>
          <wp:inline distT="0" distB="0" distL="0" distR="0" wp14:anchorId="36866E34" wp14:editId="5E3EA13F">
            <wp:extent cx="7238185" cy="3668460"/>
            <wp:effectExtent l="0" t="6033"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innitus.jpg"/>
                    <pic:cNvPicPr/>
                  </pic:nvPicPr>
                  <pic:blipFill>
                    <a:blip r:embed="rId33" cstate="print">
                      <a:extLst>
                        <a:ext uri="{28A0092B-C50C-407E-A947-70E740481C1C}">
                          <a14:useLocalDpi xmlns:a14="http://schemas.microsoft.com/office/drawing/2010/main" val="0"/>
                        </a:ext>
                      </a:extLst>
                    </a:blip>
                    <a:stretch>
                      <a:fillRect/>
                    </a:stretch>
                  </pic:blipFill>
                  <pic:spPr>
                    <a:xfrm rot="16200000">
                      <a:off x="0" y="0"/>
                      <a:ext cx="7265098" cy="3682100"/>
                    </a:xfrm>
                    <a:prstGeom prst="rect">
                      <a:avLst/>
                    </a:prstGeom>
                  </pic:spPr>
                </pic:pic>
              </a:graphicData>
            </a:graphic>
          </wp:inline>
        </w:drawing>
      </w:r>
    </w:p>
    <w:p w14:paraId="45348567" w14:textId="77777777" w:rsidR="0033465E" w:rsidRDefault="0033465E" w:rsidP="0033465E">
      <w:pPr>
        <w:pStyle w:val="Headingunnumber"/>
        <w:sectPr w:rsidR="0033465E" w:rsidSect="003C451D">
          <w:footnotePr>
            <w:numRestart w:val="eachPage"/>
          </w:footnotePr>
          <w:pgSz w:w="11907" w:h="16840" w:code="9"/>
          <w:pgMar w:top="1418" w:right="1701" w:bottom="1418" w:left="1701" w:header="709" w:footer="851" w:gutter="0"/>
          <w:cols w:space="708"/>
        </w:sectPr>
      </w:pPr>
      <w:bookmarkStart w:id="107" w:name="_Toc451800234"/>
    </w:p>
    <w:p w14:paraId="0AEE95EA" w14:textId="79066FBA" w:rsidR="0033465E" w:rsidRDefault="00843D34" w:rsidP="0033465E">
      <w:pPr>
        <w:pStyle w:val="Headingunnumber"/>
      </w:pPr>
      <w:bookmarkStart w:id="108" w:name="_Toc453336807"/>
      <w:r>
        <w:lastRenderedPageBreak/>
        <w:t>Lisa 7</w:t>
      </w:r>
      <w:r w:rsidR="0033465E">
        <w:t xml:space="preserve"> – Valmis robotauto</w:t>
      </w:r>
      <w:bookmarkEnd w:id="107"/>
      <w:bookmarkEnd w:id="108"/>
    </w:p>
    <w:p w14:paraId="7DF9EF25" w14:textId="77777777" w:rsidR="0033465E" w:rsidRDefault="0033465E" w:rsidP="0033465E">
      <w:pPr>
        <w:pStyle w:val="ATItext"/>
        <w:jc w:val="center"/>
        <w:rPr>
          <w:lang w:eastAsia="en-US"/>
        </w:rPr>
      </w:pPr>
      <w:r>
        <w:rPr>
          <w:noProof/>
          <w:lang w:val="en-US" w:eastAsia="en-US"/>
        </w:rPr>
        <w:drawing>
          <wp:inline distT="0" distB="0" distL="0" distR="0" wp14:anchorId="23BCDE5B" wp14:editId="1FAB1530">
            <wp:extent cx="4226869" cy="3774559"/>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160523_161650.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60662" cy="3804736"/>
                    </a:xfrm>
                    <a:prstGeom prst="rect">
                      <a:avLst/>
                    </a:prstGeom>
                  </pic:spPr>
                </pic:pic>
              </a:graphicData>
            </a:graphic>
          </wp:inline>
        </w:drawing>
      </w:r>
    </w:p>
    <w:p w14:paraId="78586708" w14:textId="77777777" w:rsidR="0033465E" w:rsidRPr="008C1E04" w:rsidRDefault="0033465E" w:rsidP="0033465E">
      <w:pPr>
        <w:pStyle w:val="ATItext"/>
        <w:jc w:val="center"/>
      </w:pPr>
      <w:r>
        <w:rPr>
          <w:noProof/>
          <w:lang w:val="en-US" w:eastAsia="en-US"/>
        </w:rPr>
        <w:drawing>
          <wp:inline distT="0" distB="0" distL="0" distR="0" wp14:anchorId="01589AE6" wp14:editId="3F3B0F78">
            <wp:extent cx="4242391" cy="3650232"/>
            <wp:effectExtent l="0" t="0" r="635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0160523_16171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42391" cy="3650232"/>
                    </a:xfrm>
                    <a:prstGeom prst="rect">
                      <a:avLst/>
                    </a:prstGeom>
                  </pic:spPr>
                </pic:pic>
              </a:graphicData>
            </a:graphic>
          </wp:inline>
        </w:drawing>
      </w:r>
    </w:p>
    <w:sectPr w:rsidR="0033465E" w:rsidRPr="008C1E04" w:rsidSect="003C451D">
      <w:footerReference w:type="default" r:id="rId36"/>
      <w:footnotePr>
        <w:numRestart w:val="eachPage"/>
      </w:footnotePr>
      <w:pgSz w:w="11907" w:h="16840" w:code="9"/>
      <w:pgMar w:top="1418" w:right="1701" w:bottom="1418" w:left="1701" w:header="709" w:footer="851"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C40C91" w14:textId="77777777" w:rsidR="00412533" w:rsidRDefault="00412533">
      <w:r>
        <w:separator/>
      </w:r>
    </w:p>
    <w:p w14:paraId="7E231779" w14:textId="77777777" w:rsidR="00412533" w:rsidRDefault="00412533"/>
  </w:endnote>
  <w:endnote w:type="continuationSeparator" w:id="0">
    <w:p w14:paraId="3057EFCF" w14:textId="77777777" w:rsidR="00412533" w:rsidRDefault="00412533">
      <w:r>
        <w:continuationSeparator/>
      </w:r>
    </w:p>
    <w:p w14:paraId="3897B75C" w14:textId="77777777" w:rsidR="00412533" w:rsidRDefault="004125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BA"/>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BA"/>
    <w:family w:val="modern"/>
    <w:pitch w:val="fixed"/>
    <w:sig w:usb0="E0002EFF" w:usb1="C0007843" w:usb2="00000009" w:usb3="00000000" w:csb0="000001FF" w:csb1="00000000"/>
  </w:font>
  <w:font w:name="Arial">
    <w:panose1 w:val="020B0604020202020204"/>
    <w:charset w:val="BA"/>
    <w:family w:val="swiss"/>
    <w:pitch w:val="variable"/>
    <w:sig w:usb0="E0002EFF" w:usb1="C0007843" w:usb2="00000009" w:usb3="00000000" w:csb0="000001FF" w:csb1="00000000"/>
  </w:font>
  <w:font w:name="Cambria">
    <w:panose1 w:val="02040503050406030204"/>
    <w:charset w:val="BA"/>
    <w:family w:val="roman"/>
    <w:pitch w:val="variable"/>
    <w:sig w:usb0="E00002FF" w:usb1="400004FF" w:usb2="00000000" w:usb3="00000000" w:csb0="0000019F" w:csb1="00000000"/>
  </w:font>
  <w:font w:name="Tahoma">
    <w:panose1 w:val="020B0604030504040204"/>
    <w:charset w:val="BA"/>
    <w:family w:val="swiss"/>
    <w:pitch w:val="variable"/>
    <w:sig w:usb0="E1002EFF" w:usb1="C000605B" w:usb2="00000029" w:usb3="00000000" w:csb0="000101FF" w:csb1="00000000"/>
  </w:font>
  <w:font w:name="Calibri">
    <w:panose1 w:val="020F0502020204030204"/>
    <w:charset w:val="BA"/>
    <w:family w:val="swiss"/>
    <w:pitch w:val="variable"/>
    <w:sig w:usb0="E00002FF" w:usb1="4000ACFF" w:usb2="00000001" w:usb3="00000000" w:csb0="0000019F" w:csb1="00000000"/>
  </w:font>
  <w:font w:name="Consolas">
    <w:panose1 w:val="020B0609020204030204"/>
    <w:charset w:val="BA"/>
    <w:family w:val="modern"/>
    <w:pitch w:val="fixed"/>
    <w:sig w:usb0="E00002FF" w:usb1="0000FCFF" w:usb2="00000001" w:usb3="00000000" w:csb0="0000019F" w:csb1="00000000"/>
  </w:font>
  <w:font w:name="Calibri Light">
    <w:panose1 w:val="020F0302020204030204"/>
    <w:charset w:val="BA"/>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CD44FC" w14:textId="77777777" w:rsidR="00726A94" w:rsidRDefault="00726A94" w:rsidP="0046769E">
    <w:pPr>
      <w:pStyle w:val="Footer"/>
      <w:ind w:right="360"/>
      <w:jc w:val="center"/>
    </w:pPr>
    <w:r w:rsidRPr="00AF524D">
      <w:t>Tallinn</w:t>
    </w:r>
    <w:r w:rsidRPr="00F00C59">
      <w:rPr>
        <w:sz w:val="28"/>
        <w:szCs w:val="28"/>
      </w:rPr>
      <w:t xml:space="preserve"> </w:t>
    </w:r>
    <w:r>
      <w:t>2016</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E2445" w14:textId="77777777" w:rsidR="00726A94" w:rsidRDefault="00726A94" w:rsidP="003C451D">
    <w:pPr>
      <w:pStyle w:val="Footer"/>
      <w:jc w:val="center"/>
    </w:pPr>
    <w:r>
      <w:fldChar w:fldCharType="begin"/>
    </w:r>
    <w:r>
      <w:instrText>PAGE   \* MERGEFORMAT</w:instrText>
    </w:r>
    <w:r>
      <w:fldChar w:fldCharType="separate"/>
    </w:r>
    <w:r w:rsidR="003506E9">
      <w:rPr>
        <w:noProof/>
      </w:rPr>
      <w:t>6</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26565E" w14:textId="77777777" w:rsidR="00726A94" w:rsidRDefault="00726A94" w:rsidP="005F37BD">
    <w:pPr>
      <w:pStyle w:val="Footer"/>
      <w:ind w:right="360"/>
      <w:jc w:val="center"/>
    </w:pPr>
    <w:r>
      <w:rPr>
        <w:rStyle w:val="PageNumber"/>
      </w:rPr>
      <w:fldChar w:fldCharType="begin"/>
    </w:r>
    <w:r>
      <w:rPr>
        <w:rStyle w:val="PageNumber"/>
      </w:rPr>
      <w:instrText xml:space="preserve"> PAGE </w:instrText>
    </w:r>
    <w:r>
      <w:rPr>
        <w:rStyle w:val="PageNumber"/>
      </w:rPr>
      <w:fldChar w:fldCharType="separate"/>
    </w:r>
    <w:r w:rsidR="003506E9">
      <w:rPr>
        <w:rStyle w:val="PageNumber"/>
        <w:noProof/>
      </w:rPr>
      <w:t>36</w:t>
    </w:r>
    <w:r>
      <w:rPr>
        <w:rStyle w:val="PageNumber"/>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74F094" w14:textId="77777777" w:rsidR="00726A94" w:rsidRDefault="00726A94" w:rsidP="005F37BD">
    <w:pPr>
      <w:pStyle w:val="Footer"/>
      <w:ind w:right="360"/>
      <w:jc w:val="center"/>
    </w:pPr>
    <w:r>
      <w:rPr>
        <w:rStyle w:val="PageNumber"/>
      </w:rPr>
      <w:fldChar w:fldCharType="begin"/>
    </w:r>
    <w:r>
      <w:rPr>
        <w:rStyle w:val="PageNumber"/>
      </w:rPr>
      <w:instrText xml:space="preserve"> PAGE </w:instrText>
    </w:r>
    <w:r>
      <w:rPr>
        <w:rStyle w:val="PageNumber"/>
      </w:rPr>
      <w:fldChar w:fldCharType="separate"/>
    </w:r>
    <w:r w:rsidR="003506E9">
      <w:rPr>
        <w:rStyle w:val="PageNumber"/>
        <w:noProof/>
      </w:rPr>
      <w:t>37</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7BB45F" w14:textId="77777777" w:rsidR="00412533" w:rsidRDefault="00412533">
      <w:r>
        <w:separator/>
      </w:r>
    </w:p>
    <w:p w14:paraId="35C3788E" w14:textId="77777777" w:rsidR="00412533" w:rsidRDefault="00412533"/>
  </w:footnote>
  <w:footnote w:type="continuationSeparator" w:id="0">
    <w:p w14:paraId="1230222A" w14:textId="77777777" w:rsidR="00412533" w:rsidRDefault="00412533">
      <w:r>
        <w:continuationSeparator/>
      </w:r>
    </w:p>
    <w:p w14:paraId="5B9B6A7D" w14:textId="77777777" w:rsidR="00412533" w:rsidRDefault="00412533"/>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981ABFE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D2C95E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5481C0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9956127C"/>
    <w:lvl w:ilvl="0">
      <w:start w:val="1"/>
      <w:numFmt w:val="decimal"/>
      <w:pStyle w:val="ListNumber2"/>
      <w:lvlText w:val="%1)"/>
      <w:lvlJc w:val="left"/>
      <w:pPr>
        <w:tabs>
          <w:tab w:val="num" w:pos="360"/>
        </w:tabs>
        <w:ind w:left="0" w:firstLine="0"/>
      </w:pPr>
      <w:rPr>
        <w:rFonts w:hint="default"/>
      </w:rPr>
    </w:lvl>
  </w:abstractNum>
  <w:abstractNum w:abstractNumId="4" w15:restartNumberingAfterBreak="0">
    <w:nsid w:val="FFFFFF80"/>
    <w:multiLevelType w:val="singleLevel"/>
    <w:tmpl w:val="296A2BB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1E408C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CC2952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8"/>
    <w:multiLevelType w:val="singleLevel"/>
    <w:tmpl w:val="C0CE43C8"/>
    <w:lvl w:ilvl="0">
      <w:start w:val="1"/>
      <w:numFmt w:val="decimal"/>
      <w:pStyle w:val="ListNumber"/>
      <w:lvlText w:val="%1."/>
      <w:lvlJc w:val="left"/>
      <w:pPr>
        <w:tabs>
          <w:tab w:val="num" w:pos="360"/>
        </w:tabs>
        <w:ind w:left="360" w:hanging="360"/>
      </w:pPr>
      <w:rPr>
        <w:rFonts w:hint="default"/>
      </w:rPr>
    </w:lvl>
  </w:abstractNum>
  <w:abstractNum w:abstractNumId="8" w15:restartNumberingAfterBreak="0">
    <w:nsid w:val="FFFFFF89"/>
    <w:multiLevelType w:val="singleLevel"/>
    <w:tmpl w:val="3F586344"/>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5E66FF9"/>
    <w:multiLevelType w:val="hybridMultilevel"/>
    <w:tmpl w:val="AC5E11C2"/>
    <w:lvl w:ilvl="0" w:tplc="B6CE9CD8">
      <w:start w:val="1"/>
      <w:numFmt w:val="bullet"/>
      <w:pStyle w:val="ListBullet"/>
      <w:lvlText w:val=""/>
      <w:lvlJc w:val="left"/>
      <w:pPr>
        <w:ind w:left="720" w:hanging="360"/>
      </w:pPr>
      <w:rPr>
        <w:rFonts w:ascii="Wingdings" w:hAnsi="Wingdings" w:hint="default"/>
      </w:rPr>
    </w:lvl>
    <w:lvl w:ilvl="1" w:tplc="04250003">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0" w15:restartNumberingAfterBreak="0">
    <w:nsid w:val="0F7235A1"/>
    <w:multiLevelType w:val="hybridMultilevel"/>
    <w:tmpl w:val="A210CB46"/>
    <w:lvl w:ilvl="0" w:tplc="EDEE4EE0">
      <w:start w:val="1"/>
      <w:numFmt w:val="decimal"/>
      <w:pStyle w:val="Listbibliogr"/>
      <w:lvlText w:val="[%1] "/>
      <w:lvlJc w:val="left"/>
      <w:pPr>
        <w:ind w:left="720" w:hanging="360"/>
      </w:pPr>
      <w:rPr>
        <w:rFonts w:hint="default"/>
      </w:rPr>
    </w:lvl>
    <w:lvl w:ilvl="1" w:tplc="04250019" w:tentative="1">
      <w:start w:val="1"/>
      <w:numFmt w:val="lowerLetter"/>
      <w:lvlText w:val="%2."/>
      <w:lvlJc w:val="left"/>
      <w:pPr>
        <w:ind w:left="1440" w:hanging="360"/>
      </w:pPr>
    </w:lvl>
    <w:lvl w:ilvl="2" w:tplc="0425001B" w:tentative="1">
      <w:start w:val="1"/>
      <w:numFmt w:val="lowerRoman"/>
      <w:lvlText w:val="%3."/>
      <w:lvlJc w:val="right"/>
      <w:pPr>
        <w:ind w:left="2160" w:hanging="180"/>
      </w:pPr>
    </w:lvl>
    <w:lvl w:ilvl="3" w:tplc="0425000F" w:tentative="1">
      <w:start w:val="1"/>
      <w:numFmt w:val="decimal"/>
      <w:lvlText w:val="%4."/>
      <w:lvlJc w:val="left"/>
      <w:pPr>
        <w:ind w:left="2880" w:hanging="360"/>
      </w:pPr>
    </w:lvl>
    <w:lvl w:ilvl="4" w:tplc="04250019" w:tentative="1">
      <w:start w:val="1"/>
      <w:numFmt w:val="lowerLetter"/>
      <w:lvlText w:val="%5."/>
      <w:lvlJc w:val="left"/>
      <w:pPr>
        <w:ind w:left="3600" w:hanging="360"/>
      </w:pPr>
    </w:lvl>
    <w:lvl w:ilvl="5" w:tplc="0425001B" w:tentative="1">
      <w:start w:val="1"/>
      <w:numFmt w:val="lowerRoman"/>
      <w:lvlText w:val="%6."/>
      <w:lvlJc w:val="right"/>
      <w:pPr>
        <w:ind w:left="4320" w:hanging="180"/>
      </w:pPr>
    </w:lvl>
    <w:lvl w:ilvl="6" w:tplc="0425000F" w:tentative="1">
      <w:start w:val="1"/>
      <w:numFmt w:val="decimal"/>
      <w:lvlText w:val="%7."/>
      <w:lvlJc w:val="left"/>
      <w:pPr>
        <w:ind w:left="5040" w:hanging="360"/>
      </w:pPr>
    </w:lvl>
    <w:lvl w:ilvl="7" w:tplc="04250019" w:tentative="1">
      <w:start w:val="1"/>
      <w:numFmt w:val="lowerLetter"/>
      <w:lvlText w:val="%8."/>
      <w:lvlJc w:val="left"/>
      <w:pPr>
        <w:ind w:left="5760" w:hanging="360"/>
      </w:pPr>
    </w:lvl>
    <w:lvl w:ilvl="8" w:tplc="0425001B" w:tentative="1">
      <w:start w:val="1"/>
      <w:numFmt w:val="lowerRoman"/>
      <w:lvlText w:val="%9."/>
      <w:lvlJc w:val="right"/>
      <w:pPr>
        <w:ind w:left="6480" w:hanging="180"/>
      </w:pPr>
    </w:lvl>
  </w:abstractNum>
  <w:abstractNum w:abstractNumId="11" w15:restartNumberingAfterBreak="0">
    <w:nsid w:val="0F8B0287"/>
    <w:multiLevelType w:val="multilevel"/>
    <w:tmpl w:val="7B90BBDE"/>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567"/>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10E42910"/>
    <w:multiLevelType w:val="hybridMultilevel"/>
    <w:tmpl w:val="E126FDA8"/>
    <w:lvl w:ilvl="0" w:tplc="9E1C1816">
      <w:start w:val="1"/>
      <w:numFmt w:val="bullet"/>
      <w:pStyle w:val="ListBullet2"/>
      <w:lvlText w:val=""/>
      <w:lvlJc w:val="left"/>
      <w:pPr>
        <w:tabs>
          <w:tab w:val="num" w:pos="360"/>
        </w:tabs>
        <w:ind w:left="357" w:hanging="357"/>
      </w:pPr>
      <w:rPr>
        <w:rFonts w:ascii="Symbol" w:hAnsi="Symbol" w:hint="default"/>
        <w:sz w:val="20"/>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A8F04DD"/>
    <w:multiLevelType w:val="hybridMultilevel"/>
    <w:tmpl w:val="867851F4"/>
    <w:lvl w:ilvl="0" w:tplc="58367B0E">
      <w:start w:val="1"/>
      <w:numFmt w:val="decimal"/>
      <w:pStyle w:val="ATIreferences"/>
      <w:lvlText w:val="[%1]"/>
      <w:lvlJc w:val="left"/>
      <w:pPr>
        <w:ind w:left="720" w:hanging="360"/>
      </w:pPr>
      <w:rPr>
        <w:rFonts w:hint="default"/>
      </w:rPr>
    </w:lvl>
    <w:lvl w:ilvl="1" w:tplc="04250019" w:tentative="1">
      <w:start w:val="1"/>
      <w:numFmt w:val="lowerLetter"/>
      <w:lvlText w:val="%2."/>
      <w:lvlJc w:val="left"/>
      <w:pPr>
        <w:ind w:left="1440" w:hanging="360"/>
      </w:pPr>
    </w:lvl>
    <w:lvl w:ilvl="2" w:tplc="0425001B" w:tentative="1">
      <w:start w:val="1"/>
      <w:numFmt w:val="lowerRoman"/>
      <w:lvlText w:val="%3."/>
      <w:lvlJc w:val="right"/>
      <w:pPr>
        <w:ind w:left="2160" w:hanging="180"/>
      </w:pPr>
    </w:lvl>
    <w:lvl w:ilvl="3" w:tplc="0425000F" w:tentative="1">
      <w:start w:val="1"/>
      <w:numFmt w:val="decimal"/>
      <w:lvlText w:val="%4."/>
      <w:lvlJc w:val="left"/>
      <w:pPr>
        <w:ind w:left="2880" w:hanging="360"/>
      </w:pPr>
    </w:lvl>
    <w:lvl w:ilvl="4" w:tplc="04250019" w:tentative="1">
      <w:start w:val="1"/>
      <w:numFmt w:val="lowerLetter"/>
      <w:lvlText w:val="%5."/>
      <w:lvlJc w:val="left"/>
      <w:pPr>
        <w:ind w:left="3600" w:hanging="360"/>
      </w:pPr>
    </w:lvl>
    <w:lvl w:ilvl="5" w:tplc="0425001B" w:tentative="1">
      <w:start w:val="1"/>
      <w:numFmt w:val="lowerRoman"/>
      <w:lvlText w:val="%6."/>
      <w:lvlJc w:val="right"/>
      <w:pPr>
        <w:ind w:left="4320" w:hanging="180"/>
      </w:pPr>
    </w:lvl>
    <w:lvl w:ilvl="6" w:tplc="0425000F" w:tentative="1">
      <w:start w:val="1"/>
      <w:numFmt w:val="decimal"/>
      <w:lvlText w:val="%7."/>
      <w:lvlJc w:val="left"/>
      <w:pPr>
        <w:ind w:left="5040" w:hanging="360"/>
      </w:pPr>
    </w:lvl>
    <w:lvl w:ilvl="7" w:tplc="04250019" w:tentative="1">
      <w:start w:val="1"/>
      <w:numFmt w:val="lowerLetter"/>
      <w:lvlText w:val="%8."/>
      <w:lvlJc w:val="left"/>
      <w:pPr>
        <w:ind w:left="5760" w:hanging="360"/>
      </w:pPr>
    </w:lvl>
    <w:lvl w:ilvl="8" w:tplc="0425001B" w:tentative="1">
      <w:start w:val="1"/>
      <w:numFmt w:val="lowerRoman"/>
      <w:lvlText w:val="%9."/>
      <w:lvlJc w:val="right"/>
      <w:pPr>
        <w:ind w:left="6480" w:hanging="180"/>
      </w:pPr>
    </w:lvl>
  </w:abstractNum>
  <w:abstractNum w:abstractNumId="14" w15:restartNumberingAfterBreak="0">
    <w:nsid w:val="435274B8"/>
    <w:multiLevelType w:val="multilevel"/>
    <w:tmpl w:val="E506B788"/>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5" w15:restartNumberingAfterBreak="0">
    <w:nsid w:val="4D7D7C29"/>
    <w:multiLevelType w:val="multilevel"/>
    <w:tmpl w:val="D9AC5548"/>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15:restartNumberingAfterBreak="0">
    <w:nsid w:val="4EAE3FB7"/>
    <w:multiLevelType w:val="hybridMultilevel"/>
    <w:tmpl w:val="206E9458"/>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EB716F9"/>
    <w:multiLevelType w:val="hybridMultilevel"/>
    <w:tmpl w:val="039E47DC"/>
    <w:lvl w:ilvl="0" w:tplc="0425000F">
      <w:start w:val="1"/>
      <w:numFmt w:val="decimal"/>
      <w:lvlText w:val="%1."/>
      <w:lvlJc w:val="left"/>
      <w:pPr>
        <w:ind w:left="720" w:hanging="360"/>
      </w:pPr>
    </w:lvl>
    <w:lvl w:ilvl="1" w:tplc="04250019" w:tentative="1">
      <w:start w:val="1"/>
      <w:numFmt w:val="lowerLetter"/>
      <w:lvlText w:val="%2."/>
      <w:lvlJc w:val="left"/>
      <w:pPr>
        <w:ind w:left="1440" w:hanging="360"/>
      </w:pPr>
    </w:lvl>
    <w:lvl w:ilvl="2" w:tplc="0425001B" w:tentative="1">
      <w:start w:val="1"/>
      <w:numFmt w:val="lowerRoman"/>
      <w:lvlText w:val="%3."/>
      <w:lvlJc w:val="right"/>
      <w:pPr>
        <w:ind w:left="2160" w:hanging="180"/>
      </w:pPr>
    </w:lvl>
    <w:lvl w:ilvl="3" w:tplc="0425000F" w:tentative="1">
      <w:start w:val="1"/>
      <w:numFmt w:val="decimal"/>
      <w:lvlText w:val="%4."/>
      <w:lvlJc w:val="left"/>
      <w:pPr>
        <w:ind w:left="2880" w:hanging="360"/>
      </w:pPr>
    </w:lvl>
    <w:lvl w:ilvl="4" w:tplc="04250019" w:tentative="1">
      <w:start w:val="1"/>
      <w:numFmt w:val="lowerLetter"/>
      <w:lvlText w:val="%5."/>
      <w:lvlJc w:val="left"/>
      <w:pPr>
        <w:ind w:left="3600" w:hanging="360"/>
      </w:pPr>
    </w:lvl>
    <w:lvl w:ilvl="5" w:tplc="0425001B" w:tentative="1">
      <w:start w:val="1"/>
      <w:numFmt w:val="lowerRoman"/>
      <w:lvlText w:val="%6."/>
      <w:lvlJc w:val="right"/>
      <w:pPr>
        <w:ind w:left="4320" w:hanging="180"/>
      </w:pPr>
    </w:lvl>
    <w:lvl w:ilvl="6" w:tplc="0425000F" w:tentative="1">
      <w:start w:val="1"/>
      <w:numFmt w:val="decimal"/>
      <w:lvlText w:val="%7."/>
      <w:lvlJc w:val="left"/>
      <w:pPr>
        <w:ind w:left="5040" w:hanging="360"/>
      </w:pPr>
    </w:lvl>
    <w:lvl w:ilvl="7" w:tplc="04250019" w:tentative="1">
      <w:start w:val="1"/>
      <w:numFmt w:val="lowerLetter"/>
      <w:lvlText w:val="%8."/>
      <w:lvlJc w:val="left"/>
      <w:pPr>
        <w:ind w:left="5760" w:hanging="360"/>
      </w:pPr>
    </w:lvl>
    <w:lvl w:ilvl="8" w:tplc="0425001B" w:tentative="1">
      <w:start w:val="1"/>
      <w:numFmt w:val="lowerRoman"/>
      <w:lvlText w:val="%9."/>
      <w:lvlJc w:val="right"/>
      <w:pPr>
        <w:ind w:left="6480" w:hanging="180"/>
      </w:pPr>
    </w:lvl>
  </w:abstractNum>
  <w:abstractNum w:abstractNumId="18" w15:restartNumberingAfterBreak="0">
    <w:nsid w:val="74175C79"/>
    <w:multiLevelType w:val="hybridMultilevel"/>
    <w:tmpl w:val="B588BA66"/>
    <w:lvl w:ilvl="0" w:tplc="270EC556">
      <w:start w:val="1"/>
      <w:numFmt w:val="decimal"/>
      <w:lvlText w:val="%1."/>
      <w:lvlJc w:val="left"/>
      <w:pPr>
        <w:ind w:left="720" w:hanging="360"/>
      </w:pPr>
    </w:lvl>
    <w:lvl w:ilvl="1" w:tplc="04250019" w:tentative="1">
      <w:start w:val="1"/>
      <w:numFmt w:val="lowerLetter"/>
      <w:lvlText w:val="%2."/>
      <w:lvlJc w:val="left"/>
      <w:pPr>
        <w:ind w:left="1440" w:hanging="360"/>
      </w:pPr>
    </w:lvl>
    <w:lvl w:ilvl="2" w:tplc="0425001B" w:tentative="1">
      <w:start w:val="1"/>
      <w:numFmt w:val="lowerRoman"/>
      <w:lvlText w:val="%3."/>
      <w:lvlJc w:val="right"/>
      <w:pPr>
        <w:ind w:left="2160" w:hanging="180"/>
      </w:pPr>
    </w:lvl>
    <w:lvl w:ilvl="3" w:tplc="0425000F" w:tentative="1">
      <w:start w:val="1"/>
      <w:numFmt w:val="decimal"/>
      <w:lvlText w:val="%4."/>
      <w:lvlJc w:val="left"/>
      <w:pPr>
        <w:ind w:left="2880" w:hanging="360"/>
      </w:pPr>
    </w:lvl>
    <w:lvl w:ilvl="4" w:tplc="04250019" w:tentative="1">
      <w:start w:val="1"/>
      <w:numFmt w:val="lowerLetter"/>
      <w:lvlText w:val="%5."/>
      <w:lvlJc w:val="left"/>
      <w:pPr>
        <w:ind w:left="3600" w:hanging="360"/>
      </w:pPr>
    </w:lvl>
    <w:lvl w:ilvl="5" w:tplc="0425001B" w:tentative="1">
      <w:start w:val="1"/>
      <w:numFmt w:val="lowerRoman"/>
      <w:lvlText w:val="%6."/>
      <w:lvlJc w:val="right"/>
      <w:pPr>
        <w:ind w:left="4320" w:hanging="180"/>
      </w:pPr>
    </w:lvl>
    <w:lvl w:ilvl="6" w:tplc="0425000F" w:tentative="1">
      <w:start w:val="1"/>
      <w:numFmt w:val="decimal"/>
      <w:lvlText w:val="%7."/>
      <w:lvlJc w:val="left"/>
      <w:pPr>
        <w:ind w:left="5040" w:hanging="360"/>
      </w:pPr>
    </w:lvl>
    <w:lvl w:ilvl="7" w:tplc="04250019" w:tentative="1">
      <w:start w:val="1"/>
      <w:numFmt w:val="lowerLetter"/>
      <w:lvlText w:val="%8."/>
      <w:lvlJc w:val="left"/>
      <w:pPr>
        <w:ind w:left="5760" w:hanging="360"/>
      </w:pPr>
    </w:lvl>
    <w:lvl w:ilvl="8" w:tplc="0425001B" w:tentative="1">
      <w:start w:val="1"/>
      <w:numFmt w:val="lowerRoman"/>
      <w:lvlText w:val="%9."/>
      <w:lvlJc w:val="right"/>
      <w:pPr>
        <w:ind w:left="6480" w:hanging="180"/>
      </w:pPr>
    </w:lvl>
  </w:abstractNum>
  <w:abstractNum w:abstractNumId="19" w15:restartNumberingAfterBreak="0">
    <w:nsid w:val="7DEF1B5F"/>
    <w:multiLevelType w:val="multilevel"/>
    <w:tmpl w:val="83607F40"/>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abstractNumId w:val="14"/>
  </w:num>
  <w:num w:numId="2">
    <w:abstractNumId w:val="14"/>
  </w:num>
  <w:num w:numId="3">
    <w:abstractNumId w:val="12"/>
  </w:num>
  <w:num w:numId="4">
    <w:abstractNumId w:val="3"/>
  </w:num>
  <w:num w:numId="5">
    <w:abstractNumId w:val="3"/>
    <w:lvlOverride w:ilvl="0">
      <w:startOverride w:val="1"/>
    </w:lvlOverride>
  </w:num>
  <w:num w:numId="6">
    <w:abstractNumId w:val="3"/>
    <w:lvlOverride w:ilvl="0">
      <w:startOverride w:val="1"/>
    </w:lvlOverride>
  </w:num>
  <w:num w:numId="7">
    <w:abstractNumId w:val="19"/>
  </w:num>
  <w:num w:numId="8">
    <w:abstractNumId w:val="19"/>
  </w:num>
  <w:num w:numId="9">
    <w:abstractNumId w:val="19"/>
  </w:num>
  <w:num w:numId="10">
    <w:abstractNumId w:val="19"/>
  </w:num>
  <w:num w:numId="11">
    <w:abstractNumId w:val="19"/>
  </w:num>
  <w:num w:numId="12">
    <w:abstractNumId w:val="19"/>
  </w:num>
  <w:num w:numId="13">
    <w:abstractNumId w:val="16"/>
  </w:num>
  <w:num w:numId="14">
    <w:abstractNumId w:val="19"/>
  </w:num>
  <w:num w:numId="15">
    <w:abstractNumId w:val="19"/>
  </w:num>
  <w:num w:numId="16">
    <w:abstractNumId w:val="19"/>
  </w:num>
  <w:num w:numId="17">
    <w:abstractNumId w:val="19"/>
  </w:num>
  <w:num w:numId="18">
    <w:abstractNumId w:val="19"/>
  </w:num>
  <w:num w:numId="19">
    <w:abstractNumId w:val="19"/>
  </w:num>
  <w:num w:numId="20">
    <w:abstractNumId w:val="19"/>
  </w:num>
  <w:num w:numId="21">
    <w:abstractNumId w:val="8"/>
  </w:num>
  <w:num w:numId="22">
    <w:abstractNumId w:val="6"/>
  </w:num>
  <w:num w:numId="23">
    <w:abstractNumId w:val="5"/>
  </w:num>
  <w:num w:numId="24">
    <w:abstractNumId w:val="4"/>
  </w:num>
  <w:num w:numId="25">
    <w:abstractNumId w:val="7"/>
  </w:num>
  <w:num w:numId="26">
    <w:abstractNumId w:val="2"/>
  </w:num>
  <w:num w:numId="27">
    <w:abstractNumId w:val="1"/>
  </w:num>
  <w:num w:numId="28">
    <w:abstractNumId w:val="0"/>
  </w:num>
  <w:num w:numId="29">
    <w:abstractNumId w:val="7"/>
  </w:num>
  <w:num w:numId="30">
    <w:abstractNumId w:val="7"/>
  </w:num>
  <w:num w:numId="31">
    <w:abstractNumId w:val="7"/>
  </w:num>
  <w:num w:numId="32">
    <w:abstractNumId w:val="7"/>
    <w:lvlOverride w:ilvl="0">
      <w:startOverride w:val="1"/>
    </w:lvlOverride>
  </w:num>
  <w:num w:numId="33">
    <w:abstractNumId w:val="7"/>
  </w:num>
  <w:num w:numId="34">
    <w:abstractNumId w:val="7"/>
  </w:num>
  <w:num w:numId="35">
    <w:abstractNumId w:val="17"/>
  </w:num>
  <w:num w:numId="36">
    <w:abstractNumId w:val="15"/>
  </w:num>
  <w:num w:numId="37">
    <w:abstractNumId w:val="15"/>
    <w:lvlOverride w:ilvl="0">
      <w:lvl w:ilvl="0">
        <w:start w:val="1"/>
        <w:numFmt w:val="decimal"/>
        <w:pStyle w:val="Heading1"/>
        <w:lvlText w:val="%1."/>
        <w:lvlJc w:val="left"/>
        <w:pPr>
          <w:ind w:left="432" w:hanging="432"/>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38">
    <w:abstractNumId w:val="15"/>
  </w:num>
  <w:num w:numId="39">
    <w:abstractNumId w:val="9"/>
  </w:num>
  <w:num w:numId="40">
    <w:abstractNumId w:val="11"/>
  </w:num>
  <w:num w:numId="41">
    <w:abstractNumId w:val="15"/>
  </w:num>
  <w:num w:numId="42">
    <w:abstractNumId w:val="15"/>
  </w:num>
  <w:num w:numId="43">
    <w:abstractNumId w:val="15"/>
  </w:num>
  <w:num w:numId="44">
    <w:abstractNumId w:val="15"/>
  </w:num>
  <w:num w:numId="45">
    <w:abstractNumId w:val="15"/>
  </w:num>
  <w:num w:numId="46">
    <w:abstractNumId w:val="18"/>
  </w:num>
  <w:num w:numId="47">
    <w:abstractNumId w:val="15"/>
  </w:num>
  <w:num w:numId="48">
    <w:abstractNumId w:val="15"/>
  </w:num>
  <w:num w:numId="49">
    <w:abstractNumId w:val="10"/>
  </w:num>
  <w:num w:numId="50">
    <w:abstractNumId w:val="1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removePersonalInformation/>
  <w:removeDateAndTime/>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429A"/>
    <w:rsid w:val="00001A79"/>
    <w:rsid w:val="0000244A"/>
    <w:rsid w:val="00002D63"/>
    <w:rsid w:val="00013F71"/>
    <w:rsid w:val="0001641B"/>
    <w:rsid w:val="00032391"/>
    <w:rsid w:val="00033DCD"/>
    <w:rsid w:val="00041028"/>
    <w:rsid w:val="0004166E"/>
    <w:rsid w:val="00042210"/>
    <w:rsid w:val="0005164D"/>
    <w:rsid w:val="00056CD5"/>
    <w:rsid w:val="000602CF"/>
    <w:rsid w:val="00060340"/>
    <w:rsid w:val="00060BFE"/>
    <w:rsid w:val="00061A4D"/>
    <w:rsid w:val="000650B0"/>
    <w:rsid w:val="000677DB"/>
    <w:rsid w:val="00081F28"/>
    <w:rsid w:val="00084533"/>
    <w:rsid w:val="000A5C8B"/>
    <w:rsid w:val="000A67D3"/>
    <w:rsid w:val="000A7367"/>
    <w:rsid w:val="000B48BF"/>
    <w:rsid w:val="000B4EFD"/>
    <w:rsid w:val="000B658F"/>
    <w:rsid w:val="000C4077"/>
    <w:rsid w:val="000C428E"/>
    <w:rsid w:val="000D37B7"/>
    <w:rsid w:val="0010795D"/>
    <w:rsid w:val="001120BE"/>
    <w:rsid w:val="001134DC"/>
    <w:rsid w:val="00117ADC"/>
    <w:rsid w:val="001211B9"/>
    <w:rsid w:val="00121FAF"/>
    <w:rsid w:val="001309DB"/>
    <w:rsid w:val="001354C3"/>
    <w:rsid w:val="00150112"/>
    <w:rsid w:val="001509EB"/>
    <w:rsid w:val="00153B81"/>
    <w:rsid w:val="001579EB"/>
    <w:rsid w:val="00157D2C"/>
    <w:rsid w:val="00161239"/>
    <w:rsid w:val="0016246C"/>
    <w:rsid w:val="00167F2B"/>
    <w:rsid w:val="001717F3"/>
    <w:rsid w:val="00173E9F"/>
    <w:rsid w:val="00177AD7"/>
    <w:rsid w:val="00177F11"/>
    <w:rsid w:val="00180953"/>
    <w:rsid w:val="00180DAD"/>
    <w:rsid w:val="00181CAC"/>
    <w:rsid w:val="001A1440"/>
    <w:rsid w:val="001A6E85"/>
    <w:rsid w:val="001A7E2C"/>
    <w:rsid w:val="001B22FD"/>
    <w:rsid w:val="001C44E8"/>
    <w:rsid w:val="001E6283"/>
    <w:rsid w:val="001F3DA2"/>
    <w:rsid w:val="001F6E82"/>
    <w:rsid w:val="002023FF"/>
    <w:rsid w:val="002026E3"/>
    <w:rsid w:val="002067A9"/>
    <w:rsid w:val="00212CBE"/>
    <w:rsid w:val="00214208"/>
    <w:rsid w:val="002165AD"/>
    <w:rsid w:val="002217FC"/>
    <w:rsid w:val="0022306A"/>
    <w:rsid w:val="00223ABE"/>
    <w:rsid w:val="0024159F"/>
    <w:rsid w:val="00244660"/>
    <w:rsid w:val="00245CF9"/>
    <w:rsid w:val="00247BF3"/>
    <w:rsid w:val="002521DC"/>
    <w:rsid w:val="00253CB4"/>
    <w:rsid w:val="0025544D"/>
    <w:rsid w:val="00260E91"/>
    <w:rsid w:val="00261824"/>
    <w:rsid w:val="002706C7"/>
    <w:rsid w:val="002755FA"/>
    <w:rsid w:val="00284B63"/>
    <w:rsid w:val="00287B0C"/>
    <w:rsid w:val="00290339"/>
    <w:rsid w:val="002968D2"/>
    <w:rsid w:val="002A17FD"/>
    <w:rsid w:val="002A2E63"/>
    <w:rsid w:val="002A334A"/>
    <w:rsid w:val="002B240D"/>
    <w:rsid w:val="002B55AC"/>
    <w:rsid w:val="002B714B"/>
    <w:rsid w:val="002B7AA7"/>
    <w:rsid w:val="002C05CB"/>
    <w:rsid w:val="002C4622"/>
    <w:rsid w:val="002D3732"/>
    <w:rsid w:val="002D3C66"/>
    <w:rsid w:val="002D7CB7"/>
    <w:rsid w:val="002E6FD7"/>
    <w:rsid w:val="002F2282"/>
    <w:rsid w:val="002F454A"/>
    <w:rsid w:val="002F5DDF"/>
    <w:rsid w:val="00302E45"/>
    <w:rsid w:val="0030485E"/>
    <w:rsid w:val="00307555"/>
    <w:rsid w:val="003144FC"/>
    <w:rsid w:val="00320C40"/>
    <w:rsid w:val="00325013"/>
    <w:rsid w:val="00331C4C"/>
    <w:rsid w:val="0033465E"/>
    <w:rsid w:val="00336E6B"/>
    <w:rsid w:val="00340917"/>
    <w:rsid w:val="00344986"/>
    <w:rsid w:val="0034578F"/>
    <w:rsid w:val="00347691"/>
    <w:rsid w:val="003506E9"/>
    <w:rsid w:val="0035092A"/>
    <w:rsid w:val="00353533"/>
    <w:rsid w:val="00364E46"/>
    <w:rsid w:val="00371425"/>
    <w:rsid w:val="00373692"/>
    <w:rsid w:val="00374CC6"/>
    <w:rsid w:val="00382113"/>
    <w:rsid w:val="00383E5C"/>
    <w:rsid w:val="00385F94"/>
    <w:rsid w:val="00387AD9"/>
    <w:rsid w:val="00390D80"/>
    <w:rsid w:val="00390D9A"/>
    <w:rsid w:val="0039106A"/>
    <w:rsid w:val="003911EB"/>
    <w:rsid w:val="003A00EB"/>
    <w:rsid w:val="003A3C54"/>
    <w:rsid w:val="003A5393"/>
    <w:rsid w:val="003B01A5"/>
    <w:rsid w:val="003B0F4C"/>
    <w:rsid w:val="003B42CC"/>
    <w:rsid w:val="003B49C0"/>
    <w:rsid w:val="003C0257"/>
    <w:rsid w:val="003C451D"/>
    <w:rsid w:val="003C5C93"/>
    <w:rsid w:val="003C69E7"/>
    <w:rsid w:val="003D0D9D"/>
    <w:rsid w:val="003D5AD3"/>
    <w:rsid w:val="003F0B8F"/>
    <w:rsid w:val="00401D30"/>
    <w:rsid w:val="004022F7"/>
    <w:rsid w:val="00402B49"/>
    <w:rsid w:val="004034D1"/>
    <w:rsid w:val="0040413D"/>
    <w:rsid w:val="00412533"/>
    <w:rsid w:val="00424CFF"/>
    <w:rsid w:val="00430022"/>
    <w:rsid w:val="004306E4"/>
    <w:rsid w:val="00433113"/>
    <w:rsid w:val="0043460D"/>
    <w:rsid w:val="0043771B"/>
    <w:rsid w:val="00442D17"/>
    <w:rsid w:val="0044720D"/>
    <w:rsid w:val="00456AA4"/>
    <w:rsid w:val="00456F0D"/>
    <w:rsid w:val="00457177"/>
    <w:rsid w:val="00465620"/>
    <w:rsid w:val="00467174"/>
    <w:rsid w:val="00467357"/>
    <w:rsid w:val="0046769E"/>
    <w:rsid w:val="0047466B"/>
    <w:rsid w:val="00480A07"/>
    <w:rsid w:val="004920B8"/>
    <w:rsid w:val="00492A9A"/>
    <w:rsid w:val="004A4CC8"/>
    <w:rsid w:val="004B0868"/>
    <w:rsid w:val="004B4AC8"/>
    <w:rsid w:val="004B6CF6"/>
    <w:rsid w:val="004C0F9F"/>
    <w:rsid w:val="004C1039"/>
    <w:rsid w:val="004D068D"/>
    <w:rsid w:val="004D1559"/>
    <w:rsid w:val="004D2639"/>
    <w:rsid w:val="004D3393"/>
    <w:rsid w:val="004D4AF4"/>
    <w:rsid w:val="004E0386"/>
    <w:rsid w:val="004E0A33"/>
    <w:rsid w:val="004E465E"/>
    <w:rsid w:val="004E540C"/>
    <w:rsid w:val="004E6E93"/>
    <w:rsid w:val="004F3C5E"/>
    <w:rsid w:val="004F5F89"/>
    <w:rsid w:val="00500B3F"/>
    <w:rsid w:val="00501EA2"/>
    <w:rsid w:val="00504AEA"/>
    <w:rsid w:val="00511D41"/>
    <w:rsid w:val="005120C0"/>
    <w:rsid w:val="005127BE"/>
    <w:rsid w:val="00514133"/>
    <w:rsid w:val="00516EC5"/>
    <w:rsid w:val="0051709B"/>
    <w:rsid w:val="0052361C"/>
    <w:rsid w:val="005238A1"/>
    <w:rsid w:val="00524DB2"/>
    <w:rsid w:val="00526429"/>
    <w:rsid w:val="0053423B"/>
    <w:rsid w:val="00540F52"/>
    <w:rsid w:val="005560A0"/>
    <w:rsid w:val="00560E2E"/>
    <w:rsid w:val="00561E7F"/>
    <w:rsid w:val="0056341E"/>
    <w:rsid w:val="005635A0"/>
    <w:rsid w:val="00564C78"/>
    <w:rsid w:val="005665AD"/>
    <w:rsid w:val="00571680"/>
    <w:rsid w:val="00583240"/>
    <w:rsid w:val="00587B3A"/>
    <w:rsid w:val="0059027B"/>
    <w:rsid w:val="005939A8"/>
    <w:rsid w:val="00594B7D"/>
    <w:rsid w:val="00596A9D"/>
    <w:rsid w:val="005A2094"/>
    <w:rsid w:val="005A3D41"/>
    <w:rsid w:val="005B58CB"/>
    <w:rsid w:val="005C3605"/>
    <w:rsid w:val="005D409D"/>
    <w:rsid w:val="005D503E"/>
    <w:rsid w:val="005D7D0D"/>
    <w:rsid w:val="005E15C8"/>
    <w:rsid w:val="005E33CA"/>
    <w:rsid w:val="005F0ABD"/>
    <w:rsid w:val="005F0B53"/>
    <w:rsid w:val="005F37BD"/>
    <w:rsid w:val="0060161C"/>
    <w:rsid w:val="00611285"/>
    <w:rsid w:val="00615F42"/>
    <w:rsid w:val="006169FC"/>
    <w:rsid w:val="006170B0"/>
    <w:rsid w:val="00626054"/>
    <w:rsid w:val="006268E5"/>
    <w:rsid w:val="006276BC"/>
    <w:rsid w:val="0063014A"/>
    <w:rsid w:val="006329EE"/>
    <w:rsid w:val="006367DB"/>
    <w:rsid w:val="00644492"/>
    <w:rsid w:val="00653C07"/>
    <w:rsid w:val="00656D85"/>
    <w:rsid w:val="00672277"/>
    <w:rsid w:val="00674432"/>
    <w:rsid w:val="00684E86"/>
    <w:rsid w:val="0068773E"/>
    <w:rsid w:val="00690EBB"/>
    <w:rsid w:val="00692B62"/>
    <w:rsid w:val="006A25CF"/>
    <w:rsid w:val="006A316B"/>
    <w:rsid w:val="006A673C"/>
    <w:rsid w:val="006B1020"/>
    <w:rsid w:val="006B56CE"/>
    <w:rsid w:val="006C0BC0"/>
    <w:rsid w:val="006C1427"/>
    <w:rsid w:val="006C3899"/>
    <w:rsid w:val="006C7CC5"/>
    <w:rsid w:val="006D141A"/>
    <w:rsid w:val="006D1502"/>
    <w:rsid w:val="006D1CFE"/>
    <w:rsid w:val="006D2796"/>
    <w:rsid w:val="006D457D"/>
    <w:rsid w:val="006D769E"/>
    <w:rsid w:val="006E00B7"/>
    <w:rsid w:val="006E0C63"/>
    <w:rsid w:val="006F0D46"/>
    <w:rsid w:val="006F27D3"/>
    <w:rsid w:val="006F6055"/>
    <w:rsid w:val="006F705B"/>
    <w:rsid w:val="0070454E"/>
    <w:rsid w:val="00712D46"/>
    <w:rsid w:val="007133E0"/>
    <w:rsid w:val="0071752B"/>
    <w:rsid w:val="00724209"/>
    <w:rsid w:val="007242F1"/>
    <w:rsid w:val="00726A94"/>
    <w:rsid w:val="00733AF4"/>
    <w:rsid w:val="00736AB5"/>
    <w:rsid w:val="0074434C"/>
    <w:rsid w:val="00744586"/>
    <w:rsid w:val="007446C7"/>
    <w:rsid w:val="00751BC5"/>
    <w:rsid w:val="00761491"/>
    <w:rsid w:val="0076152D"/>
    <w:rsid w:val="0076342C"/>
    <w:rsid w:val="007644B7"/>
    <w:rsid w:val="00775D31"/>
    <w:rsid w:val="007805EE"/>
    <w:rsid w:val="007832DF"/>
    <w:rsid w:val="00796DC3"/>
    <w:rsid w:val="007A070C"/>
    <w:rsid w:val="007B4BF5"/>
    <w:rsid w:val="007B5F3C"/>
    <w:rsid w:val="007C0D9E"/>
    <w:rsid w:val="007C6F60"/>
    <w:rsid w:val="007C7A3C"/>
    <w:rsid w:val="007D060A"/>
    <w:rsid w:val="007D1933"/>
    <w:rsid w:val="007E00C9"/>
    <w:rsid w:val="007E16FF"/>
    <w:rsid w:val="007E6243"/>
    <w:rsid w:val="007E6A49"/>
    <w:rsid w:val="007F5026"/>
    <w:rsid w:val="00805996"/>
    <w:rsid w:val="008173F0"/>
    <w:rsid w:val="0082627A"/>
    <w:rsid w:val="0083056E"/>
    <w:rsid w:val="0083195D"/>
    <w:rsid w:val="008353AF"/>
    <w:rsid w:val="00837823"/>
    <w:rsid w:val="00843D34"/>
    <w:rsid w:val="00854EF3"/>
    <w:rsid w:val="00856603"/>
    <w:rsid w:val="008636A1"/>
    <w:rsid w:val="00864563"/>
    <w:rsid w:val="00865D00"/>
    <w:rsid w:val="008677E7"/>
    <w:rsid w:val="00870999"/>
    <w:rsid w:val="00880267"/>
    <w:rsid w:val="00884706"/>
    <w:rsid w:val="00886663"/>
    <w:rsid w:val="00897A77"/>
    <w:rsid w:val="008A0580"/>
    <w:rsid w:val="008B69BD"/>
    <w:rsid w:val="008C15AA"/>
    <w:rsid w:val="008C1DA2"/>
    <w:rsid w:val="008C1E04"/>
    <w:rsid w:val="008C38FD"/>
    <w:rsid w:val="008C3ADE"/>
    <w:rsid w:val="008C51BE"/>
    <w:rsid w:val="008C51C6"/>
    <w:rsid w:val="008D63E3"/>
    <w:rsid w:val="008D6F90"/>
    <w:rsid w:val="008D7D5D"/>
    <w:rsid w:val="008F2EB9"/>
    <w:rsid w:val="008F3CAE"/>
    <w:rsid w:val="008F4043"/>
    <w:rsid w:val="00904584"/>
    <w:rsid w:val="0091755C"/>
    <w:rsid w:val="0092108E"/>
    <w:rsid w:val="00922B85"/>
    <w:rsid w:val="00933B4A"/>
    <w:rsid w:val="0093622F"/>
    <w:rsid w:val="00941B6E"/>
    <w:rsid w:val="00946738"/>
    <w:rsid w:val="009478F0"/>
    <w:rsid w:val="00950A6C"/>
    <w:rsid w:val="009569D6"/>
    <w:rsid w:val="00957774"/>
    <w:rsid w:val="00957FE7"/>
    <w:rsid w:val="009635AF"/>
    <w:rsid w:val="00965F22"/>
    <w:rsid w:val="00966517"/>
    <w:rsid w:val="00967A22"/>
    <w:rsid w:val="009704C6"/>
    <w:rsid w:val="009826E3"/>
    <w:rsid w:val="009879B4"/>
    <w:rsid w:val="00997AC5"/>
    <w:rsid w:val="009A4C81"/>
    <w:rsid w:val="009A630F"/>
    <w:rsid w:val="009A63B6"/>
    <w:rsid w:val="009A7B80"/>
    <w:rsid w:val="009B17D3"/>
    <w:rsid w:val="009B201B"/>
    <w:rsid w:val="009B2464"/>
    <w:rsid w:val="009B51B7"/>
    <w:rsid w:val="009B635C"/>
    <w:rsid w:val="009C767F"/>
    <w:rsid w:val="009D0BB1"/>
    <w:rsid w:val="009D338D"/>
    <w:rsid w:val="009D378F"/>
    <w:rsid w:val="009E2203"/>
    <w:rsid w:val="009E6DB0"/>
    <w:rsid w:val="009F031E"/>
    <w:rsid w:val="009F343D"/>
    <w:rsid w:val="009F3BC9"/>
    <w:rsid w:val="009F3F3A"/>
    <w:rsid w:val="009F4718"/>
    <w:rsid w:val="009F7772"/>
    <w:rsid w:val="00A000B0"/>
    <w:rsid w:val="00A00874"/>
    <w:rsid w:val="00A02CE9"/>
    <w:rsid w:val="00A03D9A"/>
    <w:rsid w:val="00A05CC2"/>
    <w:rsid w:val="00A06696"/>
    <w:rsid w:val="00A1153E"/>
    <w:rsid w:val="00A178DC"/>
    <w:rsid w:val="00A274A5"/>
    <w:rsid w:val="00A275BF"/>
    <w:rsid w:val="00A30697"/>
    <w:rsid w:val="00A31880"/>
    <w:rsid w:val="00A32D7B"/>
    <w:rsid w:val="00A336E6"/>
    <w:rsid w:val="00A557C8"/>
    <w:rsid w:val="00A72DAD"/>
    <w:rsid w:val="00A760C6"/>
    <w:rsid w:val="00A76B98"/>
    <w:rsid w:val="00A904D4"/>
    <w:rsid w:val="00A94AD9"/>
    <w:rsid w:val="00AA1379"/>
    <w:rsid w:val="00AB15A9"/>
    <w:rsid w:val="00AB3ACD"/>
    <w:rsid w:val="00AB3B1E"/>
    <w:rsid w:val="00AB54FF"/>
    <w:rsid w:val="00AB7646"/>
    <w:rsid w:val="00AC07C4"/>
    <w:rsid w:val="00AC3352"/>
    <w:rsid w:val="00AD0367"/>
    <w:rsid w:val="00AD10D4"/>
    <w:rsid w:val="00AD34F3"/>
    <w:rsid w:val="00AD6819"/>
    <w:rsid w:val="00AE052B"/>
    <w:rsid w:val="00AE5FF9"/>
    <w:rsid w:val="00AF045F"/>
    <w:rsid w:val="00AF1C86"/>
    <w:rsid w:val="00AF524D"/>
    <w:rsid w:val="00B0025F"/>
    <w:rsid w:val="00B04123"/>
    <w:rsid w:val="00B05A2A"/>
    <w:rsid w:val="00B05AD2"/>
    <w:rsid w:val="00B210AA"/>
    <w:rsid w:val="00B213D2"/>
    <w:rsid w:val="00B21CEB"/>
    <w:rsid w:val="00B24E4E"/>
    <w:rsid w:val="00B26C21"/>
    <w:rsid w:val="00B31C63"/>
    <w:rsid w:val="00B33549"/>
    <w:rsid w:val="00B52870"/>
    <w:rsid w:val="00B5696F"/>
    <w:rsid w:val="00B57F8B"/>
    <w:rsid w:val="00B7033C"/>
    <w:rsid w:val="00B74CEC"/>
    <w:rsid w:val="00B75B28"/>
    <w:rsid w:val="00B763AC"/>
    <w:rsid w:val="00B812DB"/>
    <w:rsid w:val="00B81698"/>
    <w:rsid w:val="00B8338D"/>
    <w:rsid w:val="00BA0D48"/>
    <w:rsid w:val="00BA1B01"/>
    <w:rsid w:val="00BA201B"/>
    <w:rsid w:val="00BA2763"/>
    <w:rsid w:val="00BA27D6"/>
    <w:rsid w:val="00BA4C52"/>
    <w:rsid w:val="00BA52E3"/>
    <w:rsid w:val="00BA686E"/>
    <w:rsid w:val="00BB1C11"/>
    <w:rsid w:val="00BB7D26"/>
    <w:rsid w:val="00BC1D64"/>
    <w:rsid w:val="00BD1121"/>
    <w:rsid w:val="00BD7026"/>
    <w:rsid w:val="00BE40C9"/>
    <w:rsid w:val="00BE5133"/>
    <w:rsid w:val="00BE5B4C"/>
    <w:rsid w:val="00BF00C4"/>
    <w:rsid w:val="00C00E19"/>
    <w:rsid w:val="00C01F56"/>
    <w:rsid w:val="00C070BA"/>
    <w:rsid w:val="00C171E7"/>
    <w:rsid w:val="00C2170F"/>
    <w:rsid w:val="00C376FF"/>
    <w:rsid w:val="00C420D8"/>
    <w:rsid w:val="00C4388D"/>
    <w:rsid w:val="00C452DC"/>
    <w:rsid w:val="00C4694F"/>
    <w:rsid w:val="00C51328"/>
    <w:rsid w:val="00C51AC9"/>
    <w:rsid w:val="00C53A22"/>
    <w:rsid w:val="00C71C2E"/>
    <w:rsid w:val="00C7206D"/>
    <w:rsid w:val="00C77099"/>
    <w:rsid w:val="00C84468"/>
    <w:rsid w:val="00C8540A"/>
    <w:rsid w:val="00C876CC"/>
    <w:rsid w:val="00CA01E2"/>
    <w:rsid w:val="00CA29FA"/>
    <w:rsid w:val="00CA4B10"/>
    <w:rsid w:val="00CA7FE7"/>
    <w:rsid w:val="00CB1007"/>
    <w:rsid w:val="00CB1741"/>
    <w:rsid w:val="00CC2D8B"/>
    <w:rsid w:val="00CC5BA6"/>
    <w:rsid w:val="00CD18DE"/>
    <w:rsid w:val="00CD4239"/>
    <w:rsid w:val="00CD4999"/>
    <w:rsid w:val="00CD627E"/>
    <w:rsid w:val="00CD6F2E"/>
    <w:rsid w:val="00CE11A7"/>
    <w:rsid w:val="00CE714E"/>
    <w:rsid w:val="00CF1B0D"/>
    <w:rsid w:val="00CF5AA4"/>
    <w:rsid w:val="00D02D76"/>
    <w:rsid w:val="00D07675"/>
    <w:rsid w:val="00D1381C"/>
    <w:rsid w:val="00D17122"/>
    <w:rsid w:val="00D31516"/>
    <w:rsid w:val="00D35361"/>
    <w:rsid w:val="00D358A5"/>
    <w:rsid w:val="00D36BA8"/>
    <w:rsid w:val="00D36C79"/>
    <w:rsid w:val="00D60139"/>
    <w:rsid w:val="00D6586F"/>
    <w:rsid w:val="00D66C1E"/>
    <w:rsid w:val="00D67C15"/>
    <w:rsid w:val="00D71D91"/>
    <w:rsid w:val="00D741CB"/>
    <w:rsid w:val="00D817FF"/>
    <w:rsid w:val="00D8429A"/>
    <w:rsid w:val="00D8445B"/>
    <w:rsid w:val="00D8667B"/>
    <w:rsid w:val="00D86E77"/>
    <w:rsid w:val="00D9619B"/>
    <w:rsid w:val="00D96749"/>
    <w:rsid w:val="00DA3E7F"/>
    <w:rsid w:val="00DA6828"/>
    <w:rsid w:val="00DB04FF"/>
    <w:rsid w:val="00DB69A7"/>
    <w:rsid w:val="00DC2EE5"/>
    <w:rsid w:val="00DD118F"/>
    <w:rsid w:val="00DD29EB"/>
    <w:rsid w:val="00DD362C"/>
    <w:rsid w:val="00DD7F42"/>
    <w:rsid w:val="00DE1AC6"/>
    <w:rsid w:val="00DE4DB9"/>
    <w:rsid w:val="00DF1147"/>
    <w:rsid w:val="00DF7F99"/>
    <w:rsid w:val="00E0157C"/>
    <w:rsid w:val="00E06B10"/>
    <w:rsid w:val="00E11B5B"/>
    <w:rsid w:val="00E12EA8"/>
    <w:rsid w:val="00E228F0"/>
    <w:rsid w:val="00E2593D"/>
    <w:rsid w:val="00E327B5"/>
    <w:rsid w:val="00E44675"/>
    <w:rsid w:val="00E478AD"/>
    <w:rsid w:val="00E527E7"/>
    <w:rsid w:val="00E53FBF"/>
    <w:rsid w:val="00E55C3D"/>
    <w:rsid w:val="00E577F5"/>
    <w:rsid w:val="00E609E4"/>
    <w:rsid w:val="00E6496D"/>
    <w:rsid w:val="00E872F9"/>
    <w:rsid w:val="00EA329B"/>
    <w:rsid w:val="00EA51EB"/>
    <w:rsid w:val="00EB02C7"/>
    <w:rsid w:val="00EB4FBE"/>
    <w:rsid w:val="00EB54EF"/>
    <w:rsid w:val="00EC10FB"/>
    <w:rsid w:val="00EC2121"/>
    <w:rsid w:val="00EC22EC"/>
    <w:rsid w:val="00ED0291"/>
    <w:rsid w:val="00ED1A1A"/>
    <w:rsid w:val="00ED6257"/>
    <w:rsid w:val="00ED7732"/>
    <w:rsid w:val="00EE1014"/>
    <w:rsid w:val="00EE4D1E"/>
    <w:rsid w:val="00EF0731"/>
    <w:rsid w:val="00EF7646"/>
    <w:rsid w:val="00F00C59"/>
    <w:rsid w:val="00F014C3"/>
    <w:rsid w:val="00F01845"/>
    <w:rsid w:val="00F01B86"/>
    <w:rsid w:val="00F1295F"/>
    <w:rsid w:val="00F14977"/>
    <w:rsid w:val="00F170B9"/>
    <w:rsid w:val="00F279CB"/>
    <w:rsid w:val="00F30304"/>
    <w:rsid w:val="00F41DEA"/>
    <w:rsid w:val="00F42899"/>
    <w:rsid w:val="00F617C9"/>
    <w:rsid w:val="00F640F8"/>
    <w:rsid w:val="00F655C1"/>
    <w:rsid w:val="00F74C58"/>
    <w:rsid w:val="00F813B9"/>
    <w:rsid w:val="00F826CC"/>
    <w:rsid w:val="00F85FDE"/>
    <w:rsid w:val="00F86B31"/>
    <w:rsid w:val="00F8773F"/>
    <w:rsid w:val="00F95038"/>
    <w:rsid w:val="00FA2F98"/>
    <w:rsid w:val="00FA6D18"/>
    <w:rsid w:val="00FB02E8"/>
    <w:rsid w:val="00FB28E1"/>
    <w:rsid w:val="00FC3DE1"/>
    <w:rsid w:val="00FC74B4"/>
    <w:rsid w:val="00FD370F"/>
    <w:rsid w:val="00FE70D2"/>
    <w:rsid w:val="00FE74A8"/>
    <w:rsid w:val="00FF0A17"/>
    <w:rsid w:val="00FF0F1B"/>
    <w:rsid w:val="00FF404E"/>
    <w:rsid w:val="00FF5916"/>
  </w:rsids>
  <m:mathPr>
    <m:mathFont m:val="Cambria Math"/>
    <m:brkBin m:val="before"/>
    <m:brkBinSub m:val="--"/>
    <m:smallFrac m:val="0"/>
    <m:dispDef/>
    <m:lMargin m:val="0"/>
    <m:rMargin m:val="0"/>
    <m:defJc m:val="centerGroup"/>
    <m:wrapIndent m:val="1440"/>
    <m:intLim m:val="subSup"/>
    <m:naryLim m:val="undOvr"/>
  </m:mathPr>
  <w:themeFontLang w:val="et-E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D6A26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t-EE" w:eastAsia="et-EE"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465E"/>
    <w:rPr>
      <w:sz w:val="24"/>
      <w:szCs w:val="24"/>
      <w:lang w:eastAsia="en-US"/>
    </w:rPr>
  </w:style>
  <w:style w:type="paragraph" w:styleId="Heading1">
    <w:name w:val="heading 1"/>
    <w:basedOn w:val="BodyText"/>
    <w:next w:val="BodyText"/>
    <w:qFormat/>
    <w:rsid w:val="003C451D"/>
    <w:pPr>
      <w:keepNext/>
      <w:numPr>
        <w:numId w:val="38"/>
      </w:numPr>
      <w:spacing w:before="1200" w:after="360"/>
      <w:jc w:val="left"/>
      <w:outlineLvl w:val="0"/>
    </w:pPr>
    <w:rPr>
      <w:b/>
      <w:bCs/>
      <w:kern w:val="32"/>
      <w:sz w:val="32"/>
      <w:szCs w:val="32"/>
    </w:rPr>
  </w:style>
  <w:style w:type="paragraph" w:styleId="Heading2">
    <w:name w:val="heading 2"/>
    <w:basedOn w:val="Normal"/>
    <w:next w:val="BodyText"/>
    <w:qFormat/>
    <w:rsid w:val="003C451D"/>
    <w:pPr>
      <w:keepNext/>
      <w:numPr>
        <w:ilvl w:val="1"/>
        <w:numId w:val="38"/>
      </w:numPr>
      <w:spacing w:before="480" w:after="120" w:line="360" w:lineRule="auto"/>
      <w:outlineLvl w:val="1"/>
    </w:pPr>
    <w:rPr>
      <w:b/>
      <w:sz w:val="28"/>
      <w:szCs w:val="20"/>
    </w:rPr>
  </w:style>
  <w:style w:type="paragraph" w:styleId="Heading3">
    <w:name w:val="heading 3"/>
    <w:basedOn w:val="Normal"/>
    <w:next w:val="BodyText"/>
    <w:qFormat/>
    <w:rsid w:val="003C451D"/>
    <w:pPr>
      <w:keepNext/>
      <w:numPr>
        <w:ilvl w:val="2"/>
        <w:numId w:val="38"/>
      </w:numPr>
      <w:spacing w:before="240" w:after="120" w:line="360" w:lineRule="auto"/>
      <w:outlineLvl w:val="2"/>
    </w:pPr>
    <w:rPr>
      <w:rFonts w:cs="Arial"/>
      <w:b/>
      <w:bCs/>
      <w:szCs w:val="26"/>
    </w:rPr>
  </w:style>
  <w:style w:type="paragraph" w:styleId="Heading4">
    <w:name w:val="heading 4"/>
    <w:basedOn w:val="Normal"/>
    <w:next w:val="BodyText"/>
    <w:qFormat/>
    <w:rsid w:val="00AF1C86"/>
    <w:pPr>
      <w:keepNext/>
      <w:numPr>
        <w:ilvl w:val="3"/>
        <w:numId w:val="38"/>
      </w:numPr>
      <w:spacing w:line="360" w:lineRule="auto"/>
      <w:jc w:val="center"/>
      <w:outlineLvl w:val="3"/>
    </w:pPr>
    <w:rPr>
      <w:b/>
      <w:szCs w:val="20"/>
      <w:lang w:val="en-GB"/>
    </w:rPr>
  </w:style>
  <w:style w:type="paragraph" w:styleId="Heading5">
    <w:name w:val="heading 5"/>
    <w:basedOn w:val="Normal"/>
    <w:next w:val="Normal"/>
    <w:link w:val="Heading5Char"/>
    <w:qFormat/>
    <w:rsid w:val="00AF1C86"/>
    <w:pPr>
      <w:keepNext/>
      <w:numPr>
        <w:ilvl w:val="4"/>
        <w:numId w:val="38"/>
      </w:numPr>
      <w:jc w:val="center"/>
      <w:outlineLvl w:val="4"/>
    </w:pPr>
    <w:rPr>
      <w:b/>
      <w:szCs w:val="20"/>
    </w:rPr>
  </w:style>
  <w:style w:type="paragraph" w:styleId="Heading6">
    <w:name w:val="heading 6"/>
    <w:basedOn w:val="Normal"/>
    <w:next w:val="Normal"/>
    <w:qFormat/>
    <w:rsid w:val="00AF1C86"/>
    <w:pPr>
      <w:keepNext/>
      <w:numPr>
        <w:ilvl w:val="5"/>
        <w:numId w:val="38"/>
      </w:numPr>
      <w:jc w:val="center"/>
      <w:outlineLvl w:val="5"/>
    </w:pPr>
    <w:rPr>
      <w:b/>
      <w:szCs w:val="20"/>
      <w:lang w:val="en-GB"/>
    </w:rPr>
  </w:style>
  <w:style w:type="paragraph" w:styleId="Heading7">
    <w:name w:val="heading 7"/>
    <w:basedOn w:val="Normal"/>
    <w:next w:val="Normal"/>
    <w:qFormat/>
    <w:rsid w:val="00DD118F"/>
    <w:pPr>
      <w:keepNext/>
      <w:numPr>
        <w:ilvl w:val="6"/>
        <w:numId w:val="38"/>
      </w:numPr>
      <w:jc w:val="center"/>
      <w:outlineLvl w:val="6"/>
    </w:pPr>
    <w:rPr>
      <w:b/>
      <w:szCs w:val="20"/>
    </w:rPr>
  </w:style>
  <w:style w:type="paragraph" w:styleId="Heading8">
    <w:name w:val="heading 8"/>
    <w:basedOn w:val="Normal"/>
    <w:next w:val="Normal"/>
    <w:qFormat/>
    <w:pPr>
      <w:keepNext/>
      <w:numPr>
        <w:ilvl w:val="7"/>
        <w:numId w:val="38"/>
      </w:numPr>
      <w:outlineLvl w:val="7"/>
    </w:pPr>
    <w:rPr>
      <w:b/>
      <w:i/>
      <w:szCs w:val="20"/>
    </w:rPr>
  </w:style>
  <w:style w:type="paragraph" w:styleId="Heading9">
    <w:name w:val="heading 9"/>
    <w:basedOn w:val="Normal"/>
    <w:next w:val="Normal"/>
    <w:link w:val="Heading9Char"/>
    <w:semiHidden/>
    <w:unhideWhenUsed/>
    <w:qFormat/>
    <w:rsid w:val="00C4388D"/>
    <w:pPr>
      <w:keepNext/>
      <w:keepLines/>
      <w:numPr>
        <w:ilvl w:val="8"/>
        <w:numId w:val="38"/>
      </w:numPr>
      <w:spacing w:before="40"/>
      <w:outlineLvl w:val="8"/>
    </w:pPr>
    <w:rPr>
      <w:rFonts w:ascii="Cambria" w:hAnsi="Cambria"/>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A06696"/>
    <w:pPr>
      <w:spacing w:after="240" w:line="360" w:lineRule="auto"/>
      <w:jc w:val="both"/>
    </w:pPr>
  </w:style>
  <w:style w:type="character" w:customStyle="1" w:styleId="BodyTextChar">
    <w:name w:val="Body Text Char"/>
    <w:link w:val="BodyText"/>
    <w:rsid w:val="009F343D"/>
    <w:rPr>
      <w:sz w:val="24"/>
      <w:szCs w:val="24"/>
      <w:lang w:eastAsia="en-US"/>
    </w:rPr>
  </w:style>
  <w:style w:type="character" w:customStyle="1" w:styleId="Heading9Char">
    <w:name w:val="Heading 9 Char"/>
    <w:link w:val="Heading9"/>
    <w:semiHidden/>
    <w:rsid w:val="00C4388D"/>
    <w:rPr>
      <w:rFonts w:ascii="Cambria" w:eastAsia="Times New Roman" w:hAnsi="Cambria" w:cs="Times New Roman"/>
      <w:i/>
      <w:iCs/>
      <w:color w:val="272727"/>
      <w:sz w:val="21"/>
      <w:szCs w:val="21"/>
      <w:lang w:eastAsia="en-US"/>
    </w:rPr>
  </w:style>
  <w:style w:type="paragraph" w:customStyle="1" w:styleId="StyleRight">
    <w:name w:val="Style Right"/>
    <w:basedOn w:val="Normal"/>
    <w:rsid w:val="00672277"/>
    <w:pPr>
      <w:jc w:val="right"/>
    </w:pPr>
    <w:rPr>
      <w:szCs w:val="20"/>
    </w:rPr>
  </w:style>
  <w:style w:type="paragraph" w:styleId="ListBullet2">
    <w:name w:val="List Bullet 2"/>
    <w:basedOn w:val="Normal"/>
    <w:autoRedefine/>
    <w:pPr>
      <w:numPr>
        <w:numId w:val="3"/>
      </w:numPr>
    </w:pPr>
  </w:style>
  <w:style w:type="paragraph" w:styleId="Footer">
    <w:name w:val="footer"/>
    <w:basedOn w:val="Normal"/>
    <w:link w:val="FooterChar"/>
    <w:uiPriority w:val="99"/>
    <w:pPr>
      <w:tabs>
        <w:tab w:val="center" w:pos="4320"/>
        <w:tab w:val="right" w:pos="8640"/>
      </w:tabs>
    </w:pPr>
  </w:style>
  <w:style w:type="character" w:customStyle="1" w:styleId="FooterChar">
    <w:name w:val="Footer Char"/>
    <w:link w:val="Footer"/>
    <w:uiPriority w:val="99"/>
    <w:rsid w:val="00967A22"/>
    <w:rPr>
      <w:sz w:val="24"/>
      <w:szCs w:val="24"/>
      <w:lang w:eastAsia="en-US"/>
    </w:rPr>
  </w:style>
  <w:style w:type="character" w:styleId="PageNumber">
    <w:name w:val="page number"/>
    <w:basedOn w:val="DefaultParagraphFont"/>
  </w:style>
  <w:style w:type="paragraph" w:styleId="BalloonText">
    <w:name w:val="Balloon Text"/>
    <w:basedOn w:val="Normal"/>
    <w:semiHidden/>
    <w:rsid w:val="004B0868"/>
    <w:rPr>
      <w:rFonts w:ascii="Tahoma" w:hAnsi="Tahoma" w:cs="Tahoma"/>
      <w:sz w:val="16"/>
      <w:szCs w:val="16"/>
    </w:rPr>
  </w:style>
  <w:style w:type="paragraph" w:styleId="ListNumber2">
    <w:name w:val="List Number 2"/>
    <w:basedOn w:val="Normal"/>
    <w:pPr>
      <w:numPr>
        <w:numId w:val="4"/>
      </w:numPr>
    </w:pPr>
  </w:style>
  <w:style w:type="paragraph" w:styleId="Header">
    <w:name w:val="header"/>
    <w:basedOn w:val="Normal"/>
    <w:rsid w:val="004B0868"/>
    <w:pPr>
      <w:tabs>
        <w:tab w:val="center" w:pos="4536"/>
        <w:tab w:val="right" w:pos="9072"/>
      </w:tabs>
    </w:pPr>
  </w:style>
  <w:style w:type="paragraph" w:styleId="TOC1">
    <w:name w:val="toc 1"/>
    <w:basedOn w:val="Normal"/>
    <w:next w:val="Normal"/>
    <w:autoRedefine/>
    <w:uiPriority w:val="39"/>
    <w:rsid w:val="00BB1C11"/>
    <w:pPr>
      <w:tabs>
        <w:tab w:val="right" w:leader="dot" w:pos="8495"/>
      </w:tabs>
      <w:spacing w:line="360" w:lineRule="auto"/>
    </w:pPr>
  </w:style>
  <w:style w:type="paragraph" w:styleId="TOC2">
    <w:name w:val="toc 2"/>
    <w:basedOn w:val="Normal"/>
    <w:next w:val="Normal"/>
    <w:autoRedefine/>
    <w:uiPriority w:val="39"/>
    <w:rsid w:val="00EB4FBE"/>
    <w:pPr>
      <w:spacing w:line="360" w:lineRule="auto"/>
      <w:ind w:left="238"/>
    </w:pPr>
  </w:style>
  <w:style w:type="character" w:styleId="Hyperlink">
    <w:name w:val="Hyperlink"/>
    <w:uiPriority w:val="99"/>
    <w:rsid w:val="004B6CF6"/>
    <w:rPr>
      <w:color w:val="auto"/>
      <w:u w:val="none"/>
    </w:rPr>
  </w:style>
  <w:style w:type="paragraph" w:customStyle="1" w:styleId="Equation">
    <w:name w:val="Equation"/>
    <w:basedOn w:val="Normal"/>
    <w:qFormat/>
    <w:rsid w:val="0040413D"/>
    <w:pPr>
      <w:tabs>
        <w:tab w:val="right" w:pos="8392"/>
      </w:tabs>
      <w:spacing w:after="240"/>
    </w:pPr>
  </w:style>
  <w:style w:type="paragraph" w:styleId="TOC3">
    <w:name w:val="toc 3"/>
    <w:basedOn w:val="Normal"/>
    <w:next w:val="Normal"/>
    <w:autoRedefine/>
    <w:uiPriority w:val="39"/>
    <w:rsid w:val="00EB4FBE"/>
    <w:pPr>
      <w:spacing w:line="360" w:lineRule="auto"/>
      <w:ind w:left="482"/>
    </w:pPr>
  </w:style>
  <w:style w:type="table" w:styleId="TableGrid">
    <w:name w:val="Table Grid"/>
    <w:basedOn w:val="TableNormal"/>
    <w:uiPriority w:val="59"/>
    <w:rsid w:val="00FE70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qFormat/>
    <w:rsid w:val="0040413D"/>
    <w:pPr>
      <w:spacing w:before="120" w:after="120" w:line="276" w:lineRule="auto"/>
      <w:jc w:val="center"/>
    </w:pPr>
    <w:rPr>
      <w:bCs/>
      <w:sz w:val="20"/>
      <w:szCs w:val="20"/>
    </w:rPr>
  </w:style>
  <w:style w:type="paragraph" w:customStyle="1" w:styleId="Tabel">
    <w:name w:val="Tabel"/>
    <w:basedOn w:val="BodyText"/>
    <w:rsid w:val="00C876CC"/>
    <w:pPr>
      <w:spacing w:after="0"/>
    </w:pPr>
  </w:style>
  <w:style w:type="paragraph" w:styleId="TableofAuthorities">
    <w:name w:val="table of authorities"/>
    <w:basedOn w:val="Normal"/>
    <w:next w:val="Normal"/>
    <w:semiHidden/>
    <w:rsid w:val="004F3C5E"/>
    <w:pPr>
      <w:ind w:left="240" w:hanging="240"/>
    </w:pPr>
  </w:style>
  <w:style w:type="paragraph" w:styleId="TableofFigures">
    <w:name w:val="table of figures"/>
    <w:basedOn w:val="Normal"/>
    <w:next w:val="Normal"/>
    <w:uiPriority w:val="99"/>
    <w:rsid w:val="00A275BF"/>
    <w:pPr>
      <w:spacing w:line="360" w:lineRule="auto"/>
    </w:pPr>
  </w:style>
  <w:style w:type="paragraph" w:styleId="TOAHeading">
    <w:name w:val="toa heading"/>
    <w:basedOn w:val="Normal"/>
    <w:next w:val="Normal"/>
    <w:semiHidden/>
    <w:rsid w:val="004F3C5E"/>
    <w:pPr>
      <w:spacing w:before="120" w:line="360" w:lineRule="auto"/>
    </w:pPr>
    <w:rPr>
      <w:rFonts w:cs="Arial"/>
      <w:b/>
      <w:bCs/>
    </w:rPr>
  </w:style>
  <w:style w:type="paragraph" w:styleId="ListNumber">
    <w:name w:val="List Number"/>
    <w:basedOn w:val="Normal"/>
    <w:rsid w:val="00CD4999"/>
    <w:pPr>
      <w:numPr>
        <w:numId w:val="25"/>
      </w:numPr>
      <w:spacing w:after="240" w:line="360" w:lineRule="auto"/>
      <w:ind w:left="357" w:hanging="357"/>
      <w:contextualSpacing/>
      <w:jc w:val="both"/>
    </w:pPr>
  </w:style>
  <w:style w:type="paragraph" w:styleId="Bibliography">
    <w:name w:val="Bibliography"/>
    <w:basedOn w:val="Normal"/>
    <w:next w:val="Normal"/>
    <w:uiPriority w:val="37"/>
    <w:unhideWhenUsed/>
    <w:rsid w:val="0083056E"/>
  </w:style>
  <w:style w:type="paragraph" w:customStyle="1" w:styleId="Headingunnumber">
    <w:name w:val="Heading_unnumber"/>
    <w:basedOn w:val="Heading1"/>
    <w:next w:val="BodyText"/>
    <w:qFormat/>
    <w:rsid w:val="003C451D"/>
    <w:pPr>
      <w:numPr>
        <w:numId w:val="0"/>
      </w:numPr>
    </w:pPr>
  </w:style>
  <w:style w:type="paragraph" w:styleId="ListBullet">
    <w:name w:val="List Bullet"/>
    <w:basedOn w:val="Normal"/>
    <w:unhideWhenUsed/>
    <w:rsid w:val="00081F28"/>
    <w:pPr>
      <w:numPr>
        <w:numId w:val="39"/>
      </w:numPr>
      <w:spacing w:after="240" w:line="360" w:lineRule="auto"/>
      <w:ind w:left="714" w:hanging="357"/>
      <w:contextualSpacing/>
      <w:jc w:val="both"/>
    </w:pPr>
    <w:rPr>
      <w:rFonts w:eastAsia="Calibri"/>
      <w:szCs w:val="22"/>
    </w:rPr>
  </w:style>
  <w:style w:type="character" w:styleId="FootnoteReference">
    <w:name w:val="footnote reference"/>
    <w:uiPriority w:val="99"/>
    <w:semiHidden/>
    <w:unhideWhenUsed/>
    <w:rsid w:val="008D63E3"/>
    <w:rPr>
      <w:vertAlign w:val="superscript"/>
    </w:rPr>
  </w:style>
  <w:style w:type="paragraph" w:styleId="FootnoteText">
    <w:name w:val="footnote text"/>
    <w:basedOn w:val="Normal"/>
    <w:link w:val="FootnoteTextChar"/>
    <w:semiHidden/>
    <w:unhideWhenUsed/>
    <w:rsid w:val="00560E2E"/>
    <w:pPr>
      <w:spacing w:before="120" w:line="276" w:lineRule="auto"/>
    </w:pPr>
    <w:rPr>
      <w:sz w:val="20"/>
      <w:szCs w:val="20"/>
    </w:rPr>
  </w:style>
  <w:style w:type="character" w:customStyle="1" w:styleId="FootnoteTextChar">
    <w:name w:val="Footnote Text Char"/>
    <w:link w:val="FootnoteText"/>
    <w:semiHidden/>
    <w:rsid w:val="00560E2E"/>
    <w:rPr>
      <w:lang w:eastAsia="en-US"/>
    </w:rPr>
  </w:style>
  <w:style w:type="paragraph" w:customStyle="1" w:styleId="Tablehead">
    <w:name w:val="Table_head"/>
    <w:basedOn w:val="Normal"/>
    <w:qFormat/>
    <w:rsid w:val="00A274A5"/>
    <w:pPr>
      <w:spacing w:before="60" w:after="60" w:line="276" w:lineRule="auto"/>
    </w:pPr>
    <w:rPr>
      <w:b/>
      <w:sz w:val="22"/>
    </w:rPr>
  </w:style>
  <w:style w:type="paragraph" w:customStyle="1" w:styleId="Tabletext">
    <w:name w:val="Table_text"/>
    <w:basedOn w:val="Normal"/>
    <w:qFormat/>
    <w:rsid w:val="0040413D"/>
    <w:pPr>
      <w:spacing w:before="60" w:after="60" w:line="276" w:lineRule="auto"/>
    </w:pPr>
    <w:rPr>
      <w:sz w:val="22"/>
    </w:rPr>
  </w:style>
  <w:style w:type="paragraph" w:customStyle="1" w:styleId="Programcode">
    <w:name w:val="Program_code"/>
    <w:basedOn w:val="Normal"/>
    <w:qFormat/>
    <w:rsid w:val="00BA27D6"/>
    <w:pPr>
      <w:keepNext/>
      <w:keepLines/>
      <w:spacing w:before="40" w:after="40"/>
    </w:pPr>
    <w:rPr>
      <w:rFonts w:ascii="Consolas" w:hAnsi="Consolas"/>
      <w:sz w:val="20"/>
    </w:rPr>
  </w:style>
  <w:style w:type="paragraph" w:customStyle="1" w:styleId="Listbibliogr">
    <w:name w:val="List_bibliogr"/>
    <w:basedOn w:val="Tabletext"/>
    <w:qFormat/>
    <w:rsid w:val="005F0ABD"/>
    <w:pPr>
      <w:numPr>
        <w:numId w:val="49"/>
      </w:numPr>
      <w:spacing w:before="40" w:after="40"/>
      <w:ind w:left="454" w:hanging="454"/>
    </w:pPr>
    <w:rPr>
      <w:noProof/>
      <w:lang w:val="en-GB"/>
    </w:rPr>
  </w:style>
  <w:style w:type="paragraph" w:customStyle="1" w:styleId="Figure">
    <w:name w:val="Figure"/>
    <w:basedOn w:val="Normal"/>
    <w:qFormat/>
    <w:rsid w:val="0040413D"/>
    <w:pPr>
      <w:framePr w:hSpace="510" w:wrap="notBeside" w:vAnchor="text" w:hAnchor="margin" w:xAlign="center" w:y="1"/>
      <w:spacing w:after="120" w:line="276" w:lineRule="auto"/>
      <w:jc w:val="center"/>
    </w:pPr>
    <w:rPr>
      <w:rFonts w:eastAsiaTheme="minorHAnsi" w:cstheme="minorBidi"/>
      <w:sz w:val="22"/>
      <w:szCs w:val="22"/>
    </w:rPr>
  </w:style>
  <w:style w:type="paragraph" w:customStyle="1" w:styleId="Headingcenter">
    <w:name w:val="Heading_center"/>
    <w:basedOn w:val="Heading1"/>
    <w:next w:val="BodyText"/>
    <w:qFormat/>
    <w:rsid w:val="0040413D"/>
    <w:pPr>
      <w:numPr>
        <w:numId w:val="0"/>
      </w:numPr>
      <w:jc w:val="center"/>
    </w:pPr>
  </w:style>
  <w:style w:type="paragraph" w:customStyle="1" w:styleId="Headingtitle">
    <w:name w:val="Heading_title"/>
    <w:basedOn w:val="Normal"/>
    <w:qFormat/>
    <w:rsid w:val="003C451D"/>
    <w:pPr>
      <w:jc w:val="center"/>
    </w:pPr>
    <w:rPr>
      <w:b/>
      <w:bCs/>
      <w:caps/>
      <w:sz w:val="40"/>
    </w:rPr>
  </w:style>
  <w:style w:type="paragraph" w:customStyle="1" w:styleId="University">
    <w:name w:val="University"/>
    <w:basedOn w:val="BodyText"/>
    <w:qFormat/>
    <w:rsid w:val="0046769E"/>
    <w:pPr>
      <w:spacing w:after="80" w:line="240" w:lineRule="auto"/>
      <w:jc w:val="center"/>
    </w:pPr>
    <w:rPr>
      <w:caps/>
    </w:rPr>
  </w:style>
  <w:style w:type="paragraph" w:customStyle="1" w:styleId="Captionmultiline">
    <w:name w:val="Caption_multiline"/>
    <w:basedOn w:val="Caption"/>
    <w:qFormat/>
    <w:rsid w:val="004E465E"/>
    <w:pPr>
      <w:framePr w:hSpace="510" w:wrap="notBeside" w:vAnchor="text" w:hAnchor="margin" w:xAlign="center" w:y="1"/>
      <w:jc w:val="both"/>
    </w:pPr>
  </w:style>
  <w:style w:type="character" w:customStyle="1" w:styleId="ATItextChar">
    <w:name w:val="ATI_text Char"/>
    <w:link w:val="ATItext"/>
    <w:uiPriority w:val="99"/>
    <w:rsid w:val="00D8429A"/>
    <w:rPr>
      <w:sz w:val="24"/>
      <w:szCs w:val="22"/>
    </w:rPr>
  </w:style>
  <w:style w:type="paragraph" w:customStyle="1" w:styleId="ATItext">
    <w:name w:val="ATI_text"/>
    <w:link w:val="ATItextChar"/>
    <w:uiPriority w:val="99"/>
    <w:qFormat/>
    <w:rsid w:val="00D8429A"/>
    <w:pPr>
      <w:spacing w:after="240" w:line="360" w:lineRule="auto"/>
      <w:jc w:val="both"/>
    </w:pPr>
    <w:rPr>
      <w:sz w:val="24"/>
      <w:szCs w:val="22"/>
    </w:rPr>
  </w:style>
  <w:style w:type="character" w:customStyle="1" w:styleId="Heading5Char">
    <w:name w:val="Heading 5 Char"/>
    <w:link w:val="Heading5"/>
    <w:rsid w:val="00D8429A"/>
    <w:rPr>
      <w:b/>
      <w:sz w:val="24"/>
      <w:lang w:eastAsia="en-US"/>
    </w:rPr>
  </w:style>
  <w:style w:type="paragraph" w:customStyle="1" w:styleId="ATIabbrev">
    <w:name w:val="ATI_abbrev"/>
    <w:basedOn w:val="ATItext"/>
    <w:rsid w:val="00D8429A"/>
    <w:pPr>
      <w:tabs>
        <w:tab w:val="left" w:pos="2835"/>
      </w:tabs>
      <w:spacing w:after="0"/>
    </w:pPr>
    <w:rPr>
      <w:rFonts w:eastAsia="Calibri"/>
    </w:rPr>
  </w:style>
  <w:style w:type="paragraph" w:styleId="EndnoteText">
    <w:name w:val="endnote text"/>
    <w:basedOn w:val="Normal"/>
    <w:link w:val="EndnoteTextChar"/>
    <w:uiPriority w:val="99"/>
    <w:semiHidden/>
    <w:unhideWhenUsed/>
    <w:rsid w:val="00957774"/>
    <w:pPr>
      <w:spacing w:after="240"/>
    </w:pPr>
    <w:rPr>
      <w:rFonts w:eastAsia="Calibri"/>
      <w:sz w:val="20"/>
      <w:szCs w:val="20"/>
    </w:rPr>
  </w:style>
  <w:style w:type="character" w:customStyle="1" w:styleId="EndnoteTextChar">
    <w:name w:val="Endnote Text Char"/>
    <w:basedOn w:val="DefaultParagraphFont"/>
    <w:link w:val="EndnoteText"/>
    <w:uiPriority w:val="99"/>
    <w:semiHidden/>
    <w:rsid w:val="00957774"/>
    <w:rPr>
      <w:rFonts w:eastAsia="Calibri"/>
      <w:lang w:eastAsia="en-US"/>
    </w:rPr>
  </w:style>
  <w:style w:type="character" w:styleId="CommentReference">
    <w:name w:val="annotation reference"/>
    <w:basedOn w:val="DefaultParagraphFont"/>
    <w:uiPriority w:val="99"/>
    <w:semiHidden/>
    <w:unhideWhenUsed/>
    <w:rsid w:val="005D409D"/>
    <w:rPr>
      <w:sz w:val="16"/>
      <w:szCs w:val="16"/>
    </w:rPr>
  </w:style>
  <w:style w:type="paragraph" w:styleId="CommentText">
    <w:name w:val="annotation text"/>
    <w:basedOn w:val="Normal"/>
    <w:link w:val="CommentTextChar"/>
    <w:uiPriority w:val="99"/>
    <w:semiHidden/>
    <w:unhideWhenUsed/>
    <w:rsid w:val="005D409D"/>
    <w:rPr>
      <w:sz w:val="20"/>
      <w:szCs w:val="20"/>
    </w:rPr>
  </w:style>
  <w:style w:type="character" w:customStyle="1" w:styleId="CommentTextChar">
    <w:name w:val="Comment Text Char"/>
    <w:basedOn w:val="DefaultParagraphFont"/>
    <w:link w:val="CommentText"/>
    <w:uiPriority w:val="99"/>
    <w:semiHidden/>
    <w:rsid w:val="005D409D"/>
    <w:rPr>
      <w:lang w:eastAsia="en-US"/>
    </w:rPr>
  </w:style>
  <w:style w:type="paragraph" w:styleId="CommentSubject">
    <w:name w:val="annotation subject"/>
    <w:basedOn w:val="CommentText"/>
    <w:next w:val="CommentText"/>
    <w:link w:val="CommentSubjectChar"/>
    <w:semiHidden/>
    <w:unhideWhenUsed/>
    <w:rsid w:val="005D409D"/>
    <w:rPr>
      <w:b/>
      <w:bCs/>
    </w:rPr>
  </w:style>
  <w:style w:type="character" w:customStyle="1" w:styleId="CommentSubjectChar">
    <w:name w:val="Comment Subject Char"/>
    <w:basedOn w:val="CommentTextChar"/>
    <w:link w:val="CommentSubject"/>
    <w:semiHidden/>
    <w:rsid w:val="005D409D"/>
    <w:rPr>
      <w:b/>
      <w:bCs/>
      <w:lang w:eastAsia="en-US"/>
    </w:rPr>
  </w:style>
  <w:style w:type="paragraph" w:customStyle="1" w:styleId="ATIHeading1">
    <w:name w:val="ATI_Heading1"/>
    <w:basedOn w:val="ATItext"/>
    <w:next w:val="ATItext"/>
    <w:qFormat/>
    <w:rsid w:val="00B210AA"/>
    <w:pPr>
      <w:pageBreakBefore/>
      <w:spacing w:before="880" w:after="360" w:line="240" w:lineRule="auto"/>
      <w:jc w:val="left"/>
      <w:outlineLvl w:val="0"/>
    </w:pPr>
    <w:rPr>
      <w:b/>
      <w:bCs/>
      <w:kern w:val="32"/>
      <w:sz w:val="32"/>
      <w:szCs w:val="32"/>
      <w:lang w:eastAsia="en-US"/>
    </w:rPr>
  </w:style>
  <w:style w:type="paragraph" w:customStyle="1" w:styleId="ATIHeading2">
    <w:name w:val="ATI_Heading2"/>
    <w:basedOn w:val="ATItext"/>
    <w:next w:val="ATItext"/>
    <w:qFormat/>
    <w:rsid w:val="00B210AA"/>
    <w:pPr>
      <w:spacing w:before="480" w:line="240" w:lineRule="auto"/>
      <w:jc w:val="left"/>
      <w:outlineLvl w:val="1"/>
    </w:pPr>
    <w:rPr>
      <w:rFonts w:eastAsia="Calibri"/>
      <w:b/>
      <w:sz w:val="28"/>
      <w:lang w:eastAsia="en-US"/>
    </w:rPr>
  </w:style>
  <w:style w:type="paragraph" w:customStyle="1" w:styleId="ATIbullet">
    <w:name w:val="ATI_bullet"/>
    <w:basedOn w:val="ATItext"/>
    <w:next w:val="ATItext"/>
    <w:qFormat/>
    <w:rsid w:val="00B210AA"/>
    <w:pPr>
      <w:ind w:left="720" w:hanging="360"/>
      <w:contextualSpacing/>
    </w:pPr>
    <w:rPr>
      <w:rFonts w:eastAsia="Calibri"/>
      <w:lang w:eastAsia="en-US"/>
    </w:rPr>
  </w:style>
  <w:style w:type="paragraph" w:customStyle="1" w:styleId="ATIfigurecaptionsingle">
    <w:name w:val="ATI_figure_caption_single"/>
    <w:basedOn w:val="ATItext"/>
    <w:next w:val="ATItext"/>
    <w:qFormat/>
    <w:rsid w:val="00B210AA"/>
    <w:pPr>
      <w:spacing w:before="200" w:line="240" w:lineRule="auto"/>
      <w:jc w:val="center"/>
    </w:pPr>
    <w:rPr>
      <w:rFonts w:eastAsia="Calibri"/>
      <w:i/>
      <w:sz w:val="20"/>
      <w:lang w:eastAsia="en-US"/>
    </w:rPr>
  </w:style>
  <w:style w:type="paragraph" w:customStyle="1" w:styleId="ATIcode">
    <w:name w:val="ATI_code"/>
    <w:basedOn w:val="ATItext"/>
    <w:qFormat/>
    <w:rsid w:val="00BA4C52"/>
    <w:pPr>
      <w:keepNext/>
      <w:keepLines/>
      <w:spacing w:before="80" w:after="80" w:line="240" w:lineRule="auto"/>
      <w:ind w:left="2835"/>
      <w:jc w:val="left"/>
    </w:pPr>
    <w:rPr>
      <w:rFonts w:ascii="Consolas" w:eastAsia="Calibri" w:hAnsi="Consolas"/>
      <w:sz w:val="20"/>
      <w:lang w:eastAsia="en-US"/>
    </w:rPr>
  </w:style>
  <w:style w:type="paragraph" w:customStyle="1" w:styleId="ATIequation">
    <w:name w:val="ATI_equation"/>
    <w:basedOn w:val="ATItext"/>
    <w:next w:val="ATItext"/>
    <w:qFormat/>
    <w:rsid w:val="00BA4C52"/>
    <w:pPr>
      <w:spacing w:before="240" w:line="240" w:lineRule="auto"/>
      <w:ind w:left="454"/>
    </w:pPr>
    <w:rPr>
      <w:rFonts w:eastAsia="Calibri"/>
      <w:i/>
      <w:lang w:eastAsia="en-US"/>
    </w:rPr>
  </w:style>
  <w:style w:type="paragraph" w:customStyle="1" w:styleId="ATIfigurecaptionmulti">
    <w:name w:val="ATI_figure_caption_multi"/>
    <w:basedOn w:val="ATIfigurecaptionsingle"/>
    <w:next w:val="ATItext"/>
    <w:qFormat/>
    <w:rsid w:val="00BA4C52"/>
    <w:pPr>
      <w:jc w:val="both"/>
    </w:pPr>
  </w:style>
  <w:style w:type="paragraph" w:customStyle="1" w:styleId="ATIreferences">
    <w:name w:val="ATI_references"/>
    <w:basedOn w:val="ATItext"/>
    <w:qFormat/>
    <w:rsid w:val="008C1E04"/>
    <w:pPr>
      <w:numPr>
        <w:numId w:val="50"/>
      </w:numPr>
      <w:spacing w:after="220" w:line="240" w:lineRule="auto"/>
      <w:ind w:left="357" w:hanging="357"/>
      <w:jc w:val="left"/>
    </w:pPr>
    <w:rPr>
      <w:rFonts w:eastAsia="Calibri"/>
      <w:sz w:val="22"/>
      <w:lang w:eastAsia="en-US"/>
    </w:rPr>
  </w:style>
  <w:style w:type="paragraph" w:customStyle="1" w:styleId="ATIHeading1unnumbered">
    <w:name w:val="ATI_Heading1_unnumbered"/>
    <w:basedOn w:val="ATIHeading1"/>
    <w:next w:val="ATItext"/>
    <w:qFormat/>
    <w:rsid w:val="008C1E04"/>
  </w:style>
  <w:style w:type="paragraph" w:styleId="NormalWeb">
    <w:name w:val="Normal (Web)"/>
    <w:basedOn w:val="Normal"/>
    <w:uiPriority w:val="99"/>
    <w:semiHidden/>
    <w:unhideWhenUsed/>
    <w:rsid w:val="00223ABE"/>
    <w:pPr>
      <w:spacing w:before="100" w:beforeAutospacing="1" w:after="100" w:afterAutospacing="1"/>
    </w:pPr>
    <w:rPr>
      <w:lang w:val="en-US"/>
    </w:rPr>
  </w:style>
  <w:style w:type="paragraph" w:styleId="Revision">
    <w:name w:val="Revision"/>
    <w:hidden/>
    <w:uiPriority w:val="99"/>
    <w:semiHidden/>
    <w:rsid w:val="0034578F"/>
    <w:rPr>
      <w:sz w:val="24"/>
      <w:szCs w:val="24"/>
      <w:lang w:eastAsia="en-US"/>
    </w:rPr>
  </w:style>
  <w:style w:type="character" w:customStyle="1" w:styleId="apple-converted-space">
    <w:name w:val="apple-converted-space"/>
    <w:basedOn w:val="DefaultParagraphFont"/>
    <w:rsid w:val="00C070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2625898">
      <w:bodyDiv w:val="1"/>
      <w:marLeft w:val="0"/>
      <w:marRight w:val="0"/>
      <w:marTop w:val="0"/>
      <w:marBottom w:val="0"/>
      <w:divBdr>
        <w:top w:val="none" w:sz="0" w:space="0" w:color="auto"/>
        <w:left w:val="none" w:sz="0" w:space="0" w:color="auto"/>
        <w:bottom w:val="none" w:sz="0" w:space="0" w:color="auto"/>
        <w:right w:val="none" w:sz="0" w:space="0" w:color="auto"/>
      </w:divBdr>
    </w:div>
    <w:div w:id="1121151823">
      <w:bodyDiv w:val="1"/>
      <w:marLeft w:val="0"/>
      <w:marRight w:val="0"/>
      <w:marTop w:val="0"/>
      <w:marBottom w:val="0"/>
      <w:divBdr>
        <w:top w:val="none" w:sz="0" w:space="0" w:color="auto"/>
        <w:left w:val="none" w:sz="0" w:space="0" w:color="auto"/>
        <w:bottom w:val="none" w:sz="0" w:space="0" w:color="auto"/>
        <w:right w:val="none" w:sz="0" w:space="0" w:color="auto"/>
      </w:divBdr>
    </w:div>
    <w:div w:id="1572274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image" Target="media/image3.PNG"/><Relationship Id="rId26" Type="http://schemas.openxmlformats.org/officeDocument/2006/relationships/chart" Target="charts/chart9.xml"/><Relationship Id="rId21" Type="http://schemas.openxmlformats.org/officeDocument/2006/relationships/image" Target="media/image6.jpg"/><Relationship Id="rId34"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chart" Target="charts/chart1.xml"/><Relationship Id="rId17" Type="http://schemas.openxmlformats.org/officeDocument/2006/relationships/image" Target="media/image2.jpeg"/><Relationship Id="rId25" Type="http://schemas.openxmlformats.org/officeDocument/2006/relationships/chart" Target="charts/chart8.xml"/><Relationship Id="rId33" Type="http://schemas.openxmlformats.org/officeDocument/2006/relationships/image" Target="media/image13.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chart" Target="charts/chart5.xml"/><Relationship Id="rId20" Type="http://schemas.openxmlformats.org/officeDocument/2006/relationships/image" Target="media/image5.jpeg"/><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24" Type="http://schemas.openxmlformats.org/officeDocument/2006/relationships/chart" Target="charts/chart7.xml"/><Relationship Id="rId32" Type="http://schemas.openxmlformats.org/officeDocument/2006/relationships/image" Target="media/image12.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chart" Target="charts/chart4.xml"/><Relationship Id="rId23" Type="http://schemas.openxmlformats.org/officeDocument/2006/relationships/chart" Target="charts/chart6.xml"/><Relationship Id="rId28" Type="http://schemas.openxmlformats.org/officeDocument/2006/relationships/image" Target="media/image9.png"/><Relationship Id="rId36" Type="http://schemas.openxmlformats.org/officeDocument/2006/relationships/footer" Target="footer4.xml"/><Relationship Id="rId10" Type="http://schemas.openxmlformats.org/officeDocument/2006/relationships/footer" Target="footer3.xml"/><Relationship Id="rId19" Type="http://schemas.openxmlformats.org/officeDocument/2006/relationships/image" Target="media/image4.png"/><Relationship Id="rId31"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chart" Target="charts/chart3.xml"/><Relationship Id="rId22" Type="http://schemas.openxmlformats.org/officeDocument/2006/relationships/image" Target="media/image7.png"/><Relationship Id="rId27" Type="http://schemas.openxmlformats.org/officeDocument/2006/relationships/image" Target="media/image8.png"/><Relationship Id="rId30" Type="http://schemas.openxmlformats.org/officeDocument/2006/relationships/hyperlink" Target="https://www.servocity.com/html/hs-311_standard.html" TargetMode="External"/><Relationship Id="rId35" Type="http://schemas.openxmlformats.org/officeDocument/2006/relationships/image" Target="media/image15.jpeg"/><Relationship Id="rId8" Type="http://schemas.openxmlformats.org/officeDocument/2006/relationships/footer" Target="footer1.xm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kevin\Desktop\MS_Word\ITT_mall_struktuuriga_EST.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D:\kevin\Dropbox\&#220;liKool\L&#245;put&#246;&#246;\Mootorite%20m&#245;&#245;tmise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kevin\Dropbox\&#220;liKool\L&#245;put&#246;&#246;\Mootorite%20m&#245;&#245;tmised.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D:\kevin\Dropbox\&#220;liKool\L&#245;put&#246;&#246;\Mootorite%20m&#245;&#245;tmised.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D:\kevin\Dropbox\&#220;liKool\L&#245;put&#246;&#246;\Mootorite%20m&#245;&#245;tmised.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D:\kevin\Dropbox\&#220;liKool\L&#245;put&#246;&#246;\Mootorite%20m&#245;&#245;tmised.xlsx" TargetMode="External"/></Relationships>
</file>

<file path=word/charts/_rels/chart6.xml.rels><?xml version="1.0" encoding="UTF-8" standalone="yes"?>
<Relationships xmlns="http://schemas.openxmlformats.org/package/2006/relationships"><Relationship Id="rId3" Type="http://schemas.openxmlformats.org/officeDocument/2006/relationships/oleObject" Target="file:///D:\kevin\Dropbox\&#220;liKool\L&#245;put&#246;&#246;\mic.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kevin\Dropbox\&#220;liKool\L&#245;put&#246;&#246;\mic.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kevin\Dropbox\&#220;liKool\L&#245;put&#246;&#246;\mic.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kevin\Dropbox\&#220;liKool\L&#245;put&#246;&#246;\2Mic.xlsx" TargetMode="Externa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t-EE">
                <a:latin typeface="Times New Roman" panose="02020603050405020304" pitchFamily="18" charset="0"/>
                <a:cs typeface="Times New Roman" panose="02020603050405020304" pitchFamily="18" charset="0"/>
              </a:rPr>
              <a:t>Vasaku </a:t>
            </a:r>
            <a:r>
              <a:rPr lang="en-US">
                <a:latin typeface="Times New Roman" panose="02020603050405020304" pitchFamily="18" charset="0"/>
                <a:cs typeface="Times New Roman" panose="02020603050405020304" pitchFamily="18" charset="0"/>
              </a:rPr>
              <a:t>külje </a:t>
            </a:r>
            <a:r>
              <a:rPr lang="et-EE">
                <a:latin typeface="Times New Roman" panose="02020603050405020304" pitchFamily="18" charset="0"/>
                <a:cs typeface="Times New Roman" panose="02020603050405020304" pitchFamily="18" charset="0"/>
              </a:rPr>
              <a:t>liikumise </a:t>
            </a:r>
            <a:r>
              <a:rPr lang="en-US">
                <a:latin typeface="Times New Roman" panose="02020603050405020304" pitchFamily="18" charset="0"/>
                <a:cs typeface="Times New Roman" panose="02020603050405020304" pitchFamily="18" charset="0"/>
              </a:rPr>
              <a:t>test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clustered"/>
        <c:varyColors val="0"/>
        <c:ser>
          <c:idx val="0"/>
          <c:order val="0"/>
          <c:tx>
            <c:strRef>
              <c:f>Sheet1!$D$3</c:f>
              <c:strCache>
                <c:ptCount val="1"/>
                <c:pt idx="0">
                  <c:v>Parema külje kiirus</c:v>
                </c:pt>
              </c:strCache>
            </c:strRef>
          </c:tx>
          <c:spPr>
            <a:solidFill>
              <a:schemeClr val="accent1"/>
            </a:solidFill>
            <a:ln>
              <a:noFill/>
            </a:ln>
            <a:effectLst/>
          </c:spPr>
          <c:invertIfNegative val="0"/>
          <c:cat>
            <c:strRef>
              <c:f>Sheet1!$A$221:$A$430</c:f>
              <c:strCache>
                <c:ptCount val="210"/>
                <c:pt idx="0">
                  <c:v>10;0</c:v>
                </c:pt>
                <c:pt idx="1">
                  <c:v>10;5</c:v>
                </c:pt>
                <c:pt idx="2">
                  <c:v>10;10</c:v>
                </c:pt>
                <c:pt idx="3">
                  <c:v>10;15</c:v>
                </c:pt>
                <c:pt idx="4">
                  <c:v>10;20</c:v>
                </c:pt>
                <c:pt idx="5">
                  <c:v>10;25</c:v>
                </c:pt>
                <c:pt idx="6">
                  <c:v>10;30</c:v>
                </c:pt>
                <c:pt idx="7">
                  <c:v>10;35</c:v>
                </c:pt>
                <c:pt idx="8">
                  <c:v>10;40</c:v>
                </c:pt>
                <c:pt idx="9">
                  <c:v>10;45</c:v>
                </c:pt>
                <c:pt idx="10">
                  <c:v>10;50</c:v>
                </c:pt>
                <c:pt idx="11">
                  <c:v>10;55</c:v>
                </c:pt>
                <c:pt idx="12">
                  <c:v>10;60</c:v>
                </c:pt>
                <c:pt idx="13">
                  <c:v>10;65</c:v>
                </c:pt>
                <c:pt idx="14">
                  <c:v>10;70</c:v>
                </c:pt>
                <c:pt idx="15">
                  <c:v>10;75</c:v>
                </c:pt>
                <c:pt idx="16">
                  <c:v>10;80</c:v>
                </c:pt>
                <c:pt idx="17">
                  <c:v>10;85</c:v>
                </c:pt>
                <c:pt idx="18">
                  <c:v>10;90</c:v>
                </c:pt>
                <c:pt idx="19">
                  <c:v>10;95</c:v>
                </c:pt>
                <c:pt idx="20">
                  <c:v>10;100</c:v>
                </c:pt>
                <c:pt idx="21">
                  <c:v>20;0</c:v>
                </c:pt>
                <c:pt idx="22">
                  <c:v>20;5</c:v>
                </c:pt>
                <c:pt idx="23">
                  <c:v>20;10</c:v>
                </c:pt>
                <c:pt idx="24">
                  <c:v>20;15</c:v>
                </c:pt>
                <c:pt idx="25">
                  <c:v>20;20</c:v>
                </c:pt>
                <c:pt idx="26">
                  <c:v>20;25</c:v>
                </c:pt>
                <c:pt idx="27">
                  <c:v>20;30</c:v>
                </c:pt>
                <c:pt idx="28">
                  <c:v>20;35</c:v>
                </c:pt>
                <c:pt idx="29">
                  <c:v>20;40</c:v>
                </c:pt>
                <c:pt idx="30">
                  <c:v>20;45</c:v>
                </c:pt>
                <c:pt idx="31">
                  <c:v>20;50</c:v>
                </c:pt>
                <c:pt idx="32">
                  <c:v>20;55</c:v>
                </c:pt>
                <c:pt idx="33">
                  <c:v>20;60</c:v>
                </c:pt>
                <c:pt idx="34">
                  <c:v>20;65</c:v>
                </c:pt>
                <c:pt idx="35">
                  <c:v>20;70</c:v>
                </c:pt>
                <c:pt idx="36">
                  <c:v>20;75</c:v>
                </c:pt>
                <c:pt idx="37">
                  <c:v>20;80</c:v>
                </c:pt>
                <c:pt idx="38">
                  <c:v>20;85</c:v>
                </c:pt>
                <c:pt idx="39">
                  <c:v>20;90</c:v>
                </c:pt>
                <c:pt idx="40">
                  <c:v>20;95</c:v>
                </c:pt>
                <c:pt idx="41">
                  <c:v>20;100</c:v>
                </c:pt>
                <c:pt idx="42">
                  <c:v>30;0</c:v>
                </c:pt>
                <c:pt idx="43">
                  <c:v>30;5</c:v>
                </c:pt>
                <c:pt idx="44">
                  <c:v>30;10</c:v>
                </c:pt>
                <c:pt idx="45">
                  <c:v>30;15</c:v>
                </c:pt>
                <c:pt idx="46">
                  <c:v>30;20</c:v>
                </c:pt>
                <c:pt idx="47">
                  <c:v>30;25</c:v>
                </c:pt>
                <c:pt idx="48">
                  <c:v>30;30</c:v>
                </c:pt>
                <c:pt idx="49">
                  <c:v>30;35</c:v>
                </c:pt>
                <c:pt idx="50">
                  <c:v>30;40</c:v>
                </c:pt>
                <c:pt idx="51">
                  <c:v>30;45</c:v>
                </c:pt>
                <c:pt idx="52">
                  <c:v>30;50</c:v>
                </c:pt>
                <c:pt idx="53">
                  <c:v>30;55</c:v>
                </c:pt>
                <c:pt idx="54">
                  <c:v>30;60</c:v>
                </c:pt>
                <c:pt idx="55">
                  <c:v>30;65</c:v>
                </c:pt>
                <c:pt idx="56">
                  <c:v>30;70</c:v>
                </c:pt>
                <c:pt idx="57">
                  <c:v>30;75</c:v>
                </c:pt>
                <c:pt idx="58">
                  <c:v>30;80</c:v>
                </c:pt>
                <c:pt idx="59">
                  <c:v>30;85</c:v>
                </c:pt>
                <c:pt idx="60">
                  <c:v>30;90</c:v>
                </c:pt>
                <c:pt idx="61">
                  <c:v>30;95</c:v>
                </c:pt>
                <c:pt idx="62">
                  <c:v>30;100</c:v>
                </c:pt>
                <c:pt idx="63">
                  <c:v>40;0</c:v>
                </c:pt>
                <c:pt idx="64">
                  <c:v>40;5</c:v>
                </c:pt>
                <c:pt idx="65">
                  <c:v>40;10</c:v>
                </c:pt>
                <c:pt idx="66">
                  <c:v>40;15</c:v>
                </c:pt>
                <c:pt idx="67">
                  <c:v>40;20</c:v>
                </c:pt>
                <c:pt idx="68">
                  <c:v>40;25</c:v>
                </c:pt>
                <c:pt idx="69">
                  <c:v>40;30</c:v>
                </c:pt>
                <c:pt idx="70">
                  <c:v>40;35</c:v>
                </c:pt>
                <c:pt idx="71">
                  <c:v>40;40</c:v>
                </c:pt>
                <c:pt idx="72">
                  <c:v>40;45</c:v>
                </c:pt>
                <c:pt idx="73">
                  <c:v>40;50</c:v>
                </c:pt>
                <c:pt idx="74">
                  <c:v>40;55</c:v>
                </c:pt>
                <c:pt idx="75">
                  <c:v>40;60</c:v>
                </c:pt>
                <c:pt idx="76">
                  <c:v>40;65</c:v>
                </c:pt>
                <c:pt idx="77">
                  <c:v>40;70</c:v>
                </c:pt>
                <c:pt idx="78">
                  <c:v>40;75</c:v>
                </c:pt>
                <c:pt idx="79">
                  <c:v>40;80</c:v>
                </c:pt>
                <c:pt idx="80">
                  <c:v>40;85</c:v>
                </c:pt>
                <c:pt idx="81">
                  <c:v>40;90</c:v>
                </c:pt>
                <c:pt idx="82">
                  <c:v>40;95</c:v>
                </c:pt>
                <c:pt idx="83">
                  <c:v>40;100</c:v>
                </c:pt>
                <c:pt idx="84">
                  <c:v>50;0</c:v>
                </c:pt>
                <c:pt idx="85">
                  <c:v>50;5</c:v>
                </c:pt>
                <c:pt idx="86">
                  <c:v>50;10</c:v>
                </c:pt>
                <c:pt idx="87">
                  <c:v>50;15</c:v>
                </c:pt>
                <c:pt idx="88">
                  <c:v>50;20</c:v>
                </c:pt>
                <c:pt idx="89">
                  <c:v>50;25</c:v>
                </c:pt>
                <c:pt idx="90">
                  <c:v>50;30</c:v>
                </c:pt>
                <c:pt idx="91">
                  <c:v>50;35</c:v>
                </c:pt>
                <c:pt idx="92">
                  <c:v>50;40</c:v>
                </c:pt>
                <c:pt idx="93">
                  <c:v>50;45</c:v>
                </c:pt>
                <c:pt idx="94">
                  <c:v>50;50</c:v>
                </c:pt>
                <c:pt idx="95">
                  <c:v>50;55</c:v>
                </c:pt>
                <c:pt idx="96">
                  <c:v>50;60</c:v>
                </c:pt>
                <c:pt idx="97">
                  <c:v>50;65</c:v>
                </c:pt>
                <c:pt idx="98">
                  <c:v>50;70</c:v>
                </c:pt>
                <c:pt idx="99">
                  <c:v>50;75</c:v>
                </c:pt>
                <c:pt idx="100">
                  <c:v>50;80</c:v>
                </c:pt>
                <c:pt idx="101">
                  <c:v>50;85</c:v>
                </c:pt>
                <c:pt idx="102">
                  <c:v>50;90</c:v>
                </c:pt>
                <c:pt idx="103">
                  <c:v>50;95</c:v>
                </c:pt>
                <c:pt idx="104">
                  <c:v>50;100</c:v>
                </c:pt>
                <c:pt idx="105">
                  <c:v>60;0</c:v>
                </c:pt>
                <c:pt idx="106">
                  <c:v>60;5</c:v>
                </c:pt>
                <c:pt idx="107">
                  <c:v>60;10</c:v>
                </c:pt>
                <c:pt idx="108">
                  <c:v>60;15</c:v>
                </c:pt>
                <c:pt idx="109">
                  <c:v>60;20</c:v>
                </c:pt>
                <c:pt idx="110">
                  <c:v>60;25</c:v>
                </c:pt>
                <c:pt idx="111">
                  <c:v>60;30</c:v>
                </c:pt>
                <c:pt idx="112">
                  <c:v>60;35</c:v>
                </c:pt>
                <c:pt idx="113">
                  <c:v>60;40</c:v>
                </c:pt>
                <c:pt idx="114">
                  <c:v>60;45</c:v>
                </c:pt>
                <c:pt idx="115">
                  <c:v>60;50</c:v>
                </c:pt>
                <c:pt idx="116">
                  <c:v>60;55</c:v>
                </c:pt>
                <c:pt idx="117">
                  <c:v>60;60</c:v>
                </c:pt>
                <c:pt idx="118">
                  <c:v>60;65</c:v>
                </c:pt>
                <c:pt idx="119">
                  <c:v>60;70</c:v>
                </c:pt>
                <c:pt idx="120">
                  <c:v>60;75</c:v>
                </c:pt>
                <c:pt idx="121">
                  <c:v>60;80</c:v>
                </c:pt>
                <c:pt idx="122">
                  <c:v>60;85</c:v>
                </c:pt>
                <c:pt idx="123">
                  <c:v>60;90</c:v>
                </c:pt>
                <c:pt idx="124">
                  <c:v>60;95</c:v>
                </c:pt>
                <c:pt idx="125">
                  <c:v>60;100</c:v>
                </c:pt>
                <c:pt idx="126">
                  <c:v>70;0</c:v>
                </c:pt>
                <c:pt idx="127">
                  <c:v>70;5</c:v>
                </c:pt>
                <c:pt idx="128">
                  <c:v>70;10</c:v>
                </c:pt>
                <c:pt idx="129">
                  <c:v>70;15</c:v>
                </c:pt>
                <c:pt idx="130">
                  <c:v>70;20</c:v>
                </c:pt>
                <c:pt idx="131">
                  <c:v>70;25</c:v>
                </c:pt>
                <c:pt idx="132">
                  <c:v>70;30</c:v>
                </c:pt>
                <c:pt idx="133">
                  <c:v>70;35</c:v>
                </c:pt>
                <c:pt idx="134">
                  <c:v>70;40</c:v>
                </c:pt>
                <c:pt idx="135">
                  <c:v>70;45</c:v>
                </c:pt>
                <c:pt idx="136">
                  <c:v>70;50</c:v>
                </c:pt>
                <c:pt idx="137">
                  <c:v>70;55</c:v>
                </c:pt>
                <c:pt idx="138">
                  <c:v>70;60</c:v>
                </c:pt>
                <c:pt idx="139">
                  <c:v>70;65</c:v>
                </c:pt>
                <c:pt idx="140">
                  <c:v>70;70</c:v>
                </c:pt>
                <c:pt idx="141">
                  <c:v>70;75</c:v>
                </c:pt>
                <c:pt idx="142">
                  <c:v>70;80</c:v>
                </c:pt>
                <c:pt idx="143">
                  <c:v>70;85</c:v>
                </c:pt>
                <c:pt idx="144">
                  <c:v>70;90</c:v>
                </c:pt>
                <c:pt idx="145">
                  <c:v>70;95</c:v>
                </c:pt>
                <c:pt idx="146">
                  <c:v>70;100</c:v>
                </c:pt>
                <c:pt idx="147">
                  <c:v>80;0</c:v>
                </c:pt>
                <c:pt idx="148">
                  <c:v>80;5</c:v>
                </c:pt>
                <c:pt idx="149">
                  <c:v>80;10</c:v>
                </c:pt>
                <c:pt idx="150">
                  <c:v>80;15</c:v>
                </c:pt>
                <c:pt idx="151">
                  <c:v>80;20</c:v>
                </c:pt>
                <c:pt idx="152">
                  <c:v>80;25</c:v>
                </c:pt>
                <c:pt idx="153">
                  <c:v>80;30</c:v>
                </c:pt>
                <c:pt idx="154">
                  <c:v>80;35</c:v>
                </c:pt>
                <c:pt idx="155">
                  <c:v>80;40</c:v>
                </c:pt>
                <c:pt idx="156">
                  <c:v>80;45</c:v>
                </c:pt>
                <c:pt idx="157">
                  <c:v>80;50</c:v>
                </c:pt>
                <c:pt idx="158">
                  <c:v>80;55</c:v>
                </c:pt>
                <c:pt idx="159">
                  <c:v>80;60</c:v>
                </c:pt>
                <c:pt idx="160">
                  <c:v>80;65</c:v>
                </c:pt>
                <c:pt idx="161">
                  <c:v>80;70</c:v>
                </c:pt>
                <c:pt idx="162">
                  <c:v>80;75</c:v>
                </c:pt>
                <c:pt idx="163">
                  <c:v>80;80</c:v>
                </c:pt>
                <c:pt idx="164">
                  <c:v>80;85</c:v>
                </c:pt>
                <c:pt idx="165">
                  <c:v>80;90</c:v>
                </c:pt>
                <c:pt idx="166">
                  <c:v>80;95</c:v>
                </c:pt>
                <c:pt idx="167">
                  <c:v>80;100</c:v>
                </c:pt>
                <c:pt idx="168">
                  <c:v>90;0</c:v>
                </c:pt>
                <c:pt idx="169">
                  <c:v>90;5</c:v>
                </c:pt>
                <c:pt idx="170">
                  <c:v>90;10</c:v>
                </c:pt>
                <c:pt idx="171">
                  <c:v>90;15</c:v>
                </c:pt>
                <c:pt idx="172">
                  <c:v>90;20</c:v>
                </c:pt>
                <c:pt idx="173">
                  <c:v>90;25</c:v>
                </c:pt>
                <c:pt idx="174">
                  <c:v>90;30</c:v>
                </c:pt>
                <c:pt idx="175">
                  <c:v>90;35</c:v>
                </c:pt>
                <c:pt idx="176">
                  <c:v>90;40</c:v>
                </c:pt>
                <c:pt idx="177">
                  <c:v>90;45</c:v>
                </c:pt>
                <c:pt idx="178">
                  <c:v>90;50</c:v>
                </c:pt>
                <c:pt idx="179">
                  <c:v>90;55</c:v>
                </c:pt>
                <c:pt idx="180">
                  <c:v>90;60</c:v>
                </c:pt>
                <c:pt idx="181">
                  <c:v>90;65</c:v>
                </c:pt>
                <c:pt idx="182">
                  <c:v>90;70</c:v>
                </c:pt>
                <c:pt idx="183">
                  <c:v>90;75</c:v>
                </c:pt>
                <c:pt idx="184">
                  <c:v>90;80</c:v>
                </c:pt>
                <c:pt idx="185">
                  <c:v>90;85</c:v>
                </c:pt>
                <c:pt idx="186">
                  <c:v>90;90</c:v>
                </c:pt>
                <c:pt idx="187">
                  <c:v>90;95</c:v>
                </c:pt>
                <c:pt idx="188">
                  <c:v>90;100</c:v>
                </c:pt>
                <c:pt idx="189">
                  <c:v>100;0</c:v>
                </c:pt>
                <c:pt idx="190">
                  <c:v>100;5</c:v>
                </c:pt>
                <c:pt idx="191">
                  <c:v>100;10</c:v>
                </c:pt>
                <c:pt idx="192">
                  <c:v>100;15</c:v>
                </c:pt>
                <c:pt idx="193">
                  <c:v>100;20</c:v>
                </c:pt>
                <c:pt idx="194">
                  <c:v>100;25</c:v>
                </c:pt>
                <c:pt idx="195">
                  <c:v>100;30</c:v>
                </c:pt>
                <c:pt idx="196">
                  <c:v>100;35</c:v>
                </c:pt>
                <c:pt idx="197">
                  <c:v>100;40</c:v>
                </c:pt>
                <c:pt idx="198">
                  <c:v>100;45</c:v>
                </c:pt>
                <c:pt idx="199">
                  <c:v>100;50</c:v>
                </c:pt>
                <c:pt idx="200">
                  <c:v>100;55</c:v>
                </c:pt>
                <c:pt idx="201">
                  <c:v>100;60</c:v>
                </c:pt>
                <c:pt idx="202">
                  <c:v>100;65</c:v>
                </c:pt>
                <c:pt idx="203">
                  <c:v>100;70</c:v>
                </c:pt>
                <c:pt idx="204">
                  <c:v>100;75</c:v>
                </c:pt>
                <c:pt idx="205">
                  <c:v>100;80</c:v>
                </c:pt>
                <c:pt idx="206">
                  <c:v>100;85</c:v>
                </c:pt>
                <c:pt idx="207">
                  <c:v>100;90</c:v>
                </c:pt>
                <c:pt idx="208">
                  <c:v>100;95</c:v>
                </c:pt>
                <c:pt idx="209">
                  <c:v>100;100</c:v>
                </c:pt>
              </c:strCache>
            </c:strRef>
          </c:cat>
          <c:val>
            <c:numRef>
              <c:f>Sheet1!$D$221:$D$430</c:f>
              <c:numCache>
                <c:formatCode>General</c:formatCode>
                <c:ptCount val="210"/>
                <c:pt idx="0">
                  <c:v>-4</c:v>
                </c:pt>
                <c:pt idx="1">
                  <c:v>8</c:v>
                </c:pt>
                <c:pt idx="2">
                  <c:v>10</c:v>
                </c:pt>
                <c:pt idx="3">
                  <c:v>8</c:v>
                </c:pt>
                <c:pt idx="4">
                  <c:v>12</c:v>
                </c:pt>
                <c:pt idx="5">
                  <c:v>13</c:v>
                </c:pt>
                <c:pt idx="6">
                  <c:v>7</c:v>
                </c:pt>
                <c:pt idx="7">
                  <c:v>-2</c:v>
                </c:pt>
                <c:pt idx="8">
                  <c:v>-7</c:v>
                </c:pt>
                <c:pt idx="9">
                  <c:v>-6</c:v>
                </c:pt>
                <c:pt idx="10">
                  <c:v>-4</c:v>
                </c:pt>
                <c:pt idx="11">
                  <c:v>-6</c:v>
                </c:pt>
                <c:pt idx="12">
                  <c:v>-9</c:v>
                </c:pt>
                <c:pt idx="13">
                  <c:v>-14</c:v>
                </c:pt>
                <c:pt idx="14">
                  <c:v>-13</c:v>
                </c:pt>
                <c:pt idx="15">
                  <c:v>-13</c:v>
                </c:pt>
                <c:pt idx="16">
                  <c:v>-13</c:v>
                </c:pt>
                <c:pt idx="17">
                  <c:v>-8</c:v>
                </c:pt>
                <c:pt idx="18">
                  <c:v>-10</c:v>
                </c:pt>
                <c:pt idx="19">
                  <c:v>-13</c:v>
                </c:pt>
                <c:pt idx="20">
                  <c:v>0</c:v>
                </c:pt>
                <c:pt idx="21">
                  <c:v>8</c:v>
                </c:pt>
                <c:pt idx="22">
                  <c:v>15</c:v>
                </c:pt>
                <c:pt idx="23">
                  <c:v>15</c:v>
                </c:pt>
                <c:pt idx="24">
                  <c:v>16</c:v>
                </c:pt>
                <c:pt idx="25">
                  <c:v>17</c:v>
                </c:pt>
                <c:pt idx="26">
                  <c:v>16</c:v>
                </c:pt>
                <c:pt idx="27">
                  <c:v>16</c:v>
                </c:pt>
                <c:pt idx="28">
                  <c:v>14</c:v>
                </c:pt>
                <c:pt idx="29">
                  <c:v>6</c:v>
                </c:pt>
                <c:pt idx="30">
                  <c:v>-6</c:v>
                </c:pt>
                <c:pt idx="31">
                  <c:v>-3</c:v>
                </c:pt>
                <c:pt idx="32">
                  <c:v>-2</c:v>
                </c:pt>
                <c:pt idx="33">
                  <c:v>-3</c:v>
                </c:pt>
                <c:pt idx="34">
                  <c:v>-7</c:v>
                </c:pt>
                <c:pt idx="35">
                  <c:v>-12</c:v>
                </c:pt>
                <c:pt idx="36">
                  <c:v>-11</c:v>
                </c:pt>
                <c:pt idx="37">
                  <c:v>-12</c:v>
                </c:pt>
                <c:pt idx="38">
                  <c:v>-11</c:v>
                </c:pt>
                <c:pt idx="39">
                  <c:v>-13</c:v>
                </c:pt>
                <c:pt idx="40">
                  <c:v>-14</c:v>
                </c:pt>
                <c:pt idx="41">
                  <c:v>0</c:v>
                </c:pt>
                <c:pt idx="42">
                  <c:v>14</c:v>
                </c:pt>
                <c:pt idx="43">
                  <c:v>15</c:v>
                </c:pt>
                <c:pt idx="44">
                  <c:v>15</c:v>
                </c:pt>
                <c:pt idx="45">
                  <c:v>18</c:v>
                </c:pt>
                <c:pt idx="46">
                  <c:v>16</c:v>
                </c:pt>
                <c:pt idx="47">
                  <c:v>17</c:v>
                </c:pt>
                <c:pt idx="48">
                  <c:v>17</c:v>
                </c:pt>
                <c:pt idx="49">
                  <c:v>15</c:v>
                </c:pt>
                <c:pt idx="50">
                  <c:v>15</c:v>
                </c:pt>
                <c:pt idx="51">
                  <c:v>13</c:v>
                </c:pt>
                <c:pt idx="52">
                  <c:v>6</c:v>
                </c:pt>
                <c:pt idx="53">
                  <c:v>-4</c:v>
                </c:pt>
                <c:pt idx="54">
                  <c:v>-4</c:v>
                </c:pt>
                <c:pt idx="55">
                  <c:v>-6</c:v>
                </c:pt>
                <c:pt idx="56">
                  <c:v>-10</c:v>
                </c:pt>
                <c:pt idx="57">
                  <c:v>-10</c:v>
                </c:pt>
                <c:pt idx="58">
                  <c:v>-12</c:v>
                </c:pt>
                <c:pt idx="59">
                  <c:v>-11</c:v>
                </c:pt>
                <c:pt idx="60">
                  <c:v>-13</c:v>
                </c:pt>
                <c:pt idx="61">
                  <c:v>-16</c:v>
                </c:pt>
                <c:pt idx="62">
                  <c:v>0</c:v>
                </c:pt>
                <c:pt idx="63">
                  <c:v>13</c:v>
                </c:pt>
                <c:pt idx="64">
                  <c:v>16</c:v>
                </c:pt>
                <c:pt idx="65">
                  <c:v>17</c:v>
                </c:pt>
                <c:pt idx="66">
                  <c:v>17</c:v>
                </c:pt>
                <c:pt idx="67">
                  <c:v>17</c:v>
                </c:pt>
                <c:pt idx="68">
                  <c:v>17</c:v>
                </c:pt>
                <c:pt idx="69">
                  <c:v>17</c:v>
                </c:pt>
                <c:pt idx="70">
                  <c:v>16</c:v>
                </c:pt>
                <c:pt idx="71">
                  <c:v>15</c:v>
                </c:pt>
                <c:pt idx="72">
                  <c:v>16</c:v>
                </c:pt>
                <c:pt idx="73">
                  <c:v>14</c:v>
                </c:pt>
                <c:pt idx="74">
                  <c:v>14</c:v>
                </c:pt>
                <c:pt idx="75">
                  <c:v>6</c:v>
                </c:pt>
                <c:pt idx="76">
                  <c:v>-8</c:v>
                </c:pt>
                <c:pt idx="77">
                  <c:v>-10</c:v>
                </c:pt>
                <c:pt idx="78">
                  <c:v>-9</c:v>
                </c:pt>
                <c:pt idx="79">
                  <c:v>-11</c:v>
                </c:pt>
                <c:pt idx="80">
                  <c:v>-11</c:v>
                </c:pt>
                <c:pt idx="81">
                  <c:v>-14</c:v>
                </c:pt>
                <c:pt idx="82">
                  <c:v>-16</c:v>
                </c:pt>
                <c:pt idx="83">
                  <c:v>-17</c:v>
                </c:pt>
                <c:pt idx="84">
                  <c:v>14</c:v>
                </c:pt>
                <c:pt idx="85">
                  <c:v>17</c:v>
                </c:pt>
                <c:pt idx="86">
                  <c:v>17</c:v>
                </c:pt>
                <c:pt idx="87">
                  <c:v>16</c:v>
                </c:pt>
                <c:pt idx="88">
                  <c:v>16</c:v>
                </c:pt>
                <c:pt idx="89">
                  <c:v>16</c:v>
                </c:pt>
                <c:pt idx="90">
                  <c:v>14</c:v>
                </c:pt>
                <c:pt idx="91">
                  <c:v>16</c:v>
                </c:pt>
                <c:pt idx="92">
                  <c:v>18</c:v>
                </c:pt>
                <c:pt idx="93">
                  <c:v>17</c:v>
                </c:pt>
                <c:pt idx="94">
                  <c:v>16</c:v>
                </c:pt>
                <c:pt idx="95">
                  <c:v>15</c:v>
                </c:pt>
                <c:pt idx="96">
                  <c:v>14</c:v>
                </c:pt>
                <c:pt idx="97">
                  <c:v>13</c:v>
                </c:pt>
                <c:pt idx="98">
                  <c:v>10</c:v>
                </c:pt>
                <c:pt idx="99">
                  <c:v>-3</c:v>
                </c:pt>
                <c:pt idx="100">
                  <c:v>-9</c:v>
                </c:pt>
                <c:pt idx="101">
                  <c:v>-10</c:v>
                </c:pt>
                <c:pt idx="102">
                  <c:v>-13</c:v>
                </c:pt>
                <c:pt idx="103">
                  <c:v>-17</c:v>
                </c:pt>
                <c:pt idx="104">
                  <c:v>-17</c:v>
                </c:pt>
                <c:pt idx="105">
                  <c:v>15</c:v>
                </c:pt>
                <c:pt idx="106">
                  <c:v>17</c:v>
                </c:pt>
                <c:pt idx="107">
                  <c:v>16</c:v>
                </c:pt>
                <c:pt idx="108">
                  <c:v>17</c:v>
                </c:pt>
                <c:pt idx="109">
                  <c:v>16</c:v>
                </c:pt>
                <c:pt idx="110">
                  <c:v>17</c:v>
                </c:pt>
                <c:pt idx="111">
                  <c:v>17</c:v>
                </c:pt>
                <c:pt idx="112">
                  <c:v>16</c:v>
                </c:pt>
                <c:pt idx="113">
                  <c:v>16</c:v>
                </c:pt>
                <c:pt idx="114">
                  <c:v>17</c:v>
                </c:pt>
                <c:pt idx="115">
                  <c:v>16</c:v>
                </c:pt>
                <c:pt idx="116">
                  <c:v>17</c:v>
                </c:pt>
                <c:pt idx="117">
                  <c:v>15</c:v>
                </c:pt>
                <c:pt idx="118">
                  <c:v>15</c:v>
                </c:pt>
                <c:pt idx="119">
                  <c:v>14</c:v>
                </c:pt>
                <c:pt idx="120">
                  <c:v>11</c:v>
                </c:pt>
                <c:pt idx="121">
                  <c:v>-1</c:v>
                </c:pt>
                <c:pt idx="122">
                  <c:v>-6</c:v>
                </c:pt>
                <c:pt idx="123">
                  <c:v>-10</c:v>
                </c:pt>
                <c:pt idx="124">
                  <c:v>-16</c:v>
                </c:pt>
                <c:pt idx="125">
                  <c:v>-17</c:v>
                </c:pt>
                <c:pt idx="126">
                  <c:v>14</c:v>
                </c:pt>
                <c:pt idx="127">
                  <c:v>16</c:v>
                </c:pt>
                <c:pt idx="128">
                  <c:v>16</c:v>
                </c:pt>
                <c:pt idx="129">
                  <c:v>16</c:v>
                </c:pt>
                <c:pt idx="130">
                  <c:v>18</c:v>
                </c:pt>
                <c:pt idx="131">
                  <c:v>17</c:v>
                </c:pt>
                <c:pt idx="132">
                  <c:v>16</c:v>
                </c:pt>
                <c:pt idx="133">
                  <c:v>16</c:v>
                </c:pt>
                <c:pt idx="134">
                  <c:v>15</c:v>
                </c:pt>
                <c:pt idx="135">
                  <c:v>17</c:v>
                </c:pt>
                <c:pt idx="136">
                  <c:v>16</c:v>
                </c:pt>
                <c:pt idx="137">
                  <c:v>16</c:v>
                </c:pt>
                <c:pt idx="138">
                  <c:v>15</c:v>
                </c:pt>
                <c:pt idx="139">
                  <c:v>15</c:v>
                </c:pt>
                <c:pt idx="140">
                  <c:v>15</c:v>
                </c:pt>
                <c:pt idx="141">
                  <c:v>13</c:v>
                </c:pt>
                <c:pt idx="142">
                  <c:v>0</c:v>
                </c:pt>
                <c:pt idx="143">
                  <c:v>0</c:v>
                </c:pt>
                <c:pt idx="144">
                  <c:v>0</c:v>
                </c:pt>
                <c:pt idx="145">
                  <c:v>-15</c:v>
                </c:pt>
                <c:pt idx="146">
                  <c:v>-18</c:v>
                </c:pt>
                <c:pt idx="147">
                  <c:v>14</c:v>
                </c:pt>
                <c:pt idx="148">
                  <c:v>15</c:v>
                </c:pt>
                <c:pt idx="149">
                  <c:v>19</c:v>
                </c:pt>
                <c:pt idx="150">
                  <c:v>17</c:v>
                </c:pt>
                <c:pt idx="151">
                  <c:v>14</c:v>
                </c:pt>
                <c:pt idx="152">
                  <c:v>18</c:v>
                </c:pt>
                <c:pt idx="153">
                  <c:v>16</c:v>
                </c:pt>
                <c:pt idx="154">
                  <c:v>16</c:v>
                </c:pt>
                <c:pt idx="155">
                  <c:v>17</c:v>
                </c:pt>
                <c:pt idx="156">
                  <c:v>16</c:v>
                </c:pt>
                <c:pt idx="157">
                  <c:v>16</c:v>
                </c:pt>
                <c:pt idx="158">
                  <c:v>16</c:v>
                </c:pt>
                <c:pt idx="159">
                  <c:v>16</c:v>
                </c:pt>
                <c:pt idx="160">
                  <c:v>16</c:v>
                </c:pt>
                <c:pt idx="161">
                  <c:v>15</c:v>
                </c:pt>
                <c:pt idx="162">
                  <c:v>14</c:v>
                </c:pt>
                <c:pt idx="163">
                  <c:v>0</c:v>
                </c:pt>
                <c:pt idx="164">
                  <c:v>2</c:v>
                </c:pt>
                <c:pt idx="165">
                  <c:v>0</c:v>
                </c:pt>
                <c:pt idx="166">
                  <c:v>-3</c:v>
                </c:pt>
                <c:pt idx="167">
                  <c:v>-17</c:v>
                </c:pt>
                <c:pt idx="168">
                  <c:v>0</c:v>
                </c:pt>
                <c:pt idx="169">
                  <c:v>0</c:v>
                </c:pt>
                <c:pt idx="170">
                  <c:v>18</c:v>
                </c:pt>
                <c:pt idx="171">
                  <c:v>17</c:v>
                </c:pt>
                <c:pt idx="172">
                  <c:v>18</c:v>
                </c:pt>
                <c:pt idx="173">
                  <c:v>17</c:v>
                </c:pt>
                <c:pt idx="174">
                  <c:v>17</c:v>
                </c:pt>
                <c:pt idx="175">
                  <c:v>17</c:v>
                </c:pt>
                <c:pt idx="176">
                  <c:v>16</c:v>
                </c:pt>
                <c:pt idx="177">
                  <c:v>16</c:v>
                </c:pt>
                <c:pt idx="178">
                  <c:v>15</c:v>
                </c:pt>
                <c:pt idx="179">
                  <c:v>15</c:v>
                </c:pt>
                <c:pt idx="180">
                  <c:v>15</c:v>
                </c:pt>
                <c:pt idx="181">
                  <c:v>15</c:v>
                </c:pt>
                <c:pt idx="182">
                  <c:v>15</c:v>
                </c:pt>
                <c:pt idx="183">
                  <c:v>15</c:v>
                </c:pt>
                <c:pt idx="184">
                  <c:v>3</c:v>
                </c:pt>
                <c:pt idx="185">
                  <c:v>0</c:v>
                </c:pt>
                <c:pt idx="186">
                  <c:v>0</c:v>
                </c:pt>
                <c:pt idx="187">
                  <c:v>-3</c:v>
                </c:pt>
                <c:pt idx="188">
                  <c:v>-16</c:v>
                </c:pt>
                <c:pt idx="189">
                  <c:v>0</c:v>
                </c:pt>
                <c:pt idx="190">
                  <c:v>0</c:v>
                </c:pt>
                <c:pt idx="191">
                  <c:v>17</c:v>
                </c:pt>
                <c:pt idx="192">
                  <c:v>16</c:v>
                </c:pt>
                <c:pt idx="193">
                  <c:v>16</c:v>
                </c:pt>
                <c:pt idx="194">
                  <c:v>15</c:v>
                </c:pt>
                <c:pt idx="195">
                  <c:v>16</c:v>
                </c:pt>
                <c:pt idx="196">
                  <c:v>16</c:v>
                </c:pt>
                <c:pt idx="197">
                  <c:v>16</c:v>
                </c:pt>
                <c:pt idx="198">
                  <c:v>15</c:v>
                </c:pt>
                <c:pt idx="199">
                  <c:v>15</c:v>
                </c:pt>
                <c:pt idx="200">
                  <c:v>15</c:v>
                </c:pt>
                <c:pt idx="201">
                  <c:v>15</c:v>
                </c:pt>
                <c:pt idx="202">
                  <c:v>15</c:v>
                </c:pt>
                <c:pt idx="203">
                  <c:v>14</c:v>
                </c:pt>
                <c:pt idx="204">
                  <c:v>13</c:v>
                </c:pt>
                <c:pt idx="205">
                  <c:v>0</c:v>
                </c:pt>
                <c:pt idx="206">
                  <c:v>1</c:v>
                </c:pt>
                <c:pt idx="207">
                  <c:v>0</c:v>
                </c:pt>
                <c:pt idx="208">
                  <c:v>-4</c:v>
                </c:pt>
                <c:pt idx="209">
                  <c:v>-14</c:v>
                </c:pt>
              </c:numCache>
            </c:numRef>
          </c:val>
        </c:ser>
        <c:ser>
          <c:idx val="1"/>
          <c:order val="1"/>
          <c:tx>
            <c:strRef>
              <c:f>Sheet1!$E$3</c:f>
              <c:strCache>
                <c:ptCount val="1"/>
                <c:pt idx="0">
                  <c:v>Vasaku külje kiirus</c:v>
                </c:pt>
              </c:strCache>
            </c:strRef>
          </c:tx>
          <c:spPr>
            <a:solidFill>
              <a:schemeClr val="accent2"/>
            </a:solidFill>
            <a:ln>
              <a:noFill/>
            </a:ln>
            <a:effectLst/>
          </c:spPr>
          <c:invertIfNegative val="0"/>
          <c:cat>
            <c:strRef>
              <c:f>Sheet1!$A$221:$A$430</c:f>
              <c:strCache>
                <c:ptCount val="210"/>
                <c:pt idx="0">
                  <c:v>10;0</c:v>
                </c:pt>
                <c:pt idx="1">
                  <c:v>10;5</c:v>
                </c:pt>
                <c:pt idx="2">
                  <c:v>10;10</c:v>
                </c:pt>
                <c:pt idx="3">
                  <c:v>10;15</c:v>
                </c:pt>
                <c:pt idx="4">
                  <c:v>10;20</c:v>
                </c:pt>
                <c:pt idx="5">
                  <c:v>10;25</c:v>
                </c:pt>
                <c:pt idx="6">
                  <c:v>10;30</c:v>
                </c:pt>
                <c:pt idx="7">
                  <c:v>10;35</c:v>
                </c:pt>
                <c:pt idx="8">
                  <c:v>10;40</c:v>
                </c:pt>
                <c:pt idx="9">
                  <c:v>10;45</c:v>
                </c:pt>
                <c:pt idx="10">
                  <c:v>10;50</c:v>
                </c:pt>
                <c:pt idx="11">
                  <c:v>10;55</c:v>
                </c:pt>
                <c:pt idx="12">
                  <c:v>10;60</c:v>
                </c:pt>
                <c:pt idx="13">
                  <c:v>10;65</c:v>
                </c:pt>
                <c:pt idx="14">
                  <c:v>10;70</c:v>
                </c:pt>
                <c:pt idx="15">
                  <c:v>10;75</c:v>
                </c:pt>
                <c:pt idx="16">
                  <c:v>10;80</c:v>
                </c:pt>
                <c:pt idx="17">
                  <c:v>10;85</c:v>
                </c:pt>
                <c:pt idx="18">
                  <c:v>10;90</c:v>
                </c:pt>
                <c:pt idx="19">
                  <c:v>10;95</c:v>
                </c:pt>
                <c:pt idx="20">
                  <c:v>10;100</c:v>
                </c:pt>
                <c:pt idx="21">
                  <c:v>20;0</c:v>
                </c:pt>
                <c:pt idx="22">
                  <c:v>20;5</c:v>
                </c:pt>
                <c:pt idx="23">
                  <c:v>20;10</c:v>
                </c:pt>
                <c:pt idx="24">
                  <c:v>20;15</c:v>
                </c:pt>
                <c:pt idx="25">
                  <c:v>20;20</c:v>
                </c:pt>
                <c:pt idx="26">
                  <c:v>20;25</c:v>
                </c:pt>
                <c:pt idx="27">
                  <c:v>20;30</c:v>
                </c:pt>
                <c:pt idx="28">
                  <c:v>20;35</c:v>
                </c:pt>
                <c:pt idx="29">
                  <c:v>20;40</c:v>
                </c:pt>
                <c:pt idx="30">
                  <c:v>20;45</c:v>
                </c:pt>
                <c:pt idx="31">
                  <c:v>20;50</c:v>
                </c:pt>
                <c:pt idx="32">
                  <c:v>20;55</c:v>
                </c:pt>
                <c:pt idx="33">
                  <c:v>20;60</c:v>
                </c:pt>
                <c:pt idx="34">
                  <c:v>20;65</c:v>
                </c:pt>
                <c:pt idx="35">
                  <c:v>20;70</c:v>
                </c:pt>
                <c:pt idx="36">
                  <c:v>20;75</c:v>
                </c:pt>
                <c:pt idx="37">
                  <c:v>20;80</c:v>
                </c:pt>
                <c:pt idx="38">
                  <c:v>20;85</c:v>
                </c:pt>
                <c:pt idx="39">
                  <c:v>20;90</c:v>
                </c:pt>
                <c:pt idx="40">
                  <c:v>20;95</c:v>
                </c:pt>
                <c:pt idx="41">
                  <c:v>20;100</c:v>
                </c:pt>
                <c:pt idx="42">
                  <c:v>30;0</c:v>
                </c:pt>
                <c:pt idx="43">
                  <c:v>30;5</c:v>
                </c:pt>
                <c:pt idx="44">
                  <c:v>30;10</c:v>
                </c:pt>
                <c:pt idx="45">
                  <c:v>30;15</c:v>
                </c:pt>
                <c:pt idx="46">
                  <c:v>30;20</c:v>
                </c:pt>
                <c:pt idx="47">
                  <c:v>30;25</c:v>
                </c:pt>
                <c:pt idx="48">
                  <c:v>30;30</c:v>
                </c:pt>
                <c:pt idx="49">
                  <c:v>30;35</c:v>
                </c:pt>
                <c:pt idx="50">
                  <c:v>30;40</c:v>
                </c:pt>
                <c:pt idx="51">
                  <c:v>30;45</c:v>
                </c:pt>
                <c:pt idx="52">
                  <c:v>30;50</c:v>
                </c:pt>
                <c:pt idx="53">
                  <c:v>30;55</c:v>
                </c:pt>
                <c:pt idx="54">
                  <c:v>30;60</c:v>
                </c:pt>
                <c:pt idx="55">
                  <c:v>30;65</c:v>
                </c:pt>
                <c:pt idx="56">
                  <c:v>30;70</c:v>
                </c:pt>
                <c:pt idx="57">
                  <c:v>30;75</c:v>
                </c:pt>
                <c:pt idx="58">
                  <c:v>30;80</c:v>
                </c:pt>
                <c:pt idx="59">
                  <c:v>30;85</c:v>
                </c:pt>
                <c:pt idx="60">
                  <c:v>30;90</c:v>
                </c:pt>
                <c:pt idx="61">
                  <c:v>30;95</c:v>
                </c:pt>
                <c:pt idx="62">
                  <c:v>30;100</c:v>
                </c:pt>
                <c:pt idx="63">
                  <c:v>40;0</c:v>
                </c:pt>
                <c:pt idx="64">
                  <c:v>40;5</c:v>
                </c:pt>
                <c:pt idx="65">
                  <c:v>40;10</c:v>
                </c:pt>
                <c:pt idx="66">
                  <c:v>40;15</c:v>
                </c:pt>
                <c:pt idx="67">
                  <c:v>40;20</c:v>
                </c:pt>
                <c:pt idx="68">
                  <c:v>40;25</c:v>
                </c:pt>
                <c:pt idx="69">
                  <c:v>40;30</c:v>
                </c:pt>
                <c:pt idx="70">
                  <c:v>40;35</c:v>
                </c:pt>
                <c:pt idx="71">
                  <c:v>40;40</c:v>
                </c:pt>
                <c:pt idx="72">
                  <c:v>40;45</c:v>
                </c:pt>
                <c:pt idx="73">
                  <c:v>40;50</c:v>
                </c:pt>
                <c:pt idx="74">
                  <c:v>40;55</c:v>
                </c:pt>
                <c:pt idx="75">
                  <c:v>40;60</c:v>
                </c:pt>
                <c:pt idx="76">
                  <c:v>40;65</c:v>
                </c:pt>
                <c:pt idx="77">
                  <c:v>40;70</c:v>
                </c:pt>
                <c:pt idx="78">
                  <c:v>40;75</c:v>
                </c:pt>
                <c:pt idx="79">
                  <c:v>40;80</c:v>
                </c:pt>
                <c:pt idx="80">
                  <c:v>40;85</c:v>
                </c:pt>
                <c:pt idx="81">
                  <c:v>40;90</c:v>
                </c:pt>
                <c:pt idx="82">
                  <c:v>40;95</c:v>
                </c:pt>
                <c:pt idx="83">
                  <c:v>40;100</c:v>
                </c:pt>
                <c:pt idx="84">
                  <c:v>50;0</c:v>
                </c:pt>
                <c:pt idx="85">
                  <c:v>50;5</c:v>
                </c:pt>
                <c:pt idx="86">
                  <c:v>50;10</c:v>
                </c:pt>
                <c:pt idx="87">
                  <c:v>50;15</c:v>
                </c:pt>
                <c:pt idx="88">
                  <c:v>50;20</c:v>
                </c:pt>
                <c:pt idx="89">
                  <c:v>50;25</c:v>
                </c:pt>
                <c:pt idx="90">
                  <c:v>50;30</c:v>
                </c:pt>
                <c:pt idx="91">
                  <c:v>50;35</c:v>
                </c:pt>
                <c:pt idx="92">
                  <c:v>50;40</c:v>
                </c:pt>
                <c:pt idx="93">
                  <c:v>50;45</c:v>
                </c:pt>
                <c:pt idx="94">
                  <c:v>50;50</c:v>
                </c:pt>
                <c:pt idx="95">
                  <c:v>50;55</c:v>
                </c:pt>
                <c:pt idx="96">
                  <c:v>50;60</c:v>
                </c:pt>
                <c:pt idx="97">
                  <c:v>50;65</c:v>
                </c:pt>
                <c:pt idx="98">
                  <c:v>50;70</c:v>
                </c:pt>
                <c:pt idx="99">
                  <c:v>50;75</c:v>
                </c:pt>
                <c:pt idx="100">
                  <c:v>50;80</c:v>
                </c:pt>
                <c:pt idx="101">
                  <c:v>50;85</c:v>
                </c:pt>
                <c:pt idx="102">
                  <c:v>50;90</c:v>
                </c:pt>
                <c:pt idx="103">
                  <c:v>50;95</c:v>
                </c:pt>
                <c:pt idx="104">
                  <c:v>50;100</c:v>
                </c:pt>
                <c:pt idx="105">
                  <c:v>60;0</c:v>
                </c:pt>
                <c:pt idx="106">
                  <c:v>60;5</c:v>
                </c:pt>
                <c:pt idx="107">
                  <c:v>60;10</c:v>
                </c:pt>
                <c:pt idx="108">
                  <c:v>60;15</c:v>
                </c:pt>
                <c:pt idx="109">
                  <c:v>60;20</c:v>
                </c:pt>
                <c:pt idx="110">
                  <c:v>60;25</c:v>
                </c:pt>
                <c:pt idx="111">
                  <c:v>60;30</c:v>
                </c:pt>
                <c:pt idx="112">
                  <c:v>60;35</c:v>
                </c:pt>
                <c:pt idx="113">
                  <c:v>60;40</c:v>
                </c:pt>
                <c:pt idx="114">
                  <c:v>60;45</c:v>
                </c:pt>
                <c:pt idx="115">
                  <c:v>60;50</c:v>
                </c:pt>
                <c:pt idx="116">
                  <c:v>60;55</c:v>
                </c:pt>
                <c:pt idx="117">
                  <c:v>60;60</c:v>
                </c:pt>
                <c:pt idx="118">
                  <c:v>60;65</c:v>
                </c:pt>
                <c:pt idx="119">
                  <c:v>60;70</c:v>
                </c:pt>
                <c:pt idx="120">
                  <c:v>60;75</c:v>
                </c:pt>
                <c:pt idx="121">
                  <c:v>60;80</c:v>
                </c:pt>
                <c:pt idx="122">
                  <c:v>60;85</c:v>
                </c:pt>
                <c:pt idx="123">
                  <c:v>60;90</c:v>
                </c:pt>
                <c:pt idx="124">
                  <c:v>60;95</c:v>
                </c:pt>
                <c:pt idx="125">
                  <c:v>60;100</c:v>
                </c:pt>
                <c:pt idx="126">
                  <c:v>70;0</c:v>
                </c:pt>
                <c:pt idx="127">
                  <c:v>70;5</c:v>
                </c:pt>
                <c:pt idx="128">
                  <c:v>70;10</c:v>
                </c:pt>
                <c:pt idx="129">
                  <c:v>70;15</c:v>
                </c:pt>
                <c:pt idx="130">
                  <c:v>70;20</c:v>
                </c:pt>
                <c:pt idx="131">
                  <c:v>70;25</c:v>
                </c:pt>
                <c:pt idx="132">
                  <c:v>70;30</c:v>
                </c:pt>
                <c:pt idx="133">
                  <c:v>70;35</c:v>
                </c:pt>
                <c:pt idx="134">
                  <c:v>70;40</c:v>
                </c:pt>
                <c:pt idx="135">
                  <c:v>70;45</c:v>
                </c:pt>
                <c:pt idx="136">
                  <c:v>70;50</c:v>
                </c:pt>
                <c:pt idx="137">
                  <c:v>70;55</c:v>
                </c:pt>
                <c:pt idx="138">
                  <c:v>70;60</c:v>
                </c:pt>
                <c:pt idx="139">
                  <c:v>70;65</c:v>
                </c:pt>
                <c:pt idx="140">
                  <c:v>70;70</c:v>
                </c:pt>
                <c:pt idx="141">
                  <c:v>70;75</c:v>
                </c:pt>
                <c:pt idx="142">
                  <c:v>70;80</c:v>
                </c:pt>
                <c:pt idx="143">
                  <c:v>70;85</c:v>
                </c:pt>
                <c:pt idx="144">
                  <c:v>70;90</c:v>
                </c:pt>
                <c:pt idx="145">
                  <c:v>70;95</c:v>
                </c:pt>
                <c:pt idx="146">
                  <c:v>70;100</c:v>
                </c:pt>
                <c:pt idx="147">
                  <c:v>80;0</c:v>
                </c:pt>
                <c:pt idx="148">
                  <c:v>80;5</c:v>
                </c:pt>
                <c:pt idx="149">
                  <c:v>80;10</c:v>
                </c:pt>
                <c:pt idx="150">
                  <c:v>80;15</c:v>
                </c:pt>
                <c:pt idx="151">
                  <c:v>80;20</c:v>
                </c:pt>
                <c:pt idx="152">
                  <c:v>80;25</c:v>
                </c:pt>
                <c:pt idx="153">
                  <c:v>80;30</c:v>
                </c:pt>
                <c:pt idx="154">
                  <c:v>80;35</c:v>
                </c:pt>
                <c:pt idx="155">
                  <c:v>80;40</c:v>
                </c:pt>
                <c:pt idx="156">
                  <c:v>80;45</c:v>
                </c:pt>
                <c:pt idx="157">
                  <c:v>80;50</c:v>
                </c:pt>
                <c:pt idx="158">
                  <c:v>80;55</c:v>
                </c:pt>
                <c:pt idx="159">
                  <c:v>80;60</c:v>
                </c:pt>
                <c:pt idx="160">
                  <c:v>80;65</c:v>
                </c:pt>
                <c:pt idx="161">
                  <c:v>80;70</c:v>
                </c:pt>
                <c:pt idx="162">
                  <c:v>80;75</c:v>
                </c:pt>
                <c:pt idx="163">
                  <c:v>80;80</c:v>
                </c:pt>
                <c:pt idx="164">
                  <c:v>80;85</c:v>
                </c:pt>
                <c:pt idx="165">
                  <c:v>80;90</c:v>
                </c:pt>
                <c:pt idx="166">
                  <c:v>80;95</c:v>
                </c:pt>
                <c:pt idx="167">
                  <c:v>80;100</c:v>
                </c:pt>
                <c:pt idx="168">
                  <c:v>90;0</c:v>
                </c:pt>
                <c:pt idx="169">
                  <c:v>90;5</c:v>
                </c:pt>
                <c:pt idx="170">
                  <c:v>90;10</c:v>
                </c:pt>
                <c:pt idx="171">
                  <c:v>90;15</c:v>
                </c:pt>
                <c:pt idx="172">
                  <c:v>90;20</c:v>
                </c:pt>
                <c:pt idx="173">
                  <c:v>90;25</c:v>
                </c:pt>
                <c:pt idx="174">
                  <c:v>90;30</c:v>
                </c:pt>
                <c:pt idx="175">
                  <c:v>90;35</c:v>
                </c:pt>
                <c:pt idx="176">
                  <c:v>90;40</c:v>
                </c:pt>
                <c:pt idx="177">
                  <c:v>90;45</c:v>
                </c:pt>
                <c:pt idx="178">
                  <c:v>90;50</c:v>
                </c:pt>
                <c:pt idx="179">
                  <c:v>90;55</c:v>
                </c:pt>
                <c:pt idx="180">
                  <c:v>90;60</c:v>
                </c:pt>
                <c:pt idx="181">
                  <c:v>90;65</c:v>
                </c:pt>
                <c:pt idx="182">
                  <c:v>90;70</c:v>
                </c:pt>
                <c:pt idx="183">
                  <c:v>90;75</c:v>
                </c:pt>
                <c:pt idx="184">
                  <c:v>90;80</c:v>
                </c:pt>
                <c:pt idx="185">
                  <c:v>90;85</c:v>
                </c:pt>
                <c:pt idx="186">
                  <c:v>90;90</c:v>
                </c:pt>
                <c:pt idx="187">
                  <c:v>90;95</c:v>
                </c:pt>
                <c:pt idx="188">
                  <c:v>90;100</c:v>
                </c:pt>
                <c:pt idx="189">
                  <c:v>100;0</c:v>
                </c:pt>
                <c:pt idx="190">
                  <c:v>100;5</c:v>
                </c:pt>
                <c:pt idx="191">
                  <c:v>100;10</c:v>
                </c:pt>
                <c:pt idx="192">
                  <c:v>100;15</c:v>
                </c:pt>
                <c:pt idx="193">
                  <c:v>100;20</c:v>
                </c:pt>
                <c:pt idx="194">
                  <c:v>100;25</c:v>
                </c:pt>
                <c:pt idx="195">
                  <c:v>100;30</c:v>
                </c:pt>
                <c:pt idx="196">
                  <c:v>100;35</c:v>
                </c:pt>
                <c:pt idx="197">
                  <c:v>100;40</c:v>
                </c:pt>
                <c:pt idx="198">
                  <c:v>100;45</c:v>
                </c:pt>
                <c:pt idx="199">
                  <c:v>100;50</c:v>
                </c:pt>
                <c:pt idx="200">
                  <c:v>100;55</c:v>
                </c:pt>
                <c:pt idx="201">
                  <c:v>100;60</c:v>
                </c:pt>
                <c:pt idx="202">
                  <c:v>100;65</c:v>
                </c:pt>
                <c:pt idx="203">
                  <c:v>100;70</c:v>
                </c:pt>
                <c:pt idx="204">
                  <c:v>100;75</c:v>
                </c:pt>
                <c:pt idx="205">
                  <c:v>100;80</c:v>
                </c:pt>
                <c:pt idx="206">
                  <c:v>100;85</c:v>
                </c:pt>
                <c:pt idx="207">
                  <c:v>100;90</c:v>
                </c:pt>
                <c:pt idx="208">
                  <c:v>100;95</c:v>
                </c:pt>
                <c:pt idx="209">
                  <c:v>100;100</c:v>
                </c:pt>
              </c:strCache>
            </c:strRef>
          </c:cat>
          <c:val>
            <c:numRef>
              <c:f>Sheet1!$E$221:$E$430</c:f>
              <c:numCache>
                <c:formatCode>General</c:formatCode>
                <c:ptCount val="210"/>
                <c:pt idx="0">
                  <c:v>2</c:v>
                </c:pt>
                <c:pt idx="1">
                  <c:v>-2</c:v>
                </c:pt>
                <c:pt idx="2">
                  <c:v>-9</c:v>
                </c:pt>
                <c:pt idx="3">
                  <c:v>-11</c:v>
                </c:pt>
                <c:pt idx="4">
                  <c:v>-14</c:v>
                </c:pt>
                <c:pt idx="5">
                  <c:v>-17</c:v>
                </c:pt>
                <c:pt idx="6">
                  <c:v>-18</c:v>
                </c:pt>
                <c:pt idx="7">
                  <c:v>-18</c:v>
                </c:pt>
                <c:pt idx="8">
                  <c:v>-18</c:v>
                </c:pt>
                <c:pt idx="9">
                  <c:v>-19</c:v>
                </c:pt>
                <c:pt idx="10">
                  <c:v>-19</c:v>
                </c:pt>
                <c:pt idx="11">
                  <c:v>-18</c:v>
                </c:pt>
                <c:pt idx="12">
                  <c:v>-19</c:v>
                </c:pt>
                <c:pt idx="13">
                  <c:v>-19</c:v>
                </c:pt>
                <c:pt idx="14">
                  <c:v>-19</c:v>
                </c:pt>
                <c:pt idx="15">
                  <c:v>-19</c:v>
                </c:pt>
                <c:pt idx="16">
                  <c:v>-19</c:v>
                </c:pt>
                <c:pt idx="17">
                  <c:v>-19</c:v>
                </c:pt>
                <c:pt idx="18">
                  <c:v>-20</c:v>
                </c:pt>
                <c:pt idx="19">
                  <c:v>-19</c:v>
                </c:pt>
                <c:pt idx="20">
                  <c:v>-19</c:v>
                </c:pt>
                <c:pt idx="21">
                  <c:v>1</c:v>
                </c:pt>
                <c:pt idx="22">
                  <c:v>-3</c:v>
                </c:pt>
                <c:pt idx="23">
                  <c:v>-13</c:v>
                </c:pt>
                <c:pt idx="24">
                  <c:v>-16</c:v>
                </c:pt>
                <c:pt idx="25">
                  <c:v>-17</c:v>
                </c:pt>
                <c:pt idx="26">
                  <c:v>-18</c:v>
                </c:pt>
                <c:pt idx="27">
                  <c:v>-17</c:v>
                </c:pt>
                <c:pt idx="28">
                  <c:v>-17</c:v>
                </c:pt>
                <c:pt idx="29">
                  <c:v>-17</c:v>
                </c:pt>
                <c:pt idx="30">
                  <c:v>-17</c:v>
                </c:pt>
                <c:pt idx="31">
                  <c:v>-17</c:v>
                </c:pt>
                <c:pt idx="32">
                  <c:v>-19</c:v>
                </c:pt>
                <c:pt idx="33">
                  <c:v>-19</c:v>
                </c:pt>
                <c:pt idx="34">
                  <c:v>-19</c:v>
                </c:pt>
                <c:pt idx="35">
                  <c:v>-19</c:v>
                </c:pt>
                <c:pt idx="36">
                  <c:v>-19</c:v>
                </c:pt>
                <c:pt idx="37">
                  <c:v>-19</c:v>
                </c:pt>
                <c:pt idx="38">
                  <c:v>-18</c:v>
                </c:pt>
                <c:pt idx="39">
                  <c:v>-19</c:v>
                </c:pt>
                <c:pt idx="40">
                  <c:v>-19</c:v>
                </c:pt>
                <c:pt idx="41">
                  <c:v>-19</c:v>
                </c:pt>
                <c:pt idx="42">
                  <c:v>-5</c:v>
                </c:pt>
                <c:pt idx="43">
                  <c:v>-8</c:v>
                </c:pt>
                <c:pt idx="44">
                  <c:v>-16</c:v>
                </c:pt>
                <c:pt idx="45">
                  <c:v>-17</c:v>
                </c:pt>
                <c:pt idx="46">
                  <c:v>-17</c:v>
                </c:pt>
                <c:pt idx="47">
                  <c:v>-17</c:v>
                </c:pt>
                <c:pt idx="48">
                  <c:v>-17</c:v>
                </c:pt>
                <c:pt idx="49">
                  <c:v>-17</c:v>
                </c:pt>
                <c:pt idx="50">
                  <c:v>-17</c:v>
                </c:pt>
                <c:pt idx="51">
                  <c:v>-17</c:v>
                </c:pt>
                <c:pt idx="52">
                  <c:v>-17</c:v>
                </c:pt>
                <c:pt idx="53">
                  <c:v>-18</c:v>
                </c:pt>
                <c:pt idx="54">
                  <c:v>-18</c:v>
                </c:pt>
                <c:pt idx="55">
                  <c:v>-18</c:v>
                </c:pt>
                <c:pt idx="56">
                  <c:v>-18</c:v>
                </c:pt>
                <c:pt idx="57">
                  <c:v>-18</c:v>
                </c:pt>
                <c:pt idx="58">
                  <c:v>-18</c:v>
                </c:pt>
                <c:pt idx="59">
                  <c:v>-18</c:v>
                </c:pt>
                <c:pt idx="60">
                  <c:v>-18</c:v>
                </c:pt>
                <c:pt idx="61">
                  <c:v>-18</c:v>
                </c:pt>
                <c:pt idx="62">
                  <c:v>-18</c:v>
                </c:pt>
                <c:pt idx="63">
                  <c:v>3</c:v>
                </c:pt>
                <c:pt idx="64">
                  <c:v>-1</c:v>
                </c:pt>
                <c:pt idx="65">
                  <c:v>-14</c:v>
                </c:pt>
                <c:pt idx="66">
                  <c:v>-15</c:v>
                </c:pt>
                <c:pt idx="67">
                  <c:v>-16</c:v>
                </c:pt>
                <c:pt idx="68">
                  <c:v>-17</c:v>
                </c:pt>
                <c:pt idx="69">
                  <c:v>-17</c:v>
                </c:pt>
                <c:pt idx="70">
                  <c:v>-16</c:v>
                </c:pt>
                <c:pt idx="71">
                  <c:v>-17</c:v>
                </c:pt>
                <c:pt idx="72">
                  <c:v>-16</c:v>
                </c:pt>
                <c:pt idx="73">
                  <c:v>-16</c:v>
                </c:pt>
                <c:pt idx="74">
                  <c:v>-16</c:v>
                </c:pt>
                <c:pt idx="75">
                  <c:v>-15</c:v>
                </c:pt>
                <c:pt idx="76">
                  <c:v>-16</c:v>
                </c:pt>
                <c:pt idx="77">
                  <c:v>-16</c:v>
                </c:pt>
                <c:pt idx="78">
                  <c:v>-17</c:v>
                </c:pt>
                <c:pt idx="79">
                  <c:v>-17</c:v>
                </c:pt>
                <c:pt idx="80">
                  <c:v>-17</c:v>
                </c:pt>
                <c:pt idx="81">
                  <c:v>-17</c:v>
                </c:pt>
                <c:pt idx="82">
                  <c:v>-16</c:v>
                </c:pt>
                <c:pt idx="83">
                  <c:v>-17</c:v>
                </c:pt>
                <c:pt idx="84">
                  <c:v>2</c:v>
                </c:pt>
                <c:pt idx="85">
                  <c:v>-7</c:v>
                </c:pt>
                <c:pt idx="86">
                  <c:v>-10</c:v>
                </c:pt>
                <c:pt idx="87">
                  <c:v>-12</c:v>
                </c:pt>
                <c:pt idx="88">
                  <c:v>-13</c:v>
                </c:pt>
                <c:pt idx="89">
                  <c:v>-15</c:v>
                </c:pt>
                <c:pt idx="90">
                  <c:v>-15</c:v>
                </c:pt>
                <c:pt idx="91">
                  <c:v>-16</c:v>
                </c:pt>
                <c:pt idx="92">
                  <c:v>-15</c:v>
                </c:pt>
                <c:pt idx="93">
                  <c:v>-15</c:v>
                </c:pt>
                <c:pt idx="94">
                  <c:v>-15</c:v>
                </c:pt>
                <c:pt idx="95">
                  <c:v>-14</c:v>
                </c:pt>
                <c:pt idx="96">
                  <c:v>-15</c:v>
                </c:pt>
                <c:pt idx="97">
                  <c:v>-14</c:v>
                </c:pt>
                <c:pt idx="98">
                  <c:v>-14</c:v>
                </c:pt>
                <c:pt idx="99">
                  <c:v>-15</c:v>
                </c:pt>
                <c:pt idx="100">
                  <c:v>-16</c:v>
                </c:pt>
                <c:pt idx="101">
                  <c:v>-15</c:v>
                </c:pt>
                <c:pt idx="102">
                  <c:v>-15</c:v>
                </c:pt>
                <c:pt idx="103">
                  <c:v>-15</c:v>
                </c:pt>
                <c:pt idx="104">
                  <c:v>-15</c:v>
                </c:pt>
                <c:pt idx="105">
                  <c:v>1</c:v>
                </c:pt>
                <c:pt idx="106">
                  <c:v>-7</c:v>
                </c:pt>
                <c:pt idx="107">
                  <c:v>-8</c:v>
                </c:pt>
                <c:pt idx="108">
                  <c:v>-9</c:v>
                </c:pt>
                <c:pt idx="109">
                  <c:v>-10</c:v>
                </c:pt>
                <c:pt idx="110">
                  <c:v>-12</c:v>
                </c:pt>
                <c:pt idx="111">
                  <c:v>-13</c:v>
                </c:pt>
                <c:pt idx="112">
                  <c:v>-14</c:v>
                </c:pt>
                <c:pt idx="113">
                  <c:v>-13</c:v>
                </c:pt>
                <c:pt idx="114">
                  <c:v>-13</c:v>
                </c:pt>
                <c:pt idx="115">
                  <c:v>-13</c:v>
                </c:pt>
                <c:pt idx="116">
                  <c:v>-13</c:v>
                </c:pt>
                <c:pt idx="117">
                  <c:v>-13</c:v>
                </c:pt>
                <c:pt idx="118">
                  <c:v>-13</c:v>
                </c:pt>
                <c:pt idx="119">
                  <c:v>-13</c:v>
                </c:pt>
                <c:pt idx="120">
                  <c:v>-13</c:v>
                </c:pt>
                <c:pt idx="121">
                  <c:v>-14</c:v>
                </c:pt>
                <c:pt idx="122">
                  <c:v>-13</c:v>
                </c:pt>
                <c:pt idx="123">
                  <c:v>-13</c:v>
                </c:pt>
                <c:pt idx="124">
                  <c:v>-14</c:v>
                </c:pt>
                <c:pt idx="125">
                  <c:v>-15</c:v>
                </c:pt>
                <c:pt idx="126">
                  <c:v>0</c:v>
                </c:pt>
                <c:pt idx="127">
                  <c:v>-3</c:v>
                </c:pt>
                <c:pt idx="128">
                  <c:v>-3</c:v>
                </c:pt>
                <c:pt idx="129">
                  <c:v>-4</c:v>
                </c:pt>
                <c:pt idx="130">
                  <c:v>-5</c:v>
                </c:pt>
                <c:pt idx="131">
                  <c:v>-7</c:v>
                </c:pt>
                <c:pt idx="132">
                  <c:v>-10</c:v>
                </c:pt>
                <c:pt idx="133">
                  <c:v>-11</c:v>
                </c:pt>
                <c:pt idx="134">
                  <c:v>-11</c:v>
                </c:pt>
                <c:pt idx="135">
                  <c:v>-11</c:v>
                </c:pt>
                <c:pt idx="136">
                  <c:v>-11</c:v>
                </c:pt>
                <c:pt idx="137">
                  <c:v>-12</c:v>
                </c:pt>
                <c:pt idx="138">
                  <c:v>-11</c:v>
                </c:pt>
                <c:pt idx="139">
                  <c:v>-11</c:v>
                </c:pt>
                <c:pt idx="140">
                  <c:v>-12</c:v>
                </c:pt>
                <c:pt idx="141">
                  <c:v>-11</c:v>
                </c:pt>
                <c:pt idx="142">
                  <c:v>-11</c:v>
                </c:pt>
                <c:pt idx="143">
                  <c:v>-11</c:v>
                </c:pt>
                <c:pt idx="144">
                  <c:v>-12</c:v>
                </c:pt>
                <c:pt idx="145">
                  <c:v>-13</c:v>
                </c:pt>
                <c:pt idx="146">
                  <c:v>-14</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-2</c:v>
                </c:pt>
                <c:pt idx="165">
                  <c:v>-2</c:v>
                </c:pt>
                <c:pt idx="166">
                  <c:v>-2</c:v>
                </c:pt>
                <c:pt idx="167">
                  <c:v>-1</c:v>
                </c:pt>
                <c:pt idx="168">
                  <c:v>6</c:v>
                </c:pt>
                <c:pt idx="169">
                  <c:v>4</c:v>
                </c:pt>
                <c:pt idx="170">
                  <c:v>1</c:v>
                </c:pt>
                <c:pt idx="171">
                  <c:v>1</c:v>
                </c:pt>
                <c:pt idx="172">
                  <c:v>0</c:v>
                </c:pt>
                <c:pt idx="173">
                  <c:v>0</c:v>
                </c:pt>
                <c:pt idx="174">
                  <c:v>0</c:v>
                </c:pt>
                <c:pt idx="175">
                  <c:v>0</c:v>
                </c:pt>
                <c:pt idx="176">
                  <c:v>0</c:v>
                </c:pt>
                <c:pt idx="177">
                  <c:v>0</c:v>
                </c:pt>
                <c:pt idx="178">
                  <c:v>0</c:v>
                </c:pt>
                <c:pt idx="179">
                  <c:v>0</c:v>
                </c:pt>
                <c:pt idx="180">
                  <c:v>0</c:v>
                </c:pt>
                <c:pt idx="181">
                  <c:v>0</c:v>
                </c:pt>
                <c:pt idx="182">
                  <c:v>0</c:v>
                </c:pt>
                <c:pt idx="183">
                  <c:v>-3</c:v>
                </c:pt>
                <c:pt idx="184">
                  <c:v>-2</c:v>
                </c:pt>
                <c:pt idx="185">
                  <c:v>0</c:v>
                </c:pt>
                <c:pt idx="186">
                  <c:v>-1</c:v>
                </c:pt>
                <c:pt idx="187">
                  <c:v>0</c:v>
                </c:pt>
                <c:pt idx="188">
                  <c:v>0</c:v>
                </c:pt>
                <c:pt idx="189">
                  <c:v>0</c:v>
                </c:pt>
                <c:pt idx="190">
                  <c:v>0</c:v>
                </c:pt>
                <c:pt idx="191">
                  <c:v>0</c:v>
                </c:pt>
                <c:pt idx="192">
                  <c:v>0</c:v>
                </c:pt>
                <c:pt idx="193">
                  <c:v>2</c:v>
                </c:pt>
                <c:pt idx="194">
                  <c:v>7</c:v>
                </c:pt>
                <c:pt idx="195">
                  <c:v>18</c:v>
                </c:pt>
                <c:pt idx="196">
                  <c:v>18</c:v>
                </c:pt>
                <c:pt idx="197">
                  <c:v>19</c:v>
                </c:pt>
                <c:pt idx="198">
                  <c:v>19</c:v>
                </c:pt>
                <c:pt idx="199">
                  <c:v>19</c:v>
                </c:pt>
                <c:pt idx="200">
                  <c:v>19</c:v>
                </c:pt>
                <c:pt idx="201">
                  <c:v>20</c:v>
                </c:pt>
                <c:pt idx="202">
                  <c:v>18</c:v>
                </c:pt>
                <c:pt idx="203">
                  <c:v>18</c:v>
                </c:pt>
                <c:pt idx="204">
                  <c:v>19</c:v>
                </c:pt>
                <c:pt idx="205">
                  <c:v>18</c:v>
                </c:pt>
                <c:pt idx="206">
                  <c:v>18</c:v>
                </c:pt>
                <c:pt idx="207">
                  <c:v>19</c:v>
                </c:pt>
                <c:pt idx="208">
                  <c:v>18</c:v>
                </c:pt>
                <c:pt idx="209">
                  <c:v>17</c:v>
                </c:pt>
              </c:numCache>
            </c:numRef>
          </c:val>
        </c:ser>
        <c:dLbls>
          <c:showLegendKey val="0"/>
          <c:showVal val="0"/>
          <c:showCatName val="0"/>
          <c:showSerName val="0"/>
          <c:showPercent val="0"/>
          <c:showBubbleSize val="0"/>
        </c:dLbls>
        <c:gapWidth val="219"/>
        <c:overlap val="-27"/>
        <c:axId val="-1607335968"/>
        <c:axId val="-1607340320"/>
      </c:barChart>
      <c:catAx>
        <c:axId val="-1607335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t-EE">
                    <a:latin typeface="Times New Roman" panose="02020603050405020304" pitchFamily="18" charset="0"/>
                    <a:cs typeface="Times New Roman" panose="02020603050405020304" pitchFamily="18" charset="0"/>
                  </a:rPr>
                  <a:t>DC paremal </a:t>
                </a:r>
                <a:r>
                  <a:rPr lang="et-EE" baseline="0">
                    <a:latin typeface="Times New Roman" panose="02020603050405020304" pitchFamily="18" charset="0"/>
                    <a:cs typeface="Times New Roman" panose="02020603050405020304" pitchFamily="18" charset="0"/>
                  </a:rPr>
                  <a:t>; DC vasakul küljel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0"/>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b"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607340320"/>
        <c:crosses val="autoZero"/>
        <c:auto val="0"/>
        <c:lblAlgn val="ctr"/>
        <c:lblOffset val="0"/>
        <c:noMultiLvlLbl val="0"/>
      </c:catAx>
      <c:valAx>
        <c:axId val="-16073403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000" b="0" i="0" baseline="0">
                    <a:effectLst/>
                    <a:latin typeface="Times New Roman" panose="02020603050405020304" pitchFamily="18" charset="0"/>
                    <a:cs typeface="Times New Roman" panose="02020603050405020304" pitchFamily="18" charset="0"/>
                  </a:rPr>
                  <a:t>p</a:t>
                </a:r>
                <a:r>
                  <a:rPr lang="et-EE" sz="1000" b="0" i="0" baseline="0">
                    <a:effectLst/>
                    <a:latin typeface="Times New Roman" panose="02020603050405020304" pitchFamily="18" charset="0"/>
                    <a:cs typeface="Times New Roman" panose="02020603050405020304" pitchFamily="18" charset="0"/>
                  </a:rPr>
                  <a:t>ööret/20sec</a:t>
                </a:r>
                <a:endParaRPr lang="en-US" sz="1000">
                  <a:effectLst/>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6073359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t-EE">
                <a:latin typeface="Times New Roman" panose="02020603050405020304" pitchFamily="18" charset="0"/>
                <a:cs typeface="Times New Roman" panose="02020603050405020304" pitchFamily="18" charset="0"/>
              </a:rPr>
              <a:t>Parema </a:t>
            </a:r>
            <a:r>
              <a:rPr lang="en-US">
                <a:latin typeface="Times New Roman" panose="02020603050405020304" pitchFamily="18" charset="0"/>
                <a:cs typeface="Times New Roman" panose="02020603050405020304" pitchFamily="18" charset="0"/>
              </a:rPr>
              <a:t>külje </a:t>
            </a:r>
            <a:r>
              <a:rPr lang="et-EE">
                <a:latin typeface="Times New Roman" panose="02020603050405020304" pitchFamily="18" charset="0"/>
                <a:cs typeface="Times New Roman" panose="02020603050405020304" pitchFamily="18" charset="0"/>
              </a:rPr>
              <a:t>liikumise </a:t>
            </a:r>
            <a:r>
              <a:rPr lang="en-US">
                <a:latin typeface="Times New Roman" panose="02020603050405020304" pitchFamily="18" charset="0"/>
                <a:cs typeface="Times New Roman" panose="02020603050405020304" pitchFamily="18" charset="0"/>
              </a:rPr>
              <a:t>test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clustered"/>
        <c:varyColors val="0"/>
        <c:ser>
          <c:idx val="0"/>
          <c:order val="0"/>
          <c:tx>
            <c:strRef>
              <c:f>Sheet1!$D$3</c:f>
              <c:strCache>
                <c:ptCount val="1"/>
                <c:pt idx="0">
                  <c:v>Parema külje kiirus</c:v>
                </c:pt>
              </c:strCache>
            </c:strRef>
          </c:tx>
          <c:spPr>
            <a:solidFill>
              <a:schemeClr val="accent1"/>
            </a:solidFill>
            <a:ln>
              <a:noFill/>
            </a:ln>
            <a:effectLst/>
          </c:spPr>
          <c:invertIfNegative val="0"/>
          <c:cat>
            <c:strRef>
              <c:f>Sheet1!$A$4:$A$213</c:f>
              <c:strCache>
                <c:ptCount val="210"/>
                <c:pt idx="0">
                  <c:v>0;10</c:v>
                </c:pt>
                <c:pt idx="1">
                  <c:v>5;10</c:v>
                </c:pt>
                <c:pt idx="2">
                  <c:v>10;10</c:v>
                </c:pt>
                <c:pt idx="3">
                  <c:v>15;10</c:v>
                </c:pt>
                <c:pt idx="4">
                  <c:v>20;10</c:v>
                </c:pt>
                <c:pt idx="5">
                  <c:v>25;10</c:v>
                </c:pt>
                <c:pt idx="6">
                  <c:v>30;10</c:v>
                </c:pt>
                <c:pt idx="7">
                  <c:v>35;10</c:v>
                </c:pt>
                <c:pt idx="8">
                  <c:v>40;10</c:v>
                </c:pt>
                <c:pt idx="9">
                  <c:v>45;10</c:v>
                </c:pt>
                <c:pt idx="10">
                  <c:v>50;10</c:v>
                </c:pt>
                <c:pt idx="11">
                  <c:v>55;10</c:v>
                </c:pt>
                <c:pt idx="12">
                  <c:v>60;10</c:v>
                </c:pt>
                <c:pt idx="13">
                  <c:v>65;10</c:v>
                </c:pt>
                <c:pt idx="14">
                  <c:v>70;10</c:v>
                </c:pt>
                <c:pt idx="15">
                  <c:v>75;10</c:v>
                </c:pt>
                <c:pt idx="16">
                  <c:v>80;10</c:v>
                </c:pt>
                <c:pt idx="17">
                  <c:v>85;10</c:v>
                </c:pt>
                <c:pt idx="18">
                  <c:v>90;10</c:v>
                </c:pt>
                <c:pt idx="19">
                  <c:v>95;10</c:v>
                </c:pt>
                <c:pt idx="20">
                  <c:v>100;10</c:v>
                </c:pt>
                <c:pt idx="21">
                  <c:v>0;20</c:v>
                </c:pt>
                <c:pt idx="22">
                  <c:v>5;20</c:v>
                </c:pt>
                <c:pt idx="23">
                  <c:v>10;20</c:v>
                </c:pt>
                <c:pt idx="24">
                  <c:v>15;20</c:v>
                </c:pt>
                <c:pt idx="25">
                  <c:v>20;20</c:v>
                </c:pt>
                <c:pt idx="26">
                  <c:v>25;20</c:v>
                </c:pt>
                <c:pt idx="27">
                  <c:v>30;20</c:v>
                </c:pt>
                <c:pt idx="28">
                  <c:v>35;20</c:v>
                </c:pt>
                <c:pt idx="29">
                  <c:v>40;20</c:v>
                </c:pt>
                <c:pt idx="30">
                  <c:v>45;20</c:v>
                </c:pt>
                <c:pt idx="31">
                  <c:v>50;20</c:v>
                </c:pt>
                <c:pt idx="32">
                  <c:v>55;20</c:v>
                </c:pt>
                <c:pt idx="33">
                  <c:v>60;20</c:v>
                </c:pt>
                <c:pt idx="34">
                  <c:v>65;20</c:v>
                </c:pt>
                <c:pt idx="35">
                  <c:v>70;20</c:v>
                </c:pt>
                <c:pt idx="36">
                  <c:v>75;20</c:v>
                </c:pt>
                <c:pt idx="37">
                  <c:v>80;20</c:v>
                </c:pt>
                <c:pt idx="38">
                  <c:v>85;20</c:v>
                </c:pt>
                <c:pt idx="39">
                  <c:v>90;20</c:v>
                </c:pt>
                <c:pt idx="40">
                  <c:v>95;20</c:v>
                </c:pt>
                <c:pt idx="41">
                  <c:v>100;20</c:v>
                </c:pt>
                <c:pt idx="42">
                  <c:v>0;30</c:v>
                </c:pt>
                <c:pt idx="43">
                  <c:v>5;30</c:v>
                </c:pt>
                <c:pt idx="44">
                  <c:v>10;30</c:v>
                </c:pt>
                <c:pt idx="45">
                  <c:v>15;30</c:v>
                </c:pt>
                <c:pt idx="46">
                  <c:v>20;30</c:v>
                </c:pt>
                <c:pt idx="47">
                  <c:v>25;30</c:v>
                </c:pt>
                <c:pt idx="48">
                  <c:v>30;30</c:v>
                </c:pt>
                <c:pt idx="49">
                  <c:v>35;30</c:v>
                </c:pt>
                <c:pt idx="50">
                  <c:v>40;30</c:v>
                </c:pt>
                <c:pt idx="51">
                  <c:v>45;30</c:v>
                </c:pt>
                <c:pt idx="52">
                  <c:v>50;30</c:v>
                </c:pt>
                <c:pt idx="53">
                  <c:v>55;30</c:v>
                </c:pt>
                <c:pt idx="54">
                  <c:v>60;30</c:v>
                </c:pt>
                <c:pt idx="55">
                  <c:v>65;30</c:v>
                </c:pt>
                <c:pt idx="56">
                  <c:v>70;30</c:v>
                </c:pt>
                <c:pt idx="57">
                  <c:v>75;30</c:v>
                </c:pt>
                <c:pt idx="58">
                  <c:v>80;30</c:v>
                </c:pt>
                <c:pt idx="59">
                  <c:v>85;30</c:v>
                </c:pt>
                <c:pt idx="60">
                  <c:v>90;30</c:v>
                </c:pt>
                <c:pt idx="61">
                  <c:v>95;30</c:v>
                </c:pt>
                <c:pt idx="62">
                  <c:v>100;30</c:v>
                </c:pt>
                <c:pt idx="63">
                  <c:v>0;40</c:v>
                </c:pt>
                <c:pt idx="64">
                  <c:v>5;40</c:v>
                </c:pt>
                <c:pt idx="65">
                  <c:v>10;40</c:v>
                </c:pt>
                <c:pt idx="66">
                  <c:v>15;40</c:v>
                </c:pt>
                <c:pt idx="67">
                  <c:v>20;40</c:v>
                </c:pt>
                <c:pt idx="68">
                  <c:v>25;40</c:v>
                </c:pt>
                <c:pt idx="69">
                  <c:v>30;40</c:v>
                </c:pt>
                <c:pt idx="70">
                  <c:v>35;40</c:v>
                </c:pt>
                <c:pt idx="71">
                  <c:v>40;40</c:v>
                </c:pt>
                <c:pt idx="72">
                  <c:v>45;40</c:v>
                </c:pt>
                <c:pt idx="73">
                  <c:v>50;40</c:v>
                </c:pt>
                <c:pt idx="74">
                  <c:v>55;40</c:v>
                </c:pt>
                <c:pt idx="75">
                  <c:v>60;40</c:v>
                </c:pt>
                <c:pt idx="76">
                  <c:v>65;40</c:v>
                </c:pt>
                <c:pt idx="77">
                  <c:v>70;40</c:v>
                </c:pt>
                <c:pt idx="78">
                  <c:v>75;40</c:v>
                </c:pt>
                <c:pt idx="79">
                  <c:v>80;40</c:v>
                </c:pt>
                <c:pt idx="80">
                  <c:v>85;40</c:v>
                </c:pt>
                <c:pt idx="81">
                  <c:v>90;40</c:v>
                </c:pt>
                <c:pt idx="82">
                  <c:v>95;40</c:v>
                </c:pt>
                <c:pt idx="83">
                  <c:v>100;40</c:v>
                </c:pt>
                <c:pt idx="84">
                  <c:v>0;50</c:v>
                </c:pt>
                <c:pt idx="85">
                  <c:v>5;50</c:v>
                </c:pt>
                <c:pt idx="86">
                  <c:v>10;50</c:v>
                </c:pt>
                <c:pt idx="87">
                  <c:v>15;50</c:v>
                </c:pt>
                <c:pt idx="88">
                  <c:v>20;50</c:v>
                </c:pt>
                <c:pt idx="89">
                  <c:v>25;50</c:v>
                </c:pt>
                <c:pt idx="90">
                  <c:v>30;50</c:v>
                </c:pt>
                <c:pt idx="91">
                  <c:v>35;50</c:v>
                </c:pt>
                <c:pt idx="92">
                  <c:v>40;50</c:v>
                </c:pt>
                <c:pt idx="93">
                  <c:v>45;50</c:v>
                </c:pt>
                <c:pt idx="94">
                  <c:v>50;50</c:v>
                </c:pt>
                <c:pt idx="95">
                  <c:v>55;50</c:v>
                </c:pt>
                <c:pt idx="96">
                  <c:v>60;50</c:v>
                </c:pt>
                <c:pt idx="97">
                  <c:v>65;50</c:v>
                </c:pt>
                <c:pt idx="98">
                  <c:v>70;50</c:v>
                </c:pt>
                <c:pt idx="99">
                  <c:v>75;50</c:v>
                </c:pt>
                <c:pt idx="100">
                  <c:v>80;50</c:v>
                </c:pt>
                <c:pt idx="101">
                  <c:v>85;50</c:v>
                </c:pt>
                <c:pt idx="102">
                  <c:v>90;50</c:v>
                </c:pt>
                <c:pt idx="103">
                  <c:v>95;50</c:v>
                </c:pt>
                <c:pt idx="104">
                  <c:v>100;50</c:v>
                </c:pt>
                <c:pt idx="105">
                  <c:v>0;60</c:v>
                </c:pt>
                <c:pt idx="106">
                  <c:v>5;60</c:v>
                </c:pt>
                <c:pt idx="107">
                  <c:v>10;60</c:v>
                </c:pt>
                <c:pt idx="108">
                  <c:v>15;60</c:v>
                </c:pt>
                <c:pt idx="109">
                  <c:v>20;60</c:v>
                </c:pt>
                <c:pt idx="110">
                  <c:v>25;60</c:v>
                </c:pt>
                <c:pt idx="111">
                  <c:v>30;60</c:v>
                </c:pt>
                <c:pt idx="112">
                  <c:v>35;60</c:v>
                </c:pt>
                <c:pt idx="113">
                  <c:v>40;60</c:v>
                </c:pt>
                <c:pt idx="114">
                  <c:v>45;60</c:v>
                </c:pt>
                <c:pt idx="115">
                  <c:v>50;60</c:v>
                </c:pt>
                <c:pt idx="116">
                  <c:v>55;60</c:v>
                </c:pt>
                <c:pt idx="117">
                  <c:v>60;60</c:v>
                </c:pt>
                <c:pt idx="118">
                  <c:v>65;60</c:v>
                </c:pt>
                <c:pt idx="119">
                  <c:v>70;60</c:v>
                </c:pt>
                <c:pt idx="120">
                  <c:v>75;60</c:v>
                </c:pt>
                <c:pt idx="121">
                  <c:v>80;60</c:v>
                </c:pt>
                <c:pt idx="122">
                  <c:v>85;60</c:v>
                </c:pt>
                <c:pt idx="123">
                  <c:v>90;60</c:v>
                </c:pt>
                <c:pt idx="124">
                  <c:v>95;60</c:v>
                </c:pt>
                <c:pt idx="125">
                  <c:v>100;60</c:v>
                </c:pt>
                <c:pt idx="126">
                  <c:v>0;70</c:v>
                </c:pt>
                <c:pt idx="127">
                  <c:v>5;70</c:v>
                </c:pt>
                <c:pt idx="128">
                  <c:v>10;70</c:v>
                </c:pt>
                <c:pt idx="129">
                  <c:v>15;70</c:v>
                </c:pt>
                <c:pt idx="130">
                  <c:v>20;70</c:v>
                </c:pt>
                <c:pt idx="131">
                  <c:v>25;70</c:v>
                </c:pt>
                <c:pt idx="132">
                  <c:v>30;70</c:v>
                </c:pt>
                <c:pt idx="133">
                  <c:v>35;70</c:v>
                </c:pt>
                <c:pt idx="134">
                  <c:v>40;70</c:v>
                </c:pt>
                <c:pt idx="135">
                  <c:v>45;70</c:v>
                </c:pt>
                <c:pt idx="136">
                  <c:v>50;70</c:v>
                </c:pt>
                <c:pt idx="137">
                  <c:v>55;70</c:v>
                </c:pt>
                <c:pt idx="138">
                  <c:v>60;70</c:v>
                </c:pt>
                <c:pt idx="139">
                  <c:v>65;70</c:v>
                </c:pt>
                <c:pt idx="140">
                  <c:v>70;70</c:v>
                </c:pt>
                <c:pt idx="141">
                  <c:v>75;70</c:v>
                </c:pt>
                <c:pt idx="142">
                  <c:v>80;70</c:v>
                </c:pt>
                <c:pt idx="143">
                  <c:v>85;70</c:v>
                </c:pt>
                <c:pt idx="144">
                  <c:v>90;70</c:v>
                </c:pt>
                <c:pt idx="145">
                  <c:v>95;70</c:v>
                </c:pt>
                <c:pt idx="146">
                  <c:v>100;70</c:v>
                </c:pt>
                <c:pt idx="147">
                  <c:v>0;80</c:v>
                </c:pt>
                <c:pt idx="148">
                  <c:v>5;80</c:v>
                </c:pt>
                <c:pt idx="149">
                  <c:v>10;80</c:v>
                </c:pt>
                <c:pt idx="150">
                  <c:v>15;80</c:v>
                </c:pt>
                <c:pt idx="151">
                  <c:v>20;80</c:v>
                </c:pt>
                <c:pt idx="152">
                  <c:v>25;80</c:v>
                </c:pt>
                <c:pt idx="153">
                  <c:v>30;80</c:v>
                </c:pt>
                <c:pt idx="154">
                  <c:v>35;80</c:v>
                </c:pt>
                <c:pt idx="155">
                  <c:v>40;80</c:v>
                </c:pt>
                <c:pt idx="156">
                  <c:v>45;80</c:v>
                </c:pt>
                <c:pt idx="157">
                  <c:v>50;80</c:v>
                </c:pt>
                <c:pt idx="158">
                  <c:v>55;80</c:v>
                </c:pt>
                <c:pt idx="159">
                  <c:v>60;80</c:v>
                </c:pt>
                <c:pt idx="160">
                  <c:v>65;80</c:v>
                </c:pt>
                <c:pt idx="161">
                  <c:v>70;80</c:v>
                </c:pt>
                <c:pt idx="162">
                  <c:v>75;80</c:v>
                </c:pt>
                <c:pt idx="163">
                  <c:v>80;80</c:v>
                </c:pt>
                <c:pt idx="164">
                  <c:v>85;80</c:v>
                </c:pt>
                <c:pt idx="165">
                  <c:v>90;80</c:v>
                </c:pt>
                <c:pt idx="166">
                  <c:v>95;80</c:v>
                </c:pt>
                <c:pt idx="167">
                  <c:v>100;80</c:v>
                </c:pt>
                <c:pt idx="168">
                  <c:v>0;90</c:v>
                </c:pt>
                <c:pt idx="169">
                  <c:v>5;90</c:v>
                </c:pt>
                <c:pt idx="170">
                  <c:v>10;90</c:v>
                </c:pt>
                <c:pt idx="171">
                  <c:v>15;90</c:v>
                </c:pt>
                <c:pt idx="172">
                  <c:v>20;90</c:v>
                </c:pt>
                <c:pt idx="173">
                  <c:v>25;90</c:v>
                </c:pt>
                <c:pt idx="174">
                  <c:v>30;90</c:v>
                </c:pt>
                <c:pt idx="175">
                  <c:v>35;90</c:v>
                </c:pt>
                <c:pt idx="176">
                  <c:v>40;90</c:v>
                </c:pt>
                <c:pt idx="177">
                  <c:v>45;90</c:v>
                </c:pt>
                <c:pt idx="178">
                  <c:v>50;90</c:v>
                </c:pt>
                <c:pt idx="179">
                  <c:v>55;90</c:v>
                </c:pt>
                <c:pt idx="180">
                  <c:v>60;90</c:v>
                </c:pt>
                <c:pt idx="181">
                  <c:v>65;90</c:v>
                </c:pt>
                <c:pt idx="182">
                  <c:v>70;90</c:v>
                </c:pt>
                <c:pt idx="183">
                  <c:v>75;90</c:v>
                </c:pt>
                <c:pt idx="184">
                  <c:v>80;90</c:v>
                </c:pt>
                <c:pt idx="185">
                  <c:v>85;90</c:v>
                </c:pt>
                <c:pt idx="186">
                  <c:v>90;90</c:v>
                </c:pt>
                <c:pt idx="187">
                  <c:v>95;90</c:v>
                </c:pt>
                <c:pt idx="188">
                  <c:v>100;90</c:v>
                </c:pt>
                <c:pt idx="189">
                  <c:v>0;100</c:v>
                </c:pt>
                <c:pt idx="190">
                  <c:v>5;100</c:v>
                </c:pt>
                <c:pt idx="191">
                  <c:v>10;100</c:v>
                </c:pt>
                <c:pt idx="192">
                  <c:v>15;100</c:v>
                </c:pt>
                <c:pt idx="193">
                  <c:v>20;100</c:v>
                </c:pt>
                <c:pt idx="194">
                  <c:v>25;100</c:v>
                </c:pt>
                <c:pt idx="195">
                  <c:v>30;100</c:v>
                </c:pt>
                <c:pt idx="196">
                  <c:v>35;100</c:v>
                </c:pt>
                <c:pt idx="197">
                  <c:v>40;100</c:v>
                </c:pt>
                <c:pt idx="198">
                  <c:v>45;100</c:v>
                </c:pt>
                <c:pt idx="199">
                  <c:v>50;100</c:v>
                </c:pt>
                <c:pt idx="200">
                  <c:v>55;100</c:v>
                </c:pt>
                <c:pt idx="201">
                  <c:v>60;100</c:v>
                </c:pt>
                <c:pt idx="202">
                  <c:v>65;100</c:v>
                </c:pt>
                <c:pt idx="203">
                  <c:v>70;100</c:v>
                </c:pt>
                <c:pt idx="204">
                  <c:v>75;100</c:v>
                </c:pt>
                <c:pt idx="205">
                  <c:v>80;100</c:v>
                </c:pt>
                <c:pt idx="206">
                  <c:v>85;100</c:v>
                </c:pt>
                <c:pt idx="207">
                  <c:v>90;100</c:v>
                </c:pt>
                <c:pt idx="208">
                  <c:v>95;100</c:v>
                </c:pt>
                <c:pt idx="209">
                  <c:v>100;100</c:v>
                </c:pt>
              </c:strCache>
            </c:strRef>
          </c:cat>
          <c:val>
            <c:numRef>
              <c:f>Sheet1!$D$4:$D$213</c:f>
              <c:numCache>
                <c:formatCode>General</c:formatCode>
                <c:ptCount val="210"/>
                <c:pt idx="0">
                  <c:v>-8</c:v>
                </c:pt>
                <c:pt idx="1">
                  <c:v>-4</c:v>
                </c:pt>
                <c:pt idx="2">
                  <c:v>5</c:v>
                </c:pt>
                <c:pt idx="3">
                  <c:v>12</c:v>
                </c:pt>
                <c:pt idx="4">
                  <c:v>14</c:v>
                </c:pt>
                <c:pt idx="5">
                  <c:v>16</c:v>
                </c:pt>
                <c:pt idx="6">
                  <c:v>18</c:v>
                </c:pt>
                <c:pt idx="7">
                  <c:v>17</c:v>
                </c:pt>
                <c:pt idx="8">
                  <c:v>17</c:v>
                </c:pt>
                <c:pt idx="9">
                  <c:v>18</c:v>
                </c:pt>
                <c:pt idx="10">
                  <c:v>17</c:v>
                </c:pt>
                <c:pt idx="11">
                  <c:v>17</c:v>
                </c:pt>
                <c:pt idx="12">
                  <c:v>18</c:v>
                </c:pt>
                <c:pt idx="13">
                  <c:v>19</c:v>
                </c:pt>
                <c:pt idx="14">
                  <c:v>18</c:v>
                </c:pt>
                <c:pt idx="15">
                  <c:v>17</c:v>
                </c:pt>
                <c:pt idx="16">
                  <c:v>18</c:v>
                </c:pt>
                <c:pt idx="17">
                  <c:v>16</c:v>
                </c:pt>
                <c:pt idx="18">
                  <c:v>17</c:v>
                </c:pt>
                <c:pt idx="19">
                  <c:v>18</c:v>
                </c:pt>
                <c:pt idx="20">
                  <c:v>17</c:v>
                </c:pt>
                <c:pt idx="21">
                  <c:v>-1</c:v>
                </c:pt>
                <c:pt idx="22">
                  <c:v>-2</c:v>
                </c:pt>
                <c:pt idx="23">
                  <c:v>-1</c:v>
                </c:pt>
                <c:pt idx="24">
                  <c:v>2</c:v>
                </c:pt>
                <c:pt idx="25">
                  <c:v>9</c:v>
                </c:pt>
                <c:pt idx="26">
                  <c:v>16</c:v>
                </c:pt>
                <c:pt idx="27">
                  <c:v>17</c:v>
                </c:pt>
                <c:pt idx="28">
                  <c:v>18</c:v>
                </c:pt>
                <c:pt idx="29">
                  <c:v>16</c:v>
                </c:pt>
                <c:pt idx="30">
                  <c:v>18</c:v>
                </c:pt>
                <c:pt idx="31">
                  <c:v>16</c:v>
                </c:pt>
                <c:pt idx="32">
                  <c:v>18</c:v>
                </c:pt>
                <c:pt idx="33">
                  <c:v>16</c:v>
                </c:pt>
                <c:pt idx="34">
                  <c:v>16</c:v>
                </c:pt>
                <c:pt idx="35">
                  <c:v>17</c:v>
                </c:pt>
                <c:pt idx="36">
                  <c:v>16</c:v>
                </c:pt>
                <c:pt idx="37">
                  <c:v>17</c:v>
                </c:pt>
                <c:pt idx="38">
                  <c:v>17</c:v>
                </c:pt>
                <c:pt idx="39">
                  <c:v>17</c:v>
                </c:pt>
                <c:pt idx="40">
                  <c:v>16</c:v>
                </c:pt>
                <c:pt idx="41">
                  <c:v>18</c:v>
                </c:pt>
                <c:pt idx="42">
                  <c:v>-6</c:v>
                </c:pt>
                <c:pt idx="43">
                  <c:v>-3</c:v>
                </c:pt>
                <c:pt idx="44">
                  <c:v>-1</c:v>
                </c:pt>
                <c:pt idx="45">
                  <c:v>2</c:v>
                </c:pt>
                <c:pt idx="46">
                  <c:v>4</c:v>
                </c:pt>
                <c:pt idx="47">
                  <c:v>2</c:v>
                </c:pt>
                <c:pt idx="48">
                  <c:v>3</c:v>
                </c:pt>
                <c:pt idx="49">
                  <c:v>15</c:v>
                </c:pt>
                <c:pt idx="50">
                  <c:v>15</c:v>
                </c:pt>
                <c:pt idx="51">
                  <c:v>16</c:v>
                </c:pt>
                <c:pt idx="52">
                  <c:v>14</c:v>
                </c:pt>
                <c:pt idx="53">
                  <c:v>17</c:v>
                </c:pt>
                <c:pt idx="54">
                  <c:v>15</c:v>
                </c:pt>
                <c:pt idx="55">
                  <c:v>16</c:v>
                </c:pt>
                <c:pt idx="56">
                  <c:v>16</c:v>
                </c:pt>
                <c:pt idx="57">
                  <c:v>18</c:v>
                </c:pt>
                <c:pt idx="58">
                  <c:v>17</c:v>
                </c:pt>
                <c:pt idx="59">
                  <c:v>17</c:v>
                </c:pt>
                <c:pt idx="60">
                  <c:v>15</c:v>
                </c:pt>
                <c:pt idx="61">
                  <c:v>14</c:v>
                </c:pt>
                <c:pt idx="62">
                  <c:v>17</c:v>
                </c:pt>
                <c:pt idx="63">
                  <c:v>-9</c:v>
                </c:pt>
                <c:pt idx="64">
                  <c:v>-10</c:v>
                </c:pt>
                <c:pt idx="65">
                  <c:v>-9</c:v>
                </c:pt>
                <c:pt idx="66">
                  <c:v>-7</c:v>
                </c:pt>
                <c:pt idx="67">
                  <c:v>-5</c:v>
                </c:pt>
                <c:pt idx="68">
                  <c:v>-3</c:v>
                </c:pt>
                <c:pt idx="69">
                  <c:v>-3</c:v>
                </c:pt>
                <c:pt idx="70">
                  <c:v>-2</c:v>
                </c:pt>
                <c:pt idx="71">
                  <c:v>5</c:v>
                </c:pt>
                <c:pt idx="72">
                  <c:v>15</c:v>
                </c:pt>
                <c:pt idx="73">
                  <c:v>17</c:v>
                </c:pt>
                <c:pt idx="74">
                  <c:v>17</c:v>
                </c:pt>
                <c:pt idx="75">
                  <c:v>15</c:v>
                </c:pt>
                <c:pt idx="76">
                  <c:v>16</c:v>
                </c:pt>
                <c:pt idx="77">
                  <c:v>15</c:v>
                </c:pt>
                <c:pt idx="78">
                  <c:v>15</c:v>
                </c:pt>
                <c:pt idx="79">
                  <c:v>15</c:v>
                </c:pt>
                <c:pt idx="80">
                  <c:v>15</c:v>
                </c:pt>
                <c:pt idx="81">
                  <c:v>16</c:v>
                </c:pt>
                <c:pt idx="82">
                  <c:v>16</c:v>
                </c:pt>
                <c:pt idx="83">
                  <c:v>14</c:v>
                </c:pt>
                <c:pt idx="84">
                  <c:v>-9</c:v>
                </c:pt>
                <c:pt idx="85">
                  <c:v>-11</c:v>
                </c:pt>
                <c:pt idx="86">
                  <c:v>-10</c:v>
                </c:pt>
                <c:pt idx="87">
                  <c:v>-8</c:v>
                </c:pt>
                <c:pt idx="88">
                  <c:v>-6</c:v>
                </c:pt>
                <c:pt idx="89">
                  <c:v>-5</c:v>
                </c:pt>
                <c:pt idx="90">
                  <c:v>-2</c:v>
                </c:pt>
                <c:pt idx="91">
                  <c:v>-2</c:v>
                </c:pt>
                <c:pt idx="92">
                  <c:v>-1</c:v>
                </c:pt>
                <c:pt idx="93">
                  <c:v>0</c:v>
                </c:pt>
                <c:pt idx="94">
                  <c:v>13</c:v>
                </c:pt>
                <c:pt idx="95">
                  <c:v>15</c:v>
                </c:pt>
                <c:pt idx="96">
                  <c:v>16</c:v>
                </c:pt>
                <c:pt idx="97">
                  <c:v>16</c:v>
                </c:pt>
                <c:pt idx="98">
                  <c:v>14</c:v>
                </c:pt>
                <c:pt idx="99">
                  <c:v>16</c:v>
                </c:pt>
                <c:pt idx="100">
                  <c:v>13</c:v>
                </c:pt>
                <c:pt idx="101">
                  <c:v>14</c:v>
                </c:pt>
                <c:pt idx="102">
                  <c:v>15</c:v>
                </c:pt>
                <c:pt idx="103">
                  <c:v>14</c:v>
                </c:pt>
                <c:pt idx="104">
                  <c:v>15</c:v>
                </c:pt>
                <c:pt idx="105">
                  <c:v>-12</c:v>
                </c:pt>
                <c:pt idx="106">
                  <c:v>-8</c:v>
                </c:pt>
                <c:pt idx="107">
                  <c:v>-11</c:v>
                </c:pt>
                <c:pt idx="108">
                  <c:v>-9</c:v>
                </c:pt>
                <c:pt idx="109">
                  <c:v>-9</c:v>
                </c:pt>
                <c:pt idx="110">
                  <c:v>-7</c:v>
                </c:pt>
                <c:pt idx="111">
                  <c:v>-4</c:v>
                </c:pt>
                <c:pt idx="112">
                  <c:v>-3</c:v>
                </c:pt>
                <c:pt idx="113">
                  <c:v>-4</c:v>
                </c:pt>
                <c:pt idx="114">
                  <c:v>4</c:v>
                </c:pt>
                <c:pt idx="115">
                  <c:v>4</c:v>
                </c:pt>
                <c:pt idx="116">
                  <c:v>7</c:v>
                </c:pt>
                <c:pt idx="117">
                  <c:v>10</c:v>
                </c:pt>
                <c:pt idx="118">
                  <c:v>13</c:v>
                </c:pt>
                <c:pt idx="119">
                  <c:v>15</c:v>
                </c:pt>
                <c:pt idx="120">
                  <c:v>15</c:v>
                </c:pt>
                <c:pt idx="121">
                  <c:v>12</c:v>
                </c:pt>
                <c:pt idx="122">
                  <c:v>16</c:v>
                </c:pt>
                <c:pt idx="123">
                  <c:v>15</c:v>
                </c:pt>
                <c:pt idx="124">
                  <c:v>15</c:v>
                </c:pt>
                <c:pt idx="125">
                  <c:v>15</c:v>
                </c:pt>
                <c:pt idx="126">
                  <c:v>-14</c:v>
                </c:pt>
                <c:pt idx="127">
                  <c:v>-12</c:v>
                </c:pt>
                <c:pt idx="128">
                  <c:v>-13</c:v>
                </c:pt>
                <c:pt idx="129">
                  <c:v>-14</c:v>
                </c:pt>
                <c:pt idx="130">
                  <c:v>-13</c:v>
                </c:pt>
                <c:pt idx="131">
                  <c:v>-13</c:v>
                </c:pt>
                <c:pt idx="132">
                  <c:v>-13</c:v>
                </c:pt>
                <c:pt idx="133">
                  <c:v>-11</c:v>
                </c:pt>
                <c:pt idx="134">
                  <c:v>-10</c:v>
                </c:pt>
                <c:pt idx="135">
                  <c:v>-7</c:v>
                </c:pt>
                <c:pt idx="136">
                  <c:v>-5</c:v>
                </c:pt>
                <c:pt idx="137">
                  <c:v>2</c:v>
                </c:pt>
                <c:pt idx="138">
                  <c:v>5</c:v>
                </c:pt>
                <c:pt idx="139">
                  <c:v>8</c:v>
                </c:pt>
                <c:pt idx="140">
                  <c:v>13</c:v>
                </c:pt>
                <c:pt idx="141">
                  <c:v>14</c:v>
                </c:pt>
                <c:pt idx="142">
                  <c:v>15</c:v>
                </c:pt>
                <c:pt idx="143">
                  <c:v>15</c:v>
                </c:pt>
                <c:pt idx="144">
                  <c:v>14</c:v>
                </c:pt>
                <c:pt idx="145">
                  <c:v>15</c:v>
                </c:pt>
                <c:pt idx="146">
                  <c:v>15</c:v>
                </c:pt>
                <c:pt idx="147">
                  <c:v>-13</c:v>
                </c:pt>
                <c:pt idx="148">
                  <c:v>-15</c:v>
                </c:pt>
                <c:pt idx="149">
                  <c:v>-13</c:v>
                </c:pt>
                <c:pt idx="150">
                  <c:v>-12</c:v>
                </c:pt>
                <c:pt idx="151">
                  <c:v>-13</c:v>
                </c:pt>
                <c:pt idx="152">
                  <c:v>-13</c:v>
                </c:pt>
                <c:pt idx="153">
                  <c:v>-11</c:v>
                </c:pt>
                <c:pt idx="154">
                  <c:v>-11</c:v>
                </c:pt>
                <c:pt idx="155">
                  <c:v>-12</c:v>
                </c:pt>
                <c:pt idx="156">
                  <c:v>-11</c:v>
                </c:pt>
                <c:pt idx="157">
                  <c:v>-11</c:v>
                </c:pt>
                <c:pt idx="158">
                  <c:v>-11</c:v>
                </c:pt>
                <c:pt idx="159">
                  <c:v>-10</c:v>
                </c:pt>
                <c:pt idx="160">
                  <c:v>-9</c:v>
                </c:pt>
                <c:pt idx="161">
                  <c:v>-3</c:v>
                </c:pt>
                <c:pt idx="162">
                  <c:v>0</c:v>
                </c:pt>
                <c:pt idx="163">
                  <c:v>1</c:v>
                </c:pt>
                <c:pt idx="164">
                  <c:v>3</c:v>
                </c:pt>
                <c:pt idx="165">
                  <c:v>8</c:v>
                </c:pt>
                <c:pt idx="166">
                  <c:v>9</c:v>
                </c:pt>
                <c:pt idx="167">
                  <c:v>1</c:v>
                </c:pt>
                <c:pt idx="168">
                  <c:v>-8</c:v>
                </c:pt>
                <c:pt idx="169">
                  <c:v>-9</c:v>
                </c:pt>
                <c:pt idx="170">
                  <c:v>-12</c:v>
                </c:pt>
                <c:pt idx="171">
                  <c:v>-11</c:v>
                </c:pt>
                <c:pt idx="172">
                  <c:v>-13</c:v>
                </c:pt>
                <c:pt idx="173">
                  <c:v>-12</c:v>
                </c:pt>
                <c:pt idx="174">
                  <c:v>-13</c:v>
                </c:pt>
                <c:pt idx="175">
                  <c:v>-13</c:v>
                </c:pt>
                <c:pt idx="176">
                  <c:v>-12</c:v>
                </c:pt>
                <c:pt idx="177">
                  <c:v>-12</c:v>
                </c:pt>
                <c:pt idx="178">
                  <c:v>-13</c:v>
                </c:pt>
                <c:pt idx="179">
                  <c:v>-13</c:v>
                </c:pt>
                <c:pt idx="180">
                  <c:v>-13</c:v>
                </c:pt>
                <c:pt idx="181">
                  <c:v>-12</c:v>
                </c:pt>
                <c:pt idx="182">
                  <c:v>-11</c:v>
                </c:pt>
                <c:pt idx="183">
                  <c:v>-4</c:v>
                </c:pt>
                <c:pt idx="184">
                  <c:v>-1</c:v>
                </c:pt>
                <c:pt idx="185">
                  <c:v>0</c:v>
                </c:pt>
                <c:pt idx="186">
                  <c:v>0</c:v>
                </c:pt>
                <c:pt idx="187">
                  <c:v>0</c:v>
                </c:pt>
                <c:pt idx="188">
                  <c:v>0</c:v>
                </c:pt>
                <c:pt idx="189">
                  <c:v>0</c:v>
                </c:pt>
                <c:pt idx="190">
                  <c:v>0</c:v>
                </c:pt>
                <c:pt idx="191">
                  <c:v>0</c:v>
                </c:pt>
                <c:pt idx="192">
                  <c:v>0</c:v>
                </c:pt>
                <c:pt idx="193">
                  <c:v>0</c:v>
                </c:pt>
                <c:pt idx="194">
                  <c:v>0</c:v>
                </c:pt>
                <c:pt idx="195">
                  <c:v>-5</c:v>
                </c:pt>
                <c:pt idx="196">
                  <c:v>-16</c:v>
                </c:pt>
                <c:pt idx="197">
                  <c:v>-18</c:v>
                </c:pt>
                <c:pt idx="198">
                  <c:v>-18</c:v>
                </c:pt>
                <c:pt idx="199">
                  <c:v>-18</c:v>
                </c:pt>
                <c:pt idx="200">
                  <c:v>-18</c:v>
                </c:pt>
                <c:pt idx="201">
                  <c:v>-18</c:v>
                </c:pt>
                <c:pt idx="202">
                  <c:v>-18</c:v>
                </c:pt>
                <c:pt idx="203">
                  <c:v>-17</c:v>
                </c:pt>
                <c:pt idx="204">
                  <c:v>-16</c:v>
                </c:pt>
                <c:pt idx="205">
                  <c:v>-16</c:v>
                </c:pt>
                <c:pt idx="206">
                  <c:v>-16</c:v>
                </c:pt>
                <c:pt idx="207">
                  <c:v>-18</c:v>
                </c:pt>
                <c:pt idx="208">
                  <c:v>-17</c:v>
                </c:pt>
                <c:pt idx="209">
                  <c:v>-16</c:v>
                </c:pt>
              </c:numCache>
            </c:numRef>
          </c:val>
        </c:ser>
        <c:ser>
          <c:idx val="1"/>
          <c:order val="1"/>
          <c:tx>
            <c:strRef>
              <c:f>Sheet1!$E$3</c:f>
              <c:strCache>
                <c:ptCount val="1"/>
                <c:pt idx="0">
                  <c:v>Vasaku külje kiirus</c:v>
                </c:pt>
              </c:strCache>
            </c:strRef>
          </c:tx>
          <c:spPr>
            <a:solidFill>
              <a:schemeClr val="accent2"/>
            </a:solidFill>
            <a:ln>
              <a:noFill/>
            </a:ln>
            <a:effectLst/>
          </c:spPr>
          <c:invertIfNegative val="0"/>
          <c:cat>
            <c:strRef>
              <c:f>Sheet1!$A$4:$A$213</c:f>
              <c:strCache>
                <c:ptCount val="210"/>
                <c:pt idx="0">
                  <c:v>0;10</c:v>
                </c:pt>
                <c:pt idx="1">
                  <c:v>5;10</c:v>
                </c:pt>
                <c:pt idx="2">
                  <c:v>10;10</c:v>
                </c:pt>
                <c:pt idx="3">
                  <c:v>15;10</c:v>
                </c:pt>
                <c:pt idx="4">
                  <c:v>20;10</c:v>
                </c:pt>
                <c:pt idx="5">
                  <c:v>25;10</c:v>
                </c:pt>
                <c:pt idx="6">
                  <c:v>30;10</c:v>
                </c:pt>
                <c:pt idx="7">
                  <c:v>35;10</c:v>
                </c:pt>
                <c:pt idx="8">
                  <c:v>40;10</c:v>
                </c:pt>
                <c:pt idx="9">
                  <c:v>45;10</c:v>
                </c:pt>
                <c:pt idx="10">
                  <c:v>50;10</c:v>
                </c:pt>
                <c:pt idx="11">
                  <c:v>55;10</c:v>
                </c:pt>
                <c:pt idx="12">
                  <c:v>60;10</c:v>
                </c:pt>
                <c:pt idx="13">
                  <c:v>65;10</c:v>
                </c:pt>
                <c:pt idx="14">
                  <c:v>70;10</c:v>
                </c:pt>
                <c:pt idx="15">
                  <c:v>75;10</c:v>
                </c:pt>
                <c:pt idx="16">
                  <c:v>80;10</c:v>
                </c:pt>
                <c:pt idx="17">
                  <c:v>85;10</c:v>
                </c:pt>
                <c:pt idx="18">
                  <c:v>90;10</c:v>
                </c:pt>
                <c:pt idx="19">
                  <c:v>95;10</c:v>
                </c:pt>
                <c:pt idx="20">
                  <c:v>100;10</c:v>
                </c:pt>
                <c:pt idx="21">
                  <c:v>0;20</c:v>
                </c:pt>
                <c:pt idx="22">
                  <c:v>5;20</c:v>
                </c:pt>
                <c:pt idx="23">
                  <c:v>10;20</c:v>
                </c:pt>
                <c:pt idx="24">
                  <c:v>15;20</c:v>
                </c:pt>
                <c:pt idx="25">
                  <c:v>20;20</c:v>
                </c:pt>
                <c:pt idx="26">
                  <c:v>25;20</c:v>
                </c:pt>
                <c:pt idx="27">
                  <c:v>30;20</c:v>
                </c:pt>
                <c:pt idx="28">
                  <c:v>35;20</c:v>
                </c:pt>
                <c:pt idx="29">
                  <c:v>40;20</c:v>
                </c:pt>
                <c:pt idx="30">
                  <c:v>45;20</c:v>
                </c:pt>
                <c:pt idx="31">
                  <c:v>50;20</c:v>
                </c:pt>
                <c:pt idx="32">
                  <c:v>55;20</c:v>
                </c:pt>
                <c:pt idx="33">
                  <c:v>60;20</c:v>
                </c:pt>
                <c:pt idx="34">
                  <c:v>65;20</c:v>
                </c:pt>
                <c:pt idx="35">
                  <c:v>70;20</c:v>
                </c:pt>
                <c:pt idx="36">
                  <c:v>75;20</c:v>
                </c:pt>
                <c:pt idx="37">
                  <c:v>80;20</c:v>
                </c:pt>
                <c:pt idx="38">
                  <c:v>85;20</c:v>
                </c:pt>
                <c:pt idx="39">
                  <c:v>90;20</c:v>
                </c:pt>
                <c:pt idx="40">
                  <c:v>95;20</c:v>
                </c:pt>
                <c:pt idx="41">
                  <c:v>100;20</c:v>
                </c:pt>
                <c:pt idx="42">
                  <c:v>0;30</c:v>
                </c:pt>
                <c:pt idx="43">
                  <c:v>5;30</c:v>
                </c:pt>
                <c:pt idx="44">
                  <c:v>10;30</c:v>
                </c:pt>
                <c:pt idx="45">
                  <c:v>15;30</c:v>
                </c:pt>
                <c:pt idx="46">
                  <c:v>20;30</c:v>
                </c:pt>
                <c:pt idx="47">
                  <c:v>25;30</c:v>
                </c:pt>
                <c:pt idx="48">
                  <c:v>30;30</c:v>
                </c:pt>
                <c:pt idx="49">
                  <c:v>35;30</c:v>
                </c:pt>
                <c:pt idx="50">
                  <c:v>40;30</c:v>
                </c:pt>
                <c:pt idx="51">
                  <c:v>45;30</c:v>
                </c:pt>
                <c:pt idx="52">
                  <c:v>50;30</c:v>
                </c:pt>
                <c:pt idx="53">
                  <c:v>55;30</c:v>
                </c:pt>
                <c:pt idx="54">
                  <c:v>60;30</c:v>
                </c:pt>
                <c:pt idx="55">
                  <c:v>65;30</c:v>
                </c:pt>
                <c:pt idx="56">
                  <c:v>70;30</c:v>
                </c:pt>
                <c:pt idx="57">
                  <c:v>75;30</c:v>
                </c:pt>
                <c:pt idx="58">
                  <c:v>80;30</c:v>
                </c:pt>
                <c:pt idx="59">
                  <c:v>85;30</c:v>
                </c:pt>
                <c:pt idx="60">
                  <c:v>90;30</c:v>
                </c:pt>
                <c:pt idx="61">
                  <c:v>95;30</c:v>
                </c:pt>
                <c:pt idx="62">
                  <c:v>100;30</c:v>
                </c:pt>
                <c:pt idx="63">
                  <c:v>0;40</c:v>
                </c:pt>
                <c:pt idx="64">
                  <c:v>5;40</c:v>
                </c:pt>
                <c:pt idx="65">
                  <c:v>10;40</c:v>
                </c:pt>
                <c:pt idx="66">
                  <c:v>15;40</c:v>
                </c:pt>
                <c:pt idx="67">
                  <c:v>20;40</c:v>
                </c:pt>
                <c:pt idx="68">
                  <c:v>25;40</c:v>
                </c:pt>
                <c:pt idx="69">
                  <c:v>30;40</c:v>
                </c:pt>
                <c:pt idx="70">
                  <c:v>35;40</c:v>
                </c:pt>
                <c:pt idx="71">
                  <c:v>40;40</c:v>
                </c:pt>
                <c:pt idx="72">
                  <c:v>45;40</c:v>
                </c:pt>
                <c:pt idx="73">
                  <c:v>50;40</c:v>
                </c:pt>
                <c:pt idx="74">
                  <c:v>55;40</c:v>
                </c:pt>
                <c:pt idx="75">
                  <c:v>60;40</c:v>
                </c:pt>
                <c:pt idx="76">
                  <c:v>65;40</c:v>
                </c:pt>
                <c:pt idx="77">
                  <c:v>70;40</c:v>
                </c:pt>
                <c:pt idx="78">
                  <c:v>75;40</c:v>
                </c:pt>
                <c:pt idx="79">
                  <c:v>80;40</c:v>
                </c:pt>
                <c:pt idx="80">
                  <c:v>85;40</c:v>
                </c:pt>
                <c:pt idx="81">
                  <c:v>90;40</c:v>
                </c:pt>
                <c:pt idx="82">
                  <c:v>95;40</c:v>
                </c:pt>
                <c:pt idx="83">
                  <c:v>100;40</c:v>
                </c:pt>
                <c:pt idx="84">
                  <c:v>0;50</c:v>
                </c:pt>
                <c:pt idx="85">
                  <c:v>5;50</c:v>
                </c:pt>
                <c:pt idx="86">
                  <c:v>10;50</c:v>
                </c:pt>
                <c:pt idx="87">
                  <c:v>15;50</c:v>
                </c:pt>
                <c:pt idx="88">
                  <c:v>20;50</c:v>
                </c:pt>
                <c:pt idx="89">
                  <c:v>25;50</c:v>
                </c:pt>
                <c:pt idx="90">
                  <c:v>30;50</c:v>
                </c:pt>
                <c:pt idx="91">
                  <c:v>35;50</c:v>
                </c:pt>
                <c:pt idx="92">
                  <c:v>40;50</c:v>
                </c:pt>
                <c:pt idx="93">
                  <c:v>45;50</c:v>
                </c:pt>
                <c:pt idx="94">
                  <c:v>50;50</c:v>
                </c:pt>
                <c:pt idx="95">
                  <c:v>55;50</c:v>
                </c:pt>
                <c:pt idx="96">
                  <c:v>60;50</c:v>
                </c:pt>
                <c:pt idx="97">
                  <c:v>65;50</c:v>
                </c:pt>
                <c:pt idx="98">
                  <c:v>70;50</c:v>
                </c:pt>
                <c:pt idx="99">
                  <c:v>75;50</c:v>
                </c:pt>
                <c:pt idx="100">
                  <c:v>80;50</c:v>
                </c:pt>
                <c:pt idx="101">
                  <c:v>85;50</c:v>
                </c:pt>
                <c:pt idx="102">
                  <c:v>90;50</c:v>
                </c:pt>
                <c:pt idx="103">
                  <c:v>95;50</c:v>
                </c:pt>
                <c:pt idx="104">
                  <c:v>100;50</c:v>
                </c:pt>
                <c:pt idx="105">
                  <c:v>0;60</c:v>
                </c:pt>
                <c:pt idx="106">
                  <c:v>5;60</c:v>
                </c:pt>
                <c:pt idx="107">
                  <c:v>10;60</c:v>
                </c:pt>
                <c:pt idx="108">
                  <c:v>15;60</c:v>
                </c:pt>
                <c:pt idx="109">
                  <c:v>20;60</c:v>
                </c:pt>
                <c:pt idx="110">
                  <c:v>25;60</c:v>
                </c:pt>
                <c:pt idx="111">
                  <c:v>30;60</c:v>
                </c:pt>
                <c:pt idx="112">
                  <c:v>35;60</c:v>
                </c:pt>
                <c:pt idx="113">
                  <c:v>40;60</c:v>
                </c:pt>
                <c:pt idx="114">
                  <c:v>45;60</c:v>
                </c:pt>
                <c:pt idx="115">
                  <c:v>50;60</c:v>
                </c:pt>
                <c:pt idx="116">
                  <c:v>55;60</c:v>
                </c:pt>
                <c:pt idx="117">
                  <c:v>60;60</c:v>
                </c:pt>
                <c:pt idx="118">
                  <c:v>65;60</c:v>
                </c:pt>
                <c:pt idx="119">
                  <c:v>70;60</c:v>
                </c:pt>
                <c:pt idx="120">
                  <c:v>75;60</c:v>
                </c:pt>
                <c:pt idx="121">
                  <c:v>80;60</c:v>
                </c:pt>
                <c:pt idx="122">
                  <c:v>85;60</c:v>
                </c:pt>
                <c:pt idx="123">
                  <c:v>90;60</c:v>
                </c:pt>
                <c:pt idx="124">
                  <c:v>95;60</c:v>
                </c:pt>
                <c:pt idx="125">
                  <c:v>100;60</c:v>
                </c:pt>
                <c:pt idx="126">
                  <c:v>0;70</c:v>
                </c:pt>
                <c:pt idx="127">
                  <c:v>5;70</c:v>
                </c:pt>
                <c:pt idx="128">
                  <c:v>10;70</c:v>
                </c:pt>
                <c:pt idx="129">
                  <c:v>15;70</c:v>
                </c:pt>
                <c:pt idx="130">
                  <c:v>20;70</c:v>
                </c:pt>
                <c:pt idx="131">
                  <c:v>25;70</c:v>
                </c:pt>
                <c:pt idx="132">
                  <c:v>30;70</c:v>
                </c:pt>
                <c:pt idx="133">
                  <c:v>35;70</c:v>
                </c:pt>
                <c:pt idx="134">
                  <c:v>40;70</c:v>
                </c:pt>
                <c:pt idx="135">
                  <c:v>45;70</c:v>
                </c:pt>
                <c:pt idx="136">
                  <c:v>50;70</c:v>
                </c:pt>
                <c:pt idx="137">
                  <c:v>55;70</c:v>
                </c:pt>
                <c:pt idx="138">
                  <c:v>60;70</c:v>
                </c:pt>
                <c:pt idx="139">
                  <c:v>65;70</c:v>
                </c:pt>
                <c:pt idx="140">
                  <c:v>70;70</c:v>
                </c:pt>
                <c:pt idx="141">
                  <c:v>75;70</c:v>
                </c:pt>
                <c:pt idx="142">
                  <c:v>80;70</c:v>
                </c:pt>
                <c:pt idx="143">
                  <c:v>85;70</c:v>
                </c:pt>
                <c:pt idx="144">
                  <c:v>90;70</c:v>
                </c:pt>
                <c:pt idx="145">
                  <c:v>95;70</c:v>
                </c:pt>
                <c:pt idx="146">
                  <c:v>100;70</c:v>
                </c:pt>
                <c:pt idx="147">
                  <c:v>0;80</c:v>
                </c:pt>
                <c:pt idx="148">
                  <c:v>5;80</c:v>
                </c:pt>
                <c:pt idx="149">
                  <c:v>10;80</c:v>
                </c:pt>
                <c:pt idx="150">
                  <c:v>15;80</c:v>
                </c:pt>
                <c:pt idx="151">
                  <c:v>20;80</c:v>
                </c:pt>
                <c:pt idx="152">
                  <c:v>25;80</c:v>
                </c:pt>
                <c:pt idx="153">
                  <c:v>30;80</c:v>
                </c:pt>
                <c:pt idx="154">
                  <c:v>35;80</c:v>
                </c:pt>
                <c:pt idx="155">
                  <c:v>40;80</c:v>
                </c:pt>
                <c:pt idx="156">
                  <c:v>45;80</c:v>
                </c:pt>
                <c:pt idx="157">
                  <c:v>50;80</c:v>
                </c:pt>
                <c:pt idx="158">
                  <c:v>55;80</c:v>
                </c:pt>
                <c:pt idx="159">
                  <c:v>60;80</c:v>
                </c:pt>
                <c:pt idx="160">
                  <c:v>65;80</c:v>
                </c:pt>
                <c:pt idx="161">
                  <c:v>70;80</c:v>
                </c:pt>
                <c:pt idx="162">
                  <c:v>75;80</c:v>
                </c:pt>
                <c:pt idx="163">
                  <c:v>80;80</c:v>
                </c:pt>
                <c:pt idx="164">
                  <c:v>85;80</c:v>
                </c:pt>
                <c:pt idx="165">
                  <c:v>90;80</c:v>
                </c:pt>
                <c:pt idx="166">
                  <c:v>95;80</c:v>
                </c:pt>
                <c:pt idx="167">
                  <c:v>100;80</c:v>
                </c:pt>
                <c:pt idx="168">
                  <c:v>0;90</c:v>
                </c:pt>
                <c:pt idx="169">
                  <c:v>5;90</c:v>
                </c:pt>
                <c:pt idx="170">
                  <c:v>10;90</c:v>
                </c:pt>
                <c:pt idx="171">
                  <c:v>15;90</c:v>
                </c:pt>
                <c:pt idx="172">
                  <c:v>20;90</c:v>
                </c:pt>
                <c:pt idx="173">
                  <c:v>25;90</c:v>
                </c:pt>
                <c:pt idx="174">
                  <c:v>30;90</c:v>
                </c:pt>
                <c:pt idx="175">
                  <c:v>35;90</c:v>
                </c:pt>
                <c:pt idx="176">
                  <c:v>40;90</c:v>
                </c:pt>
                <c:pt idx="177">
                  <c:v>45;90</c:v>
                </c:pt>
                <c:pt idx="178">
                  <c:v>50;90</c:v>
                </c:pt>
                <c:pt idx="179">
                  <c:v>55;90</c:v>
                </c:pt>
                <c:pt idx="180">
                  <c:v>60;90</c:v>
                </c:pt>
                <c:pt idx="181">
                  <c:v>65;90</c:v>
                </c:pt>
                <c:pt idx="182">
                  <c:v>70;90</c:v>
                </c:pt>
                <c:pt idx="183">
                  <c:v>75;90</c:v>
                </c:pt>
                <c:pt idx="184">
                  <c:v>80;90</c:v>
                </c:pt>
                <c:pt idx="185">
                  <c:v>85;90</c:v>
                </c:pt>
                <c:pt idx="186">
                  <c:v>90;90</c:v>
                </c:pt>
                <c:pt idx="187">
                  <c:v>95;90</c:v>
                </c:pt>
                <c:pt idx="188">
                  <c:v>100;90</c:v>
                </c:pt>
                <c:pt idx="189">
                  <c:v>0;100</c:v>
                </c:pt>
                <c:pt idx="190">
                  <c:v>5;100</c:v>
                </c:pt>
                <c:pt idx="191">
                  <c:v>10;100</c:v>
                </c:pt>
                <c:pt idx="192">
                  <c:v>15;100</c:v>
                </c:pt>
                <c:pt idx="193">
                  <c:v>20;100</c:v>
                </c:pt>
                <c:pt idx="194">
                  <c:v>25;100</c:v>
                </c:pt>
                <c:pt idx="195">
                  <c:v>30;100</c:v>
                </c:pt>
                <c:pt idx="196">
                  <c:v>35;100</c:v>
                </c:pt>
                <c:pt idx="197">
                  <c:v>40;100</c:v>
                </c:pt>
                <c:pt idx="198">
                  <c:v>45;100</c:v>
                </c:pt>
                <c:pt idx="199">
                  <c:v>50;100</c:v>
                </c:pt>
                <c:pt idx="200">
                  <c:v>55;100</c:v>
                </c:pt>
                <c:pt idx="201">
                  <c:v>60;100</c:v>
                </c:pt>
                <c:pt idx="202">
                  <c:v>65;100</c:v>
                </c:pt>
                <c:pt idx="203">
                  <c:v>70;100</c:v>
                </c:pt>
                <c:pt idx="204">
                  <c:v>75;100</c:v>
                </c:pt>
                <c:pt idx="205">
                  <c:v>80;100</c:v>
                </c:pt>
                <c:pt idx="206">
                  <c:v>85;100</c:v>
                </c:pt>
                <c:pt idx="207">
                  <c:v>90;100</c:v>
                </c:pt>
                <c:pt idx="208">
                  <c:v>95;100</c:v>
                </c:pt>
                <c:pt idx="209">
                  <c:v>100;100</c:v>
                </c:pt>
              </c:strCache>
            </c:strRef>
          </c:cat>
          <c:val>
            <c:numRef>
              <c:f>Sheet1!$E$4:$E$213</c:f>
              <c:numCache>
                <c:formatCode>General</c:formatCode>
                <c:ptCount val="210"/>
                <c:pt idx="0">
                  <c:v>-2</c:v>
                </c:pt>
                <c:pt idx="1">
                  <c:v>-6</c:v>
                </c:pt>
                <c:pt idx="2">
                  <c:v>-6</c:v>
                </c:pt>
                <c:pt idx="3">
                  <c:v>-4</c:v>
                </c:pt>
                <c:pt idx="4">
                  <c:v>-9</c:v>
                </c:pt>
                <c:pt idx="5">
                  <c:v>-8</c:v>
                </c:pt>
                <c:pt idx="6">
                  <c:v>-12</c:v>
                </c:pt>
                <c:pt idx="7">
                  <c:v>-11</c:v>
                </c:pt>
                <c:pt idx="8">
                  <c:v>-12</c:v>
                </c:pt>
                <c:pt idx="9">
                  <c:v>-10</c:v>
                </c:pt>
                <c:pt idx="10">
                  <c:v>-8</c:v>
                </c:pt>
                <c:pt idx="11">
                  <c:v>-10</c:v>
                </c:pt>
                <c:pt idx="12">
                  <c:v>-6</c:v>
                </c:pt>
                <c:pt idx="13">
                  <c:v>-3</c:v>
                </c:pt>
                <c:pt idx="14">
                  <c:v>-5</c:v>
                </c:pt>
                <c:pt idx="15">
                  <c:v>-2</c:v>
                </c:pt>
                <c:pt idx="16">
                  <c:v>0</c:v>
                </c:pt>
                <c:pt idx="17">
                  <c:v>0</c:v>
                </c:pt>
                <c:pt idx="18">
                  <c:v>3</c:v>
                </c:pt>
                <c:pt idx="19">
                  <c:v>12</c:v>
                </c:pt>
                <c:pt idx="20">
                  <c:v>0</c:v>
                </c:pt>
                <c:pt idx="21">
                  <c:v>-7</c:v>
                </c:pt>
                <c:pt idx="22">
                  <c:v>-11</c:v>
                </c:pt>
                <c:pt idx="23">
                  <c:v>-14</c:v>
                </c:pt>
                <c:pt idx="24">
                  <c:v>-12</c:v>
                </c:pt>
                <c:pt idx="25">
                  <c:v>-7</c:v>
                </c:pt>
                <c:pt idx="26">
                  <c:v>-10</c:v>
                </c:pt>
                <c:pt idx="27">
                  <c:v>-11</c:v>
                </c:pt>
                <c:pt idx="28">
                  <c:v>-12</c:v>
                </c:pt>
                <c:pt idx="29">
                  <c:v>-13</c:v>
                </c:pt>
                <c:pt idx="30">
                  <c:v>-10</c:v>
                </c:pt>
                <c:pt idx="31">
                  <c:v>-9</c:v>
                </c:pt>
                <c:pt idx="32">
                  <c:v>-8</c:v>
                </c:pt>
                <c:pt idx="33">
                  <c:v>-10</c:v>
                </c:pt>
                <c:pt idx="34">
                  <c:v>-4</c:v>
                </c:pt>
                <c:pt idx="35">
                  <c:v>-4</c:v>
                </c:pt>
                <c:pt idx="36">
                  <c:v>-2</c:v>
                </c:pt>
                <c:pt idx="37">
                  <c:v>0</c:v>
                </c:pt>
                <c:pt idx="38">
                  <c:v>0</c:v>
                </c:pt>
                <c:pt idx="39">
                  <c:v>4</c:v>
                </c:pt>
                <c:pt idx="40">
                  <c:v>11</c:v>
                </c:pt>
                <c:pt idx="41">
                  <c:v>0</c:v>
                </c:pt>
                <c:pt idx="42">
                  <c:v>-12</c:v>
                </c:pt>
                <c:pt idx="43">
                  <c:v>-14</c:v>
                </c:pt>
                <c:pt idx="44">
                  <c:v>-12</c:v>
                </c:pt>
                <c:pt idx="45">
                  <c:v>-15</c:v>
                </c:pt>
                <c:pt idx="46">
                  <c:v>-14</c:v>
                </c:pt>
                <c:pt idx="47">
                  <c:v>-14</c:v>
                </c:pt>
                <c:pt idx="48">
                  <c:v>-10</c:v>
                </c:pt>
                <c:pt idx="49">
                  <c:v>-10</c:v>
                </c:pt>
                <c:pt idx="50">
                  <c:v>-13</c:v>
                </c:pt>
                <c:pt idx="51">
                  <c:v>-12</c:v>
                </c:pt>
                <c:pt idx="52">
                  <c:v>-13</c:v>
                </c:pt>
                <c:pt idx="53">
                  <c:v>-11</c:v>
                </c:pt>
                <c:pt idx="54">
                  <c:v>-10</c:v>
                </c:pt>
                <c:pt idx="55">
                  <c:v>-8</c:v>
                </c:pt>
                <c:pt idx="56">
                  <c:v>-8</c:v>
                </c:pt>
                <c:pt idx="57">
                  <c:v>0</c:v>
                </c:pt>
                <c:pt idx="58">
                  <c:v>0</c:v>
                </c:pt>
                <c:pt idx="59">
                  <c:v>0</c:v>
                </c:pt>
                <c:pt idx="60">
                  <c:v>-2</c:v>
                </c:pt>
                <c:pt idx="61">
                  <c:v>11</c:v>
                </c:pt>
                <c:pt idx="62">
                  <c:v>12</c:v>
                </c:pt>
                <c:pt idx="63">
                  <c:v>-10</c:v>
                </c:pt>
                <c:pt idx="64">
                  <c:v>-15</c:v>
                </c:pt>
                <c:pt idx="65">
                  <c:v>-16</c:v>
                </c:pt>
                <c:pt idx="66">
                  <c:v>-15</c:v>
                </c:pt>
                <c:pt idx="67">
                  <c:v>-15</c:v>
                </c:pt>
                <c:pt idx="68">
                  <c:v>-16</c:v>
                </c:pt>
                <c:pt idx="69">
                  <c:v>-16</c:v>
                </c:pt>
                <c:pt idx="70">
                  <c:v>-15</c:v>
                </c:pt>
                <c:pt idx="71">
                  <c:v>-12</c:v>
                </c:pt>
                <c:pt idx="72">
                  <c:v>-8</c:v>
                </c:pt>
                <c:pt idx="73">
                  <c:v>-11</c:v>
                </c:pt>
                <c:pt idx="74">
                  <c:v>-11</c:v>
                </c:pt>
                <c:pt idx="75">
                  <c:v>-10</c:v>
                </c:pt>
                <c:pt idx="76">
                  <c:v>-10</c:v>
                </c:pt>
                <c:pt idx="77">
                  <c:v>-10</c:v>
                </c:pt>
                <c:pt idx="78">
                  <c:v>-2</c:v>
                </c:pt>
                <c:pt idx="79">
                  <c:v>0</c:v>
                </c:pt>
                <c:pt idx="80">
                  <c:v>0</c:v>
                </c:pt>
                <c:pt idx="81">
                  <c:v>2</c:v>
                </c:pt>
                <c:pt idx="82">
                  <c:v>12</c:v>
                </c:pt>
                <c:pt idx="83">
                  <c:v>15</c:v>
                </c:pt>
                <c:pt idx="84">
                  <c:v>-10</c:v>
                </c:pt>
                <c:pt idx="85">
                  <c:v>-14</c:v>
                </c:pt>
                <c:pt idx="86">
                  <c:v>-15</c:v>
                </c:pt>
                <c:pt idx="87">
                  <c:v>-15</c:v>
                </c:pt>
                <c:pt idx="88">
                  <c:v>-14</c:v>
                </c:pt>
                <c:pt idx="89">
                  <c:v>-14</c:v>
                </c:pt>
                <c:pt idx="90">
                  <c:v>-14</c:v>
                </c:pt>
                <c:pt idx="91">
                  <c:v>-14</c:v>
                </c:pt>
                <c:pt idx="92">
                  <c:v>-11</c:v>
                </c:pt>
                <c:pt idx="93">
                  <c:v>-14</c:v>
                </c:pt>
                <c:pt idx="94">
                  <c:v>-11</c:v>
                </c:pt>
                <c:pt idx="95">
                  <c:v>-10</c:v>
                </c:pt>
                <c:pt idx="96">
                  <c:v>-10</c:v>
                </c:pt>
                <c:pt idx="97">
                  <c:v>-9</c:v>
                </c:pt>
                <c:pt idx="98">
                  <c:v>-6</c:v>
                </c:pt>
                <c:pt idx="99">
                  <c:v>-1</c:v>
                </c:pt>
                <c:pt idx="100">
                  <c:v>0</c:v>
                </c:pt>
                <c:pt idx="101">
                  <c:v>0</c:v>
                </c:pt>
                <c:pt idx="102">
                  <c:v>3</c:v>
                </c:pt>
                <c:pt idx="103">
                  <c:v>11</c:v>
                </c:pt>
                <c:pt idx="104">
                  <c:v>19</c:v>
                </c:pt>
                <c:pt idx="105">
                  <c:v>-13</c:v>
                </c:pt>
                <c:pt idx="106">
                  <c:v>-16</c:v>
                </c:pt>
                <c:pt idx="107">
                  <c:v>-15</c:v>
                </c:pt>
                <c:pt idx="108">
                  <c:v>-16</c:v>
                </c:pt>
                <c:pt idx="109">
                  <c:v>-16</c:v>
                </c:pt>
                <c:pt idx="110">
                  <c:v>-14</c:v>
                </c:pt>
                <c:pt idx="111">
                  <c:v>-16</c:v>
                </c:pt>
                <c:pt idx="112">
                  <c:v>-17</c:v>
                </c:pt>
                <c:pt idx="113">
                  <c:v>-14</c:v>
                </c:pt>
                <c:pt idx="114">
                  <c:v>-14</c:v>
                </c:pt>
                <c:pt idx="115">
                  <c:v>-13</c:v>
                </c:pt>
                <c:pt idx="116">
                  <c:v>-10</c:v>
                </c:pt>
                <c:pt idx="117">
                  <c:v>-9</c:v>
                </c:pt>
                <c:pt idx="118">
                  <c:v>-9</c:v>
                </c:pt>
                <c:pt idx="119">
                  <c:v>-7</c:v>
                </c:pt>
                <c:pt idx="120">
                  <c:v>0</c:v>
                </c:pt>
                <c:pt idx="121">
                  <c:v>0</c:v>
                </c:pt>
                <c:pt idx="122">
                  <c:v>0</c:v>
                </c:pt>
                <c:pt idx="123">
                  <c:v>3</c:v>
                </c:pt>
                <c:pt idx="124">
                  <c:v>11</c:v>
                </c:pt>
                <c:pt idx="125">
                  <c:v>16</c:v>
                </c:pt>
                <c:pt idx="126">
                  <c:v>-13</c:v>
                </c:pt>
                <c:pt idx="127">
                  <c:v>-15</c:v>
                </c:pt>
                <c:pt idx="128">
                  <c:v>-18</c:v>
                </c:pt>
                <c:pt idx="129">
                  <c:v>-15</c:v>
                </c:pt>
                <c:pt idx="130">
                  <c:v>-17</c:v>
                </c:pt>
                <c:pt idx="131">
                  <c:v>-15</c:v>
                </c:pt>
                <c:pt idx="132">
                  <c:v>-14</c:v>
                </c:pt>
                <c:pt idx="133">
                  <c:v>-15</c:v>
                </c:pt>
                <c:pt idx="134">
                  <c:v>-13</c:v>
                </c:pt>
                <c:pt idx="135">
                  <c:v>-11</c:v>
                </c:pt>
                <c:pt idx="136">
                  <c:v>-14</c:v>
                </c:pt>
                <c:pt idx="137">
                  <c:v>-12</c:v>
                </c:pt>
                <c:pt idx="138">
                  <c:v>-10</c:v>
                </c:pt>
                <c:pt idx="139">
                  <c:v>-9</c:v>
                </c:pt>
                <c:pt idx="140">
                  <c:v>-6</c:v>
                </c:pt>
                <c:pt idx="141">
                  <c:v>0</c:v>
                </c:pt>
                <c:pt idx="142">
                  <c:v>0</c:v>
                </c:pt>
                <c:pt idx="143">
                  <c:v>0</c:v>
                </c:pt>
                <c:pt idx="144">
                  <c:v>2</c:v>
                </c:pt>
                <c:pt idx="145">
                  <c:v>6</c:v>
                </c:pt>
                <c:pt idx="146">
                  <c:v>16</c:v>
                </c:pt>
                <c:pt idx="147">
                  <c:v>-9</c:v>
                </c:pt>
                <c:pt idx="148">
                  <c:v>-11</c:v>
                </c:pt>
                <c:pt idx="149">
                  <c:v>-15</c:v>
                </c:pt>
                <c:pt idx="150">
                  <c:v>-17</c:v>
                </c:pt>
                <c:pt idx="151">
                  <c:v>-16</c:v>
                </c:pt>
                <c:pt idx="152">
                  <c:v>-16</c:v>
                </c:pt>
                <c:pt idx="153">
                  <c:v>-15</c:v>
                </c:pt>
                <c:pt idx="154">
                  <c:v>-14</c:v>
                </c:pt>
                <c:pt idx="155">
                  <c:v>-14</c:v>
                </c:pt>
                <c:pt idx="156">
                  <c:v>-11</c:v>
                </c:pt>
                <c:pt idx="157">
                  <c:v>-13</c:v>
                </c:pt>
                <c:pt idx="158">
                  <c:v>-12</c:v>
                </c:pt>
                <c:pt idx="159">
                  <c:v>-11</c:v>
                </c:pt>
                <c:pt idx="160">
                  <c:v>-11</c:v>
                </c:pt>
                <c:pt idx="161">
                  <c:v>-10</c:v>
                </c:pt>
                <c:pt idx="162">
                  <c:v>-4</c:v>
                </c:pt>
                <c:pt idx="163">
                  <c:v>0</c:v>
                </c:pt>
                <c:pt idx="164">
                  <c:v>-2</c:v>
                </c:pt>
                <c:pt idx="165">
                  <c:v>0</c:v>
                </c:pt>
                <c:pt idx="166">
                  <c:v>4</c:v>
                </c:pt>
                <c:pt idx="167">
                  <c:v>16</c:v>
                </c:pt>
                <c:pt idx="168">
                  <c:v>0</c:v>
                </c:pt>
                <c:pt idx="169">
                  <c:v>-5</c:v>
                </c:pt>
                <c:pt idx="170">
                  <c:v>-19</c:v>
                </c:pt>
                <c:pt idx="171">
                  <c:v>-15</c:v>
                </c:pt>
                <c:pt idx="172">
                  <c:v>-16</c:v>
                </c:pt>
                <c:pt idx="173">
                  <c:v>-15</c:v>
                </c:pt>
                <c:pt idx="174">
                  <c:v>-14</c:v>
                </c:pt>
                <c:pt idx="175">
                  <c:v>-15</c:v>
                </c:pt>
                <c:pt idx="176">
                  <c:v>-13</c:v>
                </c:pt>
                <c:pt idx="177">
                  <c:v>-14</c:v>
                </c:pt>
                <c:pt idx="178">
                  <c:v>-12</c:v>
                </c:pt>
                <c:pt idx="179">
                  <c:v>-11</c:v>
                </c:pt>
                <c:pt idx="180">
                  <c:v>-11</c:v>
                </c:pt>
                <c:pt idx="181">
                  <c:v>-10</c:v>
                </c:pt>
                <c:pt idx="182">
                  <c:v>-11</c:v>
                </c:pt>
                <c:pt idx="183">
                  <c:v>-12</c:v>
                </c:pt>
                <c:pt idx="184">
                  <c:v>-2</c:v>
                </c:pt>
                <c:pt idx="185">
                  <c:v>-2</c:v>
                </c:pt>
                <c:pt idx="186">
                  <c:v>0</c:v>
                </c:pt>
                <c:pt idx="187">
                  <c:v>4</c:v>
                </c:pt>
                <c:pt idx="188">
                  <c:v>17</c:v>
                </c:pt>
                <c:pt idx="189">
                  <c:v>0</c:v>
                </c:pt>
                <c:pt idx="190">
                  <c:v>0</c:v>
                </c:pt>
                <c:pt idx="191">
                  <c:v>-17</c:v>
                </c:pt>
                <c:pt idx="192">
                  <c:v>-16</c:v>
                </c:pt>
                <c:pt idx="193">
                  <c:v>-16</c:v>
                </c:pt>
                <c:pt idx="194">
                  <c:v>-15</c:v>
                </c:pt>
                <c:pt idx="195">
                  <c:v>-17</c:v>
                </c:pt>
                <c:pt idx="196">
                  <c:v>-16</c:v>
                </c:pt>
                <c:pt idx="197">
                  <c:v>-15</c:v>
                </c:pt>
                <c:pt idx="198">
                  <c:v>-13</c:v>
                </c:pt>
                <c:pt idx="199">
                  <c:v>-12</c:v>
                </c:pt>
                <c:pt idx="200">
                  <c:v>-11</c:v>
                </c:pt>
                <c:pt idx="201">
                  <c:v>-12</c:v>
                </c:pt>
                <c:pt idx="202">
                  <c:v>-12</c:v>
                </c:pt>
                <c:pt idx="203">
                  <c:v>-12</c:v>
                </c:pt>
                <c:pt idx="204">
                  <c:v>-12</c:v>
                </c:pt>
                <c:pt idx="205">
                  <c:v>-2</c:v>
                </c:pt>
                <c:pt idx="206">
                  <c:v>0</c:v>
                </c:pt>
                <c:pt idx="207">
                  <c:v>0</c:v>
                </c:pt>
                <c:pt idx="208">
                  <c:v>0</c:v>
                </c:pt>
                <c:pt idx="209">
                  <c:v>13</c:v>
                </c:pt>
              </c:numCache>
            </c:numRef>
          </c:val>
        </c:ser>
        <c:dLbls>
          <c:showLegendKey val="0"/>
          <c:showVal val="0"/>
          <c:showCatName val="0"/>
          <c:showSerName val="0"/>
          <c:showPercent val="0"/>
          <c:showBubbleSize val="0"/>
        </c:dLbls>
        <c:gapWidth val="219"/>
        <c:overlap val="-27"/>
        <c:axId val="-1607331072"/>
        <c:axId val="-1607326720"/>
      </c:barChart>
      <c:catAx>
        <c:axId val="-16073310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t-EE">
                    <a:latin typeface="Times New Roman" panose="02020603050405020304" pitchFamily="18" charset="0"/>
                    <a:cs typeface="Times New Roman" panose="02020603050405020304" pitchFamily="18" charset="0"/>
                  </a:rPr>
                  <a:t>DC paremal </a:t>
                </a:r>
                <a:r>
                  <a:rPr lang="et-EE" baseline="0">
                    <a:latin typeface="Times New Roman" panose="02020603050405020304" pitchFamily="18" charset="0"/>
                    <a:cs typeface="Times New Roman" panose="02020603050405020304" pitchFamily="18" charset="0"/>
                  </a:rPr>
                  <a:t>; DC vasakul küljel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0"/>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b"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607326720"/>
        <c:crosses val="autoZero"/>
        <c:auto val="1"/>
        <c:lblAlgn val="ctr"/>
        <c:lblOffset val="0"/>
        <c:noMultiLvlLbl val="0"/>
      </c:catAx>
      <c:valAx>
        <c:axId val="-16073267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latin typeface="Times New Roman" panose="02020603050405020304" pitchFamily="18" charset="0"/>
                    <a:cs typeface="Times New Roman" panose="02020603050405020304" pitchFamily="18" charset="0"/>
                  </a:rPr>
                  <a:t>p</a:t>
                </a:r>
                <a:r>
                  <a:rPr lang="et-EE">
                    <a:latin typeface="Times New Roman" panose="02020603050405020304" pitchFamily="18" charset="0"/>
                    <a:cs typeface="Times New Roman" panose="02020603050405020304" pitchFamily="18" charset="0"/>
                  </a:rPr>
                  <a:t>ööret/20sec</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6073310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400" b="0" i="0" baseline="0">
                <a:effectLst/>
              </a:rPr>
              <a:t>Vasaku külje </a:t>
            </a:r>
            <a:r>
              <a:rPr lang="et-EE" sz="1400" b="0" i="0" baseline="0">
                <a:effectLst/>
              </a:rPr>
              <a:t>liikumise </a:t>
            </a:r>
            <a:r>
              <a:rPr lang="en-US" sz="1400" b="0" i="0" baseline="0">
                <a:effectLst/>
              </a:rPr>
              <a:t>test </a:t>
            </a:r>
            <a:endParaRPr lang="en-US" sz="14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clustered"/>
        <c:varyColors val="0"/>
        <c:ser>
          <c:idx val="0"/>
          <c:order val="0"/>
          <c:tx>
            <c:strRef>
              <c:f>Sheet2!$D$4</c:f>
              <c:strCache>
                <c:ptCount val="1"/>
                <c:pt idx="0">
                  <c:v>Parema külje kiirus</c:v>
                </c:pt>
              </c:strCache>
            </c:strRef>
          </c:tx>
          <c:spPr>
            <a:solidFill>
              <a:schemeClr val="accent1"/>
            </a:solidFill>
            <a:ln>
              <a:noFill/>
            </a:ln>
            <a:effectLst/>
          </c:spPr>
          <c:invertIfNegative val="0"/>
          <c:cat>
            <c:strRef>
              <c:f>Sheet2!$A$5:$A$105</c:f>
              <c:strCache>
                <c:ptCount val="101"/>
                <c:pt idx="0">
                  <c:v>0;0</c:v>
                </c:pt>
                <c:pt idx="1">
                  <c:v>0;1</c:v>
                </c:pt>
                <c:pt idx="2">
                  <c:v>0;2</c:v>
                </c:pt>
                <c:pt idx="3">
                  <c:v>0;3</c:v>
                </c:pt>
                <c:pt idx="4">
                  <c:v>0;4</c:v>
                </c:pt>
                <c:pt idx="5">
                  <c:v>0;5</c:v>
                </c:pt>
                <c:pt idx="6">
                  <c:v>0;6</c:v>
                </c:pt>
                <c:pt idx="7">
                  <c:v>0;7</c:v>
                </c:pt>
                <c:pt idx="8">
                  <c:v>0;8</c:v>
                </c:pt>
                <c:pt idx="9">
                  <c:v>0;9</c:v>
                </c:pt>
                <c:pt idx="10">
                  <c:v>0;10</c:v>
                </c:pt>
                <c:pt idx="11">
                  <c:v>0;11</c:v>
                </c:pt>
                <c:pt idx="12">
                  <c:v>0;12</c:v>
                </c:pt>
                <c:pt idx="13">
                  <c:v>0;13</c:v>
                </c:pt>
                <c:pt idx="14">
                  <c:v>0;14</c:v>
                </c:pt>
                <c:pt idx="15">
                  <c:v>0;15</c:v>
                </c:pt>
                <c:pt idx="16">
                  <c:v>0;16</c:v>
                </c:pt>
                <c:pt idx="17">
                  <c:v>0;17</c:v>
                </c:pt>
                <c:pt idx="18">
                  <c:v>0;18</c:v>
                </c:pt>
                <c:pt idx="19">
                  <c:v>0;19</c:v>
                </c:pt>
                <c:pt idx="20">
                  <c:v>0;20</c:v>
                </c:pt>
                <c:pt idx="21">
                  <c:v>0;21</c:v>
                </c:pt>
                <c:pt idx="22">
                  <c:v>0;22</c:v>
                </c:pt>
                <c:pt idx="23">
                  <c:v>0;23</c:v>
                </c:pt>
                <c:pt idx="24">
                  <c:v>0;24</c:v>
                </c:pt>
                <c:pt idx="25">
                  <c:v>0;25</c:v>
                </c:pt>
                <c:pt idx="26">
                  <c:v>0;26</c:v>
                </c:pt>
                <c:pt idx="27">
                  <c:v>0;27</c:v>
                </c:pt>
                <c:pt idx="28">
                  <c:v>0;28</c:v>
                </c:pt>
                <c:pt idx="29">
                  <c:v>0;29</c:v>
                </c:pt>
                <c:pt idx="30">
                  <c:v>0;30</c:v>
                </c:pt>
                <c:pt idx="31">
                  <c:v>0;31</c:v>
                </c:pt>
                <c:pt idx="32">
                  <c:v>0;32</c:v>
                </c:pt>
                <c:pt idx="33">
                  <c:v>0;33</c:v>
                </c:pt>
                <c:pt idx="34">
                  <c:v>0;34</c:v>
                </c:pt>
                <c:pt idx="35">
                  <c:v>0;35</c:v>
                </c:pt>
                <c:pt idx="36">
                  <c:v>0;36</c:v>
                </c:pt>
                <c:pt idx="37">
                  <c:v>0;37</c:v>
                </c:pt>
                <c:pt idx="38">
                  <c:v>0;38</c:v>
                </c:pt>
                <c:pt idx="39">
                  <c:v>0;39</c:v>
                </c:pt>
                <c:pt idx="40">
                  <c:v>0;40</c:v>
                </c:pt>
                <c:pt idx="41">
                  <c:v>0;41</c:v>
                </c:pt>
                <c:pt idx="42">
                  <c:v>0;42</c:v>
                </c:pt>
                <c:pt idx="43">
                  <c:v>0;43</c:v>
                </c:pt>
                <c:pt idx="44">
                  <c:v>0;44</c:v>
                </c:pt>
                <c:pt idx="45">
                  <c:v>0;45</c:v>
                </c:pt>
                <c:pt idx="46">
                  <c:v>0;46</c:v>
                </c:pt>
                <c:pt idx="47">
                  <c:v>0;47</c:v>
                </c:pt>
                <c:pt idx="48">
                  <c:v>0;48</c:v>
                </c:pt>
                <c:pt idx="49">
                  <c:v>0;49</c:v>
                </c:pt>
                <c:pt idx="50">
                  <c:v>0;50</c:v>
                </c:pt>
                <c:pt idx="51">
                  <c:v>0;51</c:v>
                </c:pt>
                <c:pt idx="52">
                  <c:v>0;52</c:v>
                </c:pt>
                <c:pt idx="53">
                  <c:v>0;53</c:v>
                </c:pt>
                <c:pt idx="54">
                  <c:v>0;54</c:v>
                </c:pt>
                <c:pt idx="55">
                  <c:v>0;55</c:v>
                </c:pt>
                <c:pt idx="56">
                  <c:v>0;56</c:v>
                </c:pt>
                <c:pt idx="57">
                  <c:v>0;57</c:v>
                </c:pt>
                <c:pt idx="58">
                  <c:v>0;58</c:v>
                </c:pt>
                <c:pt idx="59">
                  <c:v>0;59</c:v>
                </c:pt>
                <c:pt idx="60">
                  <c:v>0;60</c:v>
                </c:pt>
                <c:pt idx="61">
                  <c:v>0;61</c:v>
                </c:pt>
                <c:pt idx="62">
                  <c:v>0;62</c:v>
                </c:pt>
                <c:pt idx="63">
                  <c:v>0;63</c:v>
                </c:pt>
                <c:pt idx="64">
                  <c:v>0;64</c:v>
                </c:pt>
                <c:pt idx="65">
                  <c:v>0;65</c:v>
                </c:pt>
                <c:pt idx="66">
                  <c:v>0;66</c:v>
                </c:pt>
                <c:pt idx="67">
                  <c:v>0;67</c:v>
                </c:pt>
                <c:pt idx="68">
                  <c:v>0;68</c:v>
                </c:pt>
                <c:pt idx="69">
                  <c:v>0;69</c:v>
                </c:pt>
                <c:pt idx="70">
                  <c:v>0;70</c:v>
                </c:pt>
                <c:pt idx="71">
                  <c:v>0;71</c:v>
                </c:pt>
                <c:pt idx="72">
                  <c:v>0;72</c:v>
                </c:pt>
                <c:pt idx="73">
                  <c:v>0;73</c:v>
                </c:pt>
                <c:pt idx="74">
                  <c:v>0;74</c:v>
                </c:pt>
                <c:pt idx="75">
                  <c:v>0;75</c:v>
                </c:pt>
                <c:pt idx="76">
                  <c:v>0;76</c:v>
                </c:pt>
                <c:pt idx="77">
                  <c:v>0;77</c:v>
                </c:pt>
                <c:pt idx="78">
                  <c:v>0;78</c:v>
                </c:pt>
                <c:pt idx="79">
                  <c:v>0;79</c:v>
                </c:pt>
                <c:pt idx="80">
                  <c:v>0;80</c:v>
                </c:pt>
                <c:pt idx="81">
                  <c:v>0;81</c:v>
                </c:pt>
                <c:pt idx="82">
                  <c:v>0;82</c:v>
                </c:pt>
                <c:pt idx="83">
                  <c:v>0;83</c:v>
                </c:pt>
                <c:pt idx="84">
                  <c:v>0;84</c:v>
                </c:pt>
                <c:pt idx="85">
                  <c:v>0;85</c:v>
                </c:pt>
                <c:pt idx="86">
                  <c:v>0;86</c:v>
                </c:pt>
                <c:pt idx="87">
                  <c:v>0;87</c:v>
                </c:pt>
                <c:pt idx="88">
                  <c:v>0;88</c:v>
                </c:pt>
                <c:pt idx="89">
                  <c:v>0;89</c:v>
                </c:pt>
                <c:pt idx="90">
                  <c:v>0;90</c:v>
                </c:pt>
                <c:pt idx="91">
                  <c:v>0;91</c:v>
                </c:pt>
                <c:pt idx="92">
                  <c:v>0;92</c:v>
                </c:pt>
                <c:pt idx="93">
                  <c:v>0;93</c:v>
                </c:pt>
                <c:pt idx="94">
                  <c:v>0;94</c:v>
                </c:pt>
                <c:pt idx="95">
                  <c:v>0;95</c:v>
                </c:pt>
                <c:pt idx="96">
                  <c:v>0;96</c:v>
                </c:pt>
                <c:pt idx="97">
                  <c:v>0;97</c:v>
                </c:pt>
                <c:pt idx="98">
                  <c:v>0;98</c:v>
                </c:pt>
                <c:pt idx="99">
                  <c:v>0;99</c:v>
                </c:pt>
                <c:pt idx="100">
                  <c:v>0;100</c:v>
                </c:pt>
              </c:strCache>
            </c:strRef>
          </c:cat>
          <c:val>
            <c:numRef>
              <c:f>Sheet2!$D$5:$D$105</c:f>
              <c:numCache>
                <c:formatCode>General</c:formatCode>
                <c:ptCount val="101"/>
                <c:pt idx="0">
                  <c:v>2</c:v>
                </c:pt>
                <c:pt idx="1">
                  <c:v>1</c:v>
                </c:pt>
                <c:pt idx="2">
                  <c:v>2</c:v>
                </c:pt>
                <c:pt idx="3">
                  <c:v>2</c:v>
                </c:pt>
                <c:pt idx="4">
                  <c:v>2</c:v>
                </c:pt>
                <c:pt idx="5">
                  <c:v>2</c:v>
                </c:pt>
                <c:pt idx="6">
                  <c:v>2</c:v>
                </c:pt>
                <c:pt idx="7">
                  <c:v>2</c:v>
                </c:pt>
                <c:pt idx="8">
                  <c:v>2</c:v>
                </c:pt>
                <c:pt idx="9">
                  <c:v>2</c:v>
                </c:pt>
                <c:pt idx="10">
                  <c:v>2</c:v>
                </c:pt>
                <c:pt idx="11">
                  <c:v>2</c:v>
                </c:pt>
                <c:pt idx="12">
                  <c:v>2</c:v>
                </c:pt>
                <c:pt idx="13">
                  <c:v>2</c:v>
                </c:pt>
                <c:pt idx="14">
                  <c:v>2</c:v>
                </c:pt>
                <c:pt idx="15">
                  <c:v>2</c:v>
                </c:pt>
                <c:pt idx="16">
                  <c:v>1</c:v>
                </c:pt>
                <c:pt idx="17">
                  <c:v>2</c:v>
                </c:pt>
                <c:pt idx="18">
                  <c:v>2</c:v>
                </c:pt>
                <c:pt idx="19">
                  <c:v>2</c:v>
                </c:pt>
                <c:pt idx="20">
                  <c:v>2</c:v>
                </c:pt>
                <c:pt idx="21">
                  <c:v>2</c:v>
                </c:pt>
                <c:pt idx="22">
                  <c:v>2</c:v>
                </c:pt>
                <c:pt idx="23">
                  <c:v>1</c:v>
                </c:pt>
                <c:pt idx="24">
                  <c:v>2</c:v>
                </c:pt>
                <c:pt idx="25">
                  <c:v>2</c:v>
                </c:pt>
                <c:pt idx="26">
                  <c:v>2</c:v>
                </c:pt>
                <c:pt idx="27">
                  <c:v>2</c:v>
                </c:pt>
                <c:pt idx="28">
                  <c:v>2</c:v>
                </c:pt>
                <c:pt idx="29">
                  <c:v>2</c:v>
                </c:pt>
                <c:pt idx="30">
                  <c:v>1</c:v>
                </c:pt>
                <c:pt idx="31">
                  <c:v>1</c:v>
                </c:pt>
                <c:pt idx="32">
                  <c:v>2</c:v>
                </c:pt>
                <c:pt idx="33">
                  <c:v>2</c:v>
                </c:pt>
                <c:pt idx="34">
                  <c:v>2</c:v>
                </c:pt>
                <c:pt idx="35">
                  <c:v>2</c:v>
                </c:pt>
                <c:pt idx="36">
                  <c:v>3</c:v>
                </c:pt>
                <c:pt idx="37">
                  <c:v>2</c:v>
                </c:pt>
                <c:pt idx="38">
                  <c:v>2</c:v>
                </c:pt>
                <c:pt idx="39">
                  <c:v>2</c:v>
                </c:pt>
                <c:pt idx="40">
                  <c:v>2</c:v>
                </c:pt>
                <c:pt idx="41">
                  <c:v>2</c:v>
                </c:pt>
                <c:pt idx="42">
                  <c:v>2</c:v>
                </c:pt>
                <c:pt idx="43">
                  <c:v>1</c:v>
                </c:pt>
                <c:pt idx="44">
                  <c:v>2</c:v>
                </c:pt>
                <c:pt idx="45">
                  <c:v>2</c:v>
                </c:pt>
                <c:pt idx="46">
                  <c:v>3</c:v>
                </c:pt>
                <c:pt idx="47">
                  <c:v>2</c:v>
                </c:pt>
                <c:pt idx="48">
                  <c:v>2</c:v>
                </c:pt>
                <c:pt idx="49">
                  <c:v>2</c:v>
                </c:pt>
                <c:pt idx="50">
                  <c:v>2</c:v>
                </c:pt>
                <c:pt idx="51">
                  <c:v>1</c:v>
                </c:pt>
                <c:pt idx="52">
                  <c:v>2</c:v>
                </c:pt>
                <c:pt idx="53">
                  <c:v>1</c:v>
                </c:pt>
                <c:pt idx="54">
                  <c:v>2</c:v>
                </c:pt>
                <c:pt idx="55">
                  <c:v>2</c:v>
                </c:pt>
                <c:pt idx="56">
                  <c:v>2</c:v>
                </c:pt>
                <c:pt idx="57">
                  <c:v>1</c:v>
                </c:pt>
                <c:pt idx="58">
                  <c:v>2</c:v>
                </c:pt>
                <c:pt idx="59">
                  <c:v>2</c:v>
                </c:pt>
                <c:pt idx="60">
                  <c:v>2</c:v>
                </c:pt>
                <c:pt idx="61">
                  <c:v>2</c:v>
                </c:pt>
                <c:pt idx="62">
                  <c:v>3</c:v>
                </c:pt>
                <c:pt idx="63">
                  <c:v>2</c:v>
                </c:pt>
                <c:pt idx="64">
                  <c:v>1</c:v>
                </c:pt>
                <c:pt idx="65">
                  <c:v>3</c:v>
                </c:pt>
                <c:pt idx="66">
                  <c:v>2</c:v>
                </c:pt>
                <c:pt idx="67">
                  <c:v>1</c:v>
                </c:pt>
                <c:pt idx="68">
                  <c:v>2</c:v>
                </c:pt>
                <c:pt idx="69">
                  <c:v>1</c:v>
                </c:pt>
                <c:pt idx="70">
                  <c:v>2</c:v>
                </c:pt>
                <c:pt idx="71">
                  <c:v>2</c:v>
                </c:pt>
                <c:pt idx="72">
                  <c:v>3</c:v>
                </c:pt>
                <c:pt idx="73">
                  <c:v>2</c:v>
                </c:pt>
                <c:pt idx="74">
                  <c:v>2</c:v>
                </c:pt>
                <c:pt idx="75">
                  <c:v>2</c:v>
                </c:pt>
                <c:pt idx="76">
                  <c:v>1</c:v>
                </c:pt>
                <c:pt idx="77">
                  <c:v>1</c:v>
                </c:pt>
                <c:pt idx="78">
                  <c:v>2</c:v>
                </c:pt>
                <c:pt idx="79">
                  <c:v>2</c:v>
                </c:pt>
                <c:pt idx="80">
                  <c:v>2</c:v>
                </c:pt>
                <c:pt idx="81">
                  <c:v>2</c:v>
                </c:pt>
                <c:pt idx="82">
                  <c:v>1</c:v>
                </c:pt>
                <c:pt idx="83">
                  <c:v>2</c:v>
                </c:pt>
                <c:pt idx="84">
                  <c:v>1</c:v>
                </c:pt>
                <c:pt idx="85">
                  <c:v>0</c:v>
                </c:pt>
                <c:pt idx="86">
                  <c:v>1</c:v>
                </c:pt>
                <c:pt idx="87">
                  <c:v>3</c:v>
                </c:pt>
                <c:pt idx="88">
                  <c:v>1</c:v>
                </c:pt>
                <c:pt idx="89">
                  <c:v>1</c:v>
                </c:pt>
                <c:pt idx="90">
                  <c:v>2</c:v>
                </c:pt>
                <c:pt idx="91">
                  <c:v>1</c:v>
                </c:pt>
                <c:pt idx="92">
                  <c:v>2</c:v>
                </c:pt>
                <c:pt idx="93">
                  <c:v>1</c:v>
                </c:pt>
                <c:pt idx="94">
                  <c:v>1</c:v>
                </c:pt>
                <c:pt idx="95">
                  <c:v>3</c:v>
                </c:pt>
                <c:pt idx="96">
                  <c:v>2</c:v>
                </c:pt>
                <c:pt idx="97">
                  <c:v>2</c:v>
                </c:pt>
                <c:pt idx="98">
                  <c:v>3</c:v>
                </c:pt>
                <c:pt idx="99">
                  <c:v>2</c:v>
                </c:pt>
                <c:pt idx="100">
                  <c:v>2</c:v>
                </c:pt>
              </c:numCache>
            </c:numRef>
          </c:val>
        </c:ser>
        <c:ser>
          <c:idx val="1"/>
          <c:order val="1"/>
          <c:tx>
            <c:strRef>
              <c:f>Sheet2!$E$4</c:f>
              <c:strCache>
                <c:ptCount val="1"/>
                <c:pt idx="0">
                  <c:v>Vasaku külje kiirus</c:v>
                </c:pt>
              </c:strCache>
            </c:strRef>
          </c:tx>
          <c:spPr>
            <a:solidFill>
              <a:schemeClr val="accent2"/>
            </a:solidFill>
            <a:ln>
              <a:noFill/>
            </a:ln>
            <a:effectLst/>
          </c:spPr>
          <c:invertIfNegative val="0"/>
          <c:cat>
            <c:strRef>
              <c:f>Sheet2!$A$5:$A$105</c:f>
              <c:strCache>
                <c:ptCount val="101"/>
                <c:pt idx="0">
                  <c:v>0;0</c:v>
                </c:pt>
                <c:pt idx="1">
                  <c:v>0;1</c:v>
                </c:pt>
                <c:pt idx="2">
                  <c:v>0;2</c:v>
                </c:pt>
                <c:pt idx="3">
                  <c:v>0;3</c:v>
                </c:pt>
                <c:pt idx="4">
                  <c:v>0;4</c:v>
                </c:pt>
                <c:pt idx="5">
                  <c:v>0;5</c:v>
                </c:pt>
                <c:pt idx="6">
                  <c:v>0;6</c:v>
                </c:pt>
                <c:pt idx="7">
                  <c:v>0;7</c:v>
                </c:pt>
                <c:pt idx="8">
                  <c:v>0;8</c:v>
                </c:pt>
                <c:pt idx="9">
                  <c:v>0;9</c:v>
                </c:pt>
                <c:pt idx="10">
                  <c:v>0;10</c:v>
                </c:pt>
                <c:pt idx="11">
                  <c:v>0;11</c:v>
                </c:pt>
                <c:pt idx="12">
                  <c:v>0;12</c:v>
                </c:pt>
                <c:pt idx="13">
                  <c:v>0;13</c:v>
                </c:pt>
                <c:pt idx="14">
                  <c:v>0;14</c:v>
                </c:pt>
                <c:pt idx="15">
                  <c:v>0;15</c:v>
                </c:pt>
                <c:pt idx="16">
                  <c:v>0;16</c:v>
                </c:pt>
                <c:pt idx="17">
                  <c:v>0;17</c:v>
                </c:pt>
                <c:pt idx="18">
                  <c:v>0;18</c:v>
                </c:pt>
                <c:pt idx="19">
                  <c:v>0;19</c:v>
                </c:pt>
                <c:pt idx="20">
                  <c:v>0;20</c:v>
                </c:pt>
                <c:pt idx="21">
                  <c:v>0;21</c:v>
                </c:pt>
                <c:pt idx="22">
                  <c:v>0;22</c:v>
                </c:pt>
                <c:pt idx="23">
                  <c:v>0;23</c:v>
                </c:pt>
                <c:pt idx="24">
                  <c:v>0;24</c:v>
                </c:pt>
                <c:pt idx="25">
                  <c:v>0;25</c:v>
                </c:pt>
                <c:pt idx="26">
                  <c:v>0;26</c:v>
                </c:pt>
                <c:pt idx="27">
                  <c:v>0;27</c:v>
                </c:pt>
                <c:pt idx="28">
                  <c:v>0;28</c:v>
                </c:pt>
                <c:pt idx="29">
                  <c:v>0;29</c:v>
                </c:pt>
                <c:pt idx="30">
                  <c:v>0;30</c:v>
                </c:pt>
                <c:pt idx="31">
                  <c:v>0;31</c:v>
                </c:pt>
                <c:pt idx="32">
                  <c:v>0;32</c:v>
                </c:pt>
                <c:pt idx="33">
                  <c:v>0;33</c:v>
                </c:pt>
                <c:pt idx="34">
                  <c:v>0;34</c:v>
                </c:pt>
                <c:pt idx="35">
                  <c:v>0;35</c:v>
                </c:pt>
                <c:pt idx="36">
                  <c:v>0;36</c:v>
                </c:pt>
                <c:pt idx="37">
                  <c:v>0;37</c:v>
                </c:pt>
                <c:pt idx="38">
                  <c:v>0;38</c:v>
                </c:pt>
                <c:pt idx="39">
                  <c:v>0;39</c:v>
                </c:pt>
                <c:pt idx="40">
                  <c:v>0;40</c:v>
                </c:pt>
                <c:pt idx="41">
                  <c:v>0;41</c:v>
                </c:pt>
                <c:pt idx="42">
                  <c:v>0;42</c:v>
                </c:pt>
                <c:pt idx="43">
                  <c:v>0;43</c:v>
                </c:pt>
                <c:pt idx="44">
                  <c:v>0;44</c:v>
                </c:pt>
                <c:pt idx="45">
                  <c:v>0;45</c:v>
                </c:pt>
                <c:pt idx="46">
                  <c:v>0;46</c:v>
                </c:pt>
                <c:pt idx="47">
                  <c:v>0;47</c:v>
                </c:pt>
                <c:pt idx="48">
                  <c:v>0;48</c:v>
                </c:pt>
                <c:pt idx="49">
                  <c:v>0;49</c:v>
                </c:pt>
                <c:pt idx="50">
                  <c:v>0;50</c:v>
                </c:pt>
                <c:pt idx="51">
                  <c:v>0;51</c:v>
                </c:pt>
                <c:pt idx="52">
                  <c:v>0;52</c:v>
                </c:pt>
                <c:pt idx="53">
                  <c:v>0;53</c:v>
                </c:pt>
                <c:pt idx="54">
                  <c:v>0;54</c:v>
                </c:pt>
                <c:pt idx="55">
                  <c:v>0;55</c:v>
                </c:pt>
                <c:pt idx="56">
                  <c:v>0;56</c:v>
                </c:pt>
                <c:pt idx="57">
                  <c:v>0;57</c:v>
                </c:pt>
                <c:pt idx="58">
                  <c:v>0;58</c:v>
                </c:pt>
                <c:pt idx="59">
                  <c:v>0;59</c:v>
                </c:pt>
                <c:pt idx="60">
                  <c:v>0;60</c:v>
                </c:pt>
                <c:pt idx="61">
                  <c:v>0;61</c:v>
                </c:pt>
                <c:pt idx="62">
                  <c:v>0;62</c:v>
                </c:pt>
                <c:pt idx="63">
                  <c:v>0;63</c:v>
                </c:pt>
                <c:pt idx="64">
                  <c:v>0;64</c:v>
                </c:pt>
                <c:pt idx="65">
                  <c:v>0;65</c:v>
                </c:pt>
                <c:pt idx="66">
                  <c:v>0;66</c:v>
                </c:pt>
                <c:pt idx="67">
                  <c:v>0;67</c:v>
                </c:pt>
                <c:pt idx="68">
                  <c:v>0;68</c:v>
                </c:pt>
                <c:pt idx="69">
                  <c:v>0;69</c:v>
                </c:pt>
                <c:pt idx="70">
                  <c:v>0;70</c:v>
                </c:pt>
                <c:pt idx="71">
                  <c:v>0;71</c:v>
                </c:pt>
                <c:pt idx="72">
                  <c:v>0;72</c:v>
                </c:pt>
                <c:pt idx="73">
                  <c:v>0;73</c:v>
                </c:pt>
                <c:pt idx="74">
                  <c:v>0;74</c:v>
                </c:pt>
                <c:pt idx="75">
                  <c:v>0;75</c:v>
                </c:pt>
                <c:pt idx="76">
                  <c:v>0;76</c:v>
                </c:pt>
                <c:pt idx="77">
                  <c:v>0;77</c:v>
                </c:pt>
                <c:pt idx="78">
                  <c:v>0;78</c:v>
                </c:pt>
                <c:pt idx="79">
                  <c:v>0;79</c:v>
                </c:pt>
                <c:pt idx="80">
                  <c:v>0;80</c:v>
                </c:pt>
                <c:pt idx="81">
                  <c:v>0;81</c:v>
                </c:pt>
                <c:pt idx="82">
                  <c:v>0;82</c:v>
                </c:pt>
                <c:pt idx="83">
                  <c:v>0;83</c:v>
                </c:pt>
                <c:pt idx="84">
                  <c:v>0;84</c:v>
                </c:pt>
                <c:pt idx="85">
                  <c:v>0;85</c:v>
                </c:pt>
                <c:pt idx="86">
                  <c:v>0;86</c:v>
                </c:pt>
                <c:pt idx="87">
                  <c:v>0;87</c:v>
                </c:pt>
                <c:pt idx="88">
                  <c:v>0;88</c:v>
                </c:pt>
                <c:pt idx="89">
                  <c:v>0;89</c:v>
                </c:pt>
                <c:pt idx="90">
                  <c:v>0;90</c:v>
                </c:pt>
                <c:pt idx="91">
                  <c:v>0;91</c:v>
                </c:pt>
                <c:pt idx="92">
                  <c:v>0;92</c:v>
                </c:pt>
                <c:pt idx="93">
                  <c:v>0;93</c:v>
                </c:pt>
                <c:pt idx="94">
                  <c:v>0;94</c:v>
                </c:pt>
                <c:pt idx="95">
                  <c:v>0;95</c:v>
                </c:pt>
                <c:pt idx="96">
                  <c:v>0;96</c:v>
                </c:pt>
                <c:pt idx="97">
                  <c:v>0;97</c:v>
                </c:pt>
                <c:pt idx="98">
                  <c:v>0;98</c:v>
                </c:pt>
                <c:pt idx="99">
                  <c:v>0;99</c:v>
                </c:pt>
                <c:pt idx="100">
                  <c:v>0;100</c:v>
                </c:pt>
              </c:strCache>
            </c:strRef>
          </c:cat>
          <c:val>
            <c:numRef>
              <c:f>Sheet2!$E$5:$E$105</c:f>
              <c:numCache>
                <c:formatCode>General</c:formatCode>
                <c:ptCount val="101"/>
                <c:pt idx="0">
                  <c:v>-2</c:v>
                </c:pt>
                <c:pt idx="1">
                  <c:v>-2</c:v>
                </c:pt>
                <c:pt idx="2">
                  <c:v>-4</c:v>
                </c:pt>
                <c:pt idx="3">
                  <c:v>-4</c:v>
                </c:pt>
                <c:pt idx="4">
                  <c:v>-5</c:v>
                </c:pt>
                <c:pt idx="5">
                  <c:v>-5</c:v>
                </c:pt>
                <c:pt idx="6">
                  <c:v>-6</c:v>
                </c:pt>
                <c:pt idx="7">
                  <c:v>-6</c:v>
                </c:pt>
                <c:pt idx="8">
                  <c:v>-7</c:v>
                </c:pt>
                <c:pt idx="9">
                  <c:v>-8</c:v>
                </c:pt>
                <c:pt idx="10">
                  <c:v>-9</c:v>
                </c:pt>
                <c:pt idx="11">
                  <c:v>-9</c:v>
                </c:pt>
                <c:pt idx="12">
                  <c:v>-9</c:v>
                </c:pt>
                <c:pt idx="13">
                  <c:v>-10</c:v>
                </c:pt>
                <c:pt idx="14">
                  <c:v>-10</c:v>
                </c:pt>
                <c:pt idx="15">
                  <c:v>-11</c:v>
                </c:pt>
                <c:pt idx="16">
                  <c:v>-11</c:v>
                </c:pt>
                <c:pt idx="17">
                  <c:v>-13</c:v>
                </c:pt>
                <c:pt idx="18">
                  <c:v>-13</c:v>
                </c:pt>
                <c:pt idx="19">
                  <c:v>-13</c:v>
                </c:pt>
                <c:pt idx="20">
                  <c:v>-14</c:v>
                </c:pt>
                <c:pt idx="21">
                  <c:v>-14</c:v>
                </c:pt>
                <c:pt idx="22">
                  <c:v>-13</c:v>
                </c:pt>
                <c:pt idx="23">
                  <c:v>-14</c:v>
                </c:pt>
                <c:pt idx="24">
                  <c:v>-14</c:v>
                </c:pt>
                <c:pt idx="25">
                  <c:v>-15</c:v>
                </c:pt>
                <c:pt idx="26">
                  <c:v>-14</c:v>
                </c:pt>
                <c:pt idx="27">
                  <c:v>-14</c:v>
                </c:pt>
                <c:pt idx="28">
                  <c:v>-15</c:v>
                </c:pt>
                <c:pt idx="29">
                  <c:v>-15</c:v>
                </c:pt>
                <c:pt idx="30">
                  <c:v>-13</c:v>
                </c:pt>
                <c:pt idx="31">
                  <c:v>-14</c:v>
                </c:pt>
                <c:pt idx="32">
                  <c:v>-13</c:v>
                </c:pt>
                <c:pt idx="33">
                  <c:v>-14</c:v>
                </c:pt>
                <c:pt idx="34">
                  <c:v>-15</c:v>
                </c:pt>
                <c:pt idx="35">
                  <c:v>-16</c:v>
                </c:pt>
                <c:pt idx="36">
                  <c:v>-16</c:v>
                </c:pt>
                <c:pt idx="37">
                  <c:v>-16</c:v>
                </c:pt>
                <c:pt idx="38">
                  <c:v>-16</c:v>
                </c:pt>
                <c:pt idx="39">
                  <c:v>-16</c:v>
                </c:pt>
                <c:pt idx="40">
                  <c:v>-15</c:v>
                </c:pt>
                <c:pt idx="41">
                  <c:v>-14</c:v>
                </c:pt>
                <c:pt idx="42">
                  <c:v>-15</c:v>
                </c:pt>
                <c:pt idx="43">
                  <c:v>-14</c:v>
                </c:pt>
                <c:pt idx="44">
                  <c:v>-14</c:v>
                </c:pt>
                <c:pt idx="45">
                  <c:v>-12</c:v>
                </c:pt>
                <c:pt idx="46">
                  <c:v>-14</c:v>
                </c:pt>
                <c:pt idx="47">
                  <c:v>-15</c:v>
                </c:pt>
                <c:pt idx="48">
                  <c:v>-10</c:v>
                </c:pt>
                <c:pt idx="49">
                  <c:v>-15</c:v>
                </c:pt>
                <c:pt idx="50">
                  <c:v>-14</c:v>
                </c:pt>
                <c:pt idx="51">
                  <c:v>-17</c:v>
                </c:pt>
                <c:pt idx="52">
                  <c:v>-17</c:v>
                </c:pt>
                <c:pt idx="53">
                  <c:v>-14</c:v>
                </c:pt>
                <c:pt idx="54">
                  <c:v>-17</c:v>
                </c:pt>
                <c:pt idx="55">
                  <c:v>-17</c:v>
                </c:pt>
                <c:pt idx="56">
                  <c:v>-17</c:v>
                </c:pt>
                <c:pt idx="57">
                  <c:v>-18</c:v>
                </c:pt>
                <c:pt idx="58">
                  <c:v>-18</c:v>
                </c:pt>
                <c:pt idx="59">
                  <c:v>-17</c:v>
                </c:pt>
                <c:pt idx="60">
                  <c:v>-16</c:v>
                </c:pt>
                <c:pt idx="61">
                  <c:v>-17</c:v>
                </c:pt>
                <c:pt idx="62">
                  <c:v>-18</c:v>
                </c:pt>
                <c:pt idx="63">
                  <c:v>-17</c:v>
                </c:pt>
                <c:pt idx="64">
                  <c:v>-18</c:v>
                </c:pt>
                <c:pt idx="65">
                  <c:v>-18</c:v>
                </c:pt>
                <c:pt idx="66">
                  <c:v>-18</c:v>
                </c:pt>
                <c:pt idx="67">
                  <c:v>-17</c:v>
                </c:pt>
                <c:pt idx="68">
                  <c:v>-18</c:v>
                </c:pt>
                <c:pt idx="69">
                  <c:v>-18</c:v>
                </c:pt>
                <c:pt idx="70">
                  <c:v>-17</c:v>
                </c:pt>
                <c:pt idx="71">
                  <c:v>-18</c:v>
                </c:pt>
                <c:pt idx="72">
                  <c:v>-18</c:v>
                </c:pt>
                <c:pt idx="73">
                  <c:v>-18</c:v>
                </c:pt>
                <c:pt idx="74">
                  <c:v>-18</c:v>
                </c:pt>
                <c:pt idx="75">
                  <c:v>-18</c:v>
                </c:pt>
                <c:pt idx="76">
                  <c:v>-16</c:v>
                </c:pt>
                <c:pt idx="77">
                  <c:v>-17</c:v>
                </c:pt>
                <c:pt idx="78">
                  <c:v>-19</c:v>
                </c:pt>
                <c:pt idx="79">
                  <c:v>-14</c:v>
                </c:pt>
                <c:pt idx="80">
                  <c:v>-17</c:v>
                </c:pt>
                <c:pt idx="81">
                  <c:v>-17</c:v>
                </c:pt>
                <c:pt idx="82">
                  <c:v>-16</c:v>
                </c:pt>
                <c:pt idx="83">
                  <c:v>-16</c:v>
                </c:pt>
                <c:pt idx="84">
                  <c:v>-18</c:v>
                </c:pt>
                <c:pt idx="85">
                  <c:v>-16</c:v>
                </c:pt>
                <c:pt idx="86">
                  <c:v>-17</c:v>
                </c:pt>
                <c:pt idx="87">
                  <c:v>-18</c:v>
                </c:pt>
                <c:pt idx="88">
                  <c:v>-18</c:v>
                </c:pt>
                <c:pt idx="89">
                  <c:v>-19</c:v>
                </c:pt>
                <c:pt idx="90">
                  <c:v>-18</c:v>
                </c:pt>
                <c:pt idx="91">
                  <c:v>-19</c:v>
                </c:pt>
                <c:pt idx="92">
                  <c:v>-15</c:v>
                </c:pt>
                <c:pt idx="93">
                  <c:v>15</c:v>
                </c:pt>
                <c:pt idx="94">
                  <c:v>15</c:v>
                </c:pt>
                <c:pt idx="95">
                  <c:v>18</c:v>
                </c:pt>
                <c:pt idx="96">
                  <c:v>18</c:v>
                </c:pt>
                <c:pt idx="97">
                  <c:v>18</c:v>
                </c:pt>
                <c:pt idx="98">
                  <c:v>19</c:v>
                </c:pt>
                <c:pt idx="99">
                  <c:v>18</c:v>
                </c:pt>
                <c:pt idx="100">
                  <c:v>0</c:v>
                </c:pt>
              </c:numCache>
            </c:numRef>
          </c:val>
        </c:ser>
        <c:dLbls>
          <c:showLegendKey val="0"/>
          <c:showVal val="0"/>
          <c:showCatName val="0"/>
          <c:showSerName val="0"/>
          <c:showPercent val="0"/>
          <c:showBubbleSize val="0"/>
        </c:dLbls>
        <c:gapWidth val="219"/>
        <c:overlap val="-27"/>
        <c:axId val="-1607326176"/>
        <c:axId val="-1607339776"/>
      </c:barChart>
      <c:catAx>
        <c:axId val="-1607326176"/>
        <c:scaling>
          <c:orientation val="minMax"/>
        </c:scaling>
        <c:delete val="0"/>
        <c:axPos val="b"/>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Times New Roman" panose="02020603050405020304" pitchFamily="18" charset="0"/>
                    <a:ea typeface="+mn-ea"/>
                    <a:cs typeface="Times New Roman" panose="02020603050405020304" pitchFamily="18" charset="0"/>
                  </a:defRPr>
                </a:pPr>
                <a:r>
                  <a:rPr lang="et-EE" sz="1000" b="0" i="0" baseline="0">
                    <a:effectLst/>
                  </a:rPr>
                  <a:t>DC paremal ; DC vasakul küljel</a:t>
                </a:r>
                <a:endParaRPr lang="en-US" sz="1000">
                  <a:effectLst/>
                </a:endParaRP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Times New Roman" panose="02020603050405020304" pitchFamily="18" charset="0"/>
                  <a:ea typeface="+mn-ea"/>
                  <a:cs typeface="Times New Roman" panose="02020603050405020304" pitchFamily="18" charset="0"/>
                </a:defRPr>
              </a:pPr>
              <a:endParaRPr lang="en-US"/>
            </a:p>
          </c:txPr>
        </c:title>
        <c:numFmt formatCode="General" sourceLinked="0"/>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b"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607339776"/>
        <c:crosses val="autoZero"/>
        <c:auto val="1"/>
        <c:lblAlgn val="ctr"/>
        <c:lblOffset val="0"/>
        <c:noMultiLvlLbl val="0"/>
      </c:catAx>
      <c:valAx>
        <c:axId val="-1607339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000" b="0" i="0" baseline="0">
                    <a:effectLst/>
                  </a:rPr>
                  <a:t>p</a:t>
                </a:r>
                <a:r>
                  <a:rPr lang="et-EE" sz="1000" b="0" i="0" baseline="0">
                    <a:effectLst/>
                  </a:rPr>
                  <a:t>ööret/20sec</a:t>
                </a:r>
                <a:endParaRPr lang="en-US" sz="10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6073261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t-EE" sz="1400" b="0" i="0" baseline="0">
                <a:effectLst/>
              </a:rPr>
              <a:t>Parema</a:t>
            </a:r>
            <a:r>
              <a:rPr lang="en-US" sz="1400" b="0" i="0" baseline="0">
                <a:effectLst/>
              </a:rPr>
              <a:t> </a:t>
            </a:r>
            <a:r>
              <a:rPr lang="et-EE" sz="1400" b="0" i="0" baseline="0">
                <a:effectLst/>
              </a:rPr>
              <a:t>ja vasaku </a:t>
            </a:r>
            <a:r>
              <a:rPr lang="en-US" sz="1400" b="0" i="0" baseline="0">
                <a:effectLst/>
              </a:rPr>
              <a:t>külje </a:t>
            </a:r>
            <a:r>
              <a:rPr lang="et-EE" sz="1400" b="0" i="0" baseline="0">
                <a:effectLst/>
              </a:rPr>
              <a:t>liikumise test</a:t>
            </a:r>
            <a:r>
              <a:rPr lang="en-US" sz="1400" b="0" i="0" baseline="0">
                <a:effectLst/>
              </a:rPr>
              <a:t> </a:t>
            </a:r>
            <a:endParaRPr lang="en-US" sz="14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clustered"/>
        <c:varyColors val="0"/>
        <c:ser>
          <c:idx val="0"/>
          <c:order val="0"/>
          <c:tx>
            <c:strRef>
              <c:f>Sheet2!$D$4</c:f>
              <c:strCache>
                <c:ptCount val="1"/>
                <c:pt idx="0">
                  <c:v>Parema külje kiirus</c:v>
                </c:pt>
              </c:strCache>
            </c:strRef>
          </c:tx>
          <c:spPr>
            <a:solidFill>
              <a:schemeClr val="accent1"/>
            </a:solidFill>
            <a:ln>
              <a:noFill/>
            </a:ln>
            <a:effectLst/>
          </c:spPr>
          <c:invertIfNegative val="0"/>
          <c:cat>
            <c:strRef>
              <c:f>Sheet2!$A$133:$A$233</c:f>
              <c:strCache>
                <c:ptCount val="101"/>
                <c:pt idx="0">
                  <c:v>0;0</c:v>
                </c:pt>
                <c:pt idx="1">
                  <c:v>1;1</c:v>
                </c:pt>
                <c:pt idx="2">
                  <c:v>2;2</c:v>
                </c:pt>
                <c:pt idx="3">
                  <c:v>3;3</c:v>
                </c:pt>
                <c:pt idx="4">
                  <c:v>4;4</c:v>
                </c:pt>
                <c:pt idx="5">
                  <c:v>5;5</c:v>
                </c:pt>
                <c:pt idx="6">
                  <c:v>6;6</c:v>
                </c:pt>
                <c:pt idx="7">
                  <c:v>7;7</c:v>
                </c:pt>
                <c:pt idx="8">
                  <c:v>8;8</c:v>
                </c:pt>
                <c:pt idx="9">
                  <c:v>9;9</c:v>
                </c:pt>
                <c:pt idx="10">
                  <c:v>10;10</c:v>
                </c:pt>
                <c:pt idx="11">
                  <c:v>11;11</c:v>
                </c:pt>
                <c:pt idx="12">
                  <c:v>12;12</c:v>
                </c:pt>
                <c:pt idx="13">
                  <c:v>13;13</c:v>
                </c:pt>
                <c:pt idx="14">
                  <c:v>14;14</c:v>
                </c:pt>
                <c:pt idx="15">
                  <c:v>15;15</c:v>
                </c:pt>
                <c:pt idx="16">
                  <c:v>16;16</c:v>
                </c:pt>
                <c:pt idx="17">
                  <c:v>17;17</c:v>
                </c:pt>
                <c:pt idx="18">
                  <c:v>18;18</c:v>
                </c:pt>
                <c:pt idx="19">
                  <c:v>19;19</c:v>
                </c:pt>
                <c:pt idx="20">
                  <c:v>20;20</c:v>
                </c:pt>
                <c:pt idx="21">
                  <c:v>21;21</c:v>
                </c:pt>
                <c:pt idx="22">
                  <c:v>22;22</c:v>
                </c:pt>
                <c:pt idx="23">
                  <c:v>23;23</c:v>
                </c:pt>
                <c:pt idx="24">
                  <c:v>24;24</c:v>
                </c:pt>
                <c:pt idx="25">
                  <c:v>25;25</c:v>
                </c:pt>
                <c:pt idx="26">
                  <c:v>26;26</c:v>
                </c:pt>
                <c:pt idx="27">
                  <c:v>27;27</c:v>
                </c:pt>
                <c:pt idx="28">
                  <c:v>28;28</c:v>
                </c:pt>
                <c:pt idx="29">
                  <c:v>29;29</c:v>
                </c:pt>
                <c:pt idx="30">
                  <c:v>30;30</c:v>
                </c:pt>
                <c:pt idx="31">
                  <c:v>31;31</c:v>
                </c:pt>
                <c:pt idx="32">
                  <c:v>32;32</c:v>
                </c:pt>
                <c:pt idx="33">
                  <c:v>33;33</c:v>
                </c:pt>
                <c:pt idx="34">
                  <c:v>34;34</c:v>
                </c:pt>
                <c:pt idx="35">
                  <c:v>35;35</c:v>
                </c:pt>
                <c:pt idx="36">
                  <c:v>36;36</c:v>
                </c:pt>
                <c:pt idx="37">
                  <c:v>37;37</c:v>
                </c:pt>
                <c:pt idx="38">
                  <c:v>38;38</c:v>
                </c:pt>
                <c:pt idx="39">
                  <c:v>39;39</c:v>
                </c:pt>
                <c:pt idx="40">
                  <c:v>40;40</c:v>
                </c:pt>
                <c:pt idx="41">
                  <c:v>41;41</c:v>
                </c:pt>
                <c:pt idx="42">
                  <c:v>42;42</c:v>
                </c:pt>
                <c:pt idx="43">
                  <c:v>43;43</c:v>
                </c:pt>
                <c:pt idx="44">
                  <c:v>44;44</c:v>
                </c:pt>
                <c:pt idx="45">
                  <c:v>45;45</c:v>
                </c:pt>
                <c:pt idx="46">
                  <c:v>46;46</c:v>
                </c:pt>
                <c:pt idx="47">
                  <c:v>47;47</c:v>
                </c:pt>
                <c:pt idx="48">
                  <c:v>48;48</c:v>
                </c:pt>
                <c:pt idx="49">
                  <c:v>49;49</c:v>
                </c:pt>
                <c:pt idx="50">
                  <c:v>50;50</c:v>
                </c:pt>
                <c:pt idx="51">
                  <c:v>51;51</c:v>
                </c:pt>
                <c:pt idx="52">
                  <c:v>52;52</c:v>
                </c:pt>
                <c:pt idx="53">
                  <c:v>53;53</c:v>
                </c:pt>
                <c:pt idx="54">
                  <c:v>54;54</c:v>
                </c:pt>
                <c:pt idx="55">
                  <c:v>55;55</c:v>
                </c:pt>
                <c:pt idx="56">
                  <c:v>56;56</c:v>
                </c:pt>
                <c:pt idx="57">
                  <c:v>57;57</c:v>
                </c:pt>
                <c:pt idx="58">
                  <c:v>58;58</c:v>
                </c:pt>
                <c:pt idx="59">
                  <c:v>59;59</c:v>
                </c:pt>
                <c:pt idx="60">
                  <c:v>60;60</c:v>
                </c:pt>
                <c:pt idx="61">
                  <c:v>61;61</c:v>
                </c:pt>
                <c:pt idx="62">
                  <c:v>62;62</c:v>
                </c:pt>
                <c:pt idx="63">
                  <c:v>63;63</c:v>
                </c:pt>
                <c:pt idx="64">
                  <c:v>64;64</c:v>
                </c:pt>
                <c:pt idx="65">
                  <c:v>65;65</c:v>
                </c:pt>
                <c:pt idx="66">
                  <c:v>66;66</c:v>
                </c:pt>
                <c:pt idx="67">
                  <c:v>67;67</c:v>
                </c:pt>
                <c:pt idx="68">
                  <c:v>68;68</c:v>
                </c:pt>
                <c:pt idx="69">
                  <c:v>69;69</c:v>
                </c:pt>
                <c:pt idx="70">
                  <c:v>70;70</c:v>
                </c:pt>
                <c:pt idx="71">
                  <c:v>71;71</c:v>
                </c:pt>
                <c:pt idx="72">
                  <c:v>72;72</c:v>
                </c:pt>
                <c:pt idx="73">
                  <c:v>73;73</c:v>
                </c:pt>
                <c:pt idx="74">
                  <c:v>74;74</c:v>
                </c:pt>
                <c:pt idx="75">
                  <c:v>75;75</c:v>
                </c:pt>
                <c:pt idx="76">
                  <c:v>76;76</c:v>
                </c:pt>
                <c:pt idx="77">
                  <c:v>77;77</c:v>
                </c:pt>
                <c:pt idx="78">
                  <c:v>78;78</c:v>
                </c:pt>
                <c:pt idx="79">
                  <c:v>79;79</c:v>
                </c:pt>
                <c:pt idx="80">
                  <c:v>80;80</c:v>
                </c:pt>
                <c:pt idx="81">
                  <c:v>81;81</c:v>
                </c:pt>
                <c:pt idx="82">
                  <c:v>82;82</c:v>
                </c:pt>
                <c:pt idx="83">
                  <c:v>83;83</c:v>
                </c:pt>
                <c:pt idx="84">
                  <c:v>84;84</c:v>
                </c:pt>
                <c:pt idx="85">
                  <c:v>85;85</c:v>
                </c:pt>
                <c:pt idx="86">
                  <c:v>86;86</c:v>
                </c:pt>
                <c:pt idx="87">
                  <c:v>87;87</c:v>
                </c:pt>
                <c:pt idx="88">
                  <c:v>88;88</c:v>
                </c:pt>
                <c:pt idx="89">
                  <c:v>89;89</c:v>
                </c:pt>
                <c:pt idx="90">
                  <c:v>90;90</c:v>
                </c:pt>
                <c:pt idx="91">
                  <c:v>91;91</c:v>
                </c:pt>
                <c:pt idx="92">
                  <c:v>92;92</c:v>
                </c:pt>
                <c:pt idx="93">
                  <c:v>93;93</c:v>
                </c:pt>
                <c:pt idx="94">
                  <c:v>94;94</c:v>
                </c:pt>
                <c:pt idx="95">
                  <c:v>95;95</c:v>
                </c:pt>
                <c:pt idx="96">
                  <c:v>96;96</c:v>
                </c:pt>
                <c:pt idx="97">
                  <c:v>97;97</c:v>
                </c:pt>
                <c:pt idx="98">
                  <c:v>98;98</c:v>
                </c:pt>
                <c:pt idx="99">
                  <c:v>99;99</c:v>
                </c:pt>
                <c:pt idx="100">
                  <c:v>100;100</c:v>
                </c:pt>
              </c:strCache>
            </c:strRef>
          </c:cat>
          <c:val>
            <c:numRef>
              <c:f>Sheet2!$D$133:$D$233</c:f>
              <c:numCache>
                <c:formatCode>General</c:formatCode>
                <c:ptCount val="101"/>
                <c:pt idx="0">
                  <c:v>1</c:v>
                </c:pt>
                <c:pt idx="1">
                  <c:v>1</c:v>
                </c:pt>
                <c:pt idx="2">
                  <c:v>3</c:v>
                </c:pt>
                <c:pt idx="3">
                  <c:v>4</c:v>
                </c:pt>
                <c:pt idx="4">
                  <c:v>5</c:v>
                </c:pt>
                <c:pt idx="5">
                  <c:v>5</c:v>
                </c:pt>
                <c:pt idx="6">
                  <c:v>5</c:v>
                </c:pt>
                <c:pt idx="7">
                  <c:v>9</c:v>
                </c:pt>
                <c:pt idx="8">
                  <c:v>6</c:v>
                </c:pt>
                <c:pt idx="9">
                  <c:v>8</c:v>
                </c:pt>
                <c:pt idx="10">
                  <c:v>8</c:v>
                </c:pt>
                <c:pt idx="11">
                  <c:v>9</c:v>
                </c:pt>
                <c:pt idx="12">
                  <c:v>10</c:v>
                </c:pt>
                <c:pt idx="13">
                  <c:v>10</c:v>
                </c:pt>
                <c:pt idx="14">
                  <c:v>11</c:v>
                </c:pt>
                <c:pt idx="15">
                  <c:v>11</c:v>
                </c:pt>
                <c:pt idx="16">
                  <c:v>12</c:v>
                </c:pt>
                <c:pt idx="17">
                  <c:v>11</c:v>
                </c:pt>
                <c:pt idx="18">
                  <c:v>13</c:v>
                </c:pt>
                <c:pt idx="19">
                  <c:v>12</c:v>
                </c:pt>
                <c:pt idx="20">
                  <c:v>12</c:v>
                </c:pt>
                <c:pt idx="21">
                  <c:v>13</c:v>
                </c:pt>
                <c:pt idx="22">
                  <c:v>13</c:v>
                </c:pt>
                <c:pt idx="23">
                  <c:v>12</c:v>
                </c:pt>
                <c:pt idx="24">
                  <c:v>11</c:v>
                </c:pt>
                <c:pt idx="25">
                  <c:v>14</c:v>
                </c:pt>
                <c:pt idx="26">
                  <c:v>12</c:v>
                </c:pt>
                <c:pt idx="27">
                  <c:v>14</c:v>
                </c:pt>
                <c:pt idx="28">
                  <c:v>13</c:v>
                </c:pt>
                <c:pt idx="29">
                  <c:v>14</c:v>
                </c:pt>
                <c:pt idx="30">
                  <c:v>14</c:v>
                </c:pt>
                <c:pt idx="31">
                  <c:v>14</c:v>
                </c:pt>
                <c:pt idx="32">
                  <c:v>14</c:v>
                </c:pt>
                <c:pt idx="33">
                  <c:v>15</c:v>
                </c:pt>
                <c:pt idx="34">
                  <c:v>15</c:v>
                </c:pt>
                <c:pt idx="35">
                  <c:v>15</c:v>
                </c:pt>
                <c:pt idx="36">
                  <c:v>15</c:v>
                </c:pt>
                <c:pt idx="37">
                  <c:v>14</c:v>
                </c:pt>
                <c:pt idx="38">
                  <c:v>15</c:v>
                </c:pt>
                <c:pt idx="39">
                  <c:v>16</c:v>
                </c:pt>
                <c:pt idx="40">
                  <c:v>15</c:v>
                </c:pt>
                <c:pt idx="41">
                  <c:v>14</c:v>
                </c:pt>
                <c:pt idx="42">
                  <c:v>14</c:v>
                </c:pt>
                <c:pt idx="43">
                  <c:v>14</c:v>
                </c:pt>
                <c:pt idx="44">
                  <c:v>15</c:v>
                </c:pt>
                <c:pt idx="45">
                  <c:v>16</c:v>
                </c:pt>
                <c:pt idx="46">
                  <c:v>15</c:v>
                </c:pt>
                <c:pt idx="47">
                  <c:v>16</c:v>
                </c:pt>
                <c:pt idx="48">
                  <c:v>16</c:v>
                </c:pt>
                <c:pt idx="49">
                  <c:v>15</c:v>
                </c:pt>
                <c:pt idx="50">
                  <c:v>16</c:v>
                </c:pt>
                <c:pt idx="51">
                  <c:v>17</c:v>
                </c:pt>
                <c:pt idx="52">
                  <c:v>16</c:v>
                </c:pt>
                <c:pt idx="53">
                  <c:v>16</c:v>
                </c:pt>
                <c:pt idx="54">
                  <c:v>17</c:v>
                </c:pt>
                <c:pt idx="55">
                  <c:v>16</c:v>
                </c:pt>
                <c:pt idx="56">
                  <c:v>17</c:v>
                </c:pt>
                <c:pt idx="57">
                  <c:v>16</c:v>
                </c:pt>
                <c:pt idx="58">
                  <c:v>17</c:v>
                </c:pt>
                <c:pt idx="59">
                  <c:v>17</c:v>
                </c:pt>
                <c:pt idx="60">
                  <c:v>16</c:v>
                </c:pt>
                <c:pt idx="61">
                  <c:v>16</c:v>
                </c:pt>
                <c:pt idx="62">
                  <c:v>17</c:v>
                </c:pt>
                <c:pt idx="63">
                  <c:v>16</c:v>
                </c:pt>
                <c:pt idx="64">
                  <c:v>17</c:v>
                </c:pt>
                <c:pt idx="65">
                  <c:v>17</c:v>
                </c:pt>
                <c:pt idx="66">
                  <c:v>17</c:v>
                </c:pt>
                <c:pt idx="67">
                  <c:v>17</c:v>
                </c:pt>
                <c:pt idx="68">
                  <c:v>17</c:v>
                </c:pt>
                <c:pt idx="69">
                  <c:v>17</c:v>
                </c:pt>
                <c:pt idx="70">
                  <c:v>16</c:v>
                </c:pt>
                <c:pt idx="71">
                  <c:v>17</c:v>
                </c:pt>
                <c:pt idx="72">
                  <c:v>17</c:v>
                </c:pt>
                <c:pt idx="73">
                  <c:v>18</c:v>
                </c:pt>
                <c:pt idx="74">
                  <c:v>18</c:v>
                </c:pt>
                <c:pt idx="75">
                  <c:v>17</c:v>
                </c:pt>
                <c:pt idx="76">
                  <c:v>17</c:v>
                </c:pt>
                <c:pt idx="77">
                  <c:v>17</c:v>
                </c:pt>
                <c:pt idx="78">
                  <c:v>17</c:v>
                </c:pt>
                <c:pt idx="79">
                  <c:v>17</c:v>
                </c:pt>
                <c:pt idx="80">
                  <c:v>18</c:v>
                </c:pt>
                <c:pt idx="81">
                  <c:v>18</c:v>
                </c:pt>
                <c:pt idx="82">
                  <c:v>16</c:v>
                </c:pt>
                <c:pt idx="83">
                  <c:v>17</c:v>
                </c:pt>
                <c:pt idx="84">
                  <c:v>17</c:v>
                </c:pt>
                <c:pt idx="85">
                  <c:v>18</c:v>
                </c:pt>
                <c:pt idx="86">
                  <c:v>17</c:v>
                </c:pt>
                <c:pt idx="87">
                  <c:v>17</c:v>
                </c:pt>
                <c:pt idx="88">
                  <c:v>18</c:v>
                </c:pt>
                <c:pt idx="89">
                  <c:v>17</c:v>
                </c:pt>
                <c:pt idx="90">
                  <c:v>18</c:v>
                </c:pt>
                <c:pt idx="91">
                  <c:v>17</c:v>
                </c:pt>
                <c:pt idx="92">
                  <c:v>14</c:v>
                </c:pt>
                <c:pt idx="93">
                  <c:v>-14</c:v>
                </c:pt>
                <c:pt idx="94">
                  <c:v>-18</c:v>
                </c:pt>
                <c:pt idx="95">
                  <c:v>-17</c:v>
                </c:pt>
                <c:pt idx="96">
                  <c:v>-18</c:v>
                </c:pt>
                <c:pt idx="97">
                  <c:v>-16</c:v>
                </c:pt>
                <c:pt idx="98">
                  <c:v>-17</c:v>
                </c:pt>
                <c:pt idx="99">
                  <c:v>-17</c:v>
                </c:pt>
                <c:pt idx="100">
                  <c:v>0</c:v>
                </c:pt>
              </c:numCache>
            </c:numRef>
          </c:val>
        </c:ser>
        <c:ser>
          <c:idx val="1"/>
          <c:order val="1"/>
          <c:tx>
            <c:strRef>
              <c:f>Sheet2!$E$4</c:f>
              <c:strCache>
                <c:ptCount val="1"/>
                <c:pt idx="0">
                  <c:v>Vasaku külje kiirus</c:v>
                </c:pt>
              </c:strCache>
            </c:strRef>
          </c:tx>
          <c:spPr>
            <a:solidFill>
              <a:schemeClr val="accent2"/>
            </a:solidFill>
            <a:ln>
              <a:noFill/>
            </a:ln>
            <a:effectLst/>
          </c:spPr>
          <c:invertIfNegative val="0"/>
          <c:cat>
            <c:strRef>
              <c:f>Sheet2!$A$133:$A$233</c:f>
              <c:strCache>
                <c:ptCount val="101"/>
                <c:pt idx="0">
                  <c:v>0;0</c:v>
                </c:pt>
                <c:pt idx="1">
                  <c:v>1;1</c:v>
                </c:pt>
                <c:pt idx="2">
                  <c:v>2;2</c:v>
                </c:pt>
                <c:pt idx="3">
                  <c:v>3;3</c:v>
                </c:pt>
                <c:pt idx="4">
                  <c:v>4;4</c:v>
                </c:pt>
                <c:pt idx="5">
                  <c:v>5;5</c:v>
                </c:pt>
                <c:pt idx="6">
                  <c:v>6;6</c:v>
                </c:pt>
                <c:pt idx="7">
                  <c:v>7;7</c:v>
                </c:pt>
                <c:pt idx="8">
                  <c:v>8;8</c:v>
                </c:pt>
                <c:pt idx="9">
                  <c:v>9;9</c:v>
                </c:pt>
                <c:pt idx="10">
                  <c:v>10;10</c:v>
                </c:pt>
                <c:pt idx="11">
                  <c:v>11;11</c:v>
                </c:pt>
                <c:pt idx="12">
                  <c:v>12;12</c:v>
                </c:pt>
                <c:pt idx="13">
                  <c:v>13;13</c:v>
                </c:pt>
                <c:pt idx="14">
                  <c:v>14;14</c:v>
                </c:pt>
                <c:pt idx="15">
                  <c:v>15;15</c:v>
                </c:pt>
                <c:pt idx="16">
                  <c:v>16;16</c:v>
                </c:pt>
                <c:pt idx="17">
                  <c:v>17;17</c:v>
                </c:pt>
                <c:pt idx="18">
                  <c:v>18;18</c:v>
                </c:pt>
                <c:pt idx="19">
                  <c:v>19;19</c:v>
                </c:pt>
                <c:pt idx="20">
                  <c:v>20;20</c:v>
                </c:pt>
                <c:pt idx="21">
                  <c:v>21;21</c:v>
                </c:pt>
                <c:pt idx="22">
                  <c:v>22;22</c:v>
                </c:pt>
                <c:pt idx="23">
                  <c:v>23;23</c:v>
                </c:pt>
                <c:pt idx="24">
                  <c:v>24;24</c:v>
                </c:pt>
                <c:pt idx="25">
                  <c:v>25;25</c:v>
                </c:pt>
                <c:pt idx="26">
                  <c:v>26;26</c:v>
                </c:pt>
                <c:pt idx="27">
                  <c:v>27;27</c:v>
                </c:pt>
                <c:pt idx="28">
                  <c:v>28;28</c:v>
                </c:pt>
                <c:pt idx="29">
                  <c:v>29;29</c:v>
                </c:pt>
                <c:pt idx="30">
                  <c:v>30;30</c:v>
                </c:pt>
                <c:pt idx="31">
                  <c:v>31;31</c:v>
                </c:pt>
                <c:pt idx="32">
                  <c:v>32;32</c:v>
                </c:pt>
                <c:pt idx="33">
                  <c:v>33;33</c:v>
                </c:pt>
                <c:pt idx="34">
                  <c:v>34;34</c:v>
                </c:pt>
                <c:pt idx="35">
                  <c:v>35;35</c:v>
                </c:pt>
                <c:pt idx="36">
                  <c:v>36;36</c:v>
                </c:pt>
                <c:pt idx="37">
                  <c:v>37;37</c:v>
                </c:pt>
                <c:pt idx="38">
                  <c:v>38;38</c:v>
                </c:pt>
                <c:pt idx="39">
                  <c:v>39;39</c:v>
                </c:pt>
                <c:pt idx="40">
                  <c:v>40;40</c:v>
                </c:pt>
                <c:pt idx="41">
                  <c:v>41;41</c:v>
                </c:pt>
                <c:pt idx="42">
                  <c:v>42;42</c:v>
                </c:pt>
                <c:pt idx="43">
                  <c:v>43;43</c:v>
                </c:pt>
                <c:pt idx="44">
                  <c:v>44;44</c:v>
                </c:pt>
                <c:pt idx="45">
                  <c:v>45;45</c:v>
                </c:pt>
                <c:pt idx="46">
                  <c:v>46;46</c:v>
                </c:pt>
                <c:pt idx="47">
                  <c:v>47;47</c:v>
                </c:pt>
                <c:pt idx="48">
                  <c:v>48;48</c:v>
                </c:pt>
                <c:pt idx="49">
                  <c:v>49;49</c:v>
                </c:pt>
                <c:pt idx="50">
                  <c:v>50;50</c:v>
                </c:pt>
                <c:pt idx="51">
                  <c:v>51;51</c:v>
                </c:pt>
                <c:pt idx="52">
                  <c:v>52;52</c:v>
                </c:pt>
                <c:pt idx="53">
                  <c:v>53;53</c:v>
                </c:pt>
                <c:pt idx="54">
                  <c:v>54;54</c:v>
                </c:pt>
                <c:pt idx="55">
                  <c:v>55;55</c:v>
                </c:pt>
                <c:pt idx="56">
                  <c:v>56;56</c:v>
                </c:pt>
                <c:pt idx="57">
                  <c:v>57;57</c:v>
                </c:pt>
                <c:pt idx="58">
                  <c:v>58;58</c:v>
                </c:pt>
                <c:pt idx="59">
                  <c:v>59;59</c:v>
                </c:pt>
                <c:pt idx="60">
                  <c:v>60;60</c:v>
                </c:pt>
                <c:pt idx="61">
                  <c:v>61;61</c:v>
                </c:pt>
                <c:pt idx="62">
                  <c:v>62;62</c:v>
                </c:pt>
                <c:pt idx="63">
                  <c:v>63;63</c:v>
                </c:pt>
                <c:pt idx="64">
                  <c:v>64;64</c:v>
                </c:pt>
                <c:pt idx="65">
                  <c:v>65;65</c:v>
                </c:pt>
                <c:pt idx="66">
                  <c:v>66;66</c:v>
                </c:pt>
                <c:pt idx="67">
                  <c:v>67;67</c:v>
                </c:pt>
                <c:pt idx="68">
                  <c:v>68;68</c:v>
                </c:pt>
                <c:pt idx="69">
                  <c:v>69;69</c:v>
                </c:pt>
                <c:pt idx="70">
                  <c:v>70;70</c:v>
                </c:pt>
                <c:pt idx="71">
                  <c:v>71;71</c:v>
                </c:pt>
                <c:pt idx="72">
                  <c:v>72;72</c:v>
                </c:pt>
                <c:pt idx="73">
                  <c:v>73;73</c:v>
                </c:pt>
                <c:pt idx="74">
                  <c:v>74;74</c:v>
                </c:pt>
                <c:pt idx="75">
                  <c:v>75;75</c:v>
                </c:pt>
                <c:pt idx="76">
                  <c:v>76;76</c:v>
                </c:pt>
                <c:pt idx="77">
                  <c:v>77;77</c:v>
                </c:pt>
                <c:pt idx="78">
                  <c:v>78;78</c:v>
                </c:pt>
                <c:pt idx="79">
                  <c:v>79;79</c:v>
                </c:pt>
                <c:pt idx="80">
                  <c:v>80;80</c:v>
                </c:pt>
                <c:pt idx="81">
                  <c:v>81;81</c:v>
                </c:pt>
                <c:pt idx="82">
                  <c:v>82;82</c:v>
                </c:pt>
                <c:pt idx="83">
                  <c:v>83;83</c:v>
                </c:pt>
                <c:pt idx="84">
                  <c:v>84;84</c:v>
                </c:pt>
                <c:pt idx="85">
                  <c:v>85;85</c:v>
                </c:pt>
                <c:pt idx="86">
                  <c:v>86;86</c:v>
                </c:pt>
                <c:pt idx="87">
                  <c:v>87;87</c:v>
                </c:pt>
                <c:pt idx="88">
                  <c:v>88;88</c:v>
                </c:pt>
                <c:pt idx="89">
                  <c:v>89;89</c:v>
                </c:pt>
                <c:pt idx="90">
                  <c:v>90;90</c:v>
                </c:pt>
                <c:pt idx="91">
                  <c:v>91;91</c:v>
                </c:pt>
                <c:pt idx="92">
                  <c:v>92;92</c:v>
                </c:pt>
                <c:pt idx="93">
                  <c:v>93;93</c:v>
                </c:pt>
                <c:pt idx="94">
                  <c:v>94;94</c:v>
                </c:pt>
                <c:pt idx="95">
                  <c:v>95;95</c:v>
                </c:pt>
                <c:pt idx="96">
                  <c:v>96;96</c:v>
                </c:pt>
                <c:pt idx="97">
                  <c:v>97;97</c:v>
                </c:pt>
                <c:pt idx="98">
                  <c:v>98;98</c:v>
                </c:pt>
                <c:pt idx="99">
                  <c:v>99;99</c:v>
                </c:pt>
                <c:pt idx="100">
                  <c:v>100;100</c:v>
                </c:pt>
              </c:strCache>
            </c:strRef>
          </c:cat>
          <c:val>
            <c:numRef>
              <c:f>Sheet2!$E$133:$E$233</c:f>
              <c:numCache>
                <c:formatCode>General</c:formatCode>
                <c:ptCount val="101"/>
                <c:pt idx="0">
                  <c:v>-1</c:v>
                </c:pt>
                <c:pt idx="1">
                  <c:v>-2</c:v>
                </c:pt>
                <c:pt idx="2">
                  <c:v>-3</c:v>
                </c:pt>
                <c:pt idx="3">
                  <c:v>-4</c:v>
                </c:pt>
                <c:pt idx="4">
                  <c:v>-3</c:v>
                </c:pt>
                <c:pt idx="5">
                  <c:v>-5</c:v>
                </c:pt>
                <c:pt idx="6">
                  <c:v>-5</c:v>
                </c:pt>
                <c:pt idx="7">
                  <c:v>-6</c:v>
                </c:pt>
                <c:pt idx="8">
                  <c:v>-7</c:v>
                </c:pt>
                <c:pt idx="9">
                  <c:v>-7</c:v>
                </c:pt>
                <c:pt idx="10">
                  <c:v>-8</c:v>
                </c:pt>
                <c:pt idx="11">
                  <c:v>-9</c:v>
                </c:pt>
                <c:pt idx="12">
                  <c:v>-10</c:v>
                </c:pt>
                <c:pt idx="13">
                  <c:v>-11</c:v>
                </c:pt>
                <c:pt idx="14">
                  <c:v>-11</c:v>
                </c:pt>
                <c:pt idx="15">
                  <c:v>-12</c:v>
                </c:pt>
                <c:pt idx="16">
                  <c:v>-12</c:v>
                </c:pt>
                <c:pt idx="17">
                  <c:v>-12</c:v>
                </c:pt>
                <c:pt idx="18">
                  <c:v>-13</c:v>
                </c:pt>
                <c:pt idx="19">
                  <c:v>-13</c:v>
                </c:pt>
                <c:pt idx="20">
                  <c:v>-13</c:v>
                </c:pt>
                <c:pt idx="21">
                  <c:v>-14</c:v>
                </c:pt>
                <c:pt idx="22">
                  <c:v>-14</c:v>
                </c:pt>
                <c:pt idx="23">
                  <c:v>-14</c:v>
                </c:pt>
                <c:pt idx="24">
                  <c:v>-14</c:v>
                </c:pt>
                <c:pt idx="25">
                  <c:v>-14</c:v>
                </c:pt>
                <c:pt idx="26">
                  <c:v>-14</c:v>
                </c:pt>
                <c:pt idx="27">
                  <c:v>-15</c:v>
                </c:pt>
                <c:pt idx="28">
                  <c:v>-14</c:v>
                </c:pt>
                <c:pt idx="29">
                  <c:v>-15</c:v>
                </c:pt>
                <c:pt idx="30">
                  <c:v>-15</c:v>
                </c:pt>
                <c:pt idx="31">
                  <c:v>-15</c:v>
                </c:pt>
                <c:pt idx="32">
                  <c:v>-15</c:v>
                </c:pt>
                <c:pt idx="33">
                  <c:v>-15</c:v>
                </c:pt>
                <c:pt idx="34">
                  <c:v>-16</c:v>
                </c:pt>
                <c:pt idx="35">
                  <c:v>-15</c:v>
                </c:pt>
                <c:pt idx="36">
                  <c:v>-16</c:v>
                </c:pt>
                <c:pt idx="37">
                  <c:v>-16</c:v>
                </c:pt>
                <c:pt idx="38">
                  <c:v>-15</c:v>
                </c:pt>
                <c:pt idx="39">
                  <c:v>-16</c:v>
                </c:pt>
                <c:pt idx="40">
                  <c:v>-16</c:v>
                </c:pt>
                <c:pt idx="41">
                  <c:v>-16</c:v>
                </c:pt>
                <c:pt idx="42">
                  <c:v>-16</c:v>
                </c:pt>
                <c:pt idx="43">
                  <c:v>-17</c:v>
                </c:pt>
                <c:pt idx="44">
                  <c:v>-16</c:v>
                </c:pt>
                <c:pt idx="45">
                  <c:v>-16</c:v>
                </c:pt>
                <c:pt idx="46">
                  <c:v>-17</c:v>
                </c:pt>
                <c:pt idx="47">
                  <c:v>-16</c:v>
                </c:pt>
                <c:pt idx="48">
                  <c:v>-17</c:v>
                </c:pt>
                <c:pt idx="49">
                  <c:v>-16</c:v>
                </c:pt>
                <c:pt idx="50">
                  <c:v>-17</c:v>
                </c:pt>
                <c:pt idx="51">
                  <c:v>-16</c:v>
                </c:pt>
                <c:pt idx="52">
                  <c:v>-17</c:v>
                </c:pt>
                <c:pt idx="53">
                  <c:v>-17</c:v>
                </c:pt>
                <c:pt idx="54">
                  <c:v>-17</c:v>
                </c:pt>
                <c:pt idx="55">
                  <c:v>-17</c:v>
                </c:pt>
                <c:pt idx="56">
                  <c:v>-17</c:v>
                </c:pt>
                <c:pt idx="57">
                  <c:v>-17</c:v>
                </c:pt>
                <c:pt idx="58">
                  <c:v>-17</c:v>
                </c:pt>
                <c:pt idx="59">
                  <c:v>-18</c:v>
                </c:pt>
                <c:pt idx="60">
                  <c:v>-18</c:v>
                </c:pt>
                <c:pt idx="61">
                  <c:v>-17</c:v>
                </c:pt>
                <c:pt idx="62">
                  <c:v>-17</c:v>
                </c:pt>
                <c:pt idx="63">
                  <c:v>-17</c:v>
                </c:pt>
                <c:pt idx="64">
                  <c:v>-17</c:v>
                </c:pt>
                <c:pt idx="65">
                  <c:v>-18</c:v>
                </c:pt>
                <c:pt idx="66">
                  <c:v>-17</c:v>
                </c:pt>
                <c:pt idx="67">
                  <c:v>-17</c:v>
                </c:pt>
                <c:pt idx="68">
                  <c:v>-18</c:v>
                </c:pt>
                <c:pt idx="69">
                  <c:v>-17</c:v>
                </c:pt>
                <c:pt idx="70">
                  <c:v>-18</c:v>
                </c:pt>
                <c:pt idx="71">
                  <c:v>-17</c:v>
                </c:pt>
                <c:pt idx="72">
                  <c:v>-18</c:v>
                </c:pt>
                <c:pt idx="73">
                  <c:v>-18</c:v>
                </c:pt>
                <c:pt idx="74">
                  <c:v>-17</c:v>
                </c:pt>
                <c:pt idx="75">
                  <c:v>-18</c:v>
                </c:pt>
                <c:pt idx="76">
                  <c:v>-18</c:v>
                </c:pt>
                <c:pt idx="77">
                  <c:v>-18</c:v>
                </c:pt>
                <c:pt idx="78">
                  <c:v>-18</c:v>
                </c:pt>
                <c:pt idx="79">
                  <c:v>-18</c:v>
                </c:pt>
                <c:pt idx="80">
                  <c:v>-17</c:v>
                </c:pt>
                <c:pt idx="81">
                  <c:v>-18</c:v>
                </c:pt>
                <c:pt idx="82">
                  <c:v>-18</c:v>
                </c:pt>
                <c:pt idx="83">
                  <c:v>-18</c:v>
                </c:pt>
                <c:pt idx="84">
                  <c:v>-19</c:v>
                </c:pt>
                <c:pt idx="85">
                  <c:v>-19</c:v>
                </c:pt>
                <c:pt idx="86">
                  <c:v>-18</c:v>
                </c:pt>
                <c:pt idx="87">
                  <c:v>-18</c:v>
                </c:pt>
                <c:pt idx="88">
                  <c:v>-18</c:v>
                </c:pt>
                <c:pt idx="89">
                  <c:v>-19</c:v>
                </c:pt>
                <c:pt idx="90">
                  <c:v>-18</c:v>
                </c:pt>
                <c:pt idx="91">
                  <c:v>-18</c:v>
                </c:pt>
                <c:pt idx="92">
                  <c:v>-16</c:v>
                </c:pt>
                <c:pt idx="93">
                  <c:v>15</c:v>
                </c:pt>
                <c:pt idx="94">
                  <c:v>19</c:v>
                </c:pt>
                <c:pt idx="95">
                  <c:v>18</c:v>
                </c:pt>
                <c:pt idx="96">
                  <c:v>16</c:v>
                </c:pt>
                <c:pt idx="97">
                  <c:v>18</c:v>
                </c:pt>
                <c:pt idx="98">
                  <c:v>18</c:v>
                </c:pt>
                <c:pt idx="99">
                  <c:v>19</c:v>
                </c:pt>
                <c:pt idx="100">
                  <c:v>0</c:v>
                </c:pt>
              </c:numCache>
            </c:numRef>
          </c:val>
        </c:ser>
        <c:dLbls>
          <c:showLegendKey val="0"/>
          <c:showVal val="0"/>
          <c:showCatName val="0"/>
          <c:showSerName val="0"/>
          <c:showPercent val="0"/>
          <c:showBubbleSize val="0"/>
        </c:dLbls>
        <c:gapWidth val="219"/>
        <c:overlap val="-27"/>
        <c:axId val="-1607334880"/>
        <c:axId val="-1607334336"/>
      </c:barChart>
      <c:catAx>
        <c:axId val="-1607334880"/>
        <c:scaling>
          <c:orientation val="minMax"/>
        </c:scaling>
        <c:delete val="0"/>
        <c:axPos val="b"/>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Times New Roman" panose="02020603050405020304" pitchFamily="18" charset="0"/>
                    <a:ea typeface="+mn-ea"/>
                    <a:cs typeface="Times New Roman" panose="02020603050405020304" pitchFamily="18" charset="0"/>
                  </a:defRPr>
                </a:pPr>
                <a:r>
                  <a:rPr lang="et-EE" sz="1000" b="0" i="0" baseline="0">
                    <a:effectLst/>
                  </a:rPr>
                  <a:t>DC paremal ; DC vasakul küljel</a:t>
                </a:r>
                <a:endParaRPr lang="en-US" sz="1000">
                  <a:effectLst/>
                </a:endParaRP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Times New Roman" panose="02020603050405020304" pitchFamily="18" charset="0"/>
                  <a:ea typeface="+mn-ea"/>
                  <a:cs typeface="Times New Roman" panose="02020603050405020304" pitchFamily="18" charset="0"/>
                </a:defRPr>
              </a:pPr>
              <a:endParaRPr lang="en-US"/>
            </a:p>
          </c:txPr>
        </c:title>
        <c:numFmt formatCode="General" sourceLinked="0"/>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b"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607334336"/>
        <c:crosses val="autoZero"/>
        <c:auto val="1"/>
        <c:lblAlgn val="ctr"/>
        <c:lblOffset val="0"/>
        <c:noMultiLvlLbl val="0"/>
      </c:catAx>
      <c:valAx>
        <c:axId val="-16073343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000" b="0" i="0" baseline="0">
                    <a:effectLst/>
                  </a:rPr>
                  <a:t>p</a:t>
                </a:r>
                <a:r>
                  <a:rPr lang="et-EE" sz="1000" b="0" i="0" baseline="0">
                    <a:effectLst/>
                  </a:rPr>
                  <a:t>ööret/20sec</a:t>
                </a:r>
                <a:endParaRPr lang="en-US" sz="10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607334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t-EE" sz="1400" b="0" i="0" baseline="0">
                <a:effectLst/>
              </a:rPr>
              <a:t>Parema</a:t>
            </a:r>
            <a:r>
              <a:rPr lang="en-US" sz="1400" b="0" i="0" baseline="0">
                <a:effectLst/>
              </a:rPr>
              <a:t> </a:t>
            </a:r>
            <a:r>
              <a:rPr lang="et-EE" sz="1400" b="0" i="0" baseline="0">
                <a:effectLst/>
              </a:rPr>
              <a:t>ja vasaku </a:t>
            </a:r>
            <a:r>
              <a:rPr lang="en-US" sz="1400" b="0" i="0" baseline="0">
                <a:effectLst/>
              </a:rPr>
              <a:t>külje </a:t>
            </a:r>
            <a:r>
              <a:rPr lang="et-EE" sz="1400" b="0" i="0" baseline="0">
                <a:effectLst/>
              </a:rPr>
              <a:t>liikumise test vastupidises suunas</a:t>
            </a:r>
            <a:endParaRPr lang="en-US" sz="14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clustered"/>
        <c:varyColors val="0"/>
        <c:ser>
          <c:idx val="0"/>
          <c:order val="0"/>
          <c:tx>
            <c:strRef>
              <c:f>Sheet2!$D$4</c:f>
              <c:strCache>
                <c:ptCount val="1"/>
                <c:pt idx="0">
                  <c:v>Parema külje kiirus</c:v>
                </c:pt>
              </c:strCache>
            </c:strRef>
          </c:tx>
          <c:spPr>
            <a:solidFill>
              <a:schemeClr val="accent1"/>
            </a:solidFill>
            <a:ln>
              <a:noFill/>
            </a:ln>
            <a:effectLst/>
          </c:spPr>
          <c:invertIfNegative val="0"/>
          <c:cat>
            <c:strRef>
              <c:f>Sheet2!$A$239:$A$318</c:f>
              <c:strCache>
                <c:ptCount val="80"/>
                <c:pt idx="0">
                  <c:v>92.56;92.56</c:v>
                </c:pt>
                <c:pt idx="1">
                  <c:v>92.57;92.57</c:v>
                </c:pt>
                <c:pt idx="2">
                  <c:v>92.58;92.58</c:v>
                </c:pt>
                <c:pt idx="3">
                  <c:v>92.59;92.59</c:v>
                </c:pt>
                <c:pt idx="4">
                  <c:v>92.6;92.6</c:v>
                </c:pt>
                <c:pt idx="5">
                  <c:v>92.61;92.61</c:v>
                </c:pt>
                <c:pt idx="6">
                  <c:v>92.62;92.62</c:v>
                </c:pt>
                <c:pt idx="7">
                  <c:v>92.63;92.63</c:v>
                </c:pt>
                <c:pt idx="8">
                  <c:v>92.64;92.64</c:v>
                </c:pt>
                <c:pt idx="9">
                  <c:v>92.65;92.65</c:v>
                </c:pt>
                <c:pt idx="10">
                  <c:v>92.66;92.66</c:v>
                </c:pt>
                <c:pt idx="11">
                  <c:v>92.67;92.67</c:v>
                </c:pt>
                <c:pt idx="12">
                  <c:v>92.68;92.68</c:v>
                </c:pt>
                <c:pt idx="13">
                  <c:v>92.69;92.69</c:v>
                </c:pt>
                <c:pt idx="14">
                  <c:v>92.7;92.7</c:v>
                </c:pt>
                <c:pt idx="15">
                  <c:v>92.71;92.71</c:v>
                </c:pt>
                <c:pt idx="16">
                  <c:v>92.72;92.72</c:v>
                </c:pt>
                <c:pt idx="17">
                  <c:v>92.73;92.73</c:v>
                </c:pt>
                <c:pt idx="18">
                  <c:v>92.74;92.74</c:v>
                </c:pt>
                <c:pt idx="19">
                  <c:v>92.75;92.75</c:v>
                </c:pt>
                <c:pt idx="20">
                  <c:v>92.76;92.76</c:v>
                </c:pt>
                <c:pt idx="21">
                  <c:v>92.77;92.77</c:v>
                </c:pt>
                <c:pt idx="22">
                  <c:v>92.78;92.78</c:v>
                </c:pt>
                <c:pt idx="23">
                  <c:v>92.79;92.79</c:v>
                </c:pt>
                <c:pt idx="24">
                  <c:v>92.8;92.8</c:v>
                </c:pt>
                <c:pt idx="25">
                  <c:v>92.81;92.81</c:v>
                </c:pt>
                <c:pt idx="26">
                  <c:v>92.82;92.82</c:v>
                </c:pt>
                <c:pt idx="27">
                  <c:v>92.83;92.83</c:v>
                </c:pt>
                <c:pt idx="28">
                  <c:v>92.84;92.84</c:v>
                </c:pt>
                <c:pt idx="29">
                  <c:v>92.85;92.85</c:v>
                </c:pt>
                <c:pt idx="30">
                  <c:v>92.86;92.86</c:v>
                </c:pt>
                <c:pt idx="31">
                  <c:v>92.87;92.87</c:v>
                </c:pt>
                <c:pt idx="32">
                  <c:v>92.88;92.88</c:v>
                </c:pt>
                <c:pt idx="33">
                  <c:v>92.89;92.89</c:v>
                </c:pt>
                <c:pt idx="34">
                  <c:v>92.9;92.9</c:v>
                </c:pt>
                <c:pt idx="35">
                  <c:v>92.91;92.91</c:v>
                </c:pt>
                <c:pt idx="36">
                  <c:v>92.92;92.92</c:v>
                </c:pt>
                <c:pt idx="37">
                  <c:v>92.93;92.93</c:v>
                </c:pt>
                <c:pt idx="38">
                  <c:v>92.94;92.94</c:v>
                </c:pt>
                <c:pt idx="39">
                  <c:v>92.95;92.95</c:v>
                </c:pt>
                <c:pt idx="40">
                  <c:v>92.96;92.96</c:v>
                </c:pt>
                <c:pt idx="41">
                  <c:v>92.97;92.97</c:v>
                </c:pt>
                <c:pt idx="42">
                  <c:v>92.98;92.98</c:v>
                </c:pt>
                <c:pt idx="43">
                  <c:v>92.99;92.99</c:v>
                </c:pt>
                <c:pt idx="44">
                  <c:v>93.0;93.0</c:v>
                </c:pt>
                <c:pt idx="45">
                  <c:v>93.01;93.01</c:v>
                </c:pt>
                <c:pt idx="46">
                  <c:v>93.02;93.02</c:v>
                </c:pt>
                <c:pt idx="47">
                  <c:v>93.03;93.03</c:v>
                </c:pt>
                <c:pt idx="48">
                  <c:v>93.04;93.04</c:v>
                </c:pt>
                <c:pt idx="49">
                  <c:v>93.05;93.05</c:v>
                </c:pt>
                <c:pt idx="50">
                  <c:v>93.06;93.06</c:v>
                </c:pt>
                <c:pt idx="51">
                  <c:v>93.07;93.07</c:v>
                </c:pt>
                <c:pt idx="52">
                  <c:v>93.08;93.08</c:v>
                </c:pt>
                <c:pt idx="53">
                  <c:v>93.09;93.09</c:v>
                </c:pt>
                <c:pt idx="54">
                  <c:v>93.1;93.1</c:v>
                </c:pt>
                <c:pt idx="55">
                  <c:v>93.11;93.11</c:v>
                </c:pt>
                <c:pt idx="56">
                  <c:v>93.12;93.12</c:v>
                </c:pt>
                <c:pt idx="57">
                  <c:v>93.13;93.13</c:v>
                </c:pt>
                <c:pt idx="58">
                  <c:v>93.14;93.14</c:v>
                </c:pt>
                <c:pt idx="59">
                  <c:v>93.15;93.15</c:v>
                </c:pt>
                <c:pt idx="60">
                  <c:v>93.16;93.16</c:v>
                </c:pt>
                <c:pt idx="61">
                  <c:v>93.17;93.17</c:v>
                </c:pt>
                <c:pt idx="62">
                  <c:v>93.18;93.18</c:v>
                </c:pt>
                <c:pt idx="63">
                  <c:v>93.19;93.19</c:v>
                </c:pt>
                <c:pt idx="64">
                  <c:v>93.2;93.2</c:v>
                </c:pt>
                <c:pt idx="65">
                  <c:v>93.21;93.21</c:v>
                </c:pt>
                <c:pt idx="66">
                  <c:v>93.22;93.22</c:v>
                </c:pt>
                <c:pt idx="67">
                  <c:v>93.23;93.23</c:v>
                </c:pt>
                <c:pt idx="68">
                  <c:v>93.24;93.24</c:v>
                </c:pt>
                <c:pt idx="69">
                  <c:v>93.25;93.25</c:v>
                </c:pt>
                <c:pt idx="70">
                  <c:v>93.26;93.26</c:v>
                </c:pt>
                <c:pt idx="71">
                  <c:v>93.27;93.27</c:v>
                </c:pt>
                <c:pt idx="72">
                  <c:v>93.28;93.28</c:v>
                </c:pt>
                <c:pt idx="73">
                  <c:v>93.29;93.29</c:v>
                </c:pt>
                <c:pt idx="74">
                  <c:v>93.3;93.3</c:v>
                </c:pt>
                <c:pt idx="75">
                  <c:v>93.31;93.31</c:v>
                </c:pt>
                <c:pt idx="76">
                  <c:v>93.32;93.32</c:v>
                </c:pt>
                <c:pt idx="77">
                  <c:v>93.33;93.33</c:v>
                </c:pt>
                <c:pt idx="78">
                  <c:v>93.34;93.34</c:v>
                </c:pt>
                <c:pt idx="79">
                  <c:v>93.35;93.35</c:v>
                </c:pt>
              </c:strCache>
            </c:strRef>
          </c:cat>
          <c:val>
            <c:numRef>
              <c:f>Sheet2!$D$239:$D$318</c:f>
              <c:numCache>
                <c:formatCode>General</c:formatCode>
                <c:ptCount val="80"/>
                <c:pt idx="0">
                  <c:v>-6</c:v>
                </c:pt>
                <c:pt idx="1">
                  <c:v>-6</c:v>
                </c:pt>
                <c:pt idx="2">
                  <c:v>-6</c:v>
                </c:pt>
                <c:pt idx="3">
                  <c:v>-6</c:v>
                </c:pt>
                <c:pt idx="4">
                  <c:v>-7</c:v>
                </c:pt>
                <c:pt idx="5">
                  <c:v>-7</c:v>
                </c:pt>
                <c:pt idx="6">
                  <c:v>-8</c:v>
                </c:pt>
                <c:pt idx="7">
                  <c:v>-9</c:v>
                </c:pt>
                <c:pt idx="8">
                  <c:v>-8</c:v>
                </c:pt>
                <c:pt idx="9">
                  <c:v>-8</c:v>
                </c:pt>
                <c:pt idx="10">
                  <c:v>-8</c:v>
                </c:pt>
                <c:pt idx="11">
                  <c:v>-9</c:v>
                </c:pt>
                <c:pt idx="12">
                  <c:v>-8</c:v>
                </c:pt>
                <c:pt idx="13">
                  <c:v>-8</c:v>
                </c:pt>
                <c:pt idx="14">
                  <c:v>-9</c:v>
                </c:pt>
                <c:pt idx="15">
                  <c:v>-8</c:v>
                </c:pt>
                <c:pt idx="16">
                  <c:v>-9</c:v>
                </c:pt>
                <c:pt idx="17">
                  <c:v>-10</c:v>
                </c:pt>
                <c:pt idx="18">
                  <c:v>-9</c:v>
                </c:pt>
                <c:pt idx="19">
                  <c:v>-10</c:v>
                </c:pt>
                <c:pt idx="20">
                  <c:v>-10</c:v>
                </c:pt>
                <c:pt idx="21">
                  <c:v>-10</c:v>
                </c:pt>
                <c:pt idx="22">
                  <c:v>-11</c:v>
                </c:pt>
                <c:pt idx="23">
                  <c:v>-12</c:v>
                </c:pt>
                <c:pt idx="24">
                  <c:v>-12</c:v>
                </c:pt>
                <c:pt idx="25">
                  <c:v>-12</c:v>
                </c:pt>
                <c:pt idx="26">
                  <c:v>-12</c:v>
                </c:pt>
                <c:pt idx="27">
                  <c:v>-13</c:v>
                </c:pt>
                <c:pt idx="28">
                  <c:v>-12</c:v>
                </c:pt>
                <c:pt idx="29">
                  <c:v>-13</c:v>
                </c:pt>
                <c:pt idx="30">
                  <c:v>-13</c:v>
                </c:pt>
                <c:pt idx="31">
                  <c:v>-11</c:v>
                </c:pt>
                <c:pt idx="32">
                  <c:v>-13</c:v>
                </c:pt>
                <c:pt idx="33">
                  <c:v>-14</c:v>
                </c:pt>
                <c:pt idx="34">
                  <c:v>-12</c:v>
                </c:pt>
                <c:pt idx="35">
                  <c:v>-12</c:v>
                </c:pt>
                <c:pt idx="36">
                  <c:v>-14</c:v>
                </c:pt>
                <c:pt idx="37">
                  <c:v>-12</c:v>
                </c:pt>
                <c:pt idx="38">
                  <c:v>-12</c:v>
                </c:pt>
                <c:pt idx="39">
                  <c:v>-14</c:v>
                </c:pt>
                <c:pt idx="40">
                  <c:v>-12</c:v>
                </c:pt>
                <c:pt idx="41">
                  <c:v>-13</c:v>
                </c:pt>
                <c:pt idx="42">
                  <c:v>-15</c:v>
                </c:pt>
                <c:pt idx="43">
                  <c:v>-14</c:v>
                </c:pt>
                <c:pt idx="44">
                  <c:v>-14</c:v>
                </c:pt>
                <c:pt idx="45">
                  <c:v>-14</c:v>
                </c:pt>
                <c:pt idx="46">
                  <c:v>-14</c:v>
                </c:pt>
                <c:pt idx="47">
                  <c:v>-16</c:v>
                </c:pt>
                <c:pt idx="48">
                  <c:v>-16</c:v>
                </c:pt>
                <c:pt idx="49">
                  <c:v>-14</c:v>
                </c:pt>
                <c:pt idx="50">
                  <c:v>-16</c:v>
                </c:pt>
                <c:pt idx="51">
                  <c:v>-16</c:v>
                </c:pt>
                <c:pt idx="52">
                  <c:v>-15</c:v>
                </c:pt>
                <c:pt idx="53">
                  <c:v>-16</c:v>
                </c:pt>
                <c:pt idx="54">
                  <c:v>-16</c:v>
                </c:pt>
                <c:pt idx="55">
                  <c:v>-17</c:v>
                </c:pt>
                <c:pt idx="56">
                  <c:v>-16</c:v>
                </c:pt>
                <c:pt idx="57">
                  <c:v>-16</c:v>
                </c:pt>
                <c:pt idx="58">
                  <c:v>-17</c:v>
                </c:pt>
                <c:pt idx="59">
                  <c:v>-17</c:v>
                </c:pt>
                <c:pt idx="60">
                  <c:v>-16</c:v>
                </c:pt>
                <c:pt idx="61">
                  <c:v>-17</c:v>
                </c:pt>
                <c:pt idx="62">
                  <c:v>-17</c:v>
                </c:pt>
                <c:pt idx="63">
                  <c:v>-16</c:v>
                </c:pt>
                <c:pt idx="64">
                  <c:v>-17</c:v>
                </c:pt>
                <c:pt idx="65">
                  <c:v>-17</c:v>
                </c:pt>
                <c:pt idx="66">
                  <c:v>-16</c:v>
                </c:pt>
                <c:pt idx="67">
                  <c:v>-17</c:v>
                </c:pt>
                <c:pt idx="68">
                  <c:v>-17</c:v>
                </c:pt>
                <c:pt idx="69">
                  <c:v>-17</c:v>
                </c:pt>
                <c:pt idx="70">
                  <c:v>-17</c:v>
                </c:pt>
                <c:pt idx="71">
                  <c:v>-17</c:v>
                </c:pt>
                <c:pt idx="72">
                  <c:v>-17</c:v>
                </c:pt>
                <c:pt idx="73">
                  <c:v>-17</c:v>
                </c:pt>
                <c:pt idx="74">
                  <c:v>-17</c:v>
                </c:pt>
                <c:pt idx="75">
                  <c:v>-18</c:v>
                </c:pt>
                <c:pt idx="76">
                  <c:v>-17</c:v>
                </c:pt>
                <c:pt idx="77">
                  <c:v>-17</c:v>
                </c:pt>
                <c:pt idx="78">
                  <c:v>-17</c:v>
                </c:pt>
                <c:pt idx="79">
                  <c:v>-17</c:v>
                </c:pt>
              </c:numCache>
            </c:numRef>
          </c:val>
        </c:ser>
        <c:ser>
          <c:idx val="1"/>
          <c:order val="1"/>
          <c:tx>
            <c:strRef>
              <c:f>Sheet2!$E$4</c:f>
              <c:strCache>
                <c:ptCount val="1"/>
                <c:pt idx="0">
                  <c:v>Vasaku külje kiirus</c:v>
                </c:pt>
              </c:strCache>
            </c:strRef>
          </c:tx>
          <c:spPr>
            <a:solidFill>
              <a:schemeClr val="accent2"/>
            </a:solidFill>
            <a:ln>
              <a:noFill/>
            </a:ln>
            <a:effectLst/>
          </c:spPr>
          <c:invertIfNegative val="0"/>
          <c:cat>
            <c:strRef>
              <c:f>Sheet2!$A$239:$A$318</c:f>
              <c:strCache>
                <c:ptCount val="80"/>
                <c:pt idx="0">
                  <c:v>92.56;92.56</c:v>
                </c:pt>
                <c:pt idx="1">
                  <c:v>92.57;92.57</c:v>
                </c:pt>
                <c:pt idx="2">
                  <c:v>92.58;92.58</c:v>
                </c:pt>
                <c:pt idx="3">
                  <c:v>92.59;92.59</c:v>
                </c:pt>
                <c:pt idx="4">
                  <c:v>92.6;92.6</c:v>
                </c:pt>
                <c:pt idx="5">
                  <c:v>92.61;92.61</c:v>
                </c:pt>
                <c:pt idx="6">
                  <c:v>92.62;92.62</c:v>
                </c:pt>
                <c:pt idx="7">
                  <c:v>92.63;92.63</c:v>
                </c:pt>
                <c:pt idx="8">
                  <c:v>92.64;92.64</c:v>
                </c:pt>
                <c:pt idx="9">
                  <c:v>92.65;92.65</c:v>
                </c:pt>
                <c:pt idx="10">
                  <c:v>92.66;92.66</c:v>
                </c:pt>
                <c:pt idx="11">
                  <c:v>92.67;92.67</c:v>
                </c:pt>
                <c:pt idx="12">
                  <c:v>92.68;92.68</c:v>
                </c:pt>
                <c:pt idx="13">
                  <c:v>92.69;92.69</c:v>
                </c:pt>
                <c:pt idx="14">
                  <c:v>92.7;92.7</c:v>
                </c:pt>
                <c:pt idx="15">
                  <c:v>92.71;92.71</c:v>
                </c:pt>
                <c:pt idx="16">
                  <c:v>92.72;92.72</c:v>
                </c:pt>
                <c:pt idx="17">
                  <c:v>92.73;92.73</c:v>
                </c:pt>
                <c:pt idx="18">
                  <c:v>92.74;92.74</c:v>
                </c:pt>
                <c:pt idx="19">
                  <c:v>92.75;92.75</c:v>
                </c:pt>
                <c:pt idx="20">
                  <c:v>92.76;92.76</c:v>
                </c:pt>
                <c:pt idx="21">
                  <c:v>92.77;92.77</c:v>
                </c:pt>
                <c:pt idx="22">
                  <c:v>92.78;92.78</c:v>
                </c:pt>
                <c:pt idx="23">
                  <c:v>92.79;92.79</c:v>
                </c:pt>
                <c:pt idx="24">
                  <c:v>92.8;92.8</c:v>
                </c:pt>
                <c:pt idx="25">
                  <c:v>92.81;92.81</c:v>
                </c:pt>
                <c:pt idx="26">
                  <c:v>92.82;92.82</c:v>
                </c:pt>
                <c:pt idx="27">
                  <c:v>92.83;92.83</c:v>
                </c:pt>
                <c:pt idx="28">
                  <c:v>92.84;92.84</c:v>
                </c:pt>
                <c:pt idx="29">
                  <c:v>92.85;92.85</c:v>
                </c:pt>
                <c:pt idx="30">
                  <c:v>92.86;92.86</c:v>
                </c:pt>
                <c:pt idx="31">
                  <c:v>92.87;92.87</c:v>
                </c:pt>
                <c:pt idx="32">
                  <c:v>92.88;92.88</c:v>
                </c:pt>
                <c:pt idx="33">
                  <c:v>92.89;92.89</c:v>
                </c:pt>
                <c:pt idx="34">
                  <c:v>92.9;92.9</c:v>
                </c:pt>
                <c:pt idx="35">
                  <c:v>92.91;92.91</c:v>
                </c:pt>
                <c:pt idx="36">
                  <c:v>92.92;92.92</c:v>
                </c:pt>
                <c:pt idx="37">
                  <c:v>92.93;92.93</c:v>
                </c:pt>
                <c:pt idx="38">
                  <c:v>92.94;92.94</c:v>
                </c:pt>
                <c:pt idx="39">
                  <c:v>92.95;92.95</c:v>
                </c:pt>
                <c:pt idx="40">
                  <c:v>92.96;92.96</c:v>
                </c:pt>
                <c:pt idx="41">
                  <c:v>92.97;92.97</c:v>
                </c:pt>
                <c:pt idx="42">
                  <c:v>92.98;92.98</c:v>
                </c:pt>
                <c:pt idx="43">
                  <c:v>92.99;92.99</c:v>
                </c:pt>
                <c:pt idx="44">
                  <c:v>93.0;93.0</c:v>
                </c:pt>
                <c:pt idx="45">
                  <c:v>93.01;93.01</c:v>
                </c:pt>
                <c:pt idx="46">
                  <c:v>93.02;93.02</c:v>
                </c:pt>
                <c:pt idx="47">
                  <c:v>93.03;93.03</c:v>
                </c:pt>
                <c:pt idx="48">
                  <c:v>93.04;93.04</c:v>
                </c:pt>
                <c:pt idx="49">
                  <c:v>93.05;93.05</c:v>
                </c:pt>
                <c:pt idx="50">
                  <c:v>93.06;93.06</c:v>
                </c:pt>
                <c:pt idx="51">
                  <c:v>93.07;93.07</c:v>
                </c:pt>
                <c:pt idx="52">
                  <c:v>93.08;93.08</c:v>
                </c:pt>
                <c:pt idx="53">
                  <c:v>93.09;93.09</c:v>
                </c:pt>
                <c:pt idx="54">
                  <c:v>93.1;93.1</c:v>
                </c:pt>
                <c:pt idx="55">
                  <c:v>93.11;93.11</c:v>
                </c:pt>
                <c:pt idx="56">
                  <c:v>93.12;93.12</c:v>
                </c:pt>
                <c:pt idx="57">
                  <c:v>93.13;93.13</c:v>
                </c:pt>
                <c:pt idx="58">
                  <c:v>93.14;93.14</c:v>
                </c:pt>
                <c:pt idx="59">
                  <c:v>93.15;93.15</c:v>
                </c:pt>
                <c:pt idx="60">
                  <c:v>93.16;93.16</c:v>
                </c:pt>
                <c:pt idx="61">
                  <c:v>93.17;93.17</c:v>
                </c:pt>
                <c:pt idx="62">
                  <c:v>93.18;93.18</c:v>
                </c:pt>
                <c:pt idx="63">
                  <c:v>93.19;93.19</c:v>
                </c:pt>
                <c:pt idx="64">
                  <c:v>93.2;93.2</c:v>
                </c:pt>
                <c:pt idx="65">
                  <c:v>93.21;93.21</c:v>
                </c:pt>
                <c:pt idx="66">
                  <c:v>93.22;93.22</c:v>
                </c:pt>
                <c:pt idx="67">
                  <c:v>93.23;93.23</c:v>
                </c:pt>
                <c:pt idx="68">
                  <c:v>93.24;93.24</c:v>
                </c:pt>
                <c:pt idx="69">
                  <c:v>93.25;93.25</c:v>
                </c:pt>
                <c:pt idx="70">
                  <c:v>93.26;93.26</c:v>
                </c:pt>
                <c:pt idx="71">
                  <c:v>93.27;93.27</c:v>
                </c:pt>
                <c:pt idx="72">
                  <c:v>93.28;93.28</c:v>
                </c:pt>
                <c:pt idx="73">
                  <c:v>93.29;93.29</c:v>
                </c:pt>
                <c:pt idx="74">
                  <c:v>93.3;93.3</c:v>
                </c:pt>
                <c:pt idx="75">
                  <c:v>93.31;93.31</c:v>
                </c:pt>
                <c:pt idx="76">
                  <c:v>93.32;93.32</c:v>
                </c:pt>
                <c:pt idx="77">
                  <c:v>93.33;93.33</c:v>
                </c:pt>
                <c:pt idx="78">
                  <c:v>93.34;93.34</c:v>
                </c:pt>
                <c:pt idx="79">
                  <c:v>93.35;93.35</c:v>
                </c:pt>
              </c:strCache>
            </c:strRef>
          </c:cat>
          <c:val>
            <c:numRef>
              <c:f>Sheet2!$E$239:$E$318</c:f>
              <c:numCache>
                <c:formatCode>General</c:formatCode>
                <c:ptCount val="80"/>
                <c:pt idx="0">
                  <c:v>2</c:v>
                </c:pt>
                <c:pt idx="1">
                  <c:v>1</c:v>
                </c:pt>
                <c:pt idx="2">
                  <c:v>1</c:v>
                </c:pt>
                <c:pt idx="3">
                  <c:v>2</c:v>
                </c:pt>
                <c:pt idx="4">
                  <c:v>2</c:v>
                </c:pt>
                <c:pt idx="5">
                  <c:v>3</c:v>
                </c:pt>
                <c:pt idx="6">
                  <c:v>3</c:v>
                </c:pt>
                <c:pt idx="7">
                  <c:v>3</c:v>
                </c:pt>
                <c:pt idx="8">
                  <c:v>3</c:v>
                </c:pt>
                <c:pt idx="9">
                  <c:v>4</c:v>
                </c:pt>
                <c:pt idx="10">
                  <c:v>4</c:v>
                </c:pt>
                <c:pt idx="11">
                  <c:v>4</c:v>
                </c:pt>
                <c:pt idx="12">
                  <c:v>4</c:v>
                </c:pt>
                <c:pt idx="13">
                  <c:v>5</c:v>
                </c:pt>
                <c:pt idx="14">
                  <c:v>6</c:v>
                </c:pt>
                <c:pt idx="15">
                  <c:v>6</c:v>
                </c:pt>
                <c:pt idx="16">
                  <c:v>6</c:v>
                </c:pt>
                <c:pt idx="17">
                  <c:v>6</c:v>
                </c:pt>
                <c:pt idx="18">
                  <c:v>8</c:v>
                </c:pt>
                <c:pt idx="19">
                  <c:v>7</c:v>
                </c:pt>
                <c:pt idx="20">
                  <c:v>8</c:v>
                </c:pt>
                <c:pt idx="21">
                  <c:v>7</c:v>
                </c:pt>
                <c:pt idx="22">
                  <c:v>8</c:v>
                </c:pt>
                <c:pt idx="23">
                  <c:v>8</c:v>
                </c:pt>
                <c:pt idx="24">
                  <c:v>8</c:v>
                </c:pt>
                <c:pt idx="25">
                  <c:v>9</c:v>
                </c:pt>
                <c:pt idx="26">
                  <c:v>9</c:v>
                </c:pt>
                <c:pt idx="27">
                  <c:v>9</c:v>
                </c:pt>
                <c:pt idx="28">
                  <c:v>10</c:v>
                </c:pt>
                <c:pt idx="29">
                  <c:v>11</c:v>
                </c:pt>
                <c:pt idx="30">
                  <c:v>10</c:v>
                </c:pt>
                <c:pt idx="31">
                  <c:v>10</c:v>
                </c:pt>
                <c:pt idx="32">
                  <c:v>11</c:v>
                </c:pt>
                <c:pt idx="33">
                  <c:v>11</c:v>
                </c:pt>
                <c:pt idx="34">
                  <c:v>12</c:v>
                </c:pt>
                <c:pt idx="35">
                  <c:v>11</c:v>
                </c:pt>
                <c:pt idx="36">
                  <c:v>12</c:v>
                </c:pt>
                <c:pt idx="37">
                  <c:v>12</c:v>
                </c:pt>
                <c:pt idx="38">
                  <c:v>12</c:v>
                </c:pt>
                <c:pt idx="39">
                  <c:v>13</c:v>
                </c:pt>
                <c:pt idx="40">
                  <c:v>13</c:v>
                </c:pt>
                <c:pt idx="41">
                  <c:v>13</c:v>
                </c:pt>
                <c:pt idx="42">
                  <c:v>13</c:v>
                </c:pt>
                <c:pt idx="43">
                  <c:v>14</c:v>
                </c:pt>
                <c:pt idx="44">
                  <c:v>13</c:v>
                </c:pt>
                <c:pt idx="45">
                  <c:v>14</c:v>
                </c:pt>
                <c:pt idx="46">
                  <c:v>14</c:v>
                </c:pt>
                <c:pt idx="47">
                  <c:v>15</c:v>
                </c:pt>
                <c:pt idx="48">
                  <c:v>14</c:v>
                </c:pt>
                <c:pt idx="49">
                  <c:v>15</c:v>
                </c:pt>
                <c:pt idx="50">
                  <c:v>15</c:v>
                </c:pt>
                <c:pt idx="51">
                  <c:v>15</c:v>
                </c:pt>
                <c:pt idx="52">
                  <c:v>15</c:v>
                </c:pt>
                <c:pt idx="53">
                  <c:v>15</c:v>
                </c:pt>
                <c:pt idx="54">
                  <c:v>15</c:v>
                </c:pt>
                <c:pt idx="55">
                  <c:v>15</c:v>
                </c:pt>
                <c:pt idx="56">
                  <c:v>15</c:v>
                </c:pt>
                <c:pt idx="57">
                  <c:v>15</c:v>
                </c:pt>
                <c:pt idx="58">
                  <c:v>16</c:v>
                </c:pt>
                <c:pt idx="59">
                  <c:v>16</c:v>
                </c:pt>
                <c:pt idx="60">
                  <c:v>16</c:v>
                </c:pt>
                <c:pt idx="61">
                  <c:v>16</c:v>
                </c:pt>
                <c:pt idx="62">
                  <c:v>16</c:v>
                </c:pt>
                <c:pt idx="63">
                  <c:v>17</c:v>
                </c:pt>
                <c:pt idx="64">
                  <c:v>17</c:v>
                </c:pt>
                <c:pt idx="65">
                  <c:v>17</c:v>
                </c:pt>
                <c:pt idx="66">
                  <c:v>17</c:v>
                </c:pt>
                <c:pt idx="67">
                  <c:v>17</c:v>
                </c:pt>
                <c:pt idx="68">
                  <c:v>18</c:v>
                </c:pt>
                <c:pt idx="69">
                  <c:v>17</c:v>
                </c:pt>
                <c:pt idx="70">
                  <c:v>17</c:v>
                </c:pt>
                <c:pt idx="71">
                  <c:v>18</c:v>
                </c:pt>
                <c:pt idx="72">
                  <c:v>18</c:v>
                </c:pt>
                <c:pt idx="73">
                  <c:v>18</c:v>
                </c:pt>
                <c:pt idx="74">
                  <c:v>18</c:v>
                </c:pt>
                <c:pt idx="75">
                  <c:v>17</c:v>
                </c:pt>
                <c:pt idx="76">
                  <c:v>17</c:v>
                </c:pt>
                <c:pt idx="77">
                  <c:v>18</c:v>
                </c:pt>
                <c:pt idx="78">
                  <c:v>17</c:v>
                </c:pt>
                <c:pt idx="79">
                  <c:v>18</c:v>
                </c:pt>
              </c:numCache>
            </c:numRef>
          </c:val>
        </c:ser>
        <c:dLbls>
          <c:showLegendKey val="0"/>
          <c:showVal val="0"/>
          <c:showCatName val="0"/>
          <c:showSerName val="0"/>
          <c:showPercent val="0"/>
          <c:showBubbleSize val="0"/>
        </c:dLbls>
        <c:gapWidth val="219"/>
        <c:overlap val="-27"/>
        <c:axId val="-1715700720"/>
        <c:axId val="-1715707248"/>
      </c:barChart>
      <c:catAx>
        <c:axId val="-1715700720"/>
        <c:scaling>
          <c:orientation val="minMax"/>
        </c:scaling>
        <c:delete val="0"/>
        <c:axPos val="b"/>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Times New Roman" panose="02020603050405020304" pitchFamily="18" charset="0"/>
                    <a:ea typeface="+mn-ea"/>
                    <a:cs typeface="Times New Roman" panose="02020603050405020304" pitchFamily="18" charset="0"/>
                  </a:defRPr>
                </a:pPr>
                <a:r>
                  <a:rPr lang="et-EE" sz="1000" b="0" i="0" baseline="0">
                    <a:effectLst/>
                  </a:rPr>
                  <a:t>DC paremal ; DC vasakul küljel</a:t>
                </a:r>
                <a:endParaRPr lang="en-US" sz="1000">
                  <a:effectLst/>
                </a:endParaRP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Times New Roman" panose="02020603050405020304" pitchFamily="18" charset="0"/>
                  <a:ea typeface="+mn-ea"/>
                  <a:cs typeface="Times New Roman" panose="02020603050405020304" pitchFamily="18" charset="0"/>
                </a:defRPr>
              </a:pPr>
              <a:endParaRPr lang="en-US"/>
            </a:p>
          </c:txPr>
        </c:title>
        <c:numFmt formatCode="General" sourceLinked="0"/>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b"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715707248"/>
        <c:crosses val="autoZero"/>
        <c:auto val="1"/>
        <c:lblAlgn val="ctr"/>
        <c:lblOffset val="0"/>
        <c:noMultiLvlLbl val="0"/>
      </c:catAx>
      <c:valAx>
        <c:axId val="-17157072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000" b="0" i="0" baseline="0">
                    <a:effectLst/>
                  </a:rPr>
                  <a:t>p</a:t>
                </a:r>
                <a:r>
                  <a:rPr lang="et-EE" sz="1000" b="0" i="0" baseline="0">
                    <a:effectLst/>
                  </a:rPr>
                  <a:t>ööret/20sec</a:t>
                </a:r>
                <a:endParaRPr lang="en-US" sz="10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715700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Keskväärtus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lineChart>
        <c:grouping val="standard"/>
        <c:varyColors val="0"/>
        <c:ser>
          <c:idx val="0"/>
          <c:order val="0"/>
          <c:tx>
            <c:strRef>
              <c:f>Sheet2!$B$1</c:f>
              <c:strCache>
                <c:ptCount val="1"/>
                <c:pt idx="0">
                  <c:v>AVER</c:v>
                </c:pt>
              </c:strCache>
            </c:strRef>
          </c:tx>
          <c:spPr>
            <a:ln w="12700" cap="rnd">
              <a:solidFill>
                <a:schemeClr val="accent2"/>
              </a:solidFill>
              <a:round/>
            </a:ln>
            <a:effectLst/>
          </c:spPr>
          <c:marker>
            <c:symbol val="none"/>
          </c:marker>
          <c:cat>
            <c:numRef>
              <c:f>Sheet2!$A$2:$A$325</c:f>
              <c:numCache>
                <c:formatCode>General</c:formatCode>
                <c:ptCount val="3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numCache>
            </c:numRef>
          </c:cat>
          <c:val>
            <c:numRef>
              <c:f>Sheet2!$B$2:$B$325</c:f>
              <c:numCache>
                <c:formatCode>General</c:formatCode>
                <c:ptCount val="324"/>
                <c:pt idx="0">
                  <c:v>-9.8499999999999998E-4</c:v>
                </c:pt>
                <c:pt idx="1">
                  <c:v>-8.0699999999999999E-4</c:v>
                </c:pt>
                <c:pt idx="2">
                  <c:v>-8.7200000000000005E-4</c:v>
                </c:pt>
                <c:pt idx="3">
                  <c:v>-8.8900000000000003E-4</c:v>
                </c:pt>
                <c:pt idx="4">
                  <c:v>-8.5899999999999995E-4</c:v>
                </c:pt>
                <c:pt idx="5">
                  <c:v>-7.4399999999999998E-4</c:v>
                </c:pt>
                <c:pt idx="6">
                  <c:v>-7.6199999999999998E-4</c:v>
                </c:pt>
                <c:pt idx="7">
                  <c:v>-1.031E-3</c:v>
                </c:pt>
                <c:pt idx="8">
                  <c:v>-7.6800000000000002E-4</c:v>
                </c:pt>
                <c:pt idx="9">
                  <c:v>-8.1099999999999998E-4</c:v>
                </c:pt>
                <c:pt idx="10">
                  <c:v>-7.8200000000000003E-4</c:v>
                </c:pt>
                <c:pt idx="11">
                  <c:v>-9.1100000000000003E-4</c:v>
                </c:pt>
                <c:pt idx="12">
                  <c:v>-9.6599999999999995E-4</c:v>
                </c:pt>
                <c:pt idx="13">
                  <c:v>-1.0380000000000001E-3</c:v>
                </c:pt>
                <c:pt idx="14">
                  <c:v>-5.4000000000000001E-4</c:v>
                </c:pt>
                <c:pt idx="15">
                  <c:v>-9.3700000000000001E-4</c:v>
                </c:pt>
                <c:pt idx="16">
                  <c:v>-7.8100000000000001E-4</c:v>
                </c:pt>
                <c:pt idx="17">
                  <c:v>-7.8899999999999999E-4</c:v>
                </c:pt>
                <c:pt idx="18">
                  <c:v>-1.0790000000000001E-3</c:v>
                </c:pt>
                <c:pt idx="19">
                  <c:v>-5.4799999999999998E-4</c:v>
                </c:pt>
                <c:pt idx="20">
                  <c:v>-9.8400000000000007E-4</c:v>
                </c:pt>
                <c:pt idx="21">
                  <c:v>-9.5E-4</c:v>
                </c:pt>
                <c:pt idx="22">
                  <c:v>-7.8299999999999995E-4</c:v>
                </c:pt>
                <c:pt idx="23">
                  <c:v>-8.9700000000000001E-4</c:v>
                </c:pt>
                <c:pt idx="24">
                  <c:v>-9.1100000000000003E-4</c:v>
                </c:pt>
                <c:pt idx="25">
                  <c:v>-8.1700000000000002E-4</c:v>
                </c:pt>
                <c:pt idx="26">
                  <c:v>-8.5899999999999995E-4</c:v>
                </c:pt>
                <c:pt idx="27">
                  <c:v>-9.6500000000000004E-4</c:v>
                </c:pt>
                <c:pt idx="28">
                  <c:v>-8.5800000000000004E-4</c:v>
                </c:pt>
                <c:pt idx="29">
                  <c:v>-8.9599999999999999E-4</c:v>
                </c:pt>
                <c:pt idx="30">
                  <c:v>-9.0700000000000004E-4</c:v>
                </c:pt>
                <c:pt idx="31">
                  <c:v>-8.5999999999999998E-4</c:v>
                </c:pt>
                <c:pt idx="32">
                  <c:v>-8.2200000000000003E-4</c:v>
                </c:pt>
                <c:pt idx="33">
                  <c:v>-7.9600000000000005E-4</c:v>
                </c:pt>
                <c:pt idx="34">
                  <c:v>-7.3999999999999999E-4</c:v>
                </c:pt>
                <c:pt idx="35">
                  <c:v>-9.6100000000000005E-4</c:v>
                </c:pt>
                <c:pt idx="36">
                  <c:v>-8.1400000000000005E-4</c:v>
                </c:pt>
                <c:pt idx="37">
                  <c:v>-9.3800000000000003E-4</c:v>
                </c:pt>
                <c:pt idx="38">
                  <c:v>-7.7300000000000003E-4</c:v>
                </c:pt>
                <c:pt idx="39">
                  <c:v>-8.7299999999999997E-4</c:v>
                </c:pt>
                <c:pt idx="40">
                  <c:v>-9.2500000000000004E-4</c:v>
                </c:pt>
                <c:pt idx="41">
                  <c:v>-8.1300000000000003E-4</c:v>
                </c:pt>
                <c:pt idx="42">
                  <c:v>-8.6300000000000005E-4</c:v>
                </c:pt>
                <c:pt idx="43">
                  <c:v>-1.0059999999999999E-3</c:v>
                </c:pt>
                <c:pt idx="44">
                  <c:v>-8.2899999999999998E-4</c:v>
                </c:pt>
                <c:pt idx="45">
                  <c:v>-8.4400000000000002E-4</c:v>
                </c:pt>
                <c:pt idx="46">
                  <c:v>-8.7799999999999998E-4</c:v>
                </c:pt>
                <c:pt idx="47">
                  <c:v>-8.4199999999999998E-4</c:v>
                </c:pt>
                <c:pt idx="48">
                  <c:v>-9.7400000000000004E-4</c:v>
                </c:pt>
                <c:pt idx="49">
                  <c:v>-9.0600000000000001E-4</c:v>
                </c:pt>
                <c:pt idx="50">
                  <c:v>-8.0900000000000004E-4</c:v>
                </c:pt>
                <c:pt idx="51">
                  <c:v>-9.0200000000000002E-4</c:v>
                </c:pt>
                <c:pt idx="52">
                  <c:v>-8.6700000000000004E-4</c:v>
                </c:pt>
                <c:pt idx="53">
                  <c:v>-8.4900000000000004E-4</c:v>
                </c:pt>
                <c:pt idx="54">
                  <c:v>-8.34E-4</c:v>
                </c:pt>
                <c:pt idx="55">
                  <c:v>-7.3700000000000002E-4</c:v>
                </c:pt>
                <c:pt idx="56">
                  <c:v>-1.0139999999999999E-3</c:v>
                </c:pt>
                <c:pt idx="57">
                  <c:v>-7.8200000000000003E-4</c:v>
                </c:pt>
                <c:pt idx="58">
                  <c:v>-1.0059999999999999E-3</c:v>
                </c:pt>
                <c:pt idx="59">
                  <c:v>-6.4999999999999997E-4</c:v>
                </c:pt>
                <c:pt idx="60">
                  <c:v>-8.5800000000000004E-4</c:v>
                </c:pt>
                <c:pt idx="61">
                  <c:v>-9.0700000000000004E-4</c:v>
                </c:pt>
                <c:pt idx="62">
                  <c:v>-7.5799999999999999E-4</c:v>
                </c:pt>
                <c:pt idx="63">
                  <c:v>-8.8099999999999995E-4</c:v>
                </c:pt>
                <c:pt idx="64">
                  <c:v>-8.5700000000000001E-4</c:v>
                </c:pt>
                <c:pt idx="65">
                  <c:v>-9.1100000000000003E-4</c:v>
                </c:pt>
                <c:pt idx="66">
                  <c:v>-8.7100000000000003E-4</c:v>
                </c:pt>
                <c:pt idx="67">
                  <c:v>-9.9099999999999991E-4</c:v>
                </c:pt>
                <c:pt idx="68">
                  <c:v>-7.9500000000000003E-4</c:v>
                </c:pt>
                <c:pt idx="69">
                  <c:v>-8.4500000000000005E-4</c:v>
                </c:pt>
                <c:pt idx="70">
                  <c:v>-9.0600000000000001E-4</c:v>
                </c:pt>
                <c:pt idx="71">
                  <c:v>-7.8200000000000003E-4</c:v>
                </c:pt>
                <c:pt idx="72">
                  <c:v>-9.2100000000000005E-4</c:v>
                </c:pt>
                <c:pt idx="73">
                  <c:v>-7.8899999999999999E-4</c:v>
                </c:pt>
                <c:pt idx="74">
                  <c:v>-9.2199999999999997E-4</c:v>
                </c:pt>
                <c:pt idx="75">
                  <c:v>-8.5400000000000005E-4</c:v>
                </c:pt>
                <c:pt idx="76">
                  <c:v>-8.0500000000000005E-4</c:v>
                </c:pt>
                <c:pt idx="77">
                  <c:v>-1.0020000000000001E-3</c:v>
                </c:pt>
                <c:pt idx="78">
                  <c:v>-8.0599999999999997E-4</c:v>
                </c:pt>
                <c:pt idx="79">
                  <c:v>-7.6199999999999998E-4</c:v>
                </c:pt>
                <c:pt idx="80">
                  <c:v>-1.0089999999999999E-3</c:v>
                </c:pt>
                <c:pt idx="81">
                  <c:v>-8.3500000000000002E-4</c:v>
                </c:pt>
                <c:pt idx="82">
                  <c:v>-8.7699999999999996E-4</c:v>
                </c:pt>
                <c:pt idx="83">
                  <c:v>-8.4699999999999999E-4</c:v>
                </c:pt>
                <c:pt idx="84">
                  <c:v>-9.1600000000000004E-4</c:v>
                </c:pt>
                <c:pt idx="85">
                  <c:v>-7.54E-4</c:v>
                </c:pt>
                <c:pt idx="86">
                  <c:v>-9.859999999999999E-4</c:v>
                </c:pt>
                <c:pt idx="87">
                  <c:v>-8.7200000000000005E-4</c:v>
                </c:pt>
                <c:pt idx="88">
                  <c:v>-7.6099999999999996E-4</c:v>
                </c:pt>
                <c:pt idx="89">
                  <c:v>-8.4400000000000002E-4</c:v>
                </c:pt>
                <c:pt idx="90">
                  <c:v>-8.7900000000000001E-4</c:v>
                </c:pt>
                <c:pt idx="91">
                  <c:v>-8.4000000000000003E-4</c:v>
                </c:pt>
                <c:pt idx="92">
                  <c:v>-7.9100000000000004E-4</c:v>
                </c:pt>
                <c:pt idx="93">
                  <c:v>-8.8099999999999995E-4</c:v>
                </c:pt>
                <c:pt idx="94">
                  <c:v>-1.034E-3</c:v>
                </c:pt>
                <c:pt idx="95">
                  <c:v>-6.9300000000000004E-4</c:v>
                </c:pt>
                <c:pt idx="96">
                  <c:v>-1.0020000000000001E-3</c:v>
                </c:pt>
                <c:pt idx="97">
                  <c:v>-7.8799999999999996E-4</c:v>
                </c:pt>
                <c:pt idx="98">
                  <c:v>-7.3800000000000005E-4</c:v>
                </c:pt>
                <c:pt idx="99">
                  <c:v>-8.03E-4</c:v>
                </c:pt>
                <c:pt idx="100">
                  <c:v>-1.003E-3</c:v>
                </c:pt>
                <c:pt idx="101">
                  <c:v>-7.6499999999999995E-4</c:v>
                </c:pt>
                <c:pt idx="102">
                  <c:v>-7.3399999999999995E-4</c:v>
                </c:pt>
                <c:pt idx="103">
                  <c:v>-8.9300000000000002E-4</c:v>
                </c:pt>
                <c:pt idx="104">
                  <c:v>-7.3800000000000005E-4</c:v>
                </c:pt>
                <c:pt idx="105">
                  <c:v>-9.859999999999999E-4</c:v>
                </c:pt>
                <c:pt idx="106">
                  <c:v>-9.0200000000000002E-4</c:v>
                </c:pt>
                <c:pt idx="107">
                  <c:v>-7.9299999999999998E-4</c:v>
                </c:pt>
                <c:pt idx="108">
                  <c:v>-8.12E-4</c:v>
                </c:pt>
                <c:pt idx="109">
                  <c:v>-9.4899999999999997E-4</c:v>
                </c:pt>
                <c:pt idx="110">
                  <c:v>-7.7200000000000001E-4</c:v>
                </c:pt>
                <c:pt idx="111">
                  <c:v>-1.0150000000000001E-3</c:v>
                </c:pt>
                <c:pt idx="112">
                  <c:v>-7.4600000000000003E-4</c:v>
                </c:pt>
                <c:pt idx="113">
                  <c:v>-9.7999999999999997E-4</c:v>
                </c:pt>
                <c:pt idx="114">
                  <c:v>-8.4800000000000001E-4</c:v>
                </c:pt>
                <c:pt idx="115">
                  <c:v>-8.61E-4</c:v>
                </c:pt>
                <c:pt idx="116">
                  <c:v>-8.6200000000000003E-4</c:v>
                </c:pt>
                <c:pt idx="117">
                  <c:v>-8.8000000000000003E-4</c:v>
                </c:pt>
                <c:pt idx="118">
                  <c:v>-8.3299999999999997E-4</c:v>
                </c:pt>
                <c:pt idx="119">
                  <c:v>-8.7500000000000002E-4</c:v>
                </c:pt>
                <c:pt idx="120">
                  <c:v>-8.7399999999999999E-4</c:v>
                </c:pt>
                <c:pt idx="121">
                  <c:v>-7.8799999999999996E-4</c:v>
                </c:pt>
                <c:pt idx="122">
                  <c:v>-8.1599999999999999E-4</c:v>
                </c:pt>
                <c:pt idx="123">
                  <c:v>-1.0579999999999999E-3</c:v>
                </c:pt>
                <c:pt idx="124">
                  <c:v>-6.7000000000000002E-4</c:v>
                </c:pt>
                <c:pt idx="125">
                  <c:v>-9.6900000000000003E-4</c:v>
                </c:pt>
                <c:pt idx="126">
                  <c:v>-7.9199999999999995E-4</c:v>
                </c:pt>
                <c:pt idx="127">
                  <c:v>-9.6699999999999998E-4</c:v>
                </c:pt>
                <c:pt idx="128">
                  <c:v>-7.76E-4</c:v>
                </c:pt>
                <c:pt idx="129">
                  <c:v>-8.5999999999999998E-4</c:v>
                </c:pt>
                <c:pt idx="130">
                  <c:v>-7.9699999999999997E-4</c:v>
                </c:pt>
                <c:pt idx="131">
                  <c:v>-8.0900000000000004E-4</c:v>
                </c:pt>
                <c:pt idx="132">
                  <c:v>-9.68E-4</c:v>
                </c:pt>
                <c:pt idx="133">
                  <c:v>-7.7499999999999997E-4</c:v>
                </c:pt>
                <c:pt idx="134">
                  <c:v>-8.8400000000000002E-4</c:v>
                </c:pt>
                <c:pt idx="135">
                  <c:v>-8.2700000000000004E-4</c:v>
                </c:pt>
                <c:pt idx="136">
                  <c:v>-7.8899999999999999E-4</c:v>
                </c:pt>
                <c:pt idx="137">
                  <c:v>-9.2599999999999996E-4</c:v>
                </c:pt>
                <c:pt idx="138">
                  <c:v>-9.8900000000000008E-4</c:v>
                </c:pt>
                <c:pt idx="139">
                  <c:v>-6.7400000000000001E-4</c:v>
                </c:pt>
                <c:pt idx="140">
                  <c:v>-9.5799999999999998E-4</c:v>
                </c:pt>
                <c:pt idx="141">
                  <c:v>-9.5200000000000005E-4</c:v>
                </c:pt>
                <c:pt idx="142">
                  <c:v>-7.5699999999999997E-4</c:v>
                </c:pt>
                <c:pt idx="143">
                  <c:v>-9.1E-4</c:v>
                </c:pt>
                <c:pt idx="144">
                  <c:v>-8.5899999999999995E-4</c:v>
                </c:pt>
                <c:pt idx="145">
                  <c:v>-9.6400000000000001E-4</c:v>
                </c:pt>
                <c:pt idx="146">
                  <c:v>-9.4600000000000001E-4</c:v>
                </c:pt>
                <c:pt idx="147">
                  <c:v>-1.07E-3</c:v>
                </c:pt>
                <c:pt idx="148">
                  <c:v>-5.4600000000000004E-4</c:v>
                </c:pt>
                <c:pt idx="149">
                  <c:v>-9.59E-4</c:v>
                </c:pt>
                <c:pt idx="150">
                  <c:v>-8.0000000000000004E-4</c:v>
                </c:pt>
                <c:pt idx="151">
                  <c:v>-7.8100000000000001E-4</c:v>
                </c:pt>
                <c:pt idx="152">
                  <c:v>-9.2699999999999998E-4</c:v>
                </c:pt>
                <c:pt idx="153">
                  <c:v>-9.7099999999999997E-4</c:v>
                </c:pt>
                <c:pt idx="154">
                  <c:v>-9.9400000000000009E-4</c:v>
                </c:pt>
                <c:pt idx="155">
                  <c:v>-6.4400000000000004E-4</c:v>
                </c:pt>
                <c:pt idx="156">
                  <c:v>-9.3700000000000001E-4</c:v>
                </c:pt>
                <c:pt idx="157">
                  <c:v>-7.5199999999999996E-4</c:v>
                </c:pt>
                <c:pt idx="158">
                  <c:v>-1.0330000000000001E-3</c:v>
                </c:pt>
                <c:pt idx="159">
                  <c:v>-8.7000000000000001E-4</c:v>
                </c:pt>
                <c:pt idx="160">
                  <c:v>-9.0499999999999999E-4</c:v>
                </c:pt>
                <c:pt idx="161">
                  <c:v>-7.8399999999999997E-4</c:v>
                </c:pt>
                <c:pt idx="162">
                  <c:v>-9.6000000000000002E-4</c:v>
                </c:pt>
                <c:pt idx="163">
                  <c:v>-6.8900000000000005E-4</c:v>
                </c:pt>
                <c:pt idx="164">
                  <c:v>-9.7599999999999998E-4</c:v>
                </c:pt>
                <c:pt idx="165">
                  <c:v>-7.8200000000000003E-4</c:v>
                </c:pt>
                <c:pt idx="166">
                  <c:v>-8.2700000000000004E-4</c:v>
                </c:pt>
                <c:pt idx="167">
                  <c:v>-9.4200000000000002E-4</c:v>
                </c:pt>
                <c:pt idx="168">
                  <c:v>-9.2100000000000005E-4</c:v>
                </c:pt>
                <c:pt idx="169">
                  <c:v>-9.3199999999999999E-4</c:v>
                </c:pt>
                <c:pt idx="170">
                  <c:v>-6.9899999999999997E-4</c:v>
                </c:pt>
                <c:pt idx="171">
                  <c:v>-1.062E-3</c:v>
                </c:pt>
                <c:pt idx="172">
                  <c:v>-6.11E-4</c:v>
                </c:pt>
                <c:pt idx="173">
                  <c:v>-1.1479999999999999E-3</c:v>
                </c:pt>
                <c:pt idx="174">
                  <c:v>-6.9800000000000005E-4</c:v>
                </c:pt>
                <c:pt idx="175">
                  <c:v>-8.4900000000000004E-4</c:v>
                </c:pt>
                <c:pt idx="176">
                  <c:v>-9.859999999999999E-4</c:v>
                </c:pt>
                <c:pt idx="177">
                  <c:v>-7.7499999999999997E-4</c:v>
                </c:pt>
                <c:pt idx="178">
                  <c:v>-8.83E-4</c:v>
                </c:pt>
                <c:pt idx="179">
                  <c:v>-9.7300000000000002E-4</c:v>
                </c:pt>
                <c:pt idx="180">
                  <c:v>-7.7700000000000002E-4</c:v>
                </c:pt>
                <c:pt idx="181">
                  <c:v>-8.6600000000000002E-4</c:v>
                </c:pt>
                <c:pt idx="182">
                  <c:v>-7.6000000000000004E-4</c:v>
                </c:pt>
                <c:pt idx="183">
                  <c:v>-8.8900000000000003E-4</c:v>
                </c:pt>
                <c:pt idx="184">
                  <c:v>-1.0839999999999999E-3</c:v>
                </c:pt>
                <c:pt idx="185">
                  <c:v>-8.2799999999999996E-4</c:v>
                </c:pt>
                <c:pt idx="186">
                  <c:v>-7.9799999999999999E-4</c:v>
                </c:pt>
                <c:pt idx="187">
                  <c:v>-8.1099999999999998E-4</c:v>
                </c:pt>
                <c:pt idx="188">
                  <c:v>-9.0399999999999996E-4</c:v>
                </c:pt>
                <c:pt idx="189">
                  <c:v>-1.0020000000000001E-3</c:v>
                </c:pt>
                <c:pt idx="190">
                  <c:v>-7.9199999999999995E-4</c:v>
                </c:pt>
                <c:pt idx="191">
                  <c:v>-7.6999999999999996E-4</c:v>
                </c:pt>
                <c:pt idx="192">
                  <c:v>-7.7999999999999999E-4</c:v>
                </c:pt>
                <c:pt idx="193">
                  <c:v>-9.990000000000001E-4</c:v>
                </c:pt>
                <c:pt idx="194">
                  <c:v>-8.2899999999999998E-4</c:v>
                </c:pt>
                <c:pt idx="195">
                  <c:v>-8.8500000000000004E-4</c:v>
                </c:pt>
                <c:pt idx="196">
                  <c:v>-1.039E-3</c:v>
                </c:pt>
                <c:pt idx="197">
                  <c:v>-7.4600000000000003E-4</c:v>
                </c:pt>
                <c:pt idx="198">
                  <c:v>-9.4600000000000001E-4</c:v>
                </c:pt>
                <c:pt idx="199">
                  <c:v>-8.5899999999999995E-4</c:v>
                </c:pt>
                <c:pt idx="200">
                  <c:v>-1.0319999999999999E-3</c:v>
                </c:pt>
                <c:pt idx="201">
                  <c:v>-8.9700000000000001E-4</c:v>
                </c:pt>
                <c:pt idx="202">
                  <c:v>-1.0070000000000001E-3</c:v>
                </c:pt>
                <c:pt idx="203">
                  <c:v>-6.9800000000000005E-4</c:v>
                </c:pt>
                <c:pt idx="204">
                  <c:v>-7.6999999999999996E-4</c:v>
                </c:pt>
                <c:pt idx="205">
                  <c:v>-1.024E-3</c:v>
                </c:pt>
                <c:pt idx="206">
                  <c:v>-7.0899999999999999E-4</c:v>
                </c:pt>
                <c:pt idx="207">
                  <c:v>-8.5899999999999995E-4</c:v>
                </c:pt>
                <c:pt idx="208">
                  <c:v>-9.7799999999999992E-4</c:v>
                </c:pt>
                <c:pt idx="209">
                  <c:v>-9.1600000000000004E-4</c:v>
                </c:pt>
                <c:pt idx="210">
                  <c:v>-7.3800000000000005E-4</c:v>
                </c:pt>
                <c:pt idx="211">
                  <c:v>-9.2299999999999999E-4</c:v>
                </c:pt>
                <c:pt idx="212">
                  <c:v>-8.2200000000000003E-4</c:v>
                </c:pt>
                <c:pt idx="213">
                  <c:v>-9.8200000000000002E-4</c:v>
                </c:pt>
                <c:pt idx="214">
                  <c:v>-8.5400000000000005E-4</c:v>
                </c:pt>
                <c:pt idx="215">
                  <c:v>-8.7000000000000001E-4</c:v>
                </c:pt>
                <c:pt idx="216">
                  <c:v>-1.1019999999999999E-3</c:v>
                </c:pt>
                <c:pt idx="217">
                  <c:v>-5.8200000000000005E-4</c:v>
                </c:pt>
                <c:pt idx="218">
                  <c:v>-8.9400000000000005E-4</c:v>
                </c:pt>
                <c:pt idx="219">
                  <c:v>-9.5399999999999999E-4</c:v>
                </c:pt>
                <c:pt idx="220">
                  <c:v>-9.77E-4</c:v>
                </c:pt>
                <c:pt idx="221">
                  <c:v>-7.5900000000000002E-4</c:v>
                </c:pt>
                <c:pt idx="222">
                  <c:v>-9.7799999999999992E-4</c:v>
                </c:pt>
                <c:pt idx="223">
                  <c:v>-6.7699999999999998E-4</c:v>
                </c:pt>
                <c:pt idx="224">
                  <c:v>-9.7300000000000002E-4</c:v>
                </c:pt>
                <c:pt idx="225">
                  <c:v>-1.114E-3</c:v>
                </c:pt>
                <c:pt idx="226">
                  <c:v>-1.0200000000000001E-3</c:v>
                </c:pt>
                <c:pt idx="227">
                  <c:v>-3.86E-4</c:v>
                </c:pt>
                <c:pt idx="228">
                  <c:v>-9.3700000000000001E-4</c:v>
                </c:pt>
                <c:pt idx="229">
                  <c:v>-8.6600000000000002E-4</c:v>
                </c:pt>
                <c:pt idx="230">
                  <c:v>-7.8399999999999997E-4</c:v>
                </c:pt>
                <c:pt idx="231">
                  <c:v>-1.0809999999999999E-3</c:v>
                </c:pt>
                <c:pt idx="232">
                  <c:v>-9.6000000000000002E-4</c:v>
                </c:pt>
                <c:pt idx="233">
                  <c:v>-1.0120000000000001E-3</c:v>
                </c:pt>
                <c:pt idx="234">
                  <c:v>-6.4099999999999997E-4</c:v>
                </c:pt>
                <c:pt idx="235">
                  <c:v>-8.7100000000000003E-4</c:v>
                </c:pt>
                <c:pt idx="236">
                  <c:v>-1.059E-3</c:v>
                </c:pt>
                <c:pt idx="237">
                  <c:v>-9.0899999999999998E-4</c:v>
                </c:pt>
                <c:pt idx="238">
                  <c:v>-8.9800000000000004E-4</c:v>
                </c:pt>
                <c:pt idx="239">
                  <c:v>-7.5900000000000002E-4</c:v>
                </c:pt>
                <c:pt idx="240">
                  <c:v>-2.3499999999999999E-4</c:v>
                </c:pt>
                <c:pt idx="241">
                  <c:v>-1.3780000000000001E-3</c:v>
                </c:pt>
                <c:pt idx="242">
                  <c:v>-1.083E-3</c:v>
                </c:pt>
                <c:pt idx="243">
                  <c:v>-7.6199999999999998E-4</c:v>
                </c:pt>
                <c:pt idx="244">
                  <c:v>-9.2400000000000002E-4</c:v>
                </c:pt>
                <c:pt idx="245">
                  <c:v>-7.76E-4</c:v>
                </c:pt>
                <c:pt idx="246">
                  <c:v>-6.9099999999999999E-4</c:v>
                </c:pt>
                <c:pt idx="247">
                  <c:v>-8.2600000000000002E-4</c:v>
                </c:pt>
                <c:pt idx="248">
                  <c:v>-1.0679999999999999E-3</c:v>
                </c:pt>
                <c:pt idx="249">
                  <c:v>-9.3199999999999999E-4</c:v>
                </c:pt>
                <c:pt idx="250">
                  <c:v>-6.2500000000000001E-4</c:v>
                </c:pt>
                <c:pt idx="251">
                  <c:v>-9.1E-4</c:v>
                </c:pt>
                <c:pt idx="252">
                  <c:v>-6.9399999999999996E-4</c:v>
                </c:pt>
                <c:pt idx="253">
                  <c:v>-1.077E-3</c:v>
                </c:pt>
                <c:pt idx="254">
                  <c:v>-1.361E-3</c:v>
                </c:pt>
                <c:pt idx="255">
                  <c:v>-4.9799999999999996E-4</c:v>
                </c:pt>
                <c:pt idx="256">
                  <c:v>-7.7399999999999995E-4</c:v>
                </c:pt>
                <c:pt idx="257">
                  <c:v>-6.1899999999999998E-4</c:v>
                </c:pt>
                <c:pt idx="258">
                  <c:v>-1.534E-3</c:v>
                </c:pt>
                <c:pt idx="259">
                  <c:v>-7.9299999999999998E-4</c:v>
                </c:pt>
                <c:pt idx="260">
                  <c:v>-9.2699999999999998E-4</c:v>
                </c:pt>
                <c:pt idx="261">
                  <c:v>-6.0300000000000002E-4</c:v>
                </c:pt>
                <c:pt idx="262">
                  <c:v>-8.1599999999999999E-4</c:v>
                </c:pt>
                <c:pt idx="263">
                  <c:v>-1.1609999999999999E-3</c:v>
                </c:pt>
                <c:pt idx="264">
                  <c:v>-1.0330000000000001E-3</c:v>
                </c:pt>
                <c:pt idx="265">
                  <c:v>-5.5400000000000002E-4</c:v>
                </c:pt>
                <c:pt idx="266">
                  <c:v>-1.036E-3</c:v>
                </c:pt>
                <c:pt idx="267">
                  <c:v>-8.9999999999999998E-4</c:v>
                </c:pt>
                <c:pt idx="268">
                  <c:v>-7.3099999999999999E-4</c:v>
                </c:pt>
                <c:pt idx="269">
                  <c:v>-6.7400000000000001E-4</c:v>
                </c:pt>
                <c:pt idx="270">
                  <c:v>-1.3159999999999999E-3</c:v>
                </c:pt>
                <c:pt idx="271">
                  <c:v>-7.6099999999999996E-4</c:v>
                </c:pt>
                <c:pt idx="272">
                  <c:v>-4.8999999999999998E-4</c:v>
                </c:pt>
                <c:pt idx="273">
                  <c:v>-1.041E-3</c:v>
                </c:pt>
                <c:pt idx="274">
                  <c:v>-9.2400000000000002E-4</c:v>
                </c:pt>
                <c:pt idx="275">
                  <c:v>-8.8900000000000003E-4</c:v>
                </c:pt>
                <c:pt idx="276">
                  <c:v>-1.3680000000000001E-3</c:v>
                </c:pt>
                <c:pt idx="277">
                  <c:v>-4.8899999999999996E-4</c:v>
                </c:pt>
                <c:pt idx="278">
                  <c:v>-6.0599999999999998E-4</c:v>
                </c:pt>
                <c:pt idx="279">
                  <c:v>-1.175E-3</c:v>
                </c:pt>
                <c:pt idx="280">
                  <c:v>-9.0499999999999999E-4</c:v>
                </c:pt>
                <c:pt idx="281">
                  <c:v>-1.062E-3</c:v>
                </c:pt>
                <c:pt idx="282">
                  <c:v>-8.4199999999999998E-4</c:v>
                </c:pt>
                <c:pt idx="283">
                  <c:v>-1.1770000000000001E-3</c:v>
                </c:pt>
                <c:pt idx="284">
                  <c:v>-8.2100000000000001E-4</c:v>
                </c:pt>
                <c:pt idx="285">
                  <c:v>-6.3699999999999998E-4</c:v>
                </c:pt>
                <c:pt idx="286">
                  <c:v>-7.1000000000000002E-4</c:v>
                </c:pt>
                <c:pt idx="287">
                  <c:v>-8.3799999999999999E-4</c:v>
                </c:pt>
                <c:pt idx="288">
                  <c:v>-9.7499999999999996E-4</c:v>
                </c:pt>
                <c:pt idx="289">
                  <c:v>-8.1099999999999998E-4</c:v>
                </c:pt>
                <c:pt idx="290">
                  <c:v>-9.68E-4</c:v>
                </c:pt>
                <c:pt idx="291">
                  <c:v>-6.2799999999999998E-4</c:v>
                </c:pt>
                <c:pt idx="292">
                  <c:v>-1.103E-3</c:v>
                </c:pt>
                <c:pt idx="293">
                  <c:v>-6.38E-4</c:v>
                </c:pt>
                <c:pt idx="294">
                  <c:v>-9.7199999999999999E-4</c:v>
                </c:pt>
                <c:pt idx="295">
                  <c:v>-1.64E-4</c:v>
                </c:pt>
                <c:pt idx="296">
                  <c:v>-1.57E-3</c:v>
                </c:pt>
                <c:pt idx="297">
                  <c:v>-9.3400000000000004E-4</c:v>
                </c:pt>
                <c:pt idx="298">
                  <c:v>-3.19E-4</c:v>
                </c:pt>
                <c:pt idx="299">
                  <c:v>-1.6739999999999999E-3</c:v>
                </c:pt>
                <c:pt idx="300">
                  <c:v>-6.0899999999999995E-4</c:v>
                </c:pt>
                <c:pt idx="301">
                  <c:v>-1.0610000000000001E-3</c:v>
                </c:pt>
                <c:pt idx="302">
                  <c:v>-1.0660000000000001E-3</c:v>
                </c:pt>
                <c:pt idx="303">
                  <c:v>-5.7799999999999995E-4</c:v>
                </c:pt>
                <c:pt idx="304">
                  <c:v>-1.189E-3</c:v>
                </c:pt>
                <c:pt idx="305">
                  <c:v>1.4899999999999999E-4</c:v>
                </c:pt>
                <c:pt idx="306">
                  <c:v>-1.508E-3</c:v>
                </c:pt>
                <c:pt idx="307">
                  <c:v>-6.6399999999999999E-4</c:v>
                </c:pt>
                <c:pt idx="308">
                  <c:v>-1.1460000000000001E-3</c:v>
                </c:pt>
                <c:pt idx="309">
                  <c:v>-4.5300000000000001E-4</c:v>
                </c:pt>
                <c:pt idx="310">
                  <c:v>-9.4799999999999995E-4</c:v>
                </c:pt>
                <c:pt idx="311">
                  <c:v>-1.0820000000000001E-3</c:v>
                </c:pt>
                <c:pt idx="312">
                  <c:v>-4.6900000000000002E-4</c:v>
                </c:pt>
                <c:pt idx="313">
                  <c:v>-1.673E-3</c:v>
                </c:pt>
                <c:pt idx="314">
                  <c:v>-1.0480000000000001E-3</c:v>
                </c:pt>
                <c:pt idx="315">
                  <c:v>-3.3E-4</c:v>
                </c:pt>
                <c:pt idx="316">
                  <c:v>-1.1969999999999999E-3</c:v>
                </c:pt>
                <c:pt idx="317">
                  <c:v>-7.27E-4</c:v>
                </c:pt>
                <c:pt idx="318">
                  <c:v>-1.454E-3</c:v>
                </c:pt>
                <c:pt idx="319">
                  <c:v>-1.193E-3</c:v>
                </c:pt>
                <c:pt idx="320">
                  <c:v>-1.3200000000000001E-4</c:v>
                </c:pt>
                <c:pt idx="321">
                  <c:v>-1.16E-3</c:v>
                </c:pt>
                <c:pt idx="322">
                  <c:v>3.3100000000000002E-4</c:v>
                </c:pt>
                <c:pt idx="323">
                  <c:v>-2.3419999999999999E-3</c:v>
                </c:pt>
              </c:numCache>
            </c:numRef>
          </c:val>
          <c:smooth val="0"/>
        </c:ser>
        <c:dLbls>
          <c:showLegendKey val="0"/>
          <c:showVal val="0"/>
          <c:showCatName val="0"/>
          <c:showSerName val="0"/>
          <c:showPercent val="0"/>
          <c:showBubbleSize val="0"/>
        </c:dLbls>
        <c:smooth val="0"/>
        <c:axId val="-1715704528"/>
        <c:axId val="-1715703440"/>
        <c:extLst>
          <c:ext xmlns:c15="http://schemas.microsoft.com/office/drawing/2012/chart" uri="{02D57815-91ED-43cb-92C2-25804820EDAC}">
            <c15:filteredLineSeries>
              <c15:ser>
                <c:idx val="1"/>
                <c:order val="1"/>
                <c:tx>
                  <c:strRef>
                    <c:extLst>
                      <c:ext uri="{02D57815-91ED-43cb-92C2-25804820EDAC}">
                        <c15:formulaRef>
                          <c15:sqref>Sheet2!$C$1</c15:sqref>
                        </c15:formulaRef>
                      </c:ext>
                    </c:extLst>
                    <c:strCache>
                      <c:ptCount val="1"/>
                      <c:pt idx="0">
                        <c:v>VAL</c:v>
                      </c:pt>
                    </c:strCache>
                  </c:strRef>
                </c:tx>
                <c:spPr>
                  <a:ln w="28575" cap="rnd">
                    <a:solidFill>
                      <a:srgbClr val="0070C0"/>
                    </a:solidFill>
                    <a:round/>
                  </a:ln>
                  <a:effectLst/>
                </c:spPr>
                <c:marker>
                  <c:symbol val="none"/>
                </c:marker>
                <c:cat>
                  <c:numRef>
                    <c:extLst>
                      <c:ext uri="{02D57815-91ED-43cb-92C2-25804820EDAC}">
                        <c15:formulaRef>
                          <c15:sqref>Sheet2!$A$2:$A$325</c15:sqref>
                        </c15:formulaRef>
                      </c:ext>
                    </c:extLst>
                    <c:numCache>
                      <c:formatCode>General</c:formatCode>
                      <c:ptCount val="3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numCache>
                  </c:numRef>
                </c:cat>
                <c:val>
                  <c:numRef>
                    <c:extLst>
                      <c:ext uri="{02D57815-91ED-43cb-92C2-25804820EDAC}">
                        <c15:formulaRef>
                          <c15:sqref>Sheet2!$C$2:$C$325</c15:sqref>
                        </c15:formulaRef>
                      </c:ext>
                    </c:extLst>
                    <c:numCache>
                      <c:formatCode>General</c:formatCode>
                      <c:ptCount val="324"/>
                      <c:pt idx="0">
                        <c:v>1.2939000000000001E-2</c:v>
                      </c:pt>
                      <c:pt idx="1">
                        <c:v>-3.6619999999999999E-3</c:v>
                      </c:pt>
                      <c:pt idx="2">
                        <c:v>-1.9530000000000001E-3</c:v>
                      </c:pt>
                      <c:pt idx="3">
                        <c:v>-1.2210000000000001E-3</c:v>
                      </c:pt>
                      <c:pt idx="4">
                        <c:v>-4.8830000000000002E-3</c:v>
                      </c:pt>
                      <c:pt idx="5">
                        <c:v>-1.709E-3</c:v>
                      </c:pt>
                      <c:pt idx="6">
                        <c:v>-4.8799999999999999E-4</c:v>
                      </c:pt>
                      <c:pt idx="7">
                        <c:v>1.9530000000000001E-3</c:v>
                      </c:pt>
                      <c:pt idx="8">
                        <c:v>1.4649999999999999E-3</c:v>
                      </c:pt>
                      <c:pt idx="9">
                        <c:v>0</c:v>
                      </c:pt>
                      <c:pt idx="10">
                        <c:v>-5.8589999999999996E-3</c:v>
                      </c:pt>
                      <c:pt idx="11">
                        <c:v>-1.709E-3</c:v>
                      </c:pt>
                      <c:pt idx="12">
                        <c:v>3.418E-3</c:v>
                      </c:pt>
                      <c:pt idx="13">
                        <c:v>-2.686E-3</c:v>
                      </c:pt>
                      <c:pt idx="14">
                        <c:v>-2.4399999999999999E-4</c:v>
                      </c:pt>
                      <c:pt idx="15">
                        <c:v>-1.4649999999999999E-3</c:v>
                      </c:pt>
                      <c:pt idx="16">
                        <c:v>4.8830000000000002E-3</c:v>
                      </c:pt>
                      <c:pt idx="17">
                        <c:v>-2.686E-3</c:v>
                      </c:pt>
                      <c:pt idx="18">
                        <c:v>0</c:v>
                      </c:pt>
                      <c:pt idx="19">
                        <c:v>9.77E-4</c:v>
                      </c:pt>
                      <c:pt idx="20">
                        <c:v>-2.4399999999999999E-4</c:v>
                      </c:pt>
                      <c:pt idx="21">
                        <c:v>2.686E-3</c:v>
                      </c:pt>
                      <c:pt idx="22">
                        <c:v>2.9299999999999999E-3</c:v>
                      </c:pt>
                      <c:pt idx="23">
                        <c:v>-3.9060000000000002E-3</c:v>
                      </c:pt>
                      <c:pt idx="24">
                        <c:v>5.3709999999999999E-3</c:v>
                      </c:pt>
                      <c:pt idx="25">
                        <c:v>-9.77E-4</c:v>
                      </c:pt>
                      <c:pt idx="26">
                        <c:v>-7.8120000000000004E-3</c:v>
                      </c:pt>
                      <c:pt idx="27">
                        <c:v>-2.4399999999999999E-4</c:v>
                      </c:pt>
                      <c:pt idx="28">
                        <c:v>2.4399999999999999E-4</c:v>
                      </c:pt>
                      <c:pt idx="29">
                        <c:v>-5.1269999999999996E-3</c:v>
                      </c:pt>
                      <c:pt idx="30">
                        <c:v>1.9530000000000001E-3</c:v>
                      </c:pt>
                      <c:pt idx="31">
                        <c:v>2.686E-3</c:v>
                      </c:pt>
                      <c:pt idx="32">
                        <c:v>-1.2210000000000001E-3</c:v>
                      </c:pt>
                      <c:pt idx="33">
                        <c:v>-3.6619999999999999E-3</c:v>
                      </c:pt>
                      <c:pt idx="34">
                        <c:v>2.441E-3</c:v>
                      </c:pt>
                      <c:pt idx="35">
                        <c:v>-2.4399999999999999E-4</c:v>
                      </c:pt>
                      <c:pt idx="36">
                        <c:v>-2.4399999999999999E-4</c:v>
                      </c:pt>
                      <c:pt idx="37">
                        <c:v>-7.5680000000000001E-3</c:v>
                      </c:pt>
                      <c:pt idx="38">
                        <c:v>-3.9060000000000002E-3</c:v>
                      </c:pt>
                      <c:pt idx="39">
                        <c:v>3.9060000000000002E-3</c:v>
                      </c:pt>
                      <c:pt idx="40">
                        <c:v>1.4649999999999999E-3</c:v>
                      </c:pt>
                      <c:pt idx="41">
                        <c:v>-1.2210000000000001E-3</c:v>
                      </c:pt>
                      <c:pt idx="42">
                        <c:v>-3.9060000000000002E-3</c:v>
                      </c:pt>
                      <c:pt idx="43">
                        <c:v>4.8799999999999999E-4</c:v>
                      </c:pt>
                      <c:pt idx="44">
                        <c:v>-9.7660000000000004E-3</c:v>
                      </c:pt>
                      <c:pt idx="45">
                        <c:v>2.686E-3</c:v>
                      </c:pt>
                      <c:pt idx="46">
                        <c:v>-6.8360000000000001E-3</c:v>
                      </c:pt>
                      <c:pt idx="47">
                        <c:v>9.5209999999999999E-3</c:v>
                      </c:pt>
                      <c:pt idx="48">
                        <c:v>-6.8360000000000001E-3</c:v>
                      </c:pt>
                      <c:pt idx="49">
                        <c:v>2.1970000000000002E-3</c:v>
                      </c:pt>
                      <c:pt idx="50">
                        <c:v>9.77E-4</c:v>
                      </c:pt>
                      <c:pt idx="51">
                        <c:v>-7.8120000000000004E-3</c:v>
                      </c:pt>
                      <c:pt idx="52">
                        <c:v>-7.0800000000000004E-3</c:v>
                      </c:pt>
                      <c:pt idx="53">
                        <c:v>-2.441E-3</c:v>
                      </c:pt>
                      <c:pt idx="54">
                        <c:v>-3.418E-3</c:v>
                      </c:pt>
                      <c:pt idx="55">
                        <c:v>-1.2210000000000001E-3</c:v>
                      </c:pt>
                      <c:pt idx="56">
                        <c:v>-2.4399999999999999E-4</c:v>
                      </c:pt>
                      <c:pt idx="57">
                        <c:v>3.1740000000000002E-3</c:v>
                      </c:pt>
                      <c:pt idx="58">
                        <c:v>5.8589999999999996E-3</c:v>
                      </c:pt>
                      <c:pt idx="59">
                        <c:v>-1.9530000000000001E-3</c:v>
                      </c:pt>
                      <c:pt idx="60">
                        <c:v>0</c:v>
                      </c:pt>
                      <c:pt idx="61">
                        <c:v>-5.8589999999999996E-3</c:v>
                      </c:pt>
                      <c:pt idx="62">
                        <c:v>9.77E-4</c:v>
                      </c:pt>
                      <c:pt idx="63">
                        <c:v>-3.9060000000000002E-3</c:v>
                      </c:pt>
                      <c:pt idx="64">
                        <c:v>-4.15E-3</c:v>
                      </c:pt>
                      <c:pt idx="65">
                        <c:v>2.686E-3</c:v>
                      </c:pt>
                      <c:pt idx="66">
                        <c:v>-6.3480000000000003E-3</c:v>
                      </c:pt>
                      <c:pt idx="67">
                        <c:v>1.2210000000000001E-3</c:v>
                      </c:pt>
                      <c:pt idx="68">
                        <c:v>7.0800000000000004E-3</c:v>
                      </c:pt>
                      <c:pt idx="69">
                        <c:v>-2.4399999999999999E-4</c:v>
                      </c:pt>
                      <c:pt idx="70">
                        <c:v>-2.686E-3</c:v>
                      </c:pt>
                      <c:pt idx="71">
                        <c:v>2.1970000000000002E-3</c:v>
                      </c:pt>
                      <c:pt idx="72">
                        <c:v>1.709E-3</c:v>
                      </c:pt>
                      <c:pt idx="73">
                        <c:v>1.9530000000000001E-3</c:v>
                      </c:pt>
                      <c:pt idx="74">
                        <c:v>-2.4399999999999999E-4</c:v>
                      </c:pt>
                      <c:pt idx="75">
                        <c:v>-7.3200000000000001E-4</c:v>
                      </c:pt>
                      <c:pt idx="76">
                        <c:v>-3.9060000000000002E-3</c:v>
                      </c:pt>
                      <c:pt idx="77">
                        <c:v>-2.441E-3</c:v>
                      </c:pt>
                      <c:pt idx="78">
                        <c:v>2.4399999999999999E-4</c:v>
                      </c:pt>
                      <c:pt idx="79">
                        <c:v>-2.1970000000000002E-3</c:v>
                      </c:pt>
                      <c:pt idx="80">
                        <c:v>-2.686E-3</c:v>
                      </c:pt>
                      <c:pt idx="81">
                        <c:v>-4.8830000000000002E-3</c:v>
                      </c:pt>
                      <c:pt idx="82">
                        <c:v>9.77E-4</c:v>
                      </c:pt>
                      <c:pt idx="83">
                        <c:v>-1.709E-3</c:v>
                      </c:pt>
                      <c:pt idx="84">
                        <c:v>-5.8589999999999996E-3</c:v>
                      </c:pt>
                      <c:pt idx="85">
                        <c:v>-3.1740000000000002E-3</c:v>
                      </c:pt>
                      <c:pt idx="86">
                        <c:v>0</c:v>
                      </c:pt>
                      <c:pt idx="87">
                        <c:v>4.8799999999999999E-4</c:v>
                      </c:pt>
                      <c:pt idx="88">
                        <c:v>-1.9530000000000001E-3</c:v>
                      </c:pt>
                      <c:pt idx="89">
                        <c:v>-4.8799999999999999E-4</c:v>
                      </c:pt>
                      <c:pt idx="90">
                        <c:v>1.2210000000000001E-3</c:v>
                      </c:pt>
                      <c:pt idx="91">
                        <c:v>-3.418E-3</c:v>
                      </c:pt>
                      <c:pt idx="92">
                        <c:v>-3.418E-3</c:v>
                      </c:pt>
                      <c:pt idx="93">
                        <c:v>2.1970000000000002E-3</c:v>
                      </c:pt>
                      <c:pt idx="94">
                        <c:v>-9.77E-4</c:v>
                      </c:pt>
                      <c:pt idx="95">
                        <c:v>-1.2210000000000001E-3</c:v>
                      </c:pt>
                      <c:pt idx="96">
                        <c:v>-7.3200000000000001E-4</c:v>
                      </c:pt>
                      <c:pt idx="97">
                        <c:v>-7.3200000000000001E-4</c:v>
                      </c:pt>
                      <c:pt idx="98">
                        <c:v>1.4649999999999999E-3</c:v>
                      </c:pt>
                      <c:pt idx="99">
                        <c:v>3.9060000000000002E-3</c:v>
                      </c:pt>
                      <c:pt idx="100">
                        <c:v>-1.9530000000000001E-3</c:v>
                      </c:pt>
                      <c:pt idx="101">
                        <c:v>1.9530000000000001E-3</c:v>
                      </c:pt>
                      <c:pt idx="102">
                        <c:v>2.4399999999999999E-4</c:v>
                      </c:pt>
                      <c:pt idx="103">
                        <c:v>0</c:v>
                      </c:pt>
                      <c:pt idx="104">
                        <c:v>1.9530000000000001E-3</c:v>
                      </c:pt>
                      <c:pt idx="105">
                        <c:v>-4.6389999999999999E-3</c:v>
                      </c:pt>
                      <c:pt idx="106">
                        <c:v>2.686E-3</c:v>
                      </c:pt>
                      <c:pt idx="107">
                        <c:v>1.2210000000000001E-3</c:v>
                      </c:pt>
                      <c:pt idx="108">
                        <c:v>-2.686E-3</c:v>
                      </c:pt>
                      <c:pt idx="109">
                        <c:v>-5.8589999999999996E-3</c:v>
                      </c:pt>
                      <c:pt idx="110">
                        <c:v>2.441E-3</c:v>
                      </c:pt>
                      <c:pt idx="111">
                        <c:v>-4.3949999999999996E-3</c:v>
                      </c:pt>
                      <c:pt idx="112">
                        <c:v>-2.441E-3</c:v>
                      </c:pt>
                      <c:pt idx="113">
                        <c:v>-1.9530000000000001E-3</c:v>
                      </c:pt>
                      <c:pt idx="114">
                        <c:v>3.6619999999999999E-3</c:v>
                      </c:pt>
                      <c:pt idx="115">
                        <c:v>3.6619999999999999E-3</c:v>
                      </c:pt>
                      <c:pt idx="116">
                        <c:v>5.3709999999999999E-3</c:v>
                      </c:pt>
                      <c:pt idx="117">
                        <c:v>-1.9530000000000001E-3</c:v>
                      </c:pt>
                      <c:pt idx="118">
                        <c:v>-5.3709999999999999E-3</c:v>
                      </c:pt>
                      <c:pt idx="119">
                        <c:v>-4.3949999999999996E-3</c:v>
                      </c:pt>
                      <c:pt idx="120">
                        <c:v>1.2210000000000001E-3</c:v>
                      </c:pt>
                      <c:pt idx="121">
                        <c:v>-2.1970000000000002E-3</c:v>
                      </c:pt>
                      <c:pt idx="122">
                        <c:v>-4.8830000000000002E-3</c:v>
                      </c:pt>
                      <c:pt idx="123">
                        <c:v>2.441E-3</c:v>
                      </c:pt>
                      <c:pt idx="124">
                        <c:v>-5.3709999999999999E-3</c:v>
                      </c:pt>
                      <c:pt idx="125">
                        <c:v>4.8799999999999999E-4</c:v>
                      </c:pt>
                      <c:pt idx="126">
                        <c:v>7.3200000000000001E-4</c:v>
                      </c:pt>
                      <c:pt idx="127">
                        <c:v>-9.77E-4</c:v>
                      </c:pt>
                      <c:pt idx="128">
                        <c:v>-7.3200000000000001E-4</c:v>
                      </c:pt>
                      <c:pt idx="129">
                        <c:v>-7.3200000000000001E-4</c:v>
                      </c:pt>
                      <c:pt idx="130">
                        <c:v>-1.709E-3</c:v>
                      </c:pt>
                      <c:pt idx="131">
                        <c:v>-3.1740000000000002E-3</c:v>
                      </c:pt>
                      <c:pt idx="132">
                        <c:v>2.686E-3</c:v>
                      </c:pt>
                      <c:pt idx="133">
                        <c:v>-3.9060000000000002E-3</c:v>
                      </c:pt>
                      <c:pt idx="134">
                        <c:v>4.3949999999999996E-3</c:v>
                      </c:pt>
                      <c:pt idx="135">
                        <c:v>-3.9060000000000002E-3</c:v>
                      </c:pt>
                      <c:pt idx="136">
                        <c:v>9.5209999999999999E-3</c:v>
                      </c:pt>
                      <c:pt idx="137">
                        <c:v>0</c:v>
                      </c:pt>
                      <c:pt idx="138">
                        <c:v>1.9530000000000001E-3</c:v>
                      </c:pt>
                      <c:pt idx="139">
                        <c:v>4.6389999999999999E-3</c:v>
                      </c:pt>
                      <c:pt idx="140">
                        <c:v>9.0329999999999994E-3</c:v>
                      </c:pt>
                      <c:pt idx="141">
                        <c:v>-6.8360000000000001E-3</c:v>
                      </c:pt>
                      <c:pt idx="142">
                        <c:v>5.1269999999999996E-3</c:v>
                      </c:pt>
                      <c:pt idx="143">
                        <c:v>3.1740000000000002E-3</c:v>
                      </c:pt>
                      <c:pt idx="144">
                        <c:v>-1.4649999999999999E-3</c:v>
                      </c:pt>
                      <c:pt idx="145">
                        <c:v>-9.77E-4</c:v>
                      </c:pt>
                      <c:pt idx="146">
                        <c:v>-5.6150000000000002E-3</c:v>
                      </c:pt>
                      <c:pt idx="147">
                        <c:v>-2.4399999999999999E-4</c:v>
                      </c:pt>
                      <c:pt idx="148">
                        <c:v>1.709E-3</c:v>
                      </c:pt>
                      <c:pt idx="149">
                        <c:v>1.709E-3</c:v>
                      </c:pt>
                      <c:pt idx="150">
                        <c:v>-2.9299999999999999E-3</c:v>
                      </c:pt>
                      <c:pt idx="151">
                        <c:v>-1.1719E-2</c:v>
                      </c:pt>
                      <c:pt idx="152">
                        <c:v>-5.1269999999999996E-3</c:v>
                      </c:pt>
                      <c:pt idx="153">
                        <c:v>-1.0498E-2</c:v>
                      </c:pt>
                      <c:pt idx="154">
                        <c:v>-2.4399999999999999E-4</c:v>
                      </c:pt>
                      <c:pt idx="155">
                        <c:v>9.2770000000000005E-3</c:v>
                      </c:pt>
                      <c:pt idx="156">
                        <c:v>-9.7660000000000004E-3</c:v>
                      </c:pt>
                      <c:pt idx="157">
                        <c:v>6.5919999999999998E-3</c:v>
                      </c:pt>
                      <c:pt idx="158">
                        <c:v>-1.4649999999999999E-3</c:v>
                      </c:pt>
                      <c:pt idx="159">
                        <c:v>-4.6389999999999999E-3</c:v>
                      </c:pt>
                      <c:pt idx="160">
                        <c:v>-4.6389999999999999E-3</c:v>
                      </c:pt>
                      <c:pt idx="161">
                        <c:v>-9.7660000000000004E-3</c:v>
                      </c:pt>
                      <c:pt idx="162">
                        <c:v>-1.2207000000000001E-2</c:v>
                      </c:pt>
                      <c:pt idx="163">
                        <c:v>-1.709E-3</c:v>
                      </c:pt>
                      <c:pt idx="164">
                        <c:v>-9.77E-4</c:v>
                      </c:pt>
                      <c:pt idx="165">
                        <c:v>-4.6389999999999999E-3</c:v>
                      </c:pt>
                      <c:pt idx="166">
                        <c:v>7.3239999999999998E-3</c:v>
                      </c:pt>
                      <c:pt idx="167">
                        <c:v>-1.3916E-2</c:v>
                      </c:pt>
                      <c:pt idx="168">
                        <c:v>-2.9299999999999999E-3</c:v>
                      </c:pt>
                      <c:pt idx="169">
                        <c:v>1.4404E-2</c:v>
                      </c:pt>
                      <c:pt idx="170">
                        <c:v>-1.709E-3</c:v>
                      </c:pt>
                      <c:pt idx="171">
                        <c:v>-2.4170000000000001E-2</c:v>
                      </c:pt>
                      <c:pt idx="172">
                        <c:v>3.9060000000000002E-3</c:v>
                      </c:pt>
                      <c:pt idx="173">
                        <c:v>-1.5869000000000001E-2</c:v>
                      </c:pt>
                      <c:pt idx="174">
                        <c:v>-7.8120000000000004E-3</c:v>
                      </c:pt>
                      <c:pt idx="175">
                        <c:v>1.2695E-2</c:v>
                      </c:pt>
                      <c:pt idx="176">
                        <c:v>-9.7660000000000004E-3</c:v>
                      </c:pt>
                      <c:pt idx="177">
                        <c:v>-9.7660000000000004E-3</c:v>
                      </c:pt>
                      <c:pt idx="178">
                        <c:v>6.5919999999999998E-3</c:v>
                      </c:pt>
                      <c:pt idx="179">
                        <c:v>5.8589999999999996E-3</c:v>
                      </c:pt>
                      <c:pt idx="180">
                        <c:v>1.9530000000000001E-3</c:v>
                      </c:pt>
                      <c:pt idx="181">
                        <c:v>-6.5919999999999998E-3</c:v>
                      </c:pt>
                      <c:pt idx="182">
                        <c:v>-7.8120000000000004E-3</c:v>
                      </c:pt>
                      <c:pt idx="183">
                        <c:v>1.6601999999999999E-2</c:v>
                      </c:pt>
                      <c:pt idx="184">
                        <c:v>3.9060000000000002E-3</c:v>
                      </c:pt>
                      <c:pt idx="185">
                        <c:v>-7.8120000000000004E-3</c:v>
                      </c:pt>
                      <c:pt idx="186">
                        <c:v>-1.9530000000000001E-3</c:v>
                      </c:pt>
                      <c:pt idx="187">
                        <c:v>-5.6150000000000002E-3</c:v>
                      </c:pt>
                      <c:pt idx="188">
                        <c:v>-5.1269999999999996E-3</c:v>
                      </c:pt>
                      <c:pt idx="189">
                        <c:v>-6.8360000000000001E-3</c:v>
                      </c:pt>
                      <c:pt idx="190">
                        <c:v>1.1963E-2</c:v>
                      </c:pt>
                      <c:pt idx="191">
                        <c:v>-9.2770000000000005E-3</c:v>
                      </c:pt>
                      <c:pt idx="192">
                        <c:v>1.1719E-2</c:v>
                      </c:pt>
                      <c:pt idx="193">
                        <c:v>-1.7333999999999999E-2</c:v>
                      </c:pt>
                      <c:pt idx="194">
                        <c:v>1.5625E-2</c:v>
                      </c:pt>
                      <c:pt idx="195">
                        <c:v>3.0029E-2</c:v>
                      </c:pt>
                      <c:pt idx="196">
                        <c:v>2.4414000000000002E-2</c:v>
                      </c:pt>
                      <c:pt idx="197">
                        <c:v>-9.7660000000000004E-3</c:v>
                      </c:pt>
                      <c:pt idx="198">
                        <c:v>4.8799999999999999E-4</c:v>
                      </c:pt>
                      <c:pt idx="199">
                        <c:v>3.2715000000000001E-2</c:v>
                      </c:pt>
                      <c:pt idx="200">
                        <c:v>1.1719E-2</c:v>
                      </c:pt>
                      <c:pt idx="201">
                        <c:v>-1.0985999999999999E-2</c:v>
                      </c:pt>
                      <c:pt idx="202">
                        <c:v>1.7333999999999999E-2</c:v>
                      </c:pt>
                      <c:pt idx="203">
                        <c:v>1.3672E-2</c:v>
                      </c:pt>
                      <c:pt idx="204">
                        <c:v>-3.1740000000000002E-3</c:v>
                      </c:pt>
                      <c:pt idx="205">
                        <c:v>-3.9060000000000002E-3</c:v>
                      </c:pt>
                      <c:pt idx="206">
                        <c:v>1.709E-3</c:v>
                      </c:pt>
                      <c:pt idx="207">
                        <c:v>3.8086000000000002E-2</c:v>
                      </c:pt>
                      <c:pt idx="208">
                        <c:v>-9.5209999999999999E-3</c:v>
                      </c:pt>
                      <c:pt idx="209">
                        <c:v>-6.8360000000000001E-3</c:v>
                      </c:pt>
                      <c:pt idx="210">
                        <c:v>-8.0569999999999999E-3</c:v>
                      </c:pt>
                      <c:pt idx="211">
                        <c:v>-9.2770000000000005E-3</c:v>
                      </c:pt>
                      <c:pt idx="212">
                        <c:v>5.8589999999999996E-3</c:v>
                      </c:pt>
                      <c:pt idx="213">
                        <c:v>-6.1040000000000001E-3</c:v>
                      </c:pt>
                      <c:pt idx="214">
                        <c:v>2.7344E-2</c:v>
                      </c:pt>
                      <c:pt idx="215">
                        <c:v>7.3200000000000001E-4</c:v>
                      </c:pt>
                      <c:pt idx="216">
                        <c:v>3.4911999999999999E-2</c:v>
                      </c:pt>
                      <c:pt idx="217">
                        <c:v>-1.1963E-2</c:v>
                      </c:pt>
                      <c:pt idx="218">
                        <c:v>-4.6875E-2</c:v>
                      </c:pt>
                      <c:pt idx="219">
                        <c:v>2.0752E-2</c:v>
                      </c:pt>
                      <c:pt idx="220">
                        <c:v>2.441E-3</c:v>
                      </c:pt>
                      <c:pt idx="221">
                        <c:v>-5.2002E-2</c:v>
                      </c:pt>
                      <c:pt idx="222">
                        <c:v>-3.3446999999999998E-2</c:v>
                      </c:pt>
                      <c:pt idx="223">
                        <c:v>4.8828000000000003E-2</c:v>
                      </c:pt>
                      <c:pt idx="224">
                        <c:v>-2.3682000000000002E-2</c:v>
                      </c:pt>
                      <c:pt idx="225">
                        <c:v>-3.9551000000000003E-2</c:v>
                      </c:pt>
                      <c:pt idx="226">
                        <c:v>-4.7606999999999997E-2</c:v>
                      </c:pt>
                      <c:pt idx="227">
                        <c:v>-6.5919999999999998E-3</c:v>
                      </c:pt>
                      <c:pt idx="228">
                        <c:v>1.001E-2</c:v>
                      </c:pt>
                      <c:pt idx="229">
                        <c:v>-4.6389999999999999E-3</c:v>
                      </c:pt>
                      <c:pt idx="230">
                        <c:v>-1.8799E-2</c:v>
                      </c:pt>
                      <c:pt idx="231">
                        <c:v>4.7606999999999997E-2</c:v>
                      </c:pt>
                      <c:pt idx="232">
                        <c:v>-1.6846E-2</c:v>
                      </c:pt>
                      <c:pt idx="233">
                        <c:v>0</c:v>
                      </c:pt>
                      <c:pt idx="234">
                        <c:v>-7.3239999999999998E-3</c:v>
                      </c:pt>
                      <c:pt idx="235">
                        <c:v>7.8120000000000004E-3</c:v>
                      </c:pt>
                      <c:pt idx="236">
                        <c:v>-5.8589999999999996E-3</c:v>
                      </c:pt>
                      <c:pt idx="237">
                        <c:v>2.0264000000000001E-2</c:v>
                      </c:pt>
                      <c:pt idx="238">
                        <c:v>3.1005999999999999E-2</c:v>
                      </c:pt>
                      <c:pt idx="239">
                        <c:v>-4.3457000000000003E-2</c:v>
                      </c:pt>
                      <c:pt idx="240">
                        <c:v>-2.002E-2</c:v>
                      </c:pt>
                      <c:pt idx="241">
                        <c:v>-1.4160000000000001E-2</c:v>
                      </c:pt>
                      <c:pt idx="242">
                        <c:v>-4.5165999999999998E-2</c:v>
                      </c:pt>
                      <c:pt idx="243">
                        <c:v>5.8589999999999996E-3</c:v>
                      </c:pt>
                      <c:pt idx="244">
                        <c:v>7.3200000000000001E-4</c:v>
                      </c:pt>
                      <c:pt idx="245">
                        <c:v>-8.5450000000000005E-3</c:v>
                      </c:pt>
                      <c:pt idx="246">
                        <c:v>-2.1970000000000002E-3</c:v>
                      </c:pt>
                      <c:pt idx="247">
                        <c:v>1.9530000000000001E-3</c:v>
                      </c:pt>
                      <c:pt idx="248">
                        <c:v>-3.3446999999999998E-2</c:v>
                      </c:pt>
                      <c:pt idx="249">
                        <c:v>6.9580000000000003E-2</c:v>
                      </c:pt>
                      <c:pt idx="250">
                        <c:v>0.12695300000000001</c:v>
                      </c:pt>
                      <c:pt idx="251">
                        <c:v>4.6389999999999999E-3</c:v>
                      </c:pt>
                      <c:pt idx="252">
                        <c:v>5.6150000000000002E-3</c:v>
                      </c:pt>
                      <c:pt idx="253">
                        <c:v>-1.9530000000000001E-3</c:v>
                      </c:pt>
                      <c:pt idx="254">
                        <c:v>-2.1972999999999999E-2</c:v>
                      </c:pt>
                      <c:pt idx="255">
                        <c:v>-2.0752E-2</c:v>
                      </c:pt>
                      <c:pt idx="256">
                        <c:v>-5.8594E-2</c:v>
                      </c:pt>
                      <c:pt idx="257">
                        <c:v>2.686E-3</c:v>
                      </c:pt>
                      <c:pt idx="258">
                        <c:v>1.9286999999999999E-2</c:v>
                      </c:pt>
                      <c:pt idx="259">
                        <c:v>4.1259999999999998E-2</c:v>
                      </c:pt>
                      <c:pt idx="260">
                        <c:v>5.6396000000000002E-2</c:v>
                      </c:pt>
                      <c:pt idx="261">
                        <c:v>-4.6389999999999999E-3</c:v>
                      </c:pt>
                      <c:pt idx="262">
                        <c:v>-2.5391E-2</c:v>
                      </c:pt>
                      <c:pt idx="263">
                        <c:v>-1.0985999999999999E-2</c:v>
                      </c:pt>
                      <c:pt idx="264">
                        <c:v>9.8144999999999996E-2</c:v>
                      </c:pt>
                      <c:pt idx="265">
                        <c:v>2.3438000000000001E-2</c:v>
                      </c:pt>
                      <c:pt idx="266">
                        <c:v>5.7617000000000002E-2</c:v>
                      </c:pt>
                      <c:pt idx="267">
                        <c:v>-0.112793</c:v>
                      </c:pt>
                      <c:pt idx="268">
                        <c:v>3.6621000000000001E-2</c:v>
                      </c:pt>
                      <c:pt idx="269">
                        <c:v>2.1970000000000002E-3</c:v>
                      </c:pt>
                      <c:pt idx="270">
                        <c:v>6.5919999999999998E-3</c:v>
                      </c:pt>
                      <c:pt idx="271">
                        <c:v>-4.9315999999999999E-2</c:v>
                      </c:pt>
                      <c:pt idx="272">
                        <c:v>-9.77E-4</c:v>
                      </c:pt>
                      <c:pt idx="273">
                        <c:v>-2.5635000000000002E-2</c:v>
                      </c:pt>
                      <c:pt idx="274">
                        <c:v>7.8120000000000004E-3</c:v>
                      </c:pt>
                      <c:pt idx="275">
                        <c:v>2.3438000000000001E-2</c:v>
                      </c:pt>
                      <c:pt idx="276">
                        <c:v>-8.1298999999999996E-2</c:v>
                      </c:pt>
                      <c:pt idx="277">
                        <c:v>-6.2743999999999994E-2</c:v>
                      </c:pt>
                      <c:pt idx="278">
                        <c:v>-7.0068000000000005E-2</c:v>
                      </c:pt>
                      <c:pt idx="279">
                        <c:v>-2.9299999999999999E-3</c:v>
                      </c:pt>
                      <c:pt idx="280">
                        <c:v>-1.6357E-2</c:v>
                      </c:pt>
                      <c:pt idx="281">
                        <c:v>-7.8125E-2</c:v>
                      </c:pt>
                      <c:pt idx="282">
                        <c:v>4.6875E-2</c:v>
                      </c:pt>
                      <c:pt idx="283">
                        <c:v>-6.8360000000000001E-3</c:v>
                      </c:pt>
                      <c:pt idx="284">
                        <c:v>-0.105713</c:v>
                      </c:pt>
                      <c:pt idx="285">
                        <c:v>-9.2040999999999998E-2</c:v>
                      </c:pt>
                      <c:pt idx="286">
                        <c:v>6.4697000000000005E-2</c:v>
                      </c:pt>
                      <c:pt idx="287">
                        <c:v>-8.6669999999999997E-2</c:v>
                      </c:pt>
                      <c:pt idx="288">
                        <c:v>-0.125</c:v>
                      </c:pt>
                      <c:pt idx="289">
                        <c:v>-6.7627000000000007E-2</c:v>
                      </c:pt>
                      <c:pt idx="290">
                        <c:v>-4.6875E-2</c:v>
                      </c:pt>
                      <c:pt idx="291">
                        <c:v>9.4481999999999997E-2</c:v>
                      </c:pt>
                      <c:pt idx="292">
                        <c:v>3.418E-3</c:v>
                      </c:pt>
                      <c:pt idx="293">
                        <c:v>9.7660000000000004E-3</c:v>
                      </c:pt>
                      <c:pt idx="294">
                        <c:v>-3.9060000000000002E-3</c:v>
                      </c:pt>
                      <c:pt idx="295">
                        <c:v>-6.8360000000000001E-3</c:v>
                      </c:pt>
                      <c:pt idx="296">
                        <c:v>-0.13671900000000001</c:v>
                      </c:pt>
                      <c:pt idx="297">
                        <c:v>1.709E-3</c:v>
                      </c:pt>
                      <c:pt idx="298">
                        <c:v>2.6367000000000002E-2</c:v>
                      </c:pt>
                      <c:pt idx="299">
                        <c:v>9.77E-4</c:v>
                      </c:pt>
                      <c:pt idx="300">
                        <c:v>8.2031000000000007E-2</c:v>
                      </c:pt>
                      <c:pt idx="301">
                        <c:v>1.1719E-2</c:v>
                      </c:pt>
                      <c:pt idx="302">
                        <c:v>4.7851999999999999E-2</c:v>
                      </c:pt>
                      <c:pt idx="303">
                        <c:v>-0.13281200000000001</c:v>
                      </c:pt>
                      <c:pt idx="304">
                        <c:v>-5.2978999999999998E-2</c:v>
                      </c:pt>
                      <c:pt idx="305">
                        <c:v>1.5625E-2</c:v>
                      </c:pt>
                      <c:pt idx="306">
                        <c:v>-2.2217000000000001E-2</c:v>
                      </c:pt>
                      <c:pt idx="307">
                        <c:v>3.0273000000000001E-2</c:v>
                      </c:pt>
                      <c:pt idx="308">
                        <c:v>-7.5680000000000001E-3</c:v>
                      </c:pt>
                      <c:pt idx="309">
                        <c:v>0.11938500000000001</c:v>
                      </c:pt>
                      <c:pt idx="310">
                        <c:v>-0.11498999999999999</c:v>
                      </c:pt>
                      <c:pt idx="311">
                        <c:v>9.1797000000000004E-2</c:v>
                      </c:pt>
                      <c:pt idx="312">
                        <c:v>-4.2236000000000003E-2</c:v>
                      </c:pt>
                      <c:pt idx="313">
                        <c:v>-4.8828000000000003E-2</c:v>
                      </c:pt>
                      <c:pt idx="314">
                        <c:v>-5.3709999999999999E-3</c:v>
                      </c:pt>
                      <c:pt idx="315">
                        <c:v>6.8360000000000001E-3</c:v>
                      </c:pt>
                      <c:pt idx="316">
                        <c:v>-6.1040000000000001E-3</c:v>
                      </c:pt>
                      <c:pt idx="317">
                        <c:v>6.4452999999999996E-2</c:v>
                      </c:pt>
                      <c:pt idx="318">
                        <c:v>7.5680000000000001E-3</c:v>
                      </c:pt>
                      <c:pt idx="319">
                        <c:v>-4.3949999999999996E-3</c:v>
                      </c:pt>
                      <c:pt idx="320">
                        <c:v>2.8563999999999999E-2</c:v>
                      </c:pt>
                      <c:pt idx="321">
                        <c:v>-3.0518E-2</c:v>
                      </c:pt>
                      <c:pt idx="322">
                        <c:v>-1.5625E-2</c:v>
                      </c:pt>
                      <c:pt idx="323">
                        <c:v>3.5888999999999997E-2</c:v>
                      </c:pt>
                    </c:numCache>
                  </c:numRef>
                </c:val>
                <c:smooth val="0"/>
              </c15:ser>
            </c15:filteredLineSeries>
            <c15:filteredLineSeries>
              <c15:ser>
                <c:idx val="2"/>
                <c:order val="2"/>
                <c:tx>
                  <c:strRef>
                    <c:extLst xmlns:c15="http://schemas.microsoft.com/office/drawing/2012/chart">
                      <c:ext xmlns:c15="http://schemas.microsoft.com/office/drawing/2012/chart" uri="{02D57815-91ED-43cb-92C2-25804820EDAC}">
                        <c15:formulaRef>
                          <c15:sqref>Sheet2!$D$1</c15:sqref>
                        </c15:formulaRef>
                      </c:ext>
                    </c:extLst>
                    <c:strCache>
                      <c:ptCount val="1"/>
                      <c:pt idx="0">
                        <c:v>SUM</c:v>
                      </c:pt>
                    </c:strCache>
                  </c:strRef>
                </c:tx>
                <c:spPr>
                  <a:ln w="28575" cap="rnd">
                    <a:solidFill>
                      <a:srgbClr val="92D050"/>
                    </a:solidFill>
                    <a:round/>
                  </a:ln>
                  <a:effectLst/>
                </c:spPr>
                <c:marker>
                  <c:symbol val="none"/>
                </c:marker>
                <c:cat>
                  <c:numRef>
                    <c:extLst xmlns:c15="http://schemas.microsoft.com/office/drawing/2012/chart">
                      <c:ext xmlns:c15="http://schemas.microsoft.com/office/drawing/2012/chart" uri="{02D57815-91ED-43cb-92C2-25804820EDAC}">
                        <c15:formulaRef>
                          <c15:sqref>Sheet2!$A$2:$A$325</c15:sqref>
                        </c15:formulaRef>
                      </c:ext>
                    </c:extLst>
                    <c:numCache>
                      <c:formatCode>General</c:formatCode>
                      <c:ptCount val="3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numCache>
                  </c:numRef>
                </c:cat>
                <c:val>
                  <c:numRef>
                    <c:extLst xmlns:c15="http://schemas.microsoft.com/office/drawing/2012/chart">
                      <c:ext xmlns:c15="http://schemas.microsoft.com/office/drawing/2012/chart" uri="{02D57815-91ED-43cb-92C2-25804820EDAC}">
                        <c15:formulaRef>
                          <c15:sqref>Sheet2!$D$2:$D$325</c15:sqref>
                        </c15:formulaRef>
                      </c:ext>
                    </c:extLst>
                    <c:numCache>
                      <c:formatCode>General</c:formatCode>
                      <c:ptCount val="324"/>
                      <c:pt idx="0">
                        <c:v>-5.3769530000000003</c:v>
                      </c:pt>
                      <c:pt idx="1">
                        <c:v>-4.4038089999999999</c:v>
                      </c:pt>
                      <c:pt idx="2">
                        <c:v>-4.7629390000000003</c:v>
                      </c:pt>
                      <c:pt idx="3">
                        <c:v>-4.8535159999999999</c:v>
                      </c:pt>
                      <c:pt idx="4">
                        <c:v>-4.6911620000000003</c:v>
                      </c:pt>
                      <c:pt idx="5">
                        <c:v>-4.0622559999999996</c:v>
                      </c:pt>
                      <c:pt idx="6">
                        <c:v>-4.1596679999999999</c:v>
                      </c:pt>
                      <c:pt idx="7">
                        <c:v>-5.6298830000000004</c:v>
                      </c:pt>
                      <c:pt idx="8">
                        <c:v>-4.1914059999999997</c:v>
                      </c:pt>
                      <c:pt idx="9">
                        <c:v>-4.4279789999999997</c:v>
                      </c:pt>
                      <c:pt idx="10">
                        <c:v>-4.2685550000000001</c:v>
                      </c:pt>
                      <c:pt idx="11">
                        <c:v>-4.9738769999999999</c:v>
                      </c:pt>
                      <c:pt idx="12">
                        <c:v>-5.2746579999999996</c:v>
                      </c:pt>
                      <c:pt idx="13">
                        <c:v>-5.6694339999999999</c:v>
                      </c:pt>
                      <c:pt idx="14">
                        <c:v>-2.9487299999999999</c:v>
                      </c:pt>
                      <c:pt idx="15">
                        <c:v>-5.1166989999999997</c:v>
                      </c:pt>
                      <c:pt idx="16">
                        <c:v>-4.2658690000000004</c:v>
                      </c:pt>
                      <c:pt idx="17">
                        <c:v>-4.3105469999999997</c:v>
                      </c:pt>
                      <c:pt idx="18">
                        <c:v>-5.8928219999999998</c:v>
                      </c:pt>
                      <c:pt idx="19">
                        <c:v>-2.9909669999999999</c:v>
                      </c:pt>
                      <c:pt idx="20">
                        <c:v>-5.3715820000000001</c:v>
                      </c:pt>
                      <c:pt idx="21">
                        <c:v>-5.1879879999999998</c:v>
                      </c:pt>
                      <c:pt idx="22">
                        <c:v>-4.2758789999999998</c:v>
                      </c:pt>
                      <c:pt idx="23">
                        <c:v>-4.898682</c:v>
                      </c:pt>
                      <c:pt idx="24">
                        <c:v>-4.976318</c:v>
                      </c:pt>
                      <c:pt idx="25">
                        <c:v>-4.4592289999999997</c:v>
                      </c:pt>
                      <c:pt idx="26">
                        <c:v>-4.6901859999999997</c:v>
                      </c:pt>
                      <c:pt idx="27">
                        <c:v>-5.2683109999999997</c:v>
                      </c:pt>
                      <c:pt idx="28">
                        <c:v>-4.6867679999999998</c:v>
                      </c:pt>
                      <c:pt idx="29">
                        <c:v>-4.8947750000000001</c:v>
                      </c:pt>
                      <c:pt idx="30">
                        <c:v>-4.9538570000000002</c:v>
                      </c:pt>
                      <c:pt idx="31">
                        <c:v>-4.6953120000000004</c:v>
                      </c:pt>
                      <c:pt idx="32">
                        <c:v>-4.4880370000000003</c:v>
                      </c:pt>
                      <c:pt idx="33">
                        <c:v>-4.3483890000000001</c:v>
                      </c:pt>
                      <c:pt idx="34">
                        <c:v>-4.040527</c:v>
                      </c:pt>
                      <c:pt idx="35">
                        <c:v>-5.2463379999999997</c:v>
                      </c:pt>
                      <c:pt idx="36">
                        <c:v>-4.4458010000000003</c:v>
                      </c:pt>
                      <c:pt idx="37">
                        <c:v>-5.1223140000000003</c:v>
                      </c:pt>
                      <c:pt idx="38">
                        <c:v>-4.2207030000000003</c:v>
                      </c:pt>
                      <c:pt idx="39">
                        <c:v>-4.7678219999999998</c:v>
                      </c:pt>
                      <c:pt idx="40">
                        <c:v>-5.0488280000000003</c:v>
                      </c:pt>
                      <c:pt idx="41">
                        <c:v>-4.4409179999999999</c:v>
                      </c:pt>
                      <c:pt idx="42">
                        <c:v>-4.7121579999999996</c:v>
                      </c:pt>
                      <c:pt idx="43">
                        <c:v>-5.4948730000000001</c:v>
                      </c:pt>
                      <c:pt idx="44">
                        <c:v>-4.5258789999999998</c:v>
                      </c:pt>
                      <c:pt idx="45">
                        <c:v>-4.6083980000000002</c:v>
                      </c:pt>
                      <c:pt idx="46">
                        <c:v>-4.7932129999999997</c:v>
                      </c:pt>
                      <c:pt idx="47">
                        <c:v>-4.5974120000000003</c:v>
                      </c:pt>
                      <c:pt idx="48">
                        <c:v>-5.3176269999999999</c:v>
                      </c:pt>
                      <c:pt idx="49">
                        <c:v>-4.9482419999999996</c:v>
                      </c:pt>
                      <c:pt idx="50">
                        <c:v>-4.4147949999999998</c:v>
                      </c:pt>
                      <c:pt idx="51">
                        <c:v>-4.9228519999999998</c:v>
                      </c:pt>
                      <c:pt idx="52">
                        <c:v>-4.7324219999999997</c:v>
                      </c:pt>
                      <c:pt idx="53">
                        <c:v>-4.6364749999999999</c:v>
                      </c:pt>
                      <c:pt idx="54">
                        <c:v>-4.5551760000000003</c:v>
                      </c:pt>
                      <c:pt idx="55">
                        <c:v>-4.0239260000000003</c:v>
                      </c:pt>
                      <c:pt idx="56">
                        <c:v>-5.5351559999999997</c:v>
                      </c:pt>
                      <c:pt idx="57">
                        <c:v>-4.2695309999999997</c:v>
                      </c:pt>
                      <c:pt idx="58">
                        <c:v>-5.4909670000000004</c:v>
                      </c:pt>
                      <c:pt idx="59">
                        <c:v>-3.5471189999999999</c:v>
                      </c:pt>
                      <c:pt idx="60">
                        <c:v>-4.6867679999999998</c:v>
                      </c:pt>
                      <c:pt idx="61">
                        <c:v>-4.9521480000000002</c:v>
                      </c:pt>
                      <c:pt idx="62">
                        <c:v>-4.1408690000000004</c:v>
                      </c:pt>
                      <c:pt idx="63">
                        <c:v>-4.8098140000000003</c:v>
                      </c:pt>
                      <c:pt idx="64">
                        <c:v>-4.6779789999999997</c:v>
                      </c:pt>
                      <c:pt idx="65">
                        <c:v>-4.975098</c:v>
                      </c:pt>
                      <c:pt idx="66">
                        <c:v>-4.757568</c:v>
                      </c:pt>
                      <c:pt idx="67">
                        <c:v>-5.4082030000000003</c:v>
                      </c:pt>
                      <c:pt idx="68">
                        <c:v>-4.3405760000000004</c:v>
                      </c:pt>
                      <c:pt idx="69">
                        <c:v>-4.6145019999999999</c:v>
                      </c:pt>
                      <c:pt idx="70">
                        <c:v>-4.9484859999999999</c:v>
                      </c:pt>
                      <c:pt idx="71">
                        <c:v>-4.2675780000000003</c:v>
                      </c:pt>
                      <c:pt idx="72">
                        <c:v>-5.0305179999999998</c:v>
                      </c:pt>
                      <c:pt idx="73">
                        <c:v>-4.3081050000000003</c:v>
                      </c:pt>
                      <c:pt idx="74">
                        <c:v>-5.0366210000000002</c:v>
                      </c:pt>
                      <c:pt idx="75">
                        <c:v>-4.6608890000000001</c:v>
                      </c:pt>
                      <c:pt idx="76">
                        <c:v>-4.3950199999999997</c:v>
                      </c:pt>
                      <c:pt idx="77">
                        <c:v>-5.4692379999999998</c:v>
                      </c:pt>
                      <c:pt idx="78">
                        <c:v>-4.4030760000000004</c:v>
                      </c:pt>
                      <c:pt idx="79">
                        <c:v>-4.162598</c:v>
                      </c:pt>
                      <c:pt idx="80">
                        <c:v>-5.5083010000000003</c:v>
                      </c:pt>
                      <c:pt idx="81">
                        <c:v>-4.5588379999999997</c:v>
                      </c:pt>
                      <c:pt idx="82">
                        <c:v>-4.7885739999999997</c:v>
                      </c:pt>
                      <c:pt idx="83">
                        <c:v>-4.6230469999999997</c:v>
                      </c:pt>
                      <c:pt idx="84">
                        <c:v>-5.0019530000000003</c:v>
                      </c:pt>
                      <c:pt idx="85">
                        <c:v>-4.1171879999999996</c:v>
                      </c:pt>
                      <c:pt idx="86">
                        <c:v>-5.3850100000000003</c:v>
                      </c:pt>
                      <c:pt idx="87">
                        <c:v>-4.7626949999999999</c:v>
                      </c:pt>
                      <c:pt idx="88">
                        <c:v>-4.1557620000000002</c:v>
                      </c:pt>
                      <c:pt idx="89">
                        <c:v>-4.6059570000000001</c:v>
                      </c:pt>
                      <c:pt idx="90">
                        <c:v>-4.8015140000000001</c:v>
                      </c:pt>
                      <c:pt idx="91">
                        <c:v>-4.5859379999999996</c:v>
                      </c:pt>
                      <c:pt idx="92">
                        <c:v>-4.3168949999999997</c:v>
                      </c:pt>
                      <c:pt idx="93">
                        <c:v>-4.8117679999999998</c:v>
                      </c:pt>
                      <c:pt idx="94">
                        <c:v>-5.6430660000000001</c:v>
                      </c:pt>
                      <c:pt idx="95">
                        <c:v>-3.7817379999999998</c:v>
                      </c:pt>
                      <c:pt idx="96">
                        <c:v>-5.4697269999999998</c:v>
                      </c:pt>
                      <c:pt idx="97">
                        <c:v>-4.304443</c:v>
                      </c:pt>
                      <c:pt idx="98">
                        <c:v>-4.029541</c:v>
                      </c:pt>
                      <c:pt idx="99">
                        <c:v>-4.3850100000000003</c:v>
                      </c:pt>
                      <c:pt idx="100">
                        <c:v>-5.4753420000000004</c:v>
                      </c:pt>
                      <c:pt idx="101">
                        <c:v>-4.1757809999999997</c:v>
                      </c:pt>
                      <c:pt idx="102">
                        <c:v>-4.0058590000000001</c:v>
                      </c:pt>
                      <c:pt idx="103">
                        <c:v>-4.8781739999999996</c:v>
                      </c:pt>
                      <c:pt idx="104">
                        <c:v>-4.0319820000000002</c:v>
                      </c:pt>
                      <c:pt idx="105">
                        <c:v>-5.3823239999999997</c:v>
                      </c:pt>
                      <c:pt idx="106">
                        <c:v>-4.9265140000000001</c:v>
                      </c:pt>
                      <c:pt idx="107">
                        <c:v>-4.3288570000000002</c:v>
                      </c:pt>
                      <c:pt idx="108">
                        <c:v>-4.4321289999999998</c:v>
                      </c:pt>
                      <c:pt idx="109">
                        <c:v>-5.1833499999999999</c:v>
                      </c:pt>
                      <c:pt idx="110">
                        <c:v>-4.2150879999999997</c:v>
                      </c:pt>
                      <c:pt idx="111">
                        <c:v>-5.5437010000000004</c:v>
                      </c:pt>
                      <c:pt idx="112">
                        <c:v>-4.0744629999999997</c:v>
                      </c:pt>
                      <c:pt idx="113">
                        <c:v>-5.3496090000000001</c:v>
                      </c:pt>
                      <c:pt idx="114">
                        <c:v>-4.6311039999999997</c:v>
                      </c:pt>
                      <c:pt idx="115">
                        <c:v>-4.703125</c:v>
                      </c:pt>
                      <c:pt idx="116">
                        <c:v>-4.7062989999999996</c:v>
                      </c:pt>
                      <c:pt idx="117">
                        <c:v>-4.8027340000000001</c:v>
                      </c:pt>
                      <c:pt idx="118">
                        <c:v>-4.5471190000000004</c:v>
                      </c:pt>
                      <c:pt idx="119">
                        <c:v>-4.7797850000000004</c:v>
                      </c:pt>
                      <c:pt idx="120">
                        <c:v>-4.7724609999999998</c:v>
                      </c:pt>
                      <c:pt idx="121">
                        <c:v>-4.3046879999999996</c:v>
                      </c:pt>
                      <c:pt idx="122">
                        <c:v>-4.4526370000000002</c:v>
                      </c:pt>
                      <c:pt idx="123">
                        <c:v>-5.7751460000000003</c:v>
                      </c:pt>
                      <c:pt idx="124">
                        <c:v>-3.6606450000000001</c:v>
                      </c:pt>
                      <c:pt idx="125">
                        <c:v>-5.2915039999999998</c:v>
                      </c:pt>
                      <c:pt idx="126">
                        <c:v>-4.3256839999999999</c:v>
                      </c:pt>
                      <c:pt idx="127">
                        <c:v>-5.2773440000000003</c:v>
                      </c:pt>
                      <c:pt idx="128">
                        <c:v>-4.2355960000000001</c:v>
                      </c:pt>
                      <c:pt idx="129">
                        <c:v>-4.6943359999999998</c:v>
                      </c:pt>
                      <c:pt idx="130">
                        <c:v>-4.3493649999999997</c:v>
                      </c:pt>
                      <c:pt idx="131">
                        <c:v>-4.4182129999999997</c:v>
                      </c:pt>
                      <c:pt idx="132">
                        <c:v>-5.287598</c:v>
                      </c:pt>
                      <c:pt idx="133">
                        <c:v>-4.2319339999999999</c:v>
                      </c:pt>
                      <c:pt idx="134">
                        <c:v>-4.8278809999999996</c:v>
                      </c:pt>
                      <c:pt idx="135">
                        <c:v>-4.5153809999999996</c:v>
                      </c:pt>
                      <c:pt idx="136">
                        <c:v>-4.3066409999999999</c:v>
                      </c:pt>
                      <c:pt idx="137">
                        <c:v>-5.0537109999999998</c:v>
                      </c:pt>
                      <c:pt idx="138">
                        <c:v>-5.4003909999999999</c:v>
                      </c:pt>
                      <c:pt idx="139">
                        <c:v>-3.681152</c:v>
                      </c:pt>
                      <c:pt idx="140">
                        <c:v>-5.2287600000000003</c:v>
                      </c:pt>
                      <c:pt idx="141">
                        <c:v>-5.1975100000000003</c:v>
                      </c:pt>
                      <c:pt idx="142">
                        <c:v>-4.1340329999999996</c:v>
                      </c:pt>
                      <c:pt idx="143">
                        <c:v>-4.9680179999999998</c:v>
                      </c:pt>
                      <c:pt idx="144">
                        <c:v>-4.6926269999999999</c:v>
                      </c:pt>
                      <c:pt idx="145">
                        <c:v>-5.2636719999999997</c:v>
                      </c:pt>
                      <c:pt idx="146">
                        <c:v>-5.1672359999999999</c:v>
                      </c:pt>
                      <c:pt idx="147">
                        <c:v>-5.8408199999999999</c:v>
                      </c:pt>
                      <c:pt idx="148">
                        <c:v>-2.98291</c:v>
                      </c:pt>
                      <c:pt idx="149">
                        <c:v>-5.2341309999999996</c:v>
                      </c:pt>
                      <c:pt idx="150">
                        <c:v>-4.3693850000000003</c:v>
                      </c:pt>
                      <c:pt idx="151">
                        <c:v>-4.265625</c:v>
                      </c:pt>
                      <c:pt idx="152">
                        <c:v>-5.0590820000000001</c:v>
                      </c:pt>
                      <c:pt idx="153">
                        <c:v>-5.3024899999999997</c:v>
                      </c:pt>
                      <c:pt idx="154">
                        <c:v>-5.4252929999999999</c:v>
                      </c:pt>
                      <c:pt idx="155">
                        <c:v>-3.5136720000000001</c:v>
                      </c:pt>
                      <c:pt idx="156">
                        <c:v>-5.1171879999999996</c:v>
                      </c:pt>
                      <c:pt idx="157">
                        <c:v>-4.1086429999999998</c:v>
                      </c:pt>
                      <c:pt idx="158">
                        <c:v>-5.6413570000000002</c:v>
                      </c:pt>
                      <c:pt idx="159">
                        <c:v>-4.751709</c:v>
                      </c:pt>
                      <c:pt idx="160">
                        <c:v>-4.9423830000000004</c:v>
                      </c:pt>
                      <c:pt idx="161">
                        <c:v>-4.2800289999999999</c:v>
                      </c:pt>
                      <c:pt idx="162">
                        <c:v>-5.2414550000000002</c:v>
                      </c:pt>
                      <c:pt idx="163">
                        <c:v>-3.7604980000000001</c:v>
                      </c:pt>
                      <c:pt idx="164">
                        <c:v>-5.3293460000000001</c:v>
                      </c:pt>
                      <c:pt idx="165">
                        <c:v>-4.2709960000000002</c:v>
                      </c:pt>
                      <c:pt idx="166">
                        <c:v>-4.5129390000000003</c:v>
                      </c:pt>
                      <c:pt idx="167">
                        <c:v>-5.1442870000000003</c:v>
                      </c:pt>
                      <c:pt idx="168">
                        <c:v>-5.0266109999999999</c:v>
                      </c:pt>
                      <c:pt idx="169">
                        <c:v>-5.086182</c:v>
                      </c:pt>
                      <c:pt idx="170">
                        <c:v>-3.8149410000000001</c:v>
                      </c:pt>
                      <c:pt idx="171">
                        <c:v>-5.7958980000000002</c:v>
                      </c:pt>
                      <c:pt idx="172">
                        <c:v>-3.336182</c:v>
                      </c:pt>
                      <c:pt idx="173">
                        <c:v>-6.2707519999999999</c:v>
                      </c:pt>
                      <c:pt idx="174">
                        <c:v>-3.8098139999999998</c:v>
                      </c:pt>
                      <c:pt idx="175">
                        <c:v>-4.633057</c:v>
                      </c:pt>
                      <c:pt idx="176">
                        <c:v>-5.3850100000000003</c:v>
                      </c:pt>
                      <c:pt idx="177">
                        <c:v>-4.2321780000000002</c:v>
                      </c:pt>
                      <c:pt idx="178">
                        <c:v>-4.8222659999999999</c:v>
                      </c:pt>
                      <c:pt idx="179">
                        <c:v>-5.3134769999999998</c:v>
                      </c:pt>
                      <c:pt idx="180">
                        <c:v>-4.2402340000000001</c:v>
                      </c:pt>
                      <c:pt idx="181">
                        <c:v>-4.7272949999999998</c:v>
                      </c:pt>
                      <c:pt idx="182">
                        <c:v>-4.1491699999999998</c:v>
                      </c:pt>
                      <c:pt idx="183">
                        <c:v>-4.8544919999999996</c:v>
                      </c:pt>
                      <c:pt idx="184">
                        <c:v>-5.9196780000000002</c:v>
                      </c:pt>
                      <c:pt idx="185">
                        <c:v>-4.5214840000000001</c:v>
                      </c:pt>
                      <c:pt idx="186">
                        <c:v>-4.3586429999999998</c:v>
                      </c:pt>
                      <c:pt idx="187">
                        <c:v>-4.429443</c:v>
                      </c:pt>
                      <c:pt idx="188">
                        <c:v>-4.9340820000000001</c:v>
                      </c:pt>
                      <c:pt idx="189">
                        <c:v>-5.46875</c:v>
                      </c:pt>
                      <c:pt idx="190">
                        <c:v>-4.321777</c:v>
                      </c:pt>
                      <c:pt idx="191">
                        <c:v>-4.2041019999999998</c:v>
                      </c:pt>
                      <c:pt idx="192">
                        <c:v>-4.256348</c:v>
                      </c:pt>
                      <c:pt idx="193">
                        <c:v>-5.4526370000000002</c:v>
                      </c:pt>
                      <c:pt idx="194">
                        <c:v>-4.5239260000000003</c:v>
                      </c:pt>
                      <c:pt idx="195">
                        <c:v>-4.8347170000000004</c:v>
                      </c:pt>
                      <c:pt idx="196">
                        <c:v>-5.6738280000000003</c:v>
                      </c:pt>
                      <c:pt idx="197">
                        <c:v>-4.0732419999999996</c:v>
                      </c:pt>
                      <c:pt idx="198">
                        <c:v>-5.1669919999999996</c:v>
                      </c:pt>
                      <c:pt idx="199">
                        <c:v>-4.6918949999999997</c:v>
                      </c:pt>
                      <c:pt idx="200">
                        <c:v>-5.6372070000000001</c:v>
                      </c:pt>
                      <c:pt idx="201">
                        <c:v>-4.8950199999999997</c:v>
                      </c:pt>
                      <c:pt idx="202">
                        <c:v>-5.4963379999999997</c:v>
                      </c:pt>
                      <c:pt idx="203">
                        <c:v>-3.8090820000000001</c:v>
                      </c:pt>
                      <c:pt idx="204">
                        <c:v>-4.2045899999999996</c:v>
                      </c:pt>
                      <c:pt idx="205">
                        <c:v>-5.5895999999999999</c:v>
                      </c:pt>
                      <c:pt idx="206">
                        <c:v>-3.8730470000000001</c:v>
                      </c:pt>
                      <c:pt idx="207">
                        <c:v>-4.6916500000000001</c:v>
                      </c:pt>
                      <c:pt idx="208">
                        <c:v>-5.3408199999999999</c:v>
                      </c:pt>
                      <c:pt idx="209">
                        <c:v>-5.0021969999999998</c:v>
                      </c:pt>
                      <c:pt idx="210">
                        <c:v>-4.0305179999999998</c:v>
                      </c:pt>
                      <c:pt idx="211">
                        <c:v>-5.0422359999999999</c:v>
                      </c:pt>
                      <c:pt idx="212">
                        <c:v>-4.4892580000000004</c:v>
                      </c:pt>
                      <c:pt idx="213">
                        <c:v>-5.3642580000000004</c:v>
                      </c:pt>
                      <c:pt idx="214">
                        <c:v>-4.6621090000000001</c:v>
                      </c:pt>
                      <c:pt idx="215">
                        <c:v>-4.7509769999999998</c:v>
                      </c:pt>
                      <c:pt idx="216">
                        <c:v>-6.0168460000000001</c:v>
                      </c:pt>
                      <c:pt idx="217">
                        <c:v>-3.1760250000000001</c:v>
                      </c:pt>
                      <c:pt idx="218">
                        <c:v>-4.8786620000000003</c:v>
                      </c:pt>
                      <c:pt idx="219">
                        <c:v>-5.2109379999999996</c:v>
                      </c:pt>
                      <c:pt idx="220">
                        <c:v>-5.3339840000000001</c:v>
                      </c:pt>
                      <c:pt idx="221">
                        <c:v>-4.1445309999999997</c:v>
                      </c:pt>
                      <c:pt idx="222">
                        <c:v>-5.3413089999999999</c:v>
                      </c:pt>
                      <c:pt idx="223">
                        <c:v>-3.6958009999999999</c:v>
                      </c:pt>
                      <c:pt idx="224">
                        <c:v>-5.3146969999999998</c:v>
                      </c:pt>
                      <c:pt idx="225">
                        <c:v>-6.0834960000000002</c:v>
                      </c:pt>
                      <c:pt idx="226">
                        <c:v>-5.5666500000000001</c:v>
                      </c:pt>
                      <c:pt idx="227">
                        <c:v>-2.109375</c:v>
                      </c:pt>
                      <c:pt idx="228">
                        <c:v>-5.1154789999999997</c:v>
                      </c:pt>
                      <c:pt idx="229">
                        <c:v>-4.7294919999999996</c:v>
                      </c:pt>
                      <c:pt idx="230">
                        <c:v>-4.2824710000000001</c:v>
                      </c:pt>
                      <c:pt idx="231">
                        <c:v>-5.9033199999999999</c:v>
                      </c:pt>
                      <c:pt idx="232">
                        <c:v>-5.242432</c:v>
                      </c:pt>
                      <c:pt idx="233">
                        <c:v>-5.5266109999999999</c:v>
                      </c:pt>
                      <c:pt idx="234">
                        <c:v>-3.4992679999999998</c:v>
                      </c:pt>
                      <c:pt idx="235">
                        <c:v>-4.7543949999999997</c:v>
                      </c:pt>
                      <c:pt idx="236">
                        <c:v>-5.782959</c:v>
                      </c:pt>
                      <c:pt idx="237">
                        <c:v>-4.9619140000000002</c:v>
                      </c:pt>
                      <c:pt idx="238">
                        <c:v>-4.9050289999999999</c:v>
                      </c:pt>
                      <c:pt idx="239">
                        <c:v>-4.1447750000000001</c:v>
                      </c:pt>
                      <c:pt idx="240">
                        <c:v>-1.283447</c:v>
                      </c:pt>
                      <c:pt idx="241">
                        <c:v>-7.5239260000000003</c:v>
                      </c:pt>
                      <c:pt idx="242">
                        <c:v>-5.9157710000000003</c:v>
                      </c:pt>
                      <c:pt idx="243">
                        <c:v>-4.1606449999999997</c:v>
                      </c:pt>
                      <c:pt idx="244">
                        <c:v>-5.0439449999999999</c:v>
                      </c:pt>
                      <c:pt idx="245">
                        <c:v>-4.2353519999999998</c:v>
                      </c:pt>
                      <c:pt idx="246">
                        <c:v>-3.7753909999999999</c:v>
                      </c:pt>
                      <c:pt idx="247">
                        <c:v>-4.509277</c:v>
                      </c:pt>
                      <c:pt idx="248">
                        <c:v>-5.8315429999999999</c:v>
                      </c:pt>
                      <c:pt idx="249">
                        <c:v>-5.0888669999999996</c:v>
                      </c:pt>
                      <c:pt idx="250">
                        <c:v>-3.4121090000000001</c:v>
                      </c:pt>
                      <c:pt idx="251">
                        <c:v>-4.9665530000000002</c:v>
                      </c:pt>
                      <c:pt idx="252">
                        <c:v>-3.7868650000000001</c:v>
                      </c:pt>
                      <c:pt idx="253">
                        <c:v>-5.8798830000000004</c:v>
                      </c:pt>
                      <c:pt idx="254">
                        <c:v>-7.4331050000000003</c:v>
                      </c:pt>
                      <c:pt idx="255">
                        <c:v>-2.7192379999999998</c:v>
                      </c:pt>
                      <c:pt idx="256">
                        <c:v>-4.2285159999999999</c:v>
                      </c:pt>
                      <c:pt idx="257">
                        <c:v>-3.3820800000000002</c:v>
                      </c:pt>
                      <c:pt idx="258">
                        <c:v>-8.3740229999999993</c:v>
                      </c:pt>
                      <c:pt idx="259">
                        <c:v>-4.3278809999999996</c:v>
                      </c:pt>
                      <c:pt idx="260">
                        <c:v>-5.0627440000000004</c:v>
                      </c:pt>
                      <c:pt idx="261">
                        <c:v>-3.2944339999999999</c:v>
                      </c:pt>
                      <c:pt idx="262">
                        <c:v>-4.4538570000000002</c:v>
                      </c:pt>
                      <c:pt idx="263">
                        <c:v>-6.3369140000000002</c:v>
                      </c:pt>
                      <c:pt idx="264">
                        <c:v>-5.6396480000000002</c:v>
                      </c:pt>
                      <c:pt idx="265">
                        <c:v>-3.0222169999999999</c:v>
                      </c:pt>
                      <c:pt idx="266">
                        <c:v>-5.6591800000000001</c:v>
                      </c:pt>
                      <c:pt idx="267">
                        <c:v>-4.9160159999999999</c:v>
                      </c:pt>
                      <c:pt idx="268">
                        <c:v>-3.991943</c:v>
                      </c:pt>
                      <c:pt idx="269">
                        <c:v>-3.6796880000000001</c:v>
                      </c:pt>
                      <c:pt idx="270">
                        <c:v>-7.1840820000000001</c:v>
                      </c:pt>
                      <c:pt idx="271">
                        <c:v>-4.1525879999999997</c:v>
                      </c:pt>
                      <c:pt idx="272">
                        <c:v>-2.6728519999999998</c:v>
                      </c:pt>
                      <c:pt idx="273">
                        <c:v>-5.6840820000000001</c:v>
                      </c:pt>
                      <c:pt idx="274">
                        <c:v>-5.0446780000000002</c:v>
                      </c:pt>
                      <c:pt idx="275">
                        <c:v>-4.8532710000000003</c:v>
                      </c:pt>
                      <c:pt idx="276">
                        <c:v>-7.4667969999999997</c:v>
                      </c:pt>
                      <c:pt idx="277">
                        <c:v>-2.6713870000000002</c:v>
                      </c:pt>
                      <c:pt idx="278">
                        <c:v>-3.3063959999999999</c:v>
                      </c:pt>
                      <c:pt idx="279">
                        <c:v>-6.4174800000000003</c:v>
                      </c:pt>
                      <c:pt idx="280">
                        <c:v>-4.9418949999999997</c:v>
                      </c:pt>
                      <c:pt idx="281">
                        <c:v>-5.798584</c:v>
                      </c:pt>
                      <c:pt idx="282">
                        <c:v>-4.5996090000000001</c:v>
                      </c:pt>
                      <c:pt idx="283">
                        <c:v>-6.4287109999999998</c:v>
                      </c:pt>
                      <c:pt idx="284">
                        <c:v>-4.482666</c:v>
                      </c:pt>
                      <c:pt idx="285">
                        <c:v>-3.479492</c:v>
                      </c:pt>
                      <c:pt idx="286">
                        <c:v>-3.8752439999999999</c:v>
                      </c:pt>
                      <c:pt idx="287">
                        <c:v>-4.5769039999999999</c:v>
                      </c:pt>
                      <c:pt idx="288">
                        <c:v>-5.3244629999999997</c:v>
                      </c:pt>
                      <c:pt idx="289">
                        <c:v>-4.4296879999999996</c:v>
                      </c:pt>
                      <c:pt idx="290">
                        <c:v>-5.2832030000000003</c:v>
                      </c:pt>
                      <c:pt idx="291">
                        <c:v>-3.4304199999999998</c:v>
                      </c:pt>
                      <c:pt idx="292">
                        <c:v>-6.0200199999999997</c:v>
                      </c:pt>
                      <c:pt idx="293">
                        <c:v>-3.484375</c:v>
                      </c:pt>
                      <c:pt idx="294">
                        <c:v>-5.3095699999999999</c:v>
                      </c:pt>
                      <c:pt idx="295">
                        <c:v>-0.89331099999999997</c:v>
                      </c:pt>
                      <c:pt idx="296">
                        <c:v>-8.5739750000000008</c:v>
                      </c:pt>
                      <c:pt idx="297">
                        <c:v>-5.0996090000000001</c:v>
                      </c:pt>
                      <c:pt idx="298">
                        <c:v>-1.739746</c:v>
                      </c:pt>
                      <c:pt idx="299">
                        <c:v>-9.1418459999999993</c:v>
                      </c:pt>
                      <c:pt idx="300">
                        <c:v>-3.3247070000000001</c:v>
                      </c:pt>
                      <c:pt idx="301">
                        <c:v>-5.7956539999999999</c:v>
                      </c:pt>
                      <c:pt idx="302">
                        <c:v>-5.820068</c:v>
                      </c:pt>
                      <c:pt idx="303">
                        <c:v>-3.157715</c:v>
                      </c:pt>
                      <c:pt idx="304">
                        <c:v>-6.4904789999999997</c:v>
                      </c:pt>
                      <c:pt idx="305">
                        <c:v>0.81518599999999997</c:v>
                      </c:pt>
                      <c:pt idx="306">
                        <c:v>-8.2316889999999994</c:v>
                      </c:pt>
                      <c:pt idx="307">
                        <c:v>-3.6257320000000002</c:v>
                      </c:pt>
                      <c:pt idx="308">
                        <c:v>-6.2585449999999998</c:v>
                      </c:pt>
                      <c:pt idx="309">
                        <c:v>-2.4716800000000001</c:v>
                      </c:pt>
                      <c:pt idx="310">
                        <c:v>-5.1765140000000001</c:v>
                      </c:pt>
                      <c:pt idx="311">
                        <c:v>-5.9052730000000002</c:v>
                      </c:pt>
                      <c:pt idx="312">
                        <c:v>-2.5617679999999998</c:v>
                      </c:pt>
                      <c:pt idx="313">
                        <c:v>-9.1347660000000008</c:v>
                      </c:pt>
                      <c:pt idx="314">
                        <c:v>-5.7231449999999997</c:v>
                      </c:pt>
                      <c:pt idx="315">
                        <c:v>-1.799561</c:v>
                      </c:pt>
                      <c:pt idx="316">
                        <c:v>-6.537598</c:v>
                      </c:pt>
                      <c:pt idx="317">
                        <c:v>-3.9709469999999998</c:v>
                      </c:pt>
                      <c:pt idx="318">
                        <c:v>-7.9399410000000001</c:v>
                      </c:pt>
                      <c:pt idx="319">
                        <c:v>-6.5114749999999999</c:v>
                      </c:pt>
                      <c:pt idx="320">
                        <c:v>-0.72070299999999998</c:v>
                      </c:pt>
                      <c:pt idx="321">
                        <c:v>-6.3325199999999997</c:v>
                      </c:pt>
                      <c:pt idx="322">
                        <c:v>1.8088379999999999</c:v>
                      </c:pt>
                      <c:pt idx="323">
                        <c:v>-12.786377</c:v>
                      </c:pt>
                    </c:numCache>
                  </c:numRef>
                </c:val>
                <c:smooth val="0"/>
              </c15:ser>
            </c15:filteredLineSeries>
          </c:ext>
        </c:extLst>
      </c:lineChart>
      <c:catAx>
        <c:axId val="-1715704528"/>
        <c:scaling>
          <c:orientation val="minMax"/>
        </c:scaling>
        <c:delete val="1"/>
        <c:axPos val="b"/>
        <c:numFmt formatCode="General" sourceLinked="1"/>
        <c:majorTickMark val="none"/>
        <c:minorTickMark val="none"/>
        <c:tickLblPos val="nextTo"/>
        <c:crossAx val="-1715703440"/>
        <c:crosses val="autoZero"/>
        <c:auto val="1"/>
        <c:lblAlgn val="ctr"/>
        <c:lblOffset val="100"/>
        <c:noMultiLvlLbl val="0"/>
      </c:catAx>
      <c:valAx>
        <c:axId val="-17157034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7157045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t-EE" sz="1400" b="0" i="0" u="none" strike="noStrike" baseline="0">
                <a:effectLst/>
              </a:rPr>
              <a:t>Normeeritud väärtus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lineChart>
        <c:grouping val="standard"/>
        <c:varyColors val="0"/>
        <c:ser>
          <c:idx val="1"/>
          <c:order val="1"/>
          <c:tx>
            <c:strRef>
              <c:f>Sheet2!$C$1</c:f>
              <c:strCache>
                <c:ptCount val="1"/>
                <c:pt idx="0">
                  <c:v>VAL</c:v>
                </c:pt>
              </c:strCache>
            </c:strRef>
          </c:tx>
          <c:spPr>
            <a:ln w="12700" cap="rnd">
              <a:solidFill>
                <a:srgbClr val="0070C0"/>
              </a:solidFill>
              <a:round/>
            </a:ln>
            <a:effectLst/>
          </c:spPr>
          <c:marker>
            <c:symbol val="none"/>
          </c:marker>
          <c:cat>
            <c:numRef>
              <c:f>Sheet2!$A$2:$A$325</c:f>
              <c:numCache>
                <c:formatCode>General</c:formatCode>
                <c:ptCount val="3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numCache>
            </c:numRef>
          </c:cat>
          <c:val>
            <c:numRef>
              <c:f>Sheet2!$C$2:$C$325</c:f>
              <c:numCache>
                <c:formatCode>General</c:formatCode>
                <c:ptCount val="324"/>
                <c:pt idx="0">
                  <c:v>1.2939000000000001E-2</c:v>
                </c:pt>
                <c:pt idx="1">
                  <c:v>-3.6619999999999999E-3</c:v>
                </c:pt>
                <c:pt idx="2">
                  <c:v>-1.9530000000000001E-3</c:v>
                </c:pt>
                <c:pt idx="3">
                  <c:v>-1.2210000000000001E-3</c:v>
                </c:pt>
                <c:pt idx="4">
                  <c:v>-4.8830000000000002E-3</c:v>
                </c:pt>
                <c:pt idx="5">
                  <c:v>-1.709E-3</c:v>
                </c:pt>
                <c:pt idx="6">
                  <c:v>-4.8799999999999999E-4</c:v>
                </c:pt>
                <c:pt idx="7">
                  <c:v>1.9530000000000001E-3</c:v>
                </c:pt>
                <c:pt idx="8">
                  <c:v>1.4649999999999999E-3</c:v>
                </c:pt>
                <c:pt idx="9">
                  <c:v>0</c:v>
                </c:pt>
                <c:pt idx="10">
                  <c:v>-5.8589999999999996E-3</c:v>
                </c:pt>
                <c:pt idx="11">
                  <c:v>-1.709E-3</c:v>
                </c:pt>
                <c:pt idx="12">
                  <c:v>3.418E-3</c:v>
                </c:pt>
                <c:pt idx="13">
                  <c:v>-2.686E-3</c:v>
                </c:pt>
                <c:pt idx="14">
                  <c:v>-2.4399999999999999E-4</c:v>
                </c:pt>
                <c:pt idx="15">
                  <c:v>-1.4649999999999999E-3</c:v>
                </c:pt>
                <c:pt idx="16">
                  <c:v>4.8830000000000002E-3</c:v>
                </c:pt>
                <c:pt idx="17">
                  <c:v>-2.686E-3</c:v>
                </c:pt>
                <c:pt idx="18">
                  <c:v>0</c:v>
                </c:pt>
                <c:pt idx="19">
                  <c:v>9.77E-4</c:v>
                </c:pt>
                <c:pt idx="20">
                  <c:v>-2.4399999999999999E-4</c:v>
                </c:pt>
                <c:pt idx="21">
                  <c:v>2.686E-3</c:v>
                </c:pt>
                <c:pt idx="22">
                  <c:v>2.9299999999999999E-3</c:v>
                </c:pt>
                <c:pt idx="23">
                  <c:v>-3.9060000000000002E-3</c:v>
                </c:pt>
                <c:pt idx="24">
                  <c:v>5.3709999999999999E-3</c:v>
                </c:pt>
                <c:pt idx="25">
                  <c:v>-9.77E-4</c:v>
                </c:pt>
                <c:pt idx="26">
                  <c:v>-7.8120000000000004E-3</c:v>
                </c:pt>
                <c:pt idx="27">
                  <c:v>-2.4399999999999999E-4</c:v>
                </c:pt>
                <c:pt idx="28">
                  <c:v>2.4399999999999999E-4</c:v>
                </c:pt>
                <c:pt idx="29">
                  <c:v>-5.1269999999999996E-3</c:v>
                </c:pt>
                <c:pt idx="30">
                  <c:v>1.9530000000000001E-3</c:v>
                </c:pt>
                <c:pt idx="31">
                  <c:v>2.686E-3</c:v>
                </c:pt>
                <c:pt idx="32">
                  <c:v>-1.2210000000000001E-3</c:v>
                </c:pt>
                <c:pt idx="33">
                  <c:v>-3.6619999999999999E-3</c:v>
                </c:pt>
                <c:pt idx="34">
                  <c:v>2.441E-3</c:v>
                </c:pt>
                <c:pt idx="35">
                  <c:v>-2.4399999999999999E-4</c:v>
                </c:pt>
                <c:pt idx="36">
                  <c:v>-2.4399999999999999E-4</c:v>
                </c:pt>
                <c:pt idx="37">
                  <c:v>-7.5680000000000001E-3</c:v>
                </c:pt>
                <c:pt idx="38">
                  <c:v>-3.9060000000000002E-3</c:v>
                </c:pt>
                <c:pt idx="39">
                  <c:v>3.9060000000000002E-3</c:v>
                </c:pt>
                <c:pt idx="40">
                  <c:v>1.4649999999999999E-3</c:v>
                </c:pt>
                <c:pt idx="41">
                  <c:v>-1.2210000000000001E-3</c:v>
                </c:pt>
                <c:pt idx="42">
                  <c:v>-3.9060000000000002E-3</c:v>
                </c:pt>
                <c:pt idx="43">
                  <c:v>4.8799999999999999E-4</c:v>
                </c:pt>
                <c:pt idx="44">
                  <c:v>-9.7660000000000004E-3</c:v>
                </c:pt>
                <c:pt idx="45">
                  <c:v>2.686E-3</c:v>
                </c:pt>
                <c:pt idx="46">
                  <c:v>-6.8360000000000001E-3</c:v>
                </c:pt>
                <c:pt idx="47">
                  <c:v>9.5209999999999999E-3</c:v>
                </c:pt>
                <c:pt idx="48">
                  <c:v>-6.8360000000000001E-3</c:v>
                </c:pt>
                <c:pt idx="49">
                  <c:v>2.1970000000000002E-3</c:v>
                </c:pt>
                <c:pt idx="50">
                  <c:v>9.77E-4</c:v>
                </c:pt>
                <c:pt idx="51">
                  <c:v>-7.8120000000000004E-3</c:v>
                </c:pt>
                <c:pt idx="52">
                  <c:v>-7.0800000000000004E-3</c:v>
                </c:pt>
                <c:pt idx="53">
                  <c:v>-2.441E-3</c:v>
                </c:pt>
                <c:pt idx="54">
                  <c:v>-3.418E-3</c:v>
                </c:pt>
                <c:pt idx="55">
                  <c:v>-1.2210000000000001E-3</c:v>
                </c:pt>
                <c:pt idx="56">
                  <c:v>-2.4399999999999999E-4</c:v>
                </c:pt>
                <c:pt idx="57">
                  <c:v>3.1740000000000002E-3</c:v>
                </c:pt>
                <c:pt idx="58">
                  <c:v>5.8589999999999996E-3</c:v>
                </c:pt>
                <c:pt idx="59">
                  <c:v>-1.9530000000000001E-3</c:v>
                </c:pt>
                <c:pt idx="60">
                  <c:v>0</c:v>
                </c:pt>
                <c:pt idx="61">
                  <c:v>-5.8589999999999996E-3</c:v>
                </c:pt>
                <c:pt idx="62">
                  <c:v>9.77E-4</c:v>
                </c:pt>
                <c:pt idx="63">
                  <c:v>-3.9060000000000002E-3</c:v>
                </c:pt>
                <c:pt idx="64">
                  <c:v>-4.15E-3</c:v>
                </c:pt>
                <c:pt idx="65">
                  <c:v>2.686E-3</c:v>
                </c:pt>
                <c:pt idx="66">
                  <c:v>-6.3480000000000003E-3</c:v>
                </c:pt>
                <c:pt idx="67">
                  <c:v>1.2210000000000001E-3</c:v>
                </c:pt>
                <c:pt idx="68">
                  <c:v>7.0800000000000004E-3</c:v>
                </c:pt>
                <c:pt idx="69">
                  <c:v>-2.4399999999999999E-4</c:v>
                </c:pt>
                <c:pt idx="70">
                  <c:v>-2.686E-3</c:v>
                </c:pt>
                <c:pt idx="71">
                  <c:v>2.1970000000000002E-3</c:v>
                </c:pt>
                <c:pt idx="72">
                  <c:v>1.709E-3</c:v>
                </c:pt>
                <c:pt idx="73">
                  <c:v>1.9530000000000001E-3</c:v>
                </c:pt>
                <c:pt idx="74">
                  <c:v>-2.4399999999999999E-4</c:v>
                </c:pt>
                <c:pt idx="75">
                  <c:v>-7.3200000000000001E-4</c:v>
                </c:pt>
                <c:pt idx="76">
                  <c:v>-3.9060000000000002E-3</c:v>
                </c:pt>
                <c:pt idx="77">
                  <c:v>-2.441E-3</c:v>
                </c:pt>
                <c:pt idx="78">
                  <c:v>2.4399999999999999E-4</c:v>
                </c:pt>
                <c:pt idx="79">
                  <c:v>-2.1970000000000002E-3</c:v>
                </c:pt>
                <c:pt idx="80">
                  <c:v>-2.686E-3</c:v>
                </c:pt>
                <c:pt idx="81">
                  <c:v>-4.8830000000000002E-3</c:v>
                </c:pt>
                <c:pt idx="82">
                  <c:v>9.77E-4</c:v>
                </c:pt>
                <c:pt idx="83">
                  <c:v>-1.709E-3</c:v>
                </c:pt>
                <c:pt idx="84">
                  <c:v>-5.8589999999999996E-3</c:v>
                </c:pt>
                <c:pt idx="85">
                  <c:v>-3.1740000000000002E-3</c:v>
                </c:pt>
                <c:pt idx="86">
                  <c:v>0</c:v>
                </c:pt>
                <c:pt idx="87">
                  <c:v>4.8799999999999999E-4</c:v>
                </c:pt>
                <c:pt idx="88">
                  <c:v>-1.9530000000000001E-3</c:v>
                </c:pt>
                <c:pt idx="89">
                  <c:v>-4.8799999999999999E-4</c:v>
                </c:pt>
                <c:pt idx="90">
                  <c:v>1.2210000000000001E-3</c:v>
                </c:pt>
                <c:pt idx="91">
                  <c:v>-3.418E-3</c:v>
                </c:pt>
                <c:pt idx="92">
                  <c:v>-3.418E-3</c:v>
                </c:pt>
                <c:pt idx="93">
                  <c:v>2.1970000000000002E-3</c:v>
                </c:pt>
                <c:pt idx="94">
                  <c:v>-9.77E-4</c:v>
                </c:pt>
                <c:pt idx="95">
                  <c:v>-1.2210000000000001E-3</c:v>
                </c:pt>
                <c:pt idx="96">
                  <c:v>-7.3200000000000001E-4</c:v>
                </c:pt>
                <c:pt idx="97">
                  <c:v>-7.3200000000000001E-4</c:v>
                </c:pt>
                <c:pt idx="98">
                  <c:v>1.4649999999999999E-3</c:v>
                </c:pt>
                <c:pt idx="99">
                  <c:v>3.9060000000000002E-3</c:v>
                </c:pt>
                <c:pt idx="100">
                  <c:v>-1.9530000000000001E-3</c:v>
                </c:pt>
                <c:pt idx="101">
                  <c:v>1.9530000000000001E-3</c:v>
                </c:pt>
                <c:pt idx="102">
                  <c:v>2.4399999999999999E-4</c:v>
                </c:pt>
                <c:pt idx="103">
                  <c:v>0</c:v>
                </c:pt>
                <c:pt idx="104">
                  <c:v>1.9530000000000001E-3</c:v>
                </c:pt>
                <c:pt idx="105">
                  <c:v>-4.6389999999999999E-3</c:v>
                </c:pt>
                <c:pt idx="106">
                  <c:v>2.686E-3</c:v>
                </c:pt>
                <c:pt idx="107">
                  <c:v>1.2210000000000001E-3</c:v>
                </c:pt>
                <c:pt idx="108">
                  <c:v>-2.686E-3</c:v>
                </c:pt>
                <c:pt idx="109">
                  <c:v>-5.8589999999999996E-3</c:v>
                </c:pt>
                <c:pt idx="110">
                  <c:v>2.441E-3</c:v>
                </c:pt>
                <c:pt idx="111">
                  <c:v>-4.3949999999999996E-3</c:v>
                </c:pt>
                <c:pt idx="112">
                  <c:v>-2.441E-3</c:v>
                </c:pt>
                <c:pt idx="113">
                  <c:v>-1.9530000000000001E-3</c:v>
                </c:pt>
                <c:pt idx="114">
                  <c:v>3.6619999999999999E-3</c:v>
                </c:pt>
                <c:pt idx="115">
                  <c:v>3.6619999999999999E-3</c:v>
                </c:pt>
                <c:pt idx="116">
                  <c:v>5.3709999999999999E-3</c:v>
                </c:pt>
                <c:pt idx="117">
                  <c:v>-1.9530000000000001E-3</c:v>
                </c:pt>
                <c:pt idx="118">
                  <c:v>-5.3709999999999999E-3</c:v>
                </c:pt>
                <c:pt idx="119">
                  <c:v>-4.3949999999999996E-3</c:v>
                </c:pt>
                <c:pt idx="120">
                  <c:v>1.2210000000000001E-3</c:v>
                </c:pt>
                <c:pt idx="121">
                  <c:v>-2.1970000000000002E-3</c:v>
                </c:pt>
                <c:pt idx="122">
                  <c:v>-4.8830000000000002E-3</c:v>
                </c:pt>
                <c:pt idx="123">
                  <c:v>2.441E-3</c:v>
                </c:pt>
                <c:pt idx="124">
                  <c:v>-5.3709999999999999E-3</c:v>
                </c:pt>
                <c:pt idx="125">
                  <c:v>4.8799999999999999E-4</c:v>
                </c:pt>
                <c:pt idx="126">
                  <c:v>7.3200000000000001E-4</c:v>
                </c:pt>
                <c:pt idx="127">
                  <c:v>-9.77E-4</c:v>
                </c:pt>
                <c:pt idx="128">
                  <c:v>-7.3200000000000001E-4</c:v>
                </c:pt>
                <c:pt idx="129">
                  <c:v>-7.3200000000000001E-4</c:v>
                </c:pt>
                <c:pt idx="130">
                  <c:v>-1.709E-3</c:v>
                </c:pt>
                <c:pt idx="131">
                  <c:v>-3.1740000000000002E-3</c:v>
                </c:pt>
                <c:pt idx="132">
                  <c:v>2.686E-3</c:v>
                </c:pt>
                <c:pt idx="133">
                  <c:v>-3.9060000000000002E-3</c:v>
                </c:pt>
                <c:pt idx="134">
                  <c:v>4.3949999999999996E-3</c:v>
                </c:pt>
                <c:pt idx="135">
                  <c:v>-3.9060000000000002E-3</c:v>
                </c:pt>
                <c:pt idx="136">
                  <c:v>9.5209999999999999E-3</c:v>
                </c:pt>
                <c:pt idx="137">
                  <c:v>0</c:v>
                </c:pt>
                <c:pt idx="138">
                  <c:v>1.9530000000000001E-3</c:v>
                </c:pt>
                <c:pt idx="139">
                  <c:v>4.6389999999999999E-3</c:v>
                </c:pt>
                <c:pt idx="140">
                  <c:v>9.0329999999999994E-3</c:v>
                </c:pt>
                <c:pt idx="141">
                  <c:v>-6.8360000000000001E-3</c:v>
                </c:pt>
                <c:pt idx="142">
                  <c:v>5.1269999999999996E-3</c:v>
                </c:pt>
                <c:pt idx="143">
                  <c:v>3.1740000000000002E-3</c:v>
                </c:pt>
                <c:pt idx="144">
                  <c:v>-1.4649999999999999E-3</c:v>
                </c:pt>
                <c:pt idx="145">
                  <c:v>-9.77E-4</c:v>
                </c:pt>
                <c:pt idx="146">
                  <c:v>-5.6150000000000002E-3</c:v>
                </c:pt>
                <c:pt idx="147">
                  <c:v>-2.4399999999999999E-4</c:v>
                </c:pt>
                <c:pt idx="148">
                  <c:v>1.709E-3</c:v>
                </c:pt>
                <c:pt idx="149">
                  <c:v>1.709E-3</c:v>
                </c:pt>
                <c:pt idx="150">
                  <c:v>-2.9299999999999999E-3</c:v>
                </c:pt>
                <c:pt idx="151">
                  <c:v>-1.1719E-2</c:v>
                </c:pt>
                <c:pt idx="152">
                  <c:v>-5.1269999999999996E-3</c:v>
                </c:pt>
                <c:pt idx="153">
                  <c:v>-1.0498E-2</c:v>
                </c:pt>
                <c:pt idx="154">
                  <c:v>-2.4399999999999999E-4</c:v>
                </c:pt>
                <c:pt idx="155">
                  <c:v>9.2770000000000005E-3</c:v>
                </c:pt>
                <c:pt idx="156">
                  <c:v>-9.7660000000000004E-3</c:v>
                </c:pt>
                <c:pt idx="157">
                  <c:v>6.5919999999999998E-3</c:v>
                </c:pt>
                <c:pt idx="158">
                  <c:v>-1.4649999999999999E-3</c:v>
                </c:pt>
                <c:pt idx="159">
                  <c:v>-4.6389999999999999E-3</c:v>
                </c:pt>
                <c:pt idx="160">
                  <c:v>-4.6389999999999999E-3</c:v>
                </c:pt>
                <c:pt idx="161">
                  <c:v>-9.7660000000000004E-3</c:v>
                </c:pt>
                <c:pt idx="162">
                  <c:v>-1.2207000000000001E-2</c:v>
                </c:pt>
                <c:pt idx="163">
                  <c:v>-1.709E-3</c:v>
                </c:pt>
                <c:pt idx="164">
                  <c:v>-9.77E-4</c:v>
                </c:pt>
                <c:pt idx="165">
                  <c:v>-4.6389999999999999E-3</c:v>
                </c:pt>
                <c:pt idx="166">
                  <c:v>7.3239999999999998E-3</c:v>
                </c:pt>
                <c:pt idx="167">
                  <c:v>-1.3916E-2</c:v>
                </c:pt>
                <c:pt idx="168">
                  <c:v>-2.9299999999999999E-3</c:v>
                </c:pt>
                <c:pt idx="169">
                  <c:v>1.4404E-2</c:v>
                </c:pt>
                <c:pt idx="170">
                  <c:v>-1.709E-3</c:v>
                </c:pt>
                <c:pt idx="171">
                  <c:v>-2.4170000000000001E-2</c:v>
                </c:pt>
                <c:pt idx="172">
                  <c:v>3.9060000000000002E-3</c:v>
                </c:pt>
                <c:pt idx="173">
                  <c:v>-1.5869000000000001E-2</c:v>
                </c:pt>
                <c:pt idx="174">
                  <c:v>-7.8120000000000004E-3</c:v>
                </c:pt>
                <c:pt idx="175">
                  <c:v>1.2695E-2</c:v>
                </c:pt>
                <c:pt idx="176">
                  <c:v>-9.7660000000000004E-3</c:v>
                </c:pt>
                <c:pt idx="177">
                  <c:v>-9.7660000000000004E-3</c:v>
                </c:pt>
                <c:pt idx="178">
                  <c:v>6.5919999999999998E-3</c:v>
                </c:pt>
                <c:pt idx="179">
                  <c:v>5.8589999999999996E-3</c:v>
                </c:pt>
                <c:pt idx="180">
                  <c:v>1.9530000000000001E-3</c:v>
                </c:pt>
                <c:pt idx="181">
                  <c:v>-6.5919999999999998E-3</c:v>
                </c:pt>
                <c:pt idx="182">
                  <c:v>-7.8120000000000004E-3</c:v>
                </c:pt>
                <c:pt idx="183">
                  <c:v>1.6601999999999999E-2</c:v>
                </c:pt>
                <c:pt idx="184">
                  <c:v>3.9060000000000002E-3</c:v>
                </c:pt>
                <c:pt idx="185">
                  <c:v>-7.8120000000000004E-3</c:v>
                </c:pt>
                <c:pt idx="186">
                  <c:v>-1.9530000000000001E-3</c:v>
                </c:pt>
                <c:pt idx="187">
                  <c:v>-5.6150000000000002E-3</c:v>
                </c:pt>
                <c:pt idx="188">
                  <c:v>-5.1269999999999996E-3</c:v>
                </c:pt>
                <c:pt idx="189">
                  <c:v>-6.8360000000000001E-3</c:v>
                </c:pt>
                <c:pt idx="190">
                  <c:v>1.1963E-2</c:v>
                </c:pt>
                <c:pt idx="191">
                  <c:v>-9.2770000000000005E-3</c:v>
                </c:pt>
                <c:pt idx="192">
                  <c:v>1.1719E-2</c:v>
                </c:pt>
                <c:pt idx="193">
                  <c:v>-1.7333999999999999E-2</c:v>
                </c:pt>
                <c:pt idx="194">
                  <c:v>1.5625E-2</c:v>
                </c:pt>
                <c:pt idx="195">
                  <c:v>3.0029E-2</c:v>
                </c:pt>
                <c:pt idx="196">
                  <c:v>2.4414000000000002E-2</c:v>
                </c:pt>
                <c:pt idx="197">
                  <c:v>-9.7660000000000004E-3</c:v>
                </c:pt>
                <c:pt idx="198">
                  <c:v>4.8799999999999999E-4</c:v>
                </c:pt>
                <c:pt idx="199">
                  <c:v>3.2715000000000001E-2</c:v>
                </c:pt>
                <c:pt idx="200">
                  <c:v>1.1719E-2</c:v>
                </c:pt>
                <c:pt idx="201">
                  <c:v>-1.0985999999999999E-2</c:v>
                </c:pt>
                <c:pt idx="202">
                  <c:v>1.7333999999999999E-2</c:v>
                </c:pt>
                <c:pt idx="203">
                  <c:v>1.3672E-2</c:v>
                </c:pt>
                <c:pt idx="204">
                  <c:v>-3.1740000000000002E-3</c:v>
                </c:pt>
                <c:pt idx="205">
                  <c:v>-3.9060000000000002E-3</c:v>
                </c:pt>
                <c:pt idx="206">
                  <c:v>1.709E-3</c:v>
                </c:pt>
                <c:pt idx="207">
                  <c:v>3.8086000000000002E-2</c:v>
                </c:pt>
                <c:pt idx="208">
                  <c:v>-9.5209999999999999E-3</c:v>
                </c:pt>
                <c:pt idx="209">
                  <c:v>-6.8360000000000001E-3</c:v>
                </c:pt>
                <c:pt idx="210">
                  <c:v>-8.0569999999999999E-3</c:v>
                </c:pt>
                <c:pt idx="211">
                  <c:v>-9.2770000000000005E-3</c:v>
                </c:pt>
                <c:pt idx="212">
                  <c:v>5.8589999999999996E-3</c:v>
                </c:pt>
                <c:pt idx="213">
                  <c:v>-6.1040000000000001E-3</c:v>
                </c:pt>
                <c:pt idx="214">
                  <c:v>2.7344E-2</c:v>
                </c:pt>
                <c:pt idx="215">
                  <c:v>7.3200000000000001E-4</c:v>
                </c:pt>
                <c:pt idx="216">
                  <c:v>3.4911999999999999E-2</c:v>
                </c:pt>
                <c:pt idx="217">
                  <c:v>-1.1963E-2</c:v>
                </c:pt>
                <c:pt idx="218">
                  <c:v>-4.6875E-2</c:v>
                </c:pt>
                <c:pt idx="219">
                  <c:v>2.0752E-2</c:v>
                </c:pt>
                <c:pt idx="220">
                  <c:v>2.441E-3</c:v>
                </c:pt>
                <c:pt idx="221">
                  <c:v>-5.2002E-2</c:v>
                </c:pt>
                <c:pt idx="222">
                  <c:v>-3.3446999999999998E-2</c:v>
                </c:pt>
                <c:pt idx="223">
                  <c:v>4.8828000000000003E-2</c:v>
                </c:pt>
                <c:pt idx="224">
                  <c:v>-2.3682000000000002E-2</c:v>
                </c:pt>
                <c:pt idx="225">
                  <c:v>-3.9551000000000003E-2</c:v>
                </c:pt>
                <c:pt idx="226">
                  <c:v>-4.7606999999999997E-2</c:v>
                </c:pt>
                <c:pt idx="227">
                  <c:v>-6.5919999999999998E-3</c:v>
                </c:pt>
                <c:pt idx="228">
                  <c:v>1.001E-2</c:v>
                </c:pt>
                <c:pt idx="229">
                  <c:v>-4.6389999999999999E-3</c:v>
                </c:pt>
                <c:pt idx="230">
                  <c:v>-1.8799E-2</c:v>
                </c:pt>
                <c:pt idx="231">
                  <c:v>4.7606999999999997E-2</c:v>
                </c:pt>
                <c:pt idx="232">
                  <c:v>-1.6846E-2</c:v>
                </c:pt>
                <c:pt idx="233">
                  <c:v>0</c:v>
                </c:pt>
                <c:pt idx="234">
                  <c:v>-7.3239999999999998E-3</c:v>
                </c:pt>
                <c:pt idx="235">
                  <c:v>7.8120000000000004E-3</c:v>
                </c:pt>
                <c:pt idx="236">
                  <c:v>-5.8589999999999996E-3</c:v>
                </c:pt>
                <c:pt idx="237">
                  <c:v>2.0264000000000001E-2</c:v>
                </c:pt>
                <c:pt idx="238">
                  <c:v>3.1005999999999999E-2</c:v>
                </c:pt>
                <c:pt idx="239">
                  <c:v>-4.3457000000000003E-2</c:v>
                </c:pt>
                <c:pt idx="240">
                  <c:v>-2.002E-2</c:v>
                </c:pt>
                <c:pt idx="241">
                  <c:v>-1.4160000000000001E-2</c:v>
                </c:pt>
                <c:pt idx="242">
                  <c:v>-4.5165999999999998E-2</c:v>
                </c:pt>
                <c:pt idx="243">
                  <c:v>5.8589999999999996E-3</c:v>
                </c:pt>
                <c:pt idx="244">
                  <c:v>7.3200000000000001E-4</c:v>
                </c:pt>
                <c:pt idx="245">
                  <c:v>-8.5450000000000005E-3</c:v>
                </c:pt>
                <c:pt idx="246">
                  <c:v>-2.1970000000000002E-3</c:v>
                </c:pt>
                <c:pt idx="247">
                  <c:v>1.9530000000000001E-3</c:v>
                </c:pt>
                <c:pt idx="248">
                  <c:v>-3.3446999999999998E-2</c:v>
                </c:pt>
                <c:pt idx="249">
                  <c:v>6.9580000000000003E-2</c:v>
                </c:pt>
                <c:pt idx="250">
                  <c:v>0.12695300000000001</c:v>
                </c:pt>
                <c:pt idx="251">
                  <c:v>4.6389999999999999E-3</c:v>
                </c:pt>
                <c:pt idx="252">
                  <c:v>5.6150000000000002E-3</c:v>
                </c:pt>
                <c:pt idx="253">
                  <c:v>-1.9530000000000001E-3</c:v>
                </c:pt>
                <c:pt idx="254">
                  <c:v>-2.1972999999999999E-2</c:v>
                </c:pt>
                <c:pt idx="255">
                  <c:v>-2.0752E-2</c:v>
                </c:pt>
                <c:pt idx="256">
                  <c:v>-5.8594E-2</c:v>
                </c:pt>
                <c:pt idx="257">
                  <c:v>2.686E-3</c:v>
                </c:pt>
                <c:pt idx="258">
                  <c:v>1.9286999999999999E-2</c:v>
                </c:pt>
                <c:pt idx="259">
                  <c:v>4.1259999999999998E-2</c:v>
                </c:pt>
                <c:pt idx="260">
                  <c:v>5.6396000000000002E-2</c:v>
                </c:pt>
                <c:pt idx="261">
                  <c:v>-4.6389999999999999E-3</c:v>
                </c:pt>
                <c:pt idx="262">
                  <c:v>-2.5391E-2</c:v>
                </c:pt>
                <c:pt idx="263">
                  <c:v>-1.0985999999999999E-2</c:v>
                </c:pt>
                <c:pt idx="264">
                  <c:v>9.8144999999999996E-2</c:v>
                </c:pt>
                <c:pt idx="265">
                  <c:v>2.3438000000000001E-2</c:v>
                </c:pt>
                <c:pt idx="266">
                  <c:v>5.7617000000000002E-2</c:v>
                </c:pt>
                <c:pt idx="267">
                  <c:v>-0.112793</c:v>
                </c:pt>
                <c:pt idx="268">
                  <c:v>3.6621000000000001E-2</c:v>
                </c:pt>
                <c:pt idx="269">
                  <c:v>2.1970000000000002E-3</c:v>
                </c:pt>
                <c:pt idx="270">
                  <c:v>6.5919999999999998E-3</c:v>
                </c:pt>
                <c:pt idx="271">
                  <c:v>-4.9315999999999999E-2</c:v>
                </c:pt>
                <c:pt idx="272">
                  <c:v>-9.77E-4</c:v>
                </c:pt>
                <c:pt idx="273">
                  <c:v>-2.5635000000000002E-2</c:v>
                </c:pt>
                <c:pt idx="274">
                  <c:v>7.8120000000000004E-3</c:v>
                </c:pt>
                <c:pt idx="275">
                  <c:v>2.3438000000000001E-2</c:v>
                </c:pt>
                <c:pt idx="276">
                  <c:v>-8.1298999999999996E-2</c:v>
                </c:pt>
                <c:pt idx="277">
                  <c:v>-6.2743999999999994E-2</c:v>
                </c:pt>
                <c:pt idx="278">
                  <c:v>-7.0068000000000005E-2</c:v>
                </c:pt>
                <c:pt idx="279">
                  <c:v>-2.9299999999999999E-3</c:v>
                </c:pt>
                <c:pt idx="280">
                  <c:v>-1.6357E-2</c:v>
                </c:pt>
                <c:pt idx="281">
                  <c:v>-7.8125E-2</c:v>
                </c:pt>
                <c:pt idx="282">
                  <c:v>4.6875E-2</c:v>
                </c:pt>
                <c:pt idx="283">
                  <c:v>-6.8360000000000001E-3</c:v>
                </c:pt>
                <c:pt idx="284">
                  <c:v>-0.105713</c:v>
                </c:pt>
                <c:pt idx="285">
                  <c:v>-9.2040999999999998E-2</c:v>
                </c:pt>
                <c:pt idx="286">
                  <c:v>6.4697000000000005E-2</c:v>
                </c:pt>
                <c:pt idx="287">
                  <c:v>-8.6669999999999997E-2</c:v>
                </c:pt>
                <c:pt idx="288">
                  <c:v>-0.125</c:v>
                </c:pt>
                <c:pt idx="289">
                  <c:v>-6.7627000000000007E-2</c:v>
                </c:pt>
                <c:pt idx="290">
                  <c:v>-4.6875E-2</c:v>
                </c:pt>
                <c:pt idx="291">
                  <c:v>9.4481999999999997E-2</c:v>
                </c:pt>
                <c:pt idx="292">
                  <c:v>3.418E-3</c:v>
                </c:pt>
                <c:pt idx="293">
                  <c:v>9.7660000000000004E-3</c:v>
                </c:pt>
                <c:pt idx="294">
                  <c:v>-3.9060000000000002E-3</c:v>
                </c:pt>
                <c:pt idx="295">
                  <c:v>-6.8360000000000001E-3</c:v>
                </c:pt>
                <c:pt idx="296">
                  <c:v>-0.13671900000000001</c:v>
                </c:pt>
                <c:pt idx="297">
                  <c:v>1.709E-3</c:v>
                </c:pt>
                <c:pt idx="298">
                  <c:v>2.6367000000000002E-2</c:v>
                </c:pt>
                <c:pt idx="299">
                  <c:v>9.77E-4</c:v>
                </c:pt>
                <c:pt idx="300">
                  <c:v>8.2031000000000007E-2</c:v>
                </c:pt>
                <c:pt idx="301">
                  <c:v>1.1719E-2</c:v>
                </c:pt>
                <c:pt idx="302">
                  <c:v>4.7851999999999999E-2</c:v>
                </c:pt>
                <c:pt idx="303">
                  <c:v>-0.13281200000000001</c:v>
                </c:pt>
                <c:pt idx="304">
                  <c:v>-5.2978999999999998E-2</c:v>
                </c:pt>
                <c:pt idx="305">
                  <c:v>1.5625E-2</c:v>
                </c:pt>
                <c:pt idx="306">
                  <c:v>-2.2217000000000001E-2</c:v>
                </c:pt>
                <c:pt idx="307">
                  <c:v>3.0273000000000001E-2</c:v>
                </c:pt>
                <c:pt idx="308">
                  <c:v>-7.5680000000000001E-3</c:v>
                </c:pt>
                <c:pt idx="309">
                  <c:v>0.11938500000000001</c:v>
                </c:pt>
                <c:pt idx="310">
                  <c:v>-0.11498999999999999</c:v>
                </c:pt>
                <c:pt idx="311">
                  <c:v>9.1797000000000004E-2</c:v>
                </c:pt>
                <c:pt idx="312">
                  <c:v>-4.2236000000000003E-2</c:v>
                </c:pt>
                <c:pt idx="313">
                  <c:v>-4.8828000000000003E-2</c:v>
                </c:pt>
                <c:pt idx="314">
                  <c:v>-5.3709999999999999E-3</c:v>
                </c:pt>
                <c:pt idx="315">
                  <c:v>6.8360000000000001E-3</c:v>
                </c:pt>
                <c:pt idx="316">
                  <c:v>-6.1040000000000001E-3</c:v>
                </c:pt>
                <c:pt idx="317">
                  <c:v>6.4452999999999996E-2</c:v>
                </c:pt>
                <c:pt idx="318">
                  <c:v>7.5680000000000001E-3</c:v>
                </c:pt>
                <c:pt idx="319">
                  <c:v>-4.3949999999999996E-3</c:v>
                </c:pt>
                <c:pt idx="320">
                  <c:v>2.8563999999999999E-2</c:v>
                </c:pt>
                <c:pt idx="321">
                  <c:v>-3.0518E-2</c:v>
                </c:pt>
                <c:pt idx="322">
                  <c:v>-1.5625E-2</c:v>
                </c:pt>
                <c:pt idx="323">
                  <c:v>3.5888999999999997E-2</c:v>
                </c:pt>
              </c:numCache>
            </c:numRef>
          </c:val>
          <c:smooth val="0"/>
        </c:ser>
        <c:dLbls>
          <c:showLegendKey val="0"/>
          <c:showVal val="0"/>
          <c:showCatName val="0"/>
          <c:showSerName val="0"/>
          <c:showPercent val="0"/>
          <c:showBubbleSize val="0"/>
        </c:dLbls>
        <c:smooth val="0"/>
        <c:axId val="-1715700176"/>
        <c:axId val="-1715699088"/>
        <c:extLst>
          <c:ext xmlns:c15="http://schemas.microsoft.com/office/drawing/2012/chart" uri="{02D57815-91ED-43cb-92C2-25804820EDAC}">
            <c15:filteredLineSeries>
              <c15:ser>
                <c:idx val="0"/>
                <c:order val="0"/>
                <c:tx>
                  <c:strRef>
                    <c:extLst>
                      <c:ext uri="{02D57815-91ED-43cb-92C2-25804820EDAC}">
                        <c15:formulaRef>
                          <c15:sqref>Sheet2!$B$1</c15:sqref>
                        </c15:formulaRef>
                      </c:ext>
                    </c:extLst>
                    <c:strCache>
                      <c:ptCount val="1"/>
                      <c:pt idx="0">
                        <c:v>AVER</c:v>
                      </c:pt>
                    </c:strCache>
                  </c:strRef>
                </c:tx>
                <c:spPr>
                  <a:ln w="28575" cap="rnd">
                    <a:solidFill>
                      <a:schemeClr val="accent2"/>
                    </a:solidFill>
                    <a:round/>
                  </a:ln>
                  <a:effectLst/>
                </c:spPr>
                <c:marker>
                  <c:symbol val="none"/>
                </c:marker>
                <c:cat>
                  <c:numRef>
                    <c:extLst>
                      <c:ext uri="{02D57815-91ED-43cb-92C2-25804820EDAC}">
                        <c15:formulaRef>
                          <c15:sqref>Sheet2!$A$2:$A$325</c15:sqref>
                        </c15:formulaRef>
                      </c:ext>
                    </c:extLst>
                    <c:numCache>
                      <c:formatCode>General</c:formatCode>
                      <c:ptCount val="3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numCache>
                  </c:numRef>
                </c:cat>
                <c:val>
                  <c:numRef>
                    <c:extLst>
                      <c:ext uri="{02D57815-91ED-43cb-92C2-25804820EDAC}">
                        <c15:formulaRef>
                          <c15:sqref>Sheet2!$B$2:$B$325</c15:sqref>
                        </c15:formulaRef>
                      </c:ext>
                    </c:extLst>
                    <c:numCache>
                      <c:formatCode>General</c:formatCode>
                      <c:ptCount val="324"/>
                      <c:pt idx="0">
                        <c:v>-9.8499999999999998E-4</c:v>
                      </c:pt>
                      <c:pt idx="1">
                        <c:v>-8.0699999999999999E-4</c:v>
                      </c:pt>
                      <c:pt idx="2">
                        <c:v>-8.7200000000000005E-4</c:v>
                      </c:pt>
                      <c:pt idx="3">
                        <c:v>-8.8900000000000003E-4</c:v>
                      </c:pt>
                      <c:pt idx="4">
                        <c:v>-8.5899999999999995E-4</c:v>
                      </c:pt>
                      <c:pt idx="5">
                        <c:v>-7.4399999999999998E-4</c:v>
                      </c:pt>
                      <c:pt idx="6">
                        <c:v>-7.6199999999999998E-4</c:v>
                      </c:pt>
                      <c:pt idx="7">
                        <c:v>-1.031E-3</c:v>
                      </c:pt>
                      <c:pt idx="8">
                        <c:v>-7.6800000000000002E-4</c:v>
                      </c:pt>
                      <c:pt idx="9">
                        <c:v>-8.1099999999999998E-4</c:v>
                      </c:pt>
                      <c:pt idx="10">
                        <c:v>-7.8200000000000003E-4</c:v>
                      </c:pt>
                      <c:pt idx="11">
                        <c:v>-9.1100000000000003E-4</c:v>
                      </c:pt>
                      <c:pt idx="12">
                        <c:v>-9.6599999999999995E-4</c:v>
                      </c:pt>
                      <c:pt idx="13">
                        <c:v>-1.0380000000000001E-3</c:v>
                      </c:pt>
                      <c:pt idx="14">
                        <c:v>-5.4000000000000001E-4</c:v>
                      </c:pt>
                      <c:pt idx="15">
                        <c:v>-9.3700000000000001E-4</c:v>
                      </c:pt>
                      <c:pt idx="16">
                        <c:v>-7.8100000000000001E-4</c:v>
                      </c:pt>
                      <c:pt idx="17">
                        <c:v>-7.8899999999999999E-4</c:v>
                      </c:pt>
                      <c:pt idx="18">
                        <c:v>-1.0790000000000001E-3</c:v>
                      </c:pt>
                      <c:pt idx="19">
                        <c:v>-5.4799999999999998E-4</c:v>
                      </c:pt>
                      <c:pt idx="20">
                        <c:v>-9.8400000000000007E-4</c:v>
                      </c:pt>
                      <c:pt idx="21">
                        <c:v>-9.5E-4</c:v>
                      </c:pt>
                      <c:pt idx="22">
                        <c:v>-7.8299999999999995E-4</c:v>
                      </c:pt>
                      <c:pt idx="23">
                        <c:v>-8.9700000000000001E-4</c:v>
                      </c:pt>
                      <c:pt idx="24">
                        <c:v>-9.1100000000000003E-4</c:v>
                      </c:pt>
                      <c:pt idx="25">
                        <c:v>-8.1700000000000002E-4</c:v>
                      </c:pt>
                      <c:pt idx="26">
                        <c:v>-8.5899999999999995E-4</c:v>
                      </c:pt>
                      <c:pt idx="27">
                        <c:v>-9.6500000000000004E-4</c:v>
                      </c:pt>
                      <c:pt idx="28">
                        <c:v>-8.5800000000000004E-4</c:v>
                      </c:pt>
                      <c:pt idx="29">
                        <c:v>-8.9599999999999999E-4</c:v>
                      </c:pt>
                      <c:pt idx="30">
                        <c:v>-9.0700000000000004E-4</c:v>
                      </c:pt>
                      <c:pt idx="31">
                        <c:v>-8.5999999999999998E-4</c:v>
                      </c:pt>
                      <c:pt idx="32">
                        <c:v>-8.2200000000000003E-4</c:v>
                      </c:pt>
                      <c:pt idx="33">
                        <c:v>-7.9600000000000005E-4</c:v>
                      </c:pt>
                      <c:pt idx="34">
                        <c:v>-7.3999999999999999E-4</c:v>
                      </c:pt>
                      <c:pt idx="35">
                        <c:v>-9.6100000000000005E-4</c:v>
                      </c:pt>
                      <c:pt idx="36">
                        <c:v>-8.1400000000000005E-4</c:v>
                      </c:pt>
                      <c:pt idx="37">
                        <c:v>-9.3800000000000003E-4</c:v>
                      </c:pt>
                      <c:pt idx="38">
                        <c:v>-7.7300000000000003E-4</c:v>
                      </c:pt>
                      <c:pt idx="39">
                        <c:v>-8.7299999999999997E-4</c:v>
                      </c:pt>
                      <c:pt idx="40">
                        <c:v>-9.2500000000000004E-4</c:v>
                      </c:pt>
                      <c:pt idx="41">
                        <c:v>-8.1300000000000003E-4</c:v>
                      </c:pt>
                      <c:pt idx="42">
                        <c:v>-8.6300000000000005E-4</c:v>
                      </c:pt>
                      <c:pt idx="43">
                        <c:v>-1.0059999999999999E-3</c:v>
                      </c:pt>
                      <c:pt idx="44">
                        <c:v>-8.2899999999999998E-4</c:v>
                      </c:pt>
                      <c:pt idx="45">
                        <c:v>-8.4400000000000002E-4</c:v>
                      </c:pt>
                      <c:pt idx="46">
                        <c:v>-8.7799999999999998E-4</c:v>
                      </c:pt>
                      <c:pt idx="47">
                        <c:v>-8.4199999999999998E-4</c:v>
                      </c:pt>
                      <c:pt idx="48">
                        <c:v>-9.7400000000000004E-4</c:v>
                      </c:pt>
                      <c:pt idx="49">
                        <c:v>-9.0600000000000001E-4</c:v>
                      </c:pt>
                      <c:pt idx="50">
                        <c:v>-8.0900000000000004E-4</c:v>
                      </c:pt>
                      <c:pt idx="51">
                        <c:v>-9.0200000000000002E-4</c:v>
                      </c:pt>
                      <c:pt idx="52">
                        <c:v>-8.6700000000000004E-4</c:v>
                      </c:pt>
                      <c:pt idx="53">
                        <c:v>-8.4900000000000004E-4</c:v>
                      </c:pt>
                      <c:pt idx="54">
                        <c:v>-8.34E-4</c:v>
                      </c:pt>
                      <c:pt idx="55">
                        <c:v>-7.3700000000000002E-4</c:v>
                      </c:pt>
                      <c:pt idx="56">
                        <c:v>-1.0139999999999999E-3</c:v>
                      </c:pt>
                      <c:pt idx="57">
                        <c:v>-7.8200000000000003E-4</c:v>
                      </c:pt>
                      <c:pt idx="58">
                        <c:v>-1.0059999999999999E-3</c:v>
                      </c:pt>
                      <c:pt idx="59">
                        <c:v>-6.4999999999999997E-4</c:v>
                      </c:pt>
                      <c:pt idx="60">
                        <c:v>-8.5800000000000004E-4</c:v>
                      </c:pt>
                      <c:pt idx="61">
                        <c:v>-9.0700000000000004E-4</c:v>
                      </c:pt>
                      <c:pt idx="62">
                        <c:v>-7.5799999999999999E-4</c:v>
                      </c:pt>
                      <c:pt idx="63">
                        <c:v>-8.8099999999999995E-4</c:v>
                      </c:pt>
                      <c:pt idx="64">
                        <c:v>-8.5700000000000001E-4</c:v>
                      </c:pt>
                      <c:pt idx="65">
                        <c:v>-9.1100000000000003E-4</c:v>
                      </c:pt>
                      <c:pt idx="66">
                        <c:v>-8.7100000000000003E-4</c:v>
                      </c:pt>
                      <c:pt idx="67">
                        <c:v>-9.9099999999999991E-4</c:v>
                      </c:pt>
                      <c:pt idx="68">
                        <c:v>-7.9500000000000003E-4</c:v>
                      </c:pt>
                      <c:pt idx="69">
                        <c:v>-8.4500000000000005E-4</c:v>
                      </c:pt>
                      <c:pt idx="70">
                        <c:v>-9.0600000000000001E-4</c:v>
                      </c:pt>
                      <c:pt idx="71">
                        <c:v>-7.8200000000000003E-4</c:v>
                      </c:pt>
                      <c:pt idx="72">
                        <c:v>-9.2100000000000005E-4</c:v>
                      </c:pt>
                      <c:pt idx="73">
                        <c:v>-7.8899999999999999E-4</c:v>
                      </c:pt>
                      <c:pt idx="74">
                        <c:v>-9.2199999999999997E-4</c:v>
                      </c:pt>
                      <c:pt idx="75">
                        <c:v>-8.5400000000000005E-4</c:v>
                      </c:pt>
                      <c:pt idx="76">
                        <c:v>-8.0500000000000005E-4</c:v>
                      </c:pt>
                      <c:pt idx="77">
                        <c:v>-1.0020000000000001E-3</c:v>
                      </c:pt>
                      <c:pt idx="78">
                        <c:v>-8.0599999999999997E-4</c:v>
                      </c:pt>
                      <c:pt idx="79">
                        <c:v>-7.6199999999999998E-4</c:v>
                      </c:pt>
                      <c:pt idx="80">
                        <c:v>-1.0089999999999999E-3</c:v>
                      </c:pt>
                      <c:pt idx="81">
                        <c:v>-8.3500000000000002E-4</c:v>
                      </c:pt>
                      <c:pt idx="82">
                        <c:v>-8.7699999999999996E-4</c:v>
                      </c:pt>
                      <c:pt idx="83">
                        <c:v>-8.4699999999999999E-4</c:v>
                      </c:pt>
                      <c:pt idx="84">
                        <c:v>-9.1600000000000004E-4</c:v>
                      </c:pt>
                      <c:pt idx="85">
                        <c:v>-7.54E-4</c:v>
                      </c:pt>
                      <c:pt idx="86">
                        <c:v>-9.859999999999999E-4</c:v>
                      </c:pt>
                      <c:pt idx="87">
                        <c:v>-8.7200000000000005E-4</c:v>
                      </c:pt>
                      <c:pt idx="88">
                        <c:v>-7.6099999999999996E-4</c:v>
                      </c:pt>
                      <c:pt idx="89">
                        <c:v>-8.4400000000000002E-4</c:v>
                      </c:pt>
                      <c:pt idx="90">
                        <c:v>-8.7900000000000001E-4</c:v>
                      </c:pt>
                      <c:pt idx="91">
                        <c:v>-8.4000000000000003E-4</c:v>
                      </c:pt>
                      <c:pt idx="92">
                        <c:v>-7.9100000000000004E-4</c:v>
                      </c:pt>
                      <c:pt idx="93">
                        <c:v>-8.8099999999999995E-4</c:v>
                      </c:pt>
                      <c:pt idx="94">
                        <c:v>-1.034E-3</c:v>
                      </c:pt>
                      <c:pt idx="95">
                        <c:v>-6.9300000000000004E-4</c:v>
                      </c:pt>
                      <c:pt idx="96">
                        <c:v>-1.0020000000000001E-3</c:v>
                      </c:pt>
                      <c:pt idx="97">
                        <c:v>-7.8799999999999996E-4</c:v>
                      </c:pt>
                      <c:pt idx="98">
                        <c:v>-7.3800000000000005E-4</c:v>
                      </c:pt>
                      <c:pt idx="99">
                        <c:v>-8.03E-4</c:v>
                      </c:pt>
                      <c:pt idx="100">
                        <c:v>-1.003E-3</c:v>
                      </c:pt>
                      <c:pt idx="101">
                        <c:v>-7.6499999999999995E-4</c:v>
                      </c:pt>
                      <c:pt idx="102">
                        <c:v>-7.3399999999999995E-4</c:v>
                      </c:pt>
                      <c:pt idx="103">
                        <c:v>-8.9300000000000002E-4</c:v>
                      </c:pt>
                      <c:pt idx="104">
                        <c:v>-7.3800000000000005E-4</c:v>
                      </c:pt>
                      <c:pt idx="105">
                        <c:v>-9.859999999999999E-4</c:v>
                      </c:pt>
                      <c:pt idx="106">
                        <c:v>-9.0200000000000002E-4</c:v>
                      </c:pt>
                      <c:pt idx="107">
                        <c:v>-7.9299999999999998E-4</c:v>
                      </c:pt>
                      <c:pt idx="108">
                        <c:v>-8.12E-4</c:v>
                      </c:pt>
                      <c:pt idx="109">
                        <c:v>-9.4899999999999997E-4</c:v>
                      </c:pt>
                      <c:pt idx="110">
                        <c:v>-7.7200000000000001E-4</c:v>
                      </c:pt>
                      <c:pt idx="111">
                        <c:v>-1.0150000000000001E-3</c:v>
                      </c:pt>
                      <c:pt idx="112">
                        <c:v>-7.4600000000000003E-4</c:v>
                      </c:pt>
                      <c:pt idx="113">
                        <c:v>-9.7999999999999997E-4</c:v>
                      </c:pt>
                      <c:pt idx="114">
                        <c:v>-8.4800000000000001E-4</c:v>
                      </c:pt>
                      <c:pt idx="115">
                        <c:v>-8.61E-4</c:v>
                      </c:pt>
                      <c:pt idx="116">
                        <c:v>-8.6200000000000003E-4</c:v>
                      </c:pt>
                      <c:pt idx="117">
                        <c:v>-8.8000000000000003E-4</c:v>
                      </c:pt>
                      <c:pt idx="118">
                        <c:v>-8.3299999999999997E-4</c:v>
                      </c:pt>
                      <c:pt idx="119">
                        <c:v>-8.7500000000000002E-4</c:v>
                      </c:pt>
                      <c:pt idx="120">
                        <c:v>-8.7399999999999999E-4</c:v>
                      </c:pt>
                      <c:pt idx="121">
                        <c:v>-7.8799999999999996E-4</c:v>
                      </c:pt>
                      <c:pt idx="122">
                        <c:v>-8.1599999999999999E-4</c:v>
                      </c:pt>
                      <c:pt idx="123">
                        <c:v>-1.0579999999999999E-3</c:v>
                      </c:pt>
                      <c:pt idx="124">
                        <c:v>-6.7000000000000002E-4</c:v>
                      </c:pt>
                      <c:pt idx="125">
                        <c:v>-9.6900000000000003E-4</c:v>
                      </c:pt>
                      <c:pt idx="126">
                        <c:v>-7.9199999999999995E-4</c:v>
                      </c:pt>
                      <c:pt idx="127">
                        <c:v>-9.6699999999999998E-4</c:v>
                      </c:pt>
                      <c:pt idx="128">
                        <c:v>-7.76E-4</c:v>
                      </c:pt>
                      <c:pt idx="129">
                        <c:v>-8.5999999999999998E-4</c:v>
                      </c:pt>
                      <c:pt idx="130">
                        <c:v>-7.9699999999999997E-4</c:v>
                      </c:pt>
                      <c:pt idx="131">
                        <c:v>-8.0900000000000004E-4</c:v>
                      </c:pt>
                      <c:pt idx="132">
                        <c:v>-9.68E-4</c:v>
                      </c:pt>
                      <c:pt idx="133">
                        <c:v>-7.7499999999999997E-4</c:v>
                      </c:pt>
                      <c:pt idx="134">
                        <c:v>-8.8400000000000002E-4</c:v>
                      </c:pt>
                      <c:pt idx="135">
                        <c:v>-8.2700000000000004E-4</c:v>
                      </c:pt>
                      <c:pt idx="136">
                        <c:v>-7.8899999999999999E-4</c:v>
                      </c:pt>
                      <c:pt idx="137">
                        <c:v>-9.2599999999999996E-4</c:v>
                      </c:pt>
                      <c:pt idx="138">
                        <c:v>-9.8900000000000008E-4</c:v>
                      </c:pt>
                      <c:pt idx="139">
                        <c:v>-6.7400000000000001E-4</c:v>
                      </c:pt>
                      <c:pt idx="140">
                        <c:v>-9.5799999999999998E-4</c:v>
                      </c:pt>
                      <c:pt idx="141">
                        <c:v>-9.5200000000000005E-4</c:v>
                      </c:pt>
                      <c:pt idx="142">
                        <c:v>-7.5699999999999997E-4</c:v>
                      </c:pt>
                      <c:pt idx="143">
                        <c:v>-9.1E-4</c:v>
                      </c:pt>
                      <c:pt idx="144">
                        <c:v>-8.5899999999999995E-4</c:v>
                      </c:pt>
                      <c:pt idx="145">
                        <c:v>-9.6400000000000001E-4</c:v>
                      </c:pt>
                      <c:pt idx="146">
                        <c:v>-9.4600000000000001E-4</c:v>
                      </c:pt>
                      <c:pt idx="147">
                        <c:v>-1.07E-3</c:v>
                      </c:pt>
                      <c:pt idx="148">
                        <c:v>-5.4600000000000004E-4</c:v>
                      </c:pt>
                      <c:pt idx="149">
                        <c:v>-9.59E-4</c:v>
                      </c:pt>
                      <c:pt idx="150">
                        <c:v>-8.0000000000000004E-4</c:v>
                      </c:pt>
                      <c:pt idx="151">
                        <c:v>-7.8100000000000001E-4</c:v>
                      </c:pt>
                      <c:pt idx="152">
                        <c:v>-9.2699999999999998E-4</c:v>
                      </c:pt>
                      <c:pt idx="153">
                        <c:v>-9.7099999999999997E-4</c:v>
                      </c:pt>
                      <c:pt idx="154">
                        <c:v>-9.9400000000000009E-4</c:v>
                      </c:pt>
                      <c:pt idx="155">
                        <c:v>-6.4400000000000004E-4</c:v>
                      </c:pt>
                      <c:pt idx="156">
                        <c:v>-9.3700000000000001E-4</c:v>
                      </c:pt>
                      <c:pt idx="157">
                        <c:v>-7.5199999999999996E-4</c:v>
                      </c:pt>
                      <c:pt idx="158">
                        <c:v>-1.0330000000000001E-3</c:v>
                      </c:pt>
                      <c:pt idx="159">
                        <c:v>-8.7000000000000001E-4</c:v>
                      </c:pt>
                      <c:pt idx="160">
                        <c:v>-9.0499999999999999E-4</c:v>
                      </c:pt>
                      <c:pt idx="161">
                        <c:v>-7.8399999999999997E-4</c:v>
                      </c:pt>
                      <c:pt idx="162">
                        <c:v>-9.6000000000000002E-4</c:v>
                      </c:pt>
                      <c:pt idx="163">
                        <c:v>-6.8900000000000005E-4</c:v>
                      </c:pt>
                      <c:pt idx="164">
                        <c:v>-9.7599999999999998E-4</c:v>
                      </c:pt>
                      <c:pt idx="165">
                        <c:v>-7.8200000000000003E-4</c:v>
                      </c:pt>
                      <c:pt idx="166">
                        <c:v>-8.2700000000000004E-4</c:v>
                      </c:pt>
                      <c:pt idx="167">
                        <c:v>-9.4200000000000002E-4</c:v>
                      </c:pt>
                      <c:pt idx="168">
                        <c:v>-9.2100000000000005E-4</c:v>
                      </c:pt>
                      <c:pt idx="169">
                        <c:v>-9.3199999999999999E-4</c:v>
                      </c:pt>
                      <c:pt idx="170">
                        <c:v>-6.9899999999999997E-4</c:v>
                      </c:pt>
                      <c:pt idx="171">
                        <c:v>-1.062E-3</c:v>
                      </c:pt>
                      <c:pt idx="172">
                        <c:v>-6.11E-4</c:v>
                      </c:pt>
                      <c:pt idx="173">
                        <c:v>-1.1479999999999999E-3</c:v>
                      </c:pt>
                      <c:pt idx="174">
                        <c:v>-6.9800000000000005E-4</c:v>
                      </c:pt>
                      <c:pt idx="175">
                        <c:v>-8.4900000000000004E-4</c:v>
                      </c:pt>
                      <c:pt idx="176">
                        <c:v>-9.859999999999999E-4</c:v>
                      </c:pt>
                      <c:pt idx="177">
                        <c:v>-7.7499999999999997E-4</c:v>
                      </c:pt>
                      <c:pt idx="178">
                        <c:v>-8.83E-4</c:v>
                      </c:pt>
                      <c:pt idx="179">
                        <c:v>-9.7300000000000002E-4</c:v>
                      </c:pt>
                      <c:pt idx="180">
                        <c:v>-7.7700000000000002E-4</c:v>
                      </c:pt>
                      <c:pt idx="181">
                        <c:v>-8.6600000000000002E-4</c:v>
                      </c:pt>
                      <c:pt idx="182">
                        <c:v>-7.6000000000000004E-4</c:v>
                      </c:pt>
                      <c:pt idx="183">
                        <c:v>-8.8900000000000003E-4</c:v>
                      </c:pt>
                      <c:pt idx="184">
                        <c:v>-1.0839999999999999E-3</c:v>
                      </c:pt>
                      <c:pt idx="185">
                        <c:v>-8.2799999999999996E-4</c:v>
                      </c:pt>
                      <c:pt idx="186">
                        <c:v>-7.9799999999999999E-4</c:v>
                      </c:pt>
                      <c:pt idx="187">
                        <c:v>-8.1099999999999998E-4</c:v>
                      </c:pt>
                      <c:pt idx="188">
                        <c:v>-9.0399999999999996E-4</c:v>
                      </c:pt>
                      <c:pt idx="189">
                        <c:v>-1.0020000000000001E-3</c:v>
                      </c:pt>
                      <c:pt idx="190">
                        <c:v>-7.9199999999999995E-4</c:v>
                      </c:pt>
                      <c:pt idx="191">
                        <c:v>-7.6999999999999996E-4</c:v>
                      </c:pt>
                      <c:pt idx="192">
                        <c:v>-7.7999999999999999E-4</c:v>
                      </c:pt>
                      <c:pt idx="193">
                        <c:v>-9.990000000000001E-4</c:v>
                      </c:pt>
                      <c:pt idx="194">
                        <c:v>-8.2899999999999998E-4</c:v>
                      </c:pt>
                      <c:pt idx="195">
                        <c:v>-8.8500000000000004E-4</c:v>
                      </c:pt>
                      <c:pt idx="196">
                        <c:v>-1.039E-3</c:v>
                      </c:pt>
                      <c:pt idx="197">
                        <c:v>-7.4600000000000003E-4</c:v>
                      </c:pt>
                      <c:pt idx="198">
                        <c:v>-9.4600000000000001E-4</c:v>
                      </c:pt>
                      <c:pt idx="199">
                        <c:v>-8.5899999999999995E-4</c:v>
                      </c:pt>
                      <c:pt idx="200">
                        <c:v>-1.0319999999999999E-3</c:v>
                      </c:pt>
                      <c:pt idx="201">
                        <c:v>-8.9700000000000001E-4</c:v>
                      </c:pt>
                      <c:pt idx="202">
                        <c:v>-1.0070000000000001E-3</c:v>
                      </c:pt>
                      <c:pt idx="203">
                        <c:v>-6.9800000000000005E-4</c:v>
                      </c:pt>
                      <c:pt idx="204">
                        <c:v>-7.6999999999999996E-4</c:v>
                      </c:pt>
                      <c:pt idx="205">
                        <c:v>-1.024E-3</c:v>
                      </c:pt>
                      <c:pt idx="206">
                        <c:v>-7.0899999999999999E-4</c:v>
                      </c:pt>
                      <c:pt idx="207">
                        <c:v>-8.5899999999999995E-4</c:v>
                      </c:pt>
                      <c:pt idx="208">
                        <c:v>-9.7799999999999992E-4</c:v>
                      </c:pt>
                      <c:pt idx="209">
                        <c:v>-9.1600000000000004E-4</c:v>
                      </c:pt>
                      <c:pt idx="210">
                        <c:v>-7.3800000000000005E-4</c:v>
                      </c:pt>
                      <c:pt idx="211">
                        <c:v>-9.2299999999999999E-4</c:v>
                      </c:pt>
                      <c:pt idx="212">
                        <c:v>-8.2200000000000003E-4</c:v>
                      </c:pt>
                      <c:pt idx="213">
                        <c:v>-9.8200000000000002E-4</c:v>
                      </c:pt>
                      <c:pt idx="214">
                        <c:v>-8.5400000000000005E-4</c:v>
                      </c:pt>
                      <c:pt idx="215">
                        <c:v>-8.7000000000000001E-4</c:v>
                      </c:pt>
                      <c:pt idx="216">
                        <c:v>-1.1019999999999999E-3</c:v>
                      </c:pt>
                      <c:pt idx="217">
                        <c:v>-5.8200000000000005E-4</c:v>
                      </c:pt>
                      <c:pt idx="218">
                        <c:v>-8.9400000000000005E-4</c:v>
                      </c:pt>
                      <c:pt idx="219">
                        <c:v>-9.5399999999999999E-4</c:v>
                      </c:pt>
                      <c:pt idx="220">
                        <c:v>-9.77E-4</c:v>
                      </c:pt>
                      <c:pt idx="221">
                        <c:v>-7.5900000000000002E-4</c:v>
                      </c:pt>
                      <c:pt idx="222">
                        <c:v>-9.7799999999999992E-4</c:v>
                      </c:pt>
                      <c:pt idx="223">
                        <c:v>-6.7699999999999998E-4</c:v>
                      </c:pt>
                      <c:pt idx="224">
                        <c:v>-9.7300000000000002E-4</c:v>
                      </c:pt>
                      <c:pt idx="225">
                        <c:v>-1.114E-3</c:v>
                      </c:pt>
                      <c:pt idx="226">
                        <c:v>-1.0200000000000001E-3</c:v>
                      </c:pt>
                      <c:pt idx="227">
                        <c:v>-3.86E-4</c:v>
                      </c:pt>
                      <c:pt idx="228">
                        <c:v>-9.3700000000000001E-4</c:v>
                      </c:pt>
                      <c:pt idx="229">
                        <c:v>-8.6600000000000002E-4</c:v>
                      </c:pt>
                      <c:pt idx="230">
                        <c:v>-7.8399999999999997E-4</c:v>
                      </c:pt>
                      <c:pt idx="231">
                        <c:v>-1.0809999999999999E-3</c:v>
                      </c:pt>
                      <c:pt idx="232">
                        <c:v>-9.6000000000000002E-4</c:v>
                      </c:pt>
                      <c:pt idx="233">
                        <c:v>-1.0120000000000001E-3</c:v>
                      </c:pt>
                      <c:pt idx="234">
                        <c:v>-6.4099999999999997E-4</c:v>
                      </c:pt>
                      <c:pt idx="235">
                        <c:v>-8.7100000000000003E-4</c:v>
                      </c:pt>
                      <c:pt idx="236">
                        <c:v>-1.059E-3</c:v>
                      </c:pt>
                      <c:pt idx="237">
                        <c:v>-9.0899999999999998E-4</c:v>
                      </c:pt>
                      <c:pt idx="238">
                        <c:v>-8.9800000000000004E-4</c:v>
                      </c:pt>
                      <c:pt idx="239">
                        <c:v>-7.5900000000000002E-4</c:v>
                      </c:pt>
                      <c:pt idx="240">
                        <c:v>-2.3499999999999999E-4</c:v>
                      </c:pt>
                      <c:pt idx="241">
                        <c:v>-1.3780000000000001E-3</c:v>
                      </c:pt>
                      <c:pt idx="242">
                        <c:v>-1.083E-3</c:v>
                      </c:pt>
                      <c:pt idx="243">
                        <c:v>-7.6199999999999998E-4</c:v>
                      </c:pt>
                      <c:pt idx="244">
                        <c:v>-9.2400000000000002E-4</c:v>
                      </c:pt>
                      <c:pt idx="245">
                        <c:v>-7.76E-4</c:v>
                      </c:pt>
                      <c:pt idx="246">
                        <c:v>-6.9099999999999999E-4</c:v>
                      </c:pt>
                      <c:pt idx="247">
                        <c:v>-8.2600000000000002E-4</c:v>
                      </c:pt>
                      <c:pt idx="248">
                        <c:v>-1.0679999999999999E-3</c:v>
                      </c:pt>
                      <c:pt idx="249">
                        <c:v>-9.3199999999999999E-4</c:v>
                      </c:pt>
                      <c:pt idx="250">
                        <c:v>-6.2500000000000001E-4</c:v>
                      </c:pt>
                      <c:pt idx="251">
                        <c:v>-9.1E-4</c:v>
                      </c:pt>
                      <c:pt idx="252">
                        <c:v>-6.9399999999999996E-4</c:v>
                      </c:pt>
                      <c:pt idx="253">
                        <c:v>-1.077E-3</c:v>
                      </c:pt>
                      <c:pt idx="254">
                        <c:v>-1.361E-3</c:v>
                      </c:pt>
                      <c:pt idx="255">
                        <c:v>-4.9799999999999996E-4</c:v>
                      </c:pt>
                      <c:pt idx="256">
                        <c:v>-7.7399999999999995E-4</c:v>
                      </c:pt>
                      <c:pt idx="257">
                        <c:v>-6.1899999999999998E-4</c:v>
                      </c:pt>
                      <c:pt idx="258">
                        <c:v>-1.534E-3</c:v>
                      </c:pt>
                      <c:pt idx="259">
                        <c:v>-7.9299999999999998E-4</c:v>
                      </c:pt>
                      <c:pt idx="260">
                        <c:v>-9.2699999999999998E-4</c:v>
                      </c:pt>
                      <c:pt idx="261">
                        <c:v>-6.0300000000000002E-4</c:v>
                      </c:pt>
                      <c:pt idx="262">
                        <c:v>-8.1599999999999999E-4</c:v>
                      </c:pt>
                      <c:pt idx="263">
                        <c:v>-1.1609999999999999E-3</c:v>
                      </c:pt>
                      <c:pt idx="264">
                        <c:v>-1.0330000000000001E-3</c:v>
                      </c:pt>
                      <c:pt idx="265">
                        <c:v>-5.5400000000000002E-4</c:v>
                      </c:pt>
                      <c:pt idx="266">
                        <c:v>-1.036E-3</c:v>
                      </c:pt>
                      <c:pt idx="267">
                        <c:v>-8.9999999999999998E-4</c:v>
                      </c:pt>
                      <c:pt idx="268">
                        <c:v>-7.3099999999999999E-4</c:v>
                      </c:pt>
                      <c:pt idx="269">
                        <c:v>-6.7400000000000001E-4</c:v>
                      </c:pt>
                      <c:pt idx="270">
                        <c:v>-1.3159999999999999E-3</c:v>
                      </c:pt>
                      <c:pt idx="271">
                        <c:v>-7.6099999999999996E-4</c:v>
                      </c:pt>
                      <c:pt idx="272">
                        <c:v>-4.8999999999999998E-4</c:v>
                      </c:pt>
                      <c:pt idx="273">
                        <c:v>-1.041E-3</c:v>
                      </c:pt>
                      <c:pt idx="274">
                        <c:v>-9.2400000000000002E-4</c:v>
                      </c:pt>
                      <c:pt idx="275">
                        <c:v>-8.8900000000000003E-4</c:v>
                      </c:pt>
                      <c:pt idx="276">
                        <c:v>-1.3680000000000001E-3</c:v>
                      </c:pt>
                      <c:pt idx="277">
                        <c:v>-4.8899999999999996E-4</c:v>
                      </c:pt>
                      <c:pt idx="278">
                        <c:v>-6.0599999999999998E-4</c:v>
                      </c:pt>
                      <c:pt idx="279">
                        <c:v>-1.175E-3</c:v>
                      </c:pt>
                      <c:pt idx="280">
                        <c:v>-9.0499999999999999E-4</c:v>
                      </c:pt>
                      <c:pt idx="281">
                        <c:v>-1.062E-3</c:v>
                      </c:pt>
                      <c:pt idx="282">
                        <c:v>-8.4199999999999998E-4</c:v>
                      </c:pt>
                      <c:pt idx="283">
                        <c:v>-1.1770000000000001E-3</c:v>
                      </c:pt>
                      <c:pt idx="284">
                        <c:v>-8.2100000000000001E-4</c:v>
                      </c:pt>
                      <c:pt idx="285">
                        <c:v>-6.3699999999999998E-4</c:v>
                      </c:pt>
                      <c:pt idx="286">
                        <c:v>-7.1000000000000002E-4</c:v>
                      </c:pt>
                      <c:pt idx="287">
                        <c:v>-8.3799999999999999E-4</c:v>
                      </c:pt>
                      <c:pt idx="288">
                        <c:v>-9.7499999999999996E-4</c:v>
                      </c:pt>
                      <c:pt idx="289">
                        <c:v>-8.1099999999999998E-4</c:v>
                      </c:pt>
                      <c:pt idx="290">
                        <c:v>-9.68E-4</c:v>
                      </c:pt>
                      <c:pt idx="291">
                        <c:v>-6.2799999999999998E-4</c:v>
                      </c:pt>
                      <c:pt idx="292">
                        <c:v>-1.103E-3</c:v>
                      </c:pt>
                      <c:pt idx="293">
                        <c:v>-6.38E-4</c:v>
                      </c:pt>
                      <c:pt idx="294">
                        <c:v>-9.7199999999999999E-4</c:v>
                      </c:pt>
                      <c:pt idx="295">
                        <c:v>-1.64E-4</c:v>
                      </c:pt>
                      <c:pt idx="296">
                        <c:v>-1.57E-3</c:v>
                      </c:pt>
                      <c:pt idx="297">
                        <c:v>-9.3400000000000004E-4</c:v>
                      </c:pt>
                      <c:pt idx="298">
                        <c:v>-3.19E-4</c:v>
                      </c:pt>
                      <c:pt idx="299">
                        <c:v>-1.6739999999999999E-3</c:v>
                      </c:pt>
                      <c:pt idx="300">
                        <c:v>-6.0899999999999995E-4</c:v>
                      </c:pt>
                      <c:pt idx="301">
                        <c:v>-1.0610000000000001E-3</c:v>
                      </c:pt>
                      <c:pt idx="302">
                        <c:v>-1.0660000000000001E-3</c:v>
                      </c:pt>
                      <c:pt idx="303">
                        <c:v>-5.7799999999999995E-4</c:v>
                      </c:pt>
                      <c:pt idx="304">
                        <c:v>-1.189E-3</c:v>
                      </c:pt>
                      <c:pt idx="305">
                        <c:v>1.4899999999999999E-4</c:v>
                      </c:pt>
                      <c:pt idx="306">
                        <c:v>-1.508E-3</c:v>
                      </c:pt>
                      <c:pt idx="307">
                        <c:v>-6.6399999999999999E-4</c:v>
                      </c:pt>
                      <c:pt idx="308">
                        <c:v>-1.1460000000000001E-3</c:v>
                      </c:pt>
                      <c:pt idx="309">
                        <c:v>-4.5300000000000001E-4</c:v>
                      </c:pt>
                      <c:pt idx="310">
                        <c:v>-9.4799999999999995E-4</c:v>
                      </c:pt>
                      <c:pt idx="311">
                        <c:v>-1.0820000000000001E-3</c:v>
                      </c:pt>
                      <c:pt idx="312">
                        <c:v>-4.6900000000000002E-4</c:v>
                      </c:pt>
                      <c:pt idx="313">
                        <c:v>-1.673E-3</c:v>
                      </c:pt>
                      <c:pt idx="314">
                        <c:v>-1.0480000000000001E-3</c:v>
                      </c:pt>
                      <c:pt idx="315">
                        <c:v>-3.3E-4</c:v>
                      </c:pt>
                      <c:pt idx="316">
                        <c:v>-1.1969999999999999E-3</c:v>
                      </c:pt>
                      <c:pt idx="317">
                        <c:v>-7.27E-4</c:v>
                      </c:pt>
                      <c:pt idx="318">
                        <c:v>-1.454E-3</c:v>
                      </c:pt>
                      <c:pt idx="319">
                        <c:v>-1.193E-3</c:v>
                      </c:pt>
                      <c:pt idx="320">
                        <c:v>-1.3200000000000001E-4</c:v>
                      </c:pt>
                      <c:pt idx="321">
                        <c:v>-1.16E-3</c:v>
                      </c:pt>
                      <c:pt idx="322">
                        <c:v>3.3100000000000002E-4</c:v>
                      </c:pt>
                      <c:pt idx="323">
                        <c:v>-2.3419999999999999E-3</c:v>
                      </c:pt>
                    </c:numCache>
                  </c:numRef>
                </c:val>
                <c:smooth val="0"/>
              </c15:ser>
            </c15:filteredLineSeries>
            <c15:filteredLineSeries>
              <c15:ser>
                <c:idx val="2"/>
                <c:order val="2"/>
                <c:tx>
                  <c:strRef>
                    <c:extLst xmlns:c15="http://schemas.microsoft.com/office/drawing/2012/chart">
                      <c:ext xmlns:c15="http://schemas.microsoft.com/office/drawing/2012/chart" uri="{02D57815-91ED-43cb-92C2-25804820EDAC}">
                        <c15:formulaRef>
                          <c15:sqref>Sheet2!$D$1</c15:sqref>
                        </c15:formulaRef>
                      </c:ext>
                    </c:extLst>
                    <c:strCache>
                      <c:ptCount val="1"/>
                      <c:pt idx="0">
                        <c:v>SUM</c:v>
                      </c:pt>
                    </c:strCache>
                  </c:strRef>
                </c:tx>
                <c:spPr>
                  <a:ln w="28575" cap="rnd">
                    <a:solidFill>
                      <a:srgbClr val="92D050"/>
                    </a:solidFill>
                    <a:round/>
                  </a:ln>
                  <a:effectLst/>
                </c:spPr>
                <c:marker>
                  <c:symbol val="none"/>
                </c:marker>
                <c:cat>
                  <c:numRef>
                    <c:extLst xmlns:c15="http://schemas.microsoft.com/office/drawing/2012/chart">
                      <c:ext xmlns:c15="http://schemas.microsoft.com/office/drawing/2012/chart" uri="{02D57815-91ED-43cb-92C2-25804820EDAC}">
                        <c15:formulaRef>
                          <c15:sqref>Sheet2!$A$2:$A$325</c15:sqref>
                        </c15:formulaRef>
                      </c:ext>
                    </c:extLst>
                    <c:numCache>
                      <c:formatCode>General</c:formatCode>
                      <c:ptCount val="3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numCache>
                  </c:numRef>
                </c:cat>
                <c:val>
                  <c:numRef>
                    <c:extLst xmlns:c15="http://schemas.microsoft.com/office/drawing/2012/chart">
                      <c:ext xmlns:c15="http://schemas.microsoft.com/office/drawing/2012/chart" uri="{02D57815-91ED-43cb-92C2-25804820EDAC}">
                        <c15:formulaRef>
                          <c15:sqref>Sheet2!$D$2:$D$325</c15:sqref>
                        </c15:formulaRef>
                      </c:ext>
                    </c:extLst>
                    <c:numCache>
                      <c:formatCode>General</c:formatCode>
                      <c:ptCount val="324"/>
                      <c:pt idx="0">
                        <c:v>-5.3769530000000003</c:v>
                      </c:pt>
                      <c:pt idx="1">
                        <c:v>-4.4038089999999999</c:v>
                      </c:pt>
                      <c:pt idx="2">
                        <c:v>-4.7629390000000003</c:v>
                      </c:pt>
                      <c:pt idx="3">
                        <c:v>-4.8535159999999999</c:v>
                      </c:pt>
                      <c:pt idx="4">
                        <c:v>-4.6911620000000003</c:v>
                      </c:pt>
                      <c:pt idx="5">
                        <c:v>-4.0622559999999996</c:v>
                      </c:pt>
                      <c:pt idx="6">
                        <c:v>-4.1596679999999999</c:v>
                      </c:pt>
                      <c:pt idx="7">
                        <c:v>-5.6298830000000004</c:v>
                      </c:pt>
                      <c:pt idx="8">
                        <c:v>-4.1914059999999997</c:v>
                      </c:pt>
                      <c:pt idx="9">
                        <c:v>-4.4279789999999997</c:v>
                      </c:pt>
                      <c:pt idx="10">
                        <c:v>-4.2685550000000001</c:v>
                      </c:pt>
                      <c:pt idx="11">
                        <c:v>-4.9738769999999999</c:v>
                      </c:pt>
                      <c:pt idx="12">
                        <c:v>-5.2746579999999996</c:v>
                      </c:pt>
                      <c:pt idx="13">
                        <c:v>-5.6694339999999999</c:v>
                      </c:pt>
                      <c:pt idx="14">
                        <c:v>-2.9487299999999999</c:v>
                      </c:pt>
                      <c:pt idx="15">
                        <c:v>-5.1166989999999997</c:v>
                      </c:pt>
                      <c:pt idx="16">
                        <c:v>-4.2658690000000004</c:v>
                      </c:pt>
                      <c:pt idx="17">
                        <c:v>-4.3105469999999997</c:v>
                      </c:pt>
                      <c:pt idx="18">
                        <c:v>-5.8928219999999998</c:v>
                      </c:pt>
                      <c:pt idx="19">
                        <c:v>-2.9909669999999999</c:v>
                      </c:pt>
                      <c:pt idx="20">
                        <c:v>-5.3715820000000001</c:v>
                      </c:pt>
                      <c:pt idx="21">
                        <c:v>-5.1879879999999998</c:v>
                      </c:pt>
                      <c:pt idx="22">
                        <c:v>-4.2758789999999998</c:v>
                      </c:pt>
                      <c:pt idx="23">
                        <c:v>-4.898682</c:v>
                      </c:pt>
                      <c:pt idx="24">
                        <c:v>-4.976318</c:v>
                      </c:pt>
                      <c:pt idx="25">
                        <c:v>-4.4592289999999997</c:v>
                      </c:pt>
                      <c:pt idx="26">
                        <c:v>-4.6901859999999997</c:v>
                      </c:pt>
                      <c:pt idx="27">
                        <c:v>-5.2683109999999997</c:v>
                      </c:pt>
                      <c:pt idx="28">
                        <c:v>-4.6867679999999998</c:v>
                      </c:pt>
                      <c:pt idx="29">
                        <c:v>-4.8947750000000001</c:v>
                      </c:pt>
                      <c:pt idx="30">
                        <c:v>-4.9538570000000002</c:v>
                      </c:pt>
                      <c:pt idx="31">
                        <c:v>-4.6953120000000004</c:v>
                      </c:pt>
                      <c:pt idx="32">
                        <c:v>-4.4880370000000003</c:v>
                      </c:pt>
                      <c:pt idx="33">
                        <c:v>-4.3483890000000001</c:v>
                      </c:pt>
                      <c:pt idx="34">
                        <c:v>-4.040527</c:v>
                      </c:pt>
                      <c:pt idx="35">
                        <c:v>-5.2463379999999997</c:v>
                      </c:pt>
                      <c:pt idx="36">
                        <c:v>-4.4458010000000003</c:v>
                      </c:pt>
                      <c:pt idx="37">
                        <c:v>-5.1223140000000003</c:v>
                      </c:pt>
                      <c:pt idx="38">
                        <c:v>-4.2207030000000003</c:v>
                      </c:pt>
                      <c:pt idx="39">
                        <c:v>-4.7678219999999998</c:v>
                      </c:pt>
                      <c:pt idx="40">
                        <c:v>-5.0488280000000003</c:v>
                      </c:pt>
                      <c:pt idx="41">
                        <c:v>-4.4409179999999999</c:v>
                      </c:pt>
                      <c:pt idx="42">
                        <c:v>-4.7121579999999996</c:v>
                      </c:pt>
                      <c:pt idx="43">
                        <c:v>-5.4948730000000001</c:v>
                      </c:pt>
                      <c:pt idx="44">
                        <c:v>-4.5258789999999998</c:v>
                      </c:pt>
                      <c:pt idx="45">
                        <c:v>-4.6083980000000002</c:v>
                      </c:pt>
                      <c:pt idx="46">
                        <c:v>-4.7932129999999997</c:v>
                      </c:pt>
                      <c:pt idx="47">
                        <c:v>-4.5974120000000003</c:v>
                      </c:pt>
                      <c:pt idx="48">
                        <c:v>-5.3176269999999999</c:v>
                      </c:pt>
                      <c:pt idx="49">
                        <c:v>-4.9482419999999996</c:v>
                      </c:pt>
                      <c:pt idx="50">
                        <c:v>-4.4147949999999998</c:v>
                      </c:pt>
                      <c:pt idx="51">
                        <c:v>-4.9228519999999998</c:v>
                      </c:pt>
                      <c:pt idx="52">
                        <c:v>-4.7324219999999997</c:v>
                      </c:pt>
                      <c:pt idx="53">
                        <c:v>-4.6364749999999999</c:v>
                      </c:pt>
                      <c:pt idx="54">
                        <c:v>-4.5551760000000003</c:v>
                      </c:pt>
                      <c:pt idx="55">
                        <c:v>-4.0239260000000003</c:v>
                      </c:pt>
                      <c:pt idx="56">
                        <c:v>-5.5351559999999997</c:v>
                      </c:pt>
                      <c:pt idx="57">
                        <c:v>-4.2695309999999997</c:v>
                      </c:pt>
                      <c:pt idx="58">
                        <c:v>-5.4909670000000004</c:v>
                      </c:pt>
                      <c:pt idx="59">
                        <c:v>-3.5471189999999999</c:v>
                      </c:pt>
                      <c:pt idx="60">
                        <c:v>-4.6867679999999998</c:v>
                      </c:pt>
                      <c:pt idx="61">
                        <c:v>-4.9521480000000002</c:v>
                      </c:pt>
                      <c:pt idx="62">
                        <c:v>-4.1408690000000004</c:v>
                      </c:pt>
                      <c:pt idx="63">
                        <c:v>-4.8098140000000003</c:v>
                      </c:pt>
                      <c:pt idx="64">
                        <c:v>-4.6779789999999997</c:v>
                      </c:pt>
                      <c:pt idx="65">
                        <c:v>-4.975098</c:v>
                      </c:pt>
                      <c:pt idx="66">
                        <c:v>-4.757568</c:v>
                      </c:pt>
                      <c:pt idx="67">
                        <c:v>-5.4082030000000003</c:v>
                      </c:pt>
                      <c:pt idx="68">
                        <c:v>-4.3405760000000004</c:v>
                      </c:pt>
                      <c:pt idx="69">
                        <c:v>-4.6145019999999999</c:v>
                      </c:pt>
                      <c:pt idx="70">
                        <c:v>-4.9484859999999999</c:v>
                      </c:pt>
                      <c:pt idx="71">
                        <c:v>-4.2675780000000003</c:v>
                      </c:pt>
                      <c:pt idx="72">
                        <c:v>-5.0305179999999998</c:v>
                      </c:pt>
                      <c:pt idx="73">
                        <c:v>-4.3081050000000003</c:v>
                      </c:pt>
                      <c:pt idx="74">
                        <c:v>-5.0366210000000002</c:v>
                      </c:pt>
                      <c:pt idx="75">
                        <c:v>-4.6608890000000001</c:v>
                      </c:pt>
                      <c:pt idx="76">
                        <c:v>-4.3950199999999997</c:v>
                      </c:pt>
                      <c:pt idx="77">
                        <c:v>-5.4692379999999998</c:v>
                      </c:pt>
                      <c:pt idx="78">
                        <c:v>-4.4030760000000004</c:v>
                      </c:pt>
                      <c:pt idx="79">
                        <c:v>-4.162598</c:v>
                      </c:pt>
                      <c:pt idx="80">
                        <c:v>-5.5083010000000003</c:v>
                      </c:pt>
                      <c:pt idx="81">
                        <c:v>-4.5588379999999997</c:v>
                      </c:pt>
                      <c:pt idx="82">
                        <c:v>-4.7885739999999997</c:v>
                      </c:pt>
                      <c:pt idx="83">
                        <c:v>-4.6230469999999997</c:v>
                      </c:pt>
                      <c:pt idx="84">
                        <c:v>-5.0019530000000003</c:v>
                      </c:pt>
                      <c:pt idx="85">
                        <c:v>-4.1171879999999996</c:v>
                      </c:pt>
                      <c:pt idx="86">
                        <c:v>-5.3850100000000003</c:v>
                      </c:pt>
                      <c:pt idx="87">
                        <c:v>-4.7626949999999999</c:v>
                      </c:pt>
                      <c:pt idx="88">
                        <c:v>-4.1557620000000002</c:v>
                      </c:pt>
                      <c:pt idx="89">
                        <c:v>-4.6059570000000001</c:v>
                      </c:pt>
                      <c:pt idx="90">
                        <c:v>-4.8015140000000001</c:v>
                      </c:pt>
                      <c:pt idx="91">
                        <c:v>-4.5859379999999996</c:v>
                      </c:pt>
                      <c:pt idx="92">
                        <c:v>-4.3168949999999997</c:v>
                      </c:pt>
                      <c:pt idx="93">
                        <c:v>-4.8117679999999998</c:v>
                      </c:pt>
                      <c:pt idx="94">
                        <c:v>-5.6430660000000001</c:v>
                      </c:pt>
                      <c:pt idx="95">
                        <c:v>-3.7817379999999998</c:v>
                      </c:pt>
                      <c:pt idx="96">
                        <c:v>-5.4697269999999998</c:v>
                      </c:pt>
                      <c:pt idx="97">
                        <c:v>-4.304443</c:v>
                      </c:pt>
                      <c:pt idx="98">
                        <c:v>-4.029541</c:v>
                      </c:pt>
                      <c:pt idx="99">
                        <c:v>-4.3850100000000003</c:v>
                      </c:pt>
                      <c:pt idx="100">
                        <c:v>-5.4753420000000004</c:v>
                      </c:pt>
                      <c:pt idx="101">
                        <c:v>-4.1757809999999997</c:v>
                      </c:pt>
                      <c:pt idx="102">
                        <c:v>-4.0058590000000001</c:v>
                      </c:pt>
                      <c:pt idx="103">
                        <c:v>-4.8781739999999996</c:v>
                      </c:pt>
                      <c:pt idx="104">
                        <c:v>-4.0319820000000002</c:v>
                      </c:pt>
                      <c:pt idx="105">
                        <c:v>-5.3823239999999997</c:v>
                      </c:pt>
                      <c:pt idx="106">
                        <c:v>-4.9265140000000001</c:v>
                      </c:pt>
                      <c:pt idx="107">
                        <c:v>-4.3288570000000002</c:v>
                      </c:pt>
                      <c:pt idx="108">
                        <c:v>-4.4321289999999998</c:v>
                      </c:pt>
                      <c:pt idx="109">
                        <c:v>-5.1833499999999999</c:v>
                      </c:pt>
                      <c:pt idx="110">
                        <c:v>-4.2150879999999997</c:v>
                      </c:pt>
                      <c:pt idx="111">
                        <c:v>-5.5437010000000004</c:v>
                      </c:pt>
                      <c:pt idx="112">
                        <c:v>-4.0744629999999997</c:v>
                      </c:pt>
                      <c:pt idx="113">
                        <c:v>-5.3496090000000001</c:v>
                      </c:pt>
                      <c:pt idx="114">
                        <c:v>-4.6311039999999997</c:v>
                      </c:pt>
                      <c:pt idx="115">
                        <c:v>-4.703125</c:v>
                      </c:pt>
                      <c:pt idx="116">
                        <c:v>-4.7062989999999996</c:v>
                      </c:pt>
                      <c:pt idx="117">
                        <c:v>-4.8027340000000001</c:v>
                      </c:pt>
                      <c:pt idx="118">
                        <c:v>-4.5471190000000004</c:v>
                      </c:pt>
                      <c:pt idx="119">
                        <c:v>-4.7797850000000004</c:v>
                      </c:pt>
                      <c:pt idx="120">
                        <c:v>-4.7724609999999998</c:v>
                      </c:pt>
                      <c:pt idx="121">
                        <c:v>-4.3046879999999996</c:v>
                      </c:pt>
                      <c:pt idx="122">
                        <c:v>-4.4526370000000002</c:v>
                      </c:pt>
                      <c:pt idx="123">
                        <c:v>-5.7751460000000003</c:v>
                      </c:pt>
                      <c:pt idx="124">
                        <c:v>-3.6606450000000001</c:v>
                      </c:pt>
                      <c:pt idx="125">
                        <c:v>-5.2915039999999998</c:v>
                      </c:pt>
                      <c:pt idx="126">
                        <c:v>-4.3256839999999999</c:v>
                      </c:pt>
                      <c:pt idx="127">
                        <c:v>-5.2773440000000003</c:v>
                      </c:pt>
                      <c:pt idx="128">
                        <c:v>-4.2355960000000001</c:v>
                      </c:pt>
                      <c:pt idx="129">
                        <c:v>-4.6943359999999998</c:v>
                      </c:pt>
                      <c:pt idx="130">
                        <c:v>-4.3493649999999997</c:v>
                      </c:pt>
                      <c:pt idx="131">
                        <c:v>-4.4182129999999997</c:v>
                      </c:pt>
                      <c:pt idx="132">
                        <c:v>-5.287598</c:v>
                      </c:pt>
                      <c:pt idx="133">
                        <c:v>-4.2319339999999999</c:v>
                      </c:pt>
                      <c:pt idx="134">
                        <c:v>-4.8278809999999996</c:v>
                      </c:pt>
                      <c:pt idx="135">
                        <c:v>-4.5153809999999996</c:v>
                      </c:pt>
                      <c:pt idx="136">
                        <c:v>-4.3066409999999999</c:v>
                      </c:pt>
                      <c:pt idx="137">
                        <c:v>-5.0537109999999998</c:v>
                      </c:pt>
                      <c:pt idx="138">
                        <c:v>-5.4003909999999999</c:v>
                      </c:pt>
                      <c:pt idx="139">
                        <c:v>-3.681152</c:v>
                      </c:pt>
                      <c:pt idx="140">
                        <c:v>-5.2287600000000003</c:v>
                      </c:pt>
                      <c:pt idx="141">
                        <c:v>-5.1975100000000003</c:v>
                      </c:pt>
                      <c:pt idx="142">
                        <c:v>-4.1340329999999996</c:v>
                      </c:pt>
                      <c:pt idx="143">
                        <c:v>-4.9680179999999998</c:v>
                      </c:pt>
                      <c:pt idx="144">
                        <c:v>-4.6926269999999999</c:v>
                      </c:pt>
                      <c:pt idx="145">
                        <c:v>-5.2636719999999997</c:v>
                      </c:pt>
                      <c:pt idx="146">
                        <c:v>-5.1672359999999999</c:v>
                      </c:pt>
                      <c:pt idx="147">
                        <c:v>-5.8408199999999999</c:v>
                      </c:pt>
                      <c:pt idx="148">
                        <c:v>-2.98291</c:v>
                      </c:pt>
                      <c:pt idx="149">
                        <c:v>-5.2341309999999996</c:v>
                      </c:pt>
                      <c:pt idx="150">
                        <c:v>-4.3693850000000003</c:v>
                      </c:pt>
                      <c:pt idx="151">
                        <c:v>-4.265625</c:v>
                      </c:pt>
                      <c:pt idx="152">
                        <c:v>-5.0590820000000001</c:v>
                      </c:pt>
                      <c:pt idx="153">
                        <c:v>-5.3024899999999997</c:v>
                      </c:pt>
                      <c:pt idx="154">
                        <c:v>-5.4252929999999999</c:v>
                      </c:pt>
                      <c:pt idx="155">
                        <c:v>-3.5136720000000001</c:v>
                      </c:pt>
                      <c:pt idx="156">
                        <c:v>-5.1171879999999996</c:v>
                      </c:pt>
                      <c:pt idx="157">
                        <c:v>-4.1086429999999998</c:v>
                      </c:pt>
                      <c:pt idx="158">
                        <c:v>-5.6413570000000002</c:v>
                      </c:pt>
                      <c:pt idx="159">
                        <c:v>-4.751709</c:v>
                      </c:pt>
                      <c:pt idx="160">
                        <c:v>-4.9423830000000004</c:v>
                      </c:pt>
                      <c:pt idx="161">
                        <c:v>-4.2800289999999999</c:v>
                      </c:pt>
                      <c:pt idx="162">
                        <c:v>-5.2414550000000002</c:v>
                      </c:pt>
                      <c:pt idx="163">
                        <c:v>-3.7604980000000001</c:v>
                      </c:pt>
                      <c:pt idx="164">
                        <c:v>-5.3293460000000001</c:v>
                      </c:pt>
                      <c:pt idx="165">
                        <c:v>-4.2709960000000002</c:v>
                      </c:pt>
                      <c:pt idx="166">
                        <c:v>-4.5129390000000003</c:v>
                      </c:pt>
                      <c:pt idx="167">
                        <c:v>-5.1442870000000003</c:v>
                      </c:pt>
                      <c:pt idx="168">
                        <c:v>-5.0266109999999999</c:v>
                      </c:pt>
                      <c:pt idx="169">
                        <c:v>-5.086182</c:v>
                      </c:pt>
                      <c:pt idx="170">
                        <c:v>-3.8149410000000001</c:v>
                      </c:pt>
                      <c:pt idx="171">
                        <c:v>-5.7958980000000002</c:v>
                      </c:pt>
                      <c:pt idx="172">
                        <c:v>-3.336182</c:v>
                      </c:pt>
                      <c:pt idx="173">
                        <c:v>-6.2707519999999999</c:v>
                      </c:pt>
                      <c:pt idx="174">
                        <c:v>-3.8098139999999998</c:v>
                      </c:pt>
                      <c:pt idx="175">
                        <c:v>-4.633057</c:v>
                      </c:pt>
                      <c:pt idx="176">
                        <c:v>-5.3850100000000003</c:v>
                      </c:pt>
                      <c:pt idx="177">
                        <c:v>-4.2321780000000002</c:v>
                      </c:pt>
                      <c:pt idx="178">
                        <c:v>-4.8222659999999999</c:v>
                      </c:pt>
                      <c:pt idx="179">
                        <c:v>-5.3134769999999998</c:v>
                      </c:pt>
                      <c:pt idx="180">
                        <c:v>-4.2402340000000001</c:v>
                      </c:pt>
                      <c:pt idx="181">
                        <c:v>-4.7272949999999998</c:v>
                      </c:pt>
                      <c:pt idx="182">
                        <c:v>-4.1491699999999998</c:v>
                      </c:pt>
                      <c:pt idx="183">
                        <c:v>-4.8544919999999996</c:v>
                      </c:pt>
                      <c:pt idx="184">
                        <c:v>-5.9196780000000002</c:v>
                      </c:pt>
                      <c:pt idx="185">
                        <c:v>-4.5214840000000001</c:v>
                      </c:pt>
                      <c:pt idx="186">
                        <c:v>-4.3586429999999998</c:v>
                      </c:pt>
                      <c:pt idx="187">
                        <c:v>-4.429443</c:v>
                      </c:pt>
                      <c:pt idx="188">
                        <c:v>-4.9340820000000001</c:v>
                      </c:pt>
                      <c:pt idx="189">
                        <c:v>-5.46875</c:v>
                      </c:pt>
                      <c:pt idx="190">
                        <c:v>-4.321777</c:v>
                      </c:pt>
                      <c:pt idx="191">
                        <c:v>-4.2041019999999998</c:v>
                      </c:pt>
                      <c:pt idx="192">
                        <c:v>-4.256348</c:v>
                      </c:pt>
                      <c:pt idx="193">
                        <c:v>-5.4526370000000002</c:v>
                      </c:pt>
                      <c:pt idx="194">
                        <c:v>-4.5239260000000003</c:v>
                      </c:pt>
                      <c:pt idx="195">
                        <c:v>-4.8347170000000004</c:v>
                      </c:pt>
                      <c:pt idx="196">
                        <c:v>-5.6738280000000003</c:v>
                      </c:pt>
                      <c:pt idx="197">
                        <c:v>-4.0732419999999996</c:v>
                      </c:pt>
                      <c:pt idx="198">
                        <c:v>-5.1669919999999996</c:v>
                      </c:pt>
                      <c:pt idx="199">
                        <c:v>-4.6918949999999997</c:v>
                      </c:pt>
                      <c:pt idx="200">
                        <c:v>-5.6372070000000001</c:v>
                      </c:pt>
                      <c:pt idx="201">
                        <c:v>-4.8950199999999997</c:v>
                      </c:pt>
                      <c:pt idx="202">
                        <c:v>-5.4963379999999997</c:v>
                      </c:pt>
                      <c:pt idx="203">
                        <c:v>-3.8090820000000001</c:v>
                      </c:pt>
                      <c:pt idx="204">
                        <c:v>-4.2045899999999996</c:v>
                      </c:pt>
                      <c:pt idx="205">
                        <c:v>-5.5895999999999999</c:v>
                      </c:pt>
                      <c:pt idx="206">
                        <c:v>-3.8730470000000001</c:v>
                      </c:pt>
                      <c:pt idx="207">
                        <c:v>-4.6916500000000001</c:v>
                      </c:pt>
                      <c:pt idx="208">
                        <c:v>-5.3408199999999999</c:v>
                      </c:pt>
                      <c:pt idx="209">
                        <c:v>-5.0021969999999998</c:v>
                      </c:pt>
                      <c:pt idx="210">
                        <c:v>-4.0305179999999998</c:v>
                      </c:pt>
                      <c:pt idx="211">
                        <c:v>-5.0422359999999999</c:v>
                      </c:pt>
                      <c:pt idx="212">
                        <c:v>-4.4892580000000004</c:v>
                      </c:pt>
                      <c:pt idx="213">
                        <c:v>-5.3642580000000004</c:v>
                      </c:pt>
                      <c:pt idx="214">
                        <c:v>-4.6621090000000001</c:v>
                      </c:pt>
                      <c:pt idx="215">
                        <c:v>-4.7509769999999998</c:v>
                      </c:pt>
                      <c:pt idx="216">
                        <c:v>-6.0168460000000001</c:v>
                      </c:pt>
                      <c:pt idx="217">
                        <c:v>-3.1760250000000001</c:v>
                      </c:pt>
                      <c:pt idx="218">
                        <c:v>-4.8786620000000003</c:v>
                      </c:pt>
                      <c:pt idx="219">
                        <c:v>-5.2109379999999996</c:v>
                      </c:pt>
                      <c:pt idx="220">
                        <c:v>-5.3339840000000001</c:v>
                      </c:pt>
                      <c:pt idx="221">
                        <c:v>-4.1445309999999997</c:v>
                      </c:pt>
                      <c:pt idx="222">
                        <c:v>-5.3413089999999999</c:v>
                      </c:pt>
                      <c:pt idx="223">
                        <c:v>-3.6958009999999999</c:v>
                      </c:pt>
                      <c:pt idx="224">
                        <c:v>-5.3146969999999998</c:v>
                      </c:pt>
                      <c:pt idx="225">
                        <c:v>-6.0834960000000002</c:v>
                      </c:pt>
                      <c:pt idx="226">
                        <c:v>-5.5666500000000001</c:v>
                      </c:pt>
                      <c:pt idx="227">
                        <c:v>-2.109375</c:v>
                      </c:pt>
                      <c:pt idx="228">
                        <c:v>-5.1154789999999997</c:v>
                      </c:pt>
                      <c:pt idx="229">
                        <c:v>-4.7294919999999996</c:v>
                      </c:pt>
                      <c:pt idx="230">
                        <c:v>-4.2824710000000001</c:v>
                      </c:pt>
                      <c:pt idx="231">
                        <c:v>-5.9033199999999999</c:v>
                      </c:pt>
                      <c:pt idx="232">
                        <c:v>-5.242432</c:v>
                      </c:pt>
                      <c:pt idx="233">
                        <c:v>-5.5266109999999999</c:v>
                      </c:pt>
                      <c:pt idx="234">
                        <c:v>-3.4992679999999998</c:v>
                      </c:pt>
                      <c:pt idx="235">
                        <c:v>-4.7543949999999997</c:v>
                      </c:pt>
                      <c:pt idx="236">
                        <c:v>-5.782959</c:v>
                      </c:pt>
                      <c:pt idx="237">
                        <c:v>-4.9619140000000002</c:v>
                      </c:pt>
                      <c:pt idx="238">
                        <c:v>-4.9050289999999999</c:v>
                      </c:pt>
                      <c:pt idx="239">
                        <c:v>-4.1447750000000001</c:v>
                      </c:pt>
                      <c:pt idx="240">
                        <c:v>-1.283447</c:v>
                      </c:pt>
                      <c:pt idx="241">
                        <c:v>-7.5239260000000003</c:v>
                      </c:pt>
                      <c:pt idx="242">
                        <c:v>-5.9157710000000003</c:v>
                      </c:pt>
                      <c:pt idx="243">
                        <c:v>-4.1606449999999997</c:v>
                      </c:pt>
                      <c:pt idx="244">
                        <c:v>-5.0439449999999999</c:v>
                      </c:pt>
                      <c:pt idx="245">
                        <c:v>-4.2353519999999998</c:v>
                      </c:pt>
                      <c:pt idx="246">
                        <c:v>-3.7753909999999999</c:v>
                      </c:pt>
                      <c:pt idx="247">
                        <c:v>-4.509277</c:v>
                      </c:pt>
                      <c:pt idx="248">
                        <c:v>-5.8315429999999999</c:v>
                      </c:pt>
                      <c:pt idx="249">
                        <c:v>-5.0888669999999996</c:v>
                      </c:pt>
                      <c:pt idx="250">
                        <c:v>-3.4121090000000001</c:v>
                      </c:pt>
                      <c:pt idx="251">
                        <c:v>-4.9665530000000002</c:v>
                      </c:pt>
                      <c:pt idx="252">
                        <c:v>-3.7868650000000001</c:v>
                      </c:pt>
                      <c:pt idx="253">
                        <c:v>-5.8798830000000004</c:v>
                      </c:pt>
                      <c:pt idx="254">
                        <c:v>-7.4331050000000003</c:v>
                      </c:pt>
                      <c:pt idx="255">
                        <c:v>-2.7192379999999998</c:v>
                      </c:pt>
                      <c:pt idx="256">
                        <c:v>-4.2285159999999999</c:v>
                      </c:pt>
                      <c:pt idx="257">
                        <c:v>-3.3820800000000002</c:v>
                      </c:pt>
                      <c:pt idx="258">
                        <c:v>-8.3740229999999993</c:v>
                      </c:pt>
                      <c:pt idx="259">
                        <c:v>-4.3278809999999996</c:v>
                      </c:pt>
                      <c:pt idx="260">
                        <c:v>-5.0627440000000004</c:v>
                      </c:pt>
                      <c:pt idx="261">
                        <c:v>-3.2944339999999999</c:v>
                      </c:pt>
                      <c:pt idx="262">
                        <c:v>-4.4538570000000002</c:v>
                      </c:pt>
                      <c:pt idx="263">
                        <c:v>-6.3369140000000002</c:v>
                      </c:pt>
                      <c:pt idx="264">
                        <c:v>-5.6396480000000002</c:v>
                      </c:pt>
                      <c:pt idx="265">
                        <c:v>-3.0222169999999999</c:v>
                      </c:pt>
                      <c:pt idx="266">
                        <c:v>-5.6591800000000001</c:v>
                      </c:pt>
                      <c:pt idx="267">
                        <c:v>-4.9160159999999999</c:v>
                      </c:pt>
                      <c:pt idx="268">
                        <c:v>-3.991943</c:v>
                      </c:pt>
                      <c:pt idx="269">
                        <c:v>-3.6796880000000001</c:v>
                      </c:pt>
                      <c:pt idx="270">
                        <c:v>-7.1840820000000001</c:v>
                      </c:pt>
                      <c:pt idx="271">
                        <c:v>-4.1525879999999997</c:v>
                      </c:pt>
                      <c:pt idx="272">
                        <c:v>-2.6728519999999998</c:v>
                      </c:pt>
                      <c:pt idx="273">
                        <c:v>-5.6840820000000001</c:v>
                      </c:pt>
                      <c:pt idx="274">
                        <c:v>-5.0446780000000002</c:v>
                      </c:pt>
                      <c:pt idx="275">
                        <c:v>-4.8532710000000003</c:v>
                      </c:pt>
                      <c:pt idx="276">
                        <c:v>-7.4667969999999997</c:v>
                      </c:pt>
                      <c:pt idx="277">
                        <c:v>-2.6713870000000002</c:v>
                      </c:pt>
                      <c:pt idx="278">
                        <c:v>-3.3063959999999999</c:v>
                      </c:pt>
                      <c:pt idx="279">
                        <c:v>-6.4174800000000003</c:v>
                      </c:pt>
                      <c:pt idx="280">
                        <c:v>-4.9418949999999997</c:v>
                      </c:pt>
                      <c:pt idx="281">
                        <c:v>-5.798584</c:v>
                      </c:pt>
                      <c:pt idx="282">
                        <c:v>-4.5996090000000001</c:v>
                      </c:pt>
                      <c:pt idx="283">
                        <c:v>-6.4287109999999998</c:v>
                      </c:pt>
                      <c:pt idx="284">
                        <c:v>-4.482666</c:v>
                      </c:pt>
                      <c:pt idx="285">
                        <c:v>-3.479492</c:v>
                      </c:pt>
                      <c:pt idx="286">
                        <c:v>-3.8752439999999999</c:v>
                      </c:pt>
                      <c:pt idx="287">
                        <c:v>-4.5769039999999999</c:v>
                      </c:pt>
                      <c:pt idx="288">
                        <c:v>-5.3244629999999997</c:v>
                      </c:pt>
                      <c:pt idx="289">
                        <c:v>-4.4296879999999996</c:v>
                      </c:pt>
                      <c:pt idx="290">
                        <c:v>-5.2832030000000003</c:v>
                      </c:pt>
                      <c:pt idx="291">
                        <c:v>-3.4304199999999998</c:v>
                      </c:pt>
                      <c:pt idx="292">
                        <c:v>-6.0200199999999997</c:v>
                      </c:pt>
                      <c:pt idx="293">
                        <c:v>-3.484375</c:v>
                      </c:pt>
                      <c:pt idx="294">
                        <c:v>-5.3095699999999999</c:v>
                      </c:pt>
                      <c:pt idx="295">
                        <c:v>-0.89331099999999997</c:v>
                      </c:pt>
                      <c:pt idx="296">
                        <c:v>-8.5739750000000008</c:v>
                      </c:pt>
                      <c:pt idx="297">
                        <c:v>-5.0996090000000001</c:v>
                      </c:pt>
                      <c:pt idx="298">
                        <c:v>-1.739746</c:v>
                      </c:pt>
                      <c:pt idx="299">
                        <c:v>-9.1418459999999993</c:v>
                      </c:pt>
                      <c:pt idx="300">
                        <c:v>-3.3247070000000001</c:v>
                      </c:pt>
                      <c:pt idx="301">
                        <c:v>-5.7956539999999999</c:v>
                      </c:pt>
                      <c:pt idx="302">
                        <c:v>-5.820068</c:v>
                      </c:pt>
                      <c:pt idx="303">
                        <c:v>-3.157715</c:v>
                      </c:pt>
                      <c:pt idx="304">
                        <c:v>-6.4904789999999997</c:v>
                      </c:pt>
                      <c:pt idx="305">
                        <c:v>0.81518599999999997</c:v>
                      </c:pt>
                      <c:pt idx="306">
                        <c:v>-8.2316889999999994</c:v>
                      </c:pt>
                      <c:pt idx="307">
                        <c:v>-3.6257320000000002</c:v>
                      </c:pt>
                      <c:pt idx="308">
                        <c:v>-6.2585449999999998</c:v>
                      </c:pt>
                      <c:pt idx="309">
                        <c:v>-2.4716800000000001</c:v>
                      </c:pt>
                      <c:pt idx="310">
                        <c:v>-5.1765140000000001</c:v>
                      </c:pt>
                      <c:pt idx="311">
                        <c:v>-5.9052730000000002</c:v>
                      </c:pt>
                      <c:pt idx="312">
                        <c:v>-2.5617679999999998</c:v>
                      </c:pt>
                      <c:pt idx="313">
                        <c:v>-9.1347660000000008</c:v>
                      </c:pt>
                      <c:pt idx="314">
                        <c:v>-5.7231449999999997</c:v>
                      </c:pt>
                      <c:pt idx="315">
                        <c:v>-1.799561</c:v>
                      </c:pt>
                      <c:pt idx="316">
                        <c:v>-6.537598</c:v>
                      </c:pt>
                      <c:pt idx="317">
                        <c:v>-3.9709469999999998</c:v>
                      </c:pt>
                      <c:pt idx="318">
                        <c:v>-7.9399410000000001</c:v>
                      </c:pt>
                      <c:pt idx="319">
                        <c:v>-6.5114749999999999</c:v>
                      </c:pt>
                      <c:pt idx="320">
                        <c:v>-0.72070299999999998</c:v>
                      </c:pt>
                      <c:pt idx="321">
                        <c:v>-6.3325199999999997</c:v>
                      </c:pt>
                      <c:pt idx="322">
                        <c:v>1.8088379999999999</c:v>
                      </c:pt>
                      <c:pt idx="323">
                        <c:v>-12.786377</c:v>
                      </c:pt>
                    </c:numCache>
                  </c:numRef>
                </c:val>
                <c:smooth val="0"/>
              </c15:ser>
            </c15:filteredLineSeries>
          </c:ext>
        </c:extLst>
      </c:lineChart>
      <c:catAx>
        <c:axId val="-1715700176"/>
        <c:scaling>
          <c:orientation val="minMax"/>
        </c:scaling>
        <c:delete val="1"/>
        <c:axPos val="b"/>
        <c:numFmt formatCode="General" sourceLinked="1"/>
        <c:majorTickMark val="none"/>
        <c:minorTickMark val="none"/>
        <c:tickLblPos val="nextTo"/>
        <c:crossAx val="-1715699088"/>
        <c:crosses val="autoZero"/>
        <c:auto val="1"/>
        <c:lblAlgn val="ctr"/>
        <c:lblOffset val="100"/>
        <c:noMultiLvlLbl val="0"/>
      </c:catAx>
      <c:valAx>
        <c:axId val="-17156990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7157001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t-EE"/>
              <a:t>Väärtuste summa</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lineChart>
        <c:grouping val="standard"/>
        <c:varyColors val="0"/>
        <c:ser>
          <c:idx val="2"/>
          <c:order val="2"/>
          <c:tx>
            <c:strRef>
              <c:f>Sheet2!$D$1</c:f>
              <c:strCache>
                <c:ptCount val="1"/>
                <c:pt idx="0">
                  <c:v>SUM</c:v>
                </c:pt>
              </c:strCache>
            </c:strRef>
          </c:tx>
          <c:spPr>
            <a:ln w="12700" cap="rnd">
              <a:solidFill>
                <a:srgbClr val="92D050"/>
              </a:solidFill>
              <a:round/>
            </a:ln>
            <a:effectLst/>
          </c:spPr>
          <c:marker>
            <c:symbol val="none"/>
          </c:marker>
          <c:cat>
            <c:numRef>
              <c:f>Sheet2!$A$2:$A$325</c:f>
              <c:numCache>
                <c:formatCode>General</c:formatCode>
                <c:ptCount val="3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numCache>
            </c:numRef>
          </c:cat>
          <c:val>
            <c:numRef>
              <c:f>Sheet2!$D$2:$D$325</c:f>
              <c:numCache>
                <c:formatCode>General</c:formatCode>
                <c:ptCount val="324"/>
                <c:pt idx="0">
                  <c:v>-5.3769530000000003</c:v>
                </c:pt>
                <c:pt idx="1">
                  <c:v>-4.4038089999999999</c:v>
                </c:pt>
                <c:pt idx="2">
                  <c:v>-4.7629390000000003</c:v>
                </c:pt>
                <c:pt idx="3">
                  <c:v>-4.8535159999999999</c:v>
                </c:pt>
                <c:pt idx="4">
                  <c:v>-4.6911620000000003</c:v>
                </c:pt>
                <c:pt idx="5">
                  <c:v>-4.0622559999999996</c:v>
                </c:pt>
                <c:pt idx="6">
                  <c:v>-4.1596679999999999</c:v>
                </c:pt>
                <c:pt idx="7">
                  <c:v>-5.6298830000000004</c:v>
                </c:pt>
                <c:pt idx="8">
                  <c:v>-4.1914059999999997</c:v>
                </c:pt>
                <c:pt idx="9">
                  <c:v>-4.4279789999999997</c:v>
                </c:pt>
                <c:pt idx="10">
                  <c:v>-4.2685550000000001</c:v>
                </c:pt>
                <c:pt idx="11">
                  <c:v>-4.9738769999999999</c:v>
                </c:pt>
                <c:pt idx="12">
                  <c:v>-5.2746579999999996</c:v>
                </c:pt>
                <c:pt idx="13">
                  <c:v>-5.6694339999999999</c:v>
                </c:pt>
                <c:pt idx="14">
                  <c:v>-2.9487299999999999</c:v>
                </c:pt>
                <c:pt idx="15">
                  <c:v>-5.1166989999999997</c:v>
                </c:pt>
                <c:pt idx="16">
                  <c:v>-4.2658690000000004</c:v>
                </c:pt>
                <c:pt idx="17">
                  <c:v>-4.3105469999999997</c:v>
                </c:pt>
                <c:pt idx="18">
                  <c:v>-5.8928219999999998</c:v>
                </c:pt>
                <c:pt idx="19">
                  <c:v>-2.9909669999999999</c:v>
                </c:pt>
                <c:pt idx="20">
                  <c:v>-5.3715820000000001</c:v>
                </c:pt>
                <c:pt idx="21">
                  <c:v>-5.1879879999999998</c:v>
                </c:pt>
                <c:pt idx="22">
                  <c:v>-4.2758789999999998</c:v>
                </c:pt>
                <c:pt idx="23">
                  <c:v>-4.898682</c:v>
                </c:pt>
                <c:pt idx="24">
                  <c:v>-4.976318</c:v>
                </c:pt>
                <c:pt idx="25">
                  <c:v>-4.4592289999999997</c:v>
                </c:pt>
                <c:pt idx="26">
                  <c:v>-4.6901859999999997</c:v>
                </c:pt>
                <c:pt idx="27">
                  <c:v>-5.2683109999999997</c:v>
                </c:pt>
                <c:pt idx="28">
                  <c:v>-4.6867679999999998</c:v>
                </c:pt>
                <c:pt idx="29">
                  <c:v>-4.8947750000000001</c:v>
                </c:pt>
                <c:pt idx="30">
                  <c:v>-4.9538570000000002</c:v>
                </c:pt>
                <c:pt idx="31">
                  <c:v>-4.6953120000000004</c:v>
                </c:pt>
                <c:pt idx="32">
                  <c:v>-4.4880370000000003</c:v>
                </c:pt>
                <c:pt idx="33">
                  <c:v>-4.3483890000000001</c:v>
                </c:pt>
                <c:pt idx="34">
                  <c:v>-4.040527</c:v>
                </c:pt>
                <c:pt idx="35">
                  <c:v>-5.2463379999999997</c:v>
                </c:pt>
                <c:pt idx="36">
                  <c:v>-4.4458010000000003</c:v>
                </c:pt>
                <c:pt idx="37">
                  <c:v>-5.1223140000000003</c:v>
                </c:pt>
                <c:pt idx="38">
                  <c:v>-4.2207030000000003</c:v>
                </c:pt>
                <c:pt idx="39">
                  <c:v>-4.7678219999999998</c:v>
                </c:pt>
                <c:pt idx="40">
                  <c:v>-5.0488280000000003</c:v>
                </c:pt>
                <c:pt idx="41">
                  <c:v>-4.4409179999999999</c:v>
                </c:pt>
                <c:pt idx="42">
                  <c:v>-4.7121579999999996</c:v>
                </c:pt>
                <c:pt idx="43">
                  <c:v>-5.4948730000000001</c:v>
                </c:pt>
                <c:pt idx="44">
                  <c:v>-4.5258789999999998</c:v>
                </c:pt>
                <c:pt idx="45">
                  <c:v>-4.6083980000000002</c:v>
                </c:pt>
                <c:pt idx="46">
                  <c:v>-4.7932129999999997</c:v>
                </c:pt>
                <c:pt idx="47">
                  <c:v>-4.5974120000000003</c:v>
                </c:pt>
                <c:pt idx="48">
                  <c:v>-5.3176269999999999</c:v>
                </c:pt>
                <c:pt idx="49">
                  <c:v>-4.9482419999999996</c:v>
                </c:pt>
                <c:pt idx="50">
                  <c:v>-4.4147949999999998</c:v>
                </c:pt>
                <c:pt idx="51">
                  <c:v>-4.9228519999999998</c:v>
                </c:pt>
                <c:pt idx="52">
                  <c:v>-4.7324219999999997</c:v>
                </c:pt>
                <c:pt idx="53">
                  <c:v>-4.6364749999999999</c:v>
                </c:pt>
                <c:pt idx="54">
                  <c:v>-4.5551760000000003</c:v>
                </c:pt>
                <c:pt idx="55">
                  <c:v>-4.0239260000000003</c:v>
                </c:pt>
                <c:pt idx="56">
                  <c:v>-5.5351559999999997</c:v>
                </c:pt>
                <c:pt idx="57">
                  <c:v>-4.2695309999999997</c:v>
                </c:pt>
                <c:pt idx="58">
                  <c:v>-5.4909670000000004</c:v>
                </c:pt>
                <c:pt idx="59">
                  <c:v>-3.5471189999999999</c:v>
                </c:pt>
                <c:pt idx="60">
                  <c:v>-4.6867679999999998</c:v>
                </c:pt>
                <c:pt idx="61">
                  <c:v>-4.9521480000000002</c:v>
                </c:pt>
                <c:pt idx="62">
                  <c:v>-4.1408690000000004</c:v>
                </c:pt>
                <c:pt idx="63">
                  <c:v>-4.8098140000000003</c:v>
                </c:pt>
                <c:pt idx="64">
                  <c:v>-4.6779789999999997</c:v>
                </c:pt>
                <c:pt idx="65">
                  <c:v>-4.975098</c:v>
                </c:pt>
                <c:pt idx="66">
                  <c:v>-4.757568</c:v>
                </c:pt>
                <c:pt idx="67">
                  <c:v>-5.4082030000000003</c:v>
                </c:pt>
                <c:pt idx="68">
                  <c:v>-4.3405760000000004</c:v>
                </c:pt>
                <c:pt idx="69">
                  <c:v>-4.6145019999999999</c:v>
                </c:pt>
                <c:pt idx="70">
                  <c:v>-4.9484859999999999</c:v>
                </c:pt>
                <c:pt idx="71">
                  <c:v>-4.2675780000000003</c:v>
                </c:pt>
                <c:pt idx="72">
                  <c:v>-5.0305179999999998</c:v>
                </c:pt>
                <c:pt idx="73">
                  <c:v>-4.3081050000000003</c:v>
                </c:pt>
                <c:pt idx="74">
                  <c:v>-5.0366210000000002</c:v>
                </c:pt>
                <c:pt idx="75">
                  <c:v>-4.6608890000000001</c:v>
                </c:pt>
                <c:pt idx="76">
                  <c:v>-4.3950199999999997</c:v>
                </c:pt>
                <c:pt idx="77">
                  <c:v>-5.4692379999999998</c:v>
                </c:pt>
                <c:pt idx="78">
                  <c:v>-4.4030760000000004</c:v>
                </c:pt>
                <c:pt idx="79">
                  <c:v>-4.162598</c:v>
                </c:pt>
                <c:pt idx="80">
                  <c:v>-5.5083010000000003</c:v>
                </c:pt>
                <c:pt idx="81">
                  <c:v>-4.5588379999999997</c:v>
                </c:pt>
                <c:pt idx="82">
                  <c:v>-4.7885739999999997</c:v>
                </c:pt>
                <c:pt idx="83">
                  <c:v>-4.6230469999999997</c:v>
                </c:pt>
                <c:pt idx="84">
                  <c:v>-5.0019530000000003</c:v>
                </c:pt>
                <c:pt idx="85">
                  <c:v>-4.1171879999999996</c:v>
                </c:pt>
                <c:pt idx="86">
                  <c:v>-5.3850100000000003</c:v>
                </c:pt>
                <c:pt idx="87">
                  <c:v>-4.7626949999999999</c:v>
                </c:pt>
                <c:pt idx="88">
                  <c:v>-4.1557620000000002</c:v>
                </c:pt>
                <c:pt idx="89">
                  <c:v>-4.6059570000000001</c:v>
                </c:pt>
                <c:pt idx="90">
                  <c:v>-4.8015140000000001</c:v>
                </c:pt>
                <c:pt idx="91">
                  <c:v>-4.5859379999999996</c:v>
                </c:pt>
                <c:pt idx="92">
                  <c:v>-4.3168949999999997</c:v>
                </c:pt>
                <c:pt idx="93">
                  <c:v>-4.8117679999999998</c:v>
                </c:pt>
                <c:pt idx="94">
                  <c:v>-5.6430660000000001</c:v>
                </c:pt>
                <c:pt idx="95">
                  <c:v>-3.7817379999999998</c:v>
                </c:pt>
                <c:pt idx="96">
                  <c:v>-5.4697269999999998</c:v>
                </c:pt>
                <c:pt idx="97">
                  <c:v>-4.304443</c:v>
                </c:pt>
                <c:pt idx="98">
                  <c:v>-4.029541</c:v>
                </c:pt>
                <c:pt idx="99">
                  <c:v>-4.3850100000000003</c:v>
                </c:pt>
                <c:pt idx="100">
                  <c:v>-5.4753420000000004</c:v>
                </c:pt>
                <c:pt idx="101">
                  <c:v>-4.1757809999999997</c:v>
                </c:pt>
                <c:pt idx="102">
                  <c:v>-4.0058590000000001</c:v>
                </c:pt>
                <c:pt idx="103">
                  <c:v>-4.8781739999999996</c:v>
                </c:pt>
                <c:pt idx="104">
                  <c:v>-4.0319820000000002</c:v>
                </c:pt>
                <c:pt idx="105">
                  <c:v>-5.3823239999999997</c:v>
                </c:pt>
                <c:pt idx="106">
                  <c:v>-4.9265140000000001</c:v>
                </c:pt>
                <c:pt idx="107">
                  <c:v>-4.3288570000000002</c:v>
                </c:pt>
                <c:pt idx="108">
                  <c:v>-4.4321289999999998</c:v>
                </c:pt>
                <c:pt idx="109">
                  <c:v>-5.1833499999999999</c:v>
                </c:pt>
                <c:pt idx="110">
                  <c:v>-4.2150879999999997</c:v>
                </c:pt>
                <c:pt idx="111">
                  <c:v>-5.5437010000000004</c:v>
                </c:pt>
                <c:pt idx="112">
                  <c:v>-4.0744629999999997</c:v>
                </c:pt>
                <c:pt idx="113">
                  <c:v>-5.3496090000000001</c:v>
                </c:pt>
                <c:pt idx="114">
                  <c:v>-4.6311039999999997</c:v>
                </c:pt>
                <c:pt idx="115">
                  <c:v>-4.703125</c:v>
                </c:pt>
                <c:pt idx="116">
                  <c:v>-4.7062989999999996</c:v>
                </c:pt>
                <c:pt idx="117">
                  <c:v>-4.8027340000000001</c:v>
                </c:pt>
                <c:pt idx="118">
                  <c:v>-4.5471190000000004</c:v>
                </c:pt>
                <c:pt idx="119">
                  <c:v>-4.7797850000000004</c:v>
                </c:pt>
                <c:pt idx="120">
                  <c:v>-4.7724609999999998</c:v>
                </c:pt>
                <c:pt idx="121">
                  <c:v>-4.3046879999999996</c:v>
                </c:pt>
                <c:pt idx="122">
                  <c:v>-4.4526370000000002</c:v>
                </c:pt>
                <c:pt idx="123">
                  <c:v>-5.7751460000000003</c:v>
                </c:pt>
                <c:pt idx="124">
                  <c:v>-3.6606450000000001</c:v>
                </c:pt>
                <c:pt idx="125">
                  <c:v>-5.2915039999999998</c:v>
                </c:pt>
                <c:pt idx="126">
                  <c:v>-4.3256839999999999</c:v>
                </c:pt>
                <c:pt idx="127">
                  <c:v>-5.2773440000000003</c:v>
                </c:pt>
                <c:pt idx="128">
                  <c:v>-4.2355960000000001</c:v>
                </c:pt>
                <c:pt idx="129">
                  <c:v>-4.6943359999999998</c:v>
                </c:pt>
                <c:pt idx="130">
                  <c:v>-4.3493649999999997</c:v>
                </c:pt>
                <c:pt idx="131">
                  <c:v>-4.4182129999999997</c:v>
                </c:pt>
                <c:pt idx="132">
                  <c:v>-5.287598</c:v>
                </c:pt>
                <c:pt idx="133">
                  <c:v>-4.2319339999999999</c:v>
                </c:pt>
                <c:pt idx="134">
                  <c:v>-4.8278809999999996</c:v>
                </c:pt>
                <c:pt idx="135">
                  <c:v>-4.5153809999999996</c:v>
                </c:pt>
                <c:pt idx="136">
                  <c:v>-4.3066409999999999</c:v>
                </c:pt>
                <c:pt idx="137">
                  <c:v>-5.0537109999999998</c:v>
                </c:pt>
                <c:pt idx="138">
                  <c:v>-5.4003909999999999</c:v>
                </c:pt>
                <c:pt idx="139">
                  <c:v>-3.681152</c:v>
                </c:pt>
                <c:pt idx="140">
                  <c:v>-5.2287600000000003</c:v>
                </c:pt>
                <c:pt idx="141">
                  <c:v>-5.1975100000000003</c:v>
                </c:pt>
                <c:pt idx="142">
                  <c:v>-4.1340329999999996</c:v>
                </c:pt>
                <c:pt idx="143">
                  <c:v>-4.9680179999999998</c:v>
                </c:pt>
                <c:pt idx="144">
                  <c:v>-4.6926269999999999</c:v>
                </c:pt>
                <c:pt idx="145">
                  <c:v>-5.2636719999999997</c:v>
                </c:pt>
                <c:pt idx="146">
                  <c:v>-5.1672359999999999</c:v>
                </c:pt>
                <c:pt idx="147">
                  <c:v>-5.8408199999999999</c:v>
                </c:pt>
                <c:pt idx="148">
                  <c:v>-2.98291</c:v>
                </c:pt>
                <c:pt idx="149">
                  <c:v>-5.2341309999999996</c:v>
                </c:pt>
                <c:pt idx="150">
                  <c:v>-4.3693850000000003</c:v>
                </c:pt>
                <c:pt idx="151">
                  <c:v>-4.265625</c:v>
                </c:pt>
                <c:pt idx="152">
                  <c:v>-5.0590820000000001</c:v>
                </c:pt>
                <c:pt idx="153">
                  <c:v>-5.3024899999999997</c:v>
                </c:pt>
                <c:pt idx="154">
                  <c:v>-5.4252929999999999</c:v>
                </c:pt>
                <c:pt idx="155">
                  <c:v>-3.5136720000000001</c:v>
                </c:pt>
                <c:pt idx="156">
                  <c:v>-5.1171879999999996</c:v>
                </c:pt>
                <c:pt idx="157">
                  <c:v>-4.1086429999999998</c:v>
                </c:pt>
                <c:pt idx="158">
                  <c:v>-5.6413570000000002</c:v>
                </c:pt>
                <c:pt idx="159">
                  <c:v>-4.751709</c:v>
                </c:pt>
                <c:pt idx="160">
                  <c:v>-4.9423830000000004</c:v>
                </c:pt>
                <c:pt idx="161">
                  <c:v>-4.2800289999999999</c:v>
                </c:pt>
                <c:pt idx="162">
                  <c:v>-5.2414550000000002</c:v>
                </c:pt>
                <c:pt idx="163">
                  <c:v>-3.7604980000000001</c:v>
                </c:pt>
                <c:pt idx="164">
                  <c:v>-5.3293460000000001</c:v>
                </c:pt>
                <c:pt idx="165">
                  <c:v>-4.2709960000000002</c:v>
                </c:pt>
                <c:pt idx="166">
                  <c:v>-4.5129390000000003</c:v>
                </c:pt>
                <c:pt idx="167">
                  <c:v>-5.1442870000000003</c:v>
                </c:pt>
                <c:pt idx="168">
                  <c:v>-5.0266109999999999</c:v>
                </c:pt>
                <c:pt idx="169">
                  <c:v>-5.086182</c:v>
                </c:pt>
                <c:pt idx="170">
                  <c:v>-3.8149410000000001</c:v>
                </c:pt>
                <c:pt idx="171">
                  <c:v>-5.7958980000000002</c:v>
                </c:pt>
                <c:pt idx="172">
                  <c:v>-3.336182</c:v>
                </c:pt>
                <c:pt idx="173">
                  <c:v>-6.2707519999999999</c:v>
                </c:pt>
                <c:pt idx="174">
                  <c:v>-3.8098139999999998</c:v>
                </c:pt>
                <c:pt idx="175">
                  <c:v>-4.633057</c:v>
                </c:pt>
                <c:pt idx="176">
                  <c:v>-5.3850100000000003</c:v>
                </c:pt>
                <c:pt idx="177">
                  <c:v>-4.2321780000000002</c:v>
                </c:pt>
                <c:pt idx="178">
                  <c:v>-4.8222659999999999</c:v>
                </c:pt>
                <c:pt idx="179">
                  <c:v>-5.3134769999999998</c:v>
                </c:pt>
                <c:pt idx="180">
                  <c:v>-4.2402340000000001</c:v>
                </c:pt>
                <c:pt idx="181">
                  <c:v>-4.7272949999999998</c:v>
                </c:pt>
                <c:pt idx="182">
                  <c:v>-4.1491699999999998</c:v>
                </c:pt>
                <c:pt idx="183">
                  <c:v>-4.8544919999999996</c:v>
                </c:pt>
                <c:pt idx="184">
                  <c:v>-5.9196780000000002</c:v>
                </c:pt>
                <c:pt idx="185">
                  <c:v>-4.5214840000000001</c:v>
                </c:pt>
                <c:pt idx="186">
                  <c:v>-4.3586429999999998</c:v>
                </c:pt>
                <c:pt idx="187">
                  <c:v>-4.429443</c:v>
                </c:pt>
                <c:pt idx="188">
                  <c:v>-4.9340820000000001</c:v>
                </c:pt>
                <c:pt idx="189">
                  <c:v>-5.46875</c:v>
                </c:pt>
                <c:pt idx="190">
                  <c:v>-4.321777</c:v>
                </c:pt>
                <c:pt idx="191">
                  <c:v>-4.2041019999999998</c:v>
                </c:pt>
                <c:pt idx="192">
                  <c:v>-4.256348</c:v>
                </c:pt>
                <c:pt idx="193">
                  <c:v>-5.4526370000000002</c:v>
                </c:pt>
                <c:pt idx="194">
                  <c:v>-4.5239260000000003</c:v>
                </c:pt>
                <c:pt idx="195">
                  <c:v>-4.8347170000000004</c:v>
                </c:pt>
                <c:pt idx="196">
                  <c:v>-5.6738280000000003</c:v>
                </c:pt>
                <c:pt idx="197">
                  <c:v>-4.0732419999999996</c:v>
                </c:pt>
                <c:pt idx="198">
                  <c:v>-5.1669919999999996</c:v>
                </c:pt>
                <c:pt idx="199">
                  <c:v>-4.6918949999999997</c:v>
                </c:pt>
                <c:pt idx="200">
                  <c:v>-5.6372070000000001</c:v>
                </c:pt>
                <c:pt idx="201">
                  <c:v>-4.8950199999999997</c:v>
                </c:pt>
                <c:pt idx="202">
                  <c:v>-5.4963379999999997</c:v>
                </c:pt>
                <c:pt idx="203">
                  <c:v>-3.8090820000000001</c:v>
                </c:pt>
                <c:pt idx="204">
                  <c:v>-4.2045899999999996</c:v>
                </c:pt>
                <c:pt idx="205">
                  <c:v>-5.5895999999999999</c:v>
                </c:pt>
                <c:pt idx="206">
                  <c:v>-3.8730470000000001</c:v>
                </c:pt>
                <c:pt idx="207">
                  <c:v>-4.6916500000000001</c:v>
                </c:pt>
                <c:pt idx="208">
                  <c:v>-5.3408199999999999</c:v>
                </c:pt>
                <c:pt idx="209">
                  <c:v>-5.0021969999999998</c:v>
                </c:pt>
                <c:pt idx="210">
                  <c:v>-4.0305179999999998</c:v>
                </c:pt>
                <c:pt idx="211">
                  <c:v>-5.0422359999999999</c:v>
                </c:pt>
                <c:pt idx="212">
                  <c:v>-4.4892580000000004</c:v>
                </c:pt>
                <c:pt idx="213">
                  <c:v>-5.3642580000000004</c:v>
                </c:pt>
                <c:pt idx="214">
                  <c:v>-4.6621090000000001</c:v>
                </c:pt>
                <c:pt idx="215">
                  <c:v>-4.7509769999999998</c:v>
                </c:pt>
                <c:pt idx="216">
                  <c:v>-6.0168460000000001</c:v>
                </c:pt>
                <c:pt idx="217">
                  <c:v>-3.1760250000000001</c:v>
                </c:pt>
                <c:pt idx="218">
                  <c:v>-4.8786620000000003</c:v>
                </c:pt>
                <c:pt idx="219">
                  <c:v>-5.2109379999999996</c:v>
                </c:pt>
                <c:pt idx="220">
                  <c:v>-5.3339840000000001</c:v>
                </c:pt>
                <c:pt idx="221">
                  <c:v>-4.1445309999999997</c:v>
                </c:pt>
                <c:pt idx="222">
                  <c:v>-5.3413089999999999</c:v>
                </c:pt>
                <c:pt idx="223">
                  <c:v>-3.6958009999999999</c:v>
                </c:pt>
                <c:pt idx="224">
                  <c:v>-5.3146969999999998</c:v>
                </c:pt>
                <c:pt idx="225">
                  <c:v>-6.0834960000000002</c:v>
                </c:pt>
                <c:pt idx="226">
                  <c:v>-5.5666500000000001</c:v>
                </c:pt>
                <c:pt idx="227">
                  <c:v>-2.109375</c:v>
                </c:pt>
                <c:pt idx="228">
                  <c:v>-5.1154789999999997</c:v>
                </c:pt>
                <c:pt idx="229">
                  <c:v>-4.7294919999999996</c:v>
                </c:pt>
                <c:pt idx="230">
                  <c:v>-4.2824710000000001</c:v>
                </c:pt>
                <c:pt idx="231">
                  <c:v>-5.9033199999999999</c:v>
                </c:pt>
                <c:pt idx="232">
                  <c:v>-5.242432</c:v>
                </c:pt>
                <c:pt idx="233">
                  <c:v>-5.5266109999999999</c:v>
                </c:pt>
                <c:pt idx="234">
                  <c:v>-3.4992679999999998</c:v>
                </c:pt>
                <c:pt idx="235">
                  <c:v>-4.7543949999999997</c:v>
                </c:pt>
                <c:pt idx="236">
                  <c:v>-5.782959</c:v>
                </c:pt>
                <c:pt idx="237">
                  <c:v>-4.9619140000000002</c:v>
                </c:pt>
                <c:pt idx="238">
                  <c:v>-4.9050289999999999</c:v>
                </c:pt>
                <c:pt idx="239">
                  <c:v>-4.1447750000000001</c:v>
                </c:pt>
                <c:pt idx="240">
                  <c:v>-1.283447</c:v>
                </c:pt>
                <c:pt idx="241">
                  <c:v>-7.5239260000000003</c:v>
                </c:pt>
                <c:pt idx="242">
                  <c:v>-5.9157710000000003</c:v>
                </c:pt>
                <c:pt idx="243">
                  <c:v>-4.1606449999999997</c:v>
                </c:pt>
                <c:pt idx="244">
                  <c:v>-5.0439449999999999</c:v>
                </c:pt>
                <c:pt idx="245">
                  <c:v>-4.2353519999999998</c:v>
                </c:pt>
                <c:pt idx="246">
                  <c:v>-3.7753909999999999</c:v>
                </c:pt>
                <c:pt idx="247">
                  <c:v>-4.509277</c:v>
                </c:pt>
                <c:pt idx="248">
                  <c:v>-5.8315429999999999</c:v>
                </c:pt>
                <c:pt idx="249">
                  <c:v>-5.0888669999999996</c:v>
                </c:pt>
                <c:pt idx="250">
                  <c:v>-3.4121090000000001</c:v>
                </c:pt>
                <c:pt idx="251">
                  <c:v>-4.9665530000000002</c:v>
                </c:pt>
                <c:pt idx="252">
                  <c:v>-3.7868650000000001</c:v>
                </c:pt>
                <c:pt idx="253">
                  <c:v>-5.8798830000000004</c:v>
                </c:pt>
                <c:pt idx="254">
                  <c:v>-7.4331050000000003</c:v>
                </c:pt>
                <c:pt idx="255">
                  <c:v>-2.7192379999999998</c:v>
                </c:pt>
                <c:pt idx="256">
                  <c:v>-4.2285159999999999</c:v>
                </c:pt>
                <c:pt idx="257">
                  <c:v>-3.3820800000000002</c:v>
                </c:pt>
                <c:pt idx="258">
                  <c:v>-8.3740229999999993</c:v>
                </c:pt>
                <c:pt idx="259">
                  <c:v>-4.3278809999999996</c:v>
                </c:pt>
                <c:pt idx="260">
                  <c:v>-5.0627440000000004</c:v>
                </c:pt>
                <c:pt idx="261">
                  <c:v>-3.2944339999999999</c:v>
                </c:pt>
                <c:pt idx="262">
                  <c:v>-4.4538570000000002</c:v>
                </c:pt>
                <c:pt idx="263">
                  <c:v>-6.3369140000000002</c:v>
                </c:pt>
                <c:pt idx="264">
                  <c:v>-5.6396480000000002</c:v>
                </c:pt>
                <c:pt idx="265">
                  <c:v>-3.0222169999999999</c:v>
                </c:pt>
                <c:pt idx="266">
                  <c:v>-5.6591800000000001</c:v>
                </c:pt>
                <c:pt idx="267">
                  <c:v>-4.9160159999999999</c:v>
                </c:pt>
                <c:pt idx="268">
                  <c:v>-3.991943</c:v>
                </c:pt>
                <c:pt idx="269">
                  <c:v>-3.6796880000000001</c:v>
                </c:pt>
                <c:pt idx="270">
                  <c:v>-7.1840820000000001</c:v>
                </c:pt>
                <c:pt idx="271">
                  <c:v>-4.1525879999999997</c:v>
                </c:pt>
                <c:pt idx="272">
                  <c:v>-2.6728519999999998</c:v>
                </c:pt>
                <c:pt idx="273">
                  <c:v>-5.6840820000000001</c:v>
                </c:pt>
                <c:pt idx="274">
                  <c:v>-5.0446780000000002</c:v>
                </c:pt>
                <c:pt idx="275">
                  <c:v>-4.8532710000000003</c:v>
                </c:pt>
                <c:pt idx="276">
                  <c:v>-7.4667969999999997</c:v>
                </c:pt>
                <c:pt idx="277">
                  <c:v>-2.6713870000000002</c:v>
                </c:pt>
                <c:pt idx="278">
                  <c:v>-3.3063959999999999</c:v>
                </c:pt>
                <c:pt idx="279">
                  <c:v>-6.4174800000000003</c:v>
                </c:pt>
                <c:pt idx="280">
                  <c:v>-4.9418949999999997</c:v>
                </c:pt>
                <c:pt idx="281">
                  <c:v>-5.798584</c:v>
                </c:pt>
                <c:pt idx="282">
                  <c:v>-4.5996090000000001</c:v>
                </c:pt>
                <c:pt idx="283">
                  <c:v>-6.4287109999999998</c:v>
                </c:pt>
                <c:pt idx="284">
                  <c:v>-4.482666</c:v>
                </c:pt>
                <c:pt idx="285">
                  <c:v>-3.479492</c:v>
                </c:pt>
                <c:pt idx="286">
                  <c:v>-3.8752439999999999</c:v>
                </c:pt>
                <c:pt idx="287">
                  <c:v>-4.5769039999999999</c:v>
                </c:pt>
                <c:pt idx="288">
                  <c:v>-5.3244629999999997</c:v>
                </c:pt>
                <c:pt idx="289">
                  <c:v>-4.4296879999999996</c:v>
                </c:pt>
                <c:pt idx="290">
                  <c:v>-5.2832030000000003</c:v>
                </c:pt>
                <c:pt idx="291">
                  <c:v>-3.4304199999999998</c:v>
                </c:pt>
                <c:pt idx="292">
                  <c:v>-6.0200199999999997</c:v>
                </c:pt>
                <c:pt idx="293">
                  <c:v>-3.484375</c:v>
                </c:pt>
                <c:pt idx="294">
                  <c:v>-5.3095699999999999</c:v>
                </c:pt>
                <c:pt idx="295">
                  <c:v>-0.89331099999999997</c:v>
                </c:pt>
                <c:pt idx="296">
                  <c:v>-8.5739750000000008</c:v>
                </c:pt>
                <c:pt idx="297">
                  <c:v>-5.0996090000000001</c:v>
                </c:pt>
                <c:pt idx="298">
                  <c:v>-1.739746</c:v>
                </c:pt>
                <c:pt idx="299">
                  <c:v>-9.1418459999999993</c:v>
                </c:pt>
                <c:pt idx="300">
                  <c:v>-3.3247070000000001</c:v>
                </c:pt>
                <c:pt idx="301">
                  <c:v>-5.7956539999999999</c:v>
                </c:pt>
                <c:pt idx="302">
                  <c:v>-5.820068</c:v>
                </c:pt>
                <c:pt idx="303">
                  <c:v>-3.157715</c:v>
                </c:pt>
                <c:pt idx="304">
                  <c:v>-6.4904789999999997</c:v>
                </c:pt>
                <c:pt idx="305">
                  <c:v>0.81518599999999997</c:v>
                </c:pt>
                <c:pt idx="306">
                  <c:v>-8.2316889999999994</c:v>
                </c:pt>
                <c:pt idx="307">
                  <c:v>-3.6257320000000002</c:v>
                </c:pt>
                <c:pt idx="308">
                  <c:v>-6.2585449999999998</c:v>
                </c:pt>
                <c:pt idx="309">
                  <c:v>-2.4716800000000001</c:v>
                </c:pt>
                <c:pt idx="310">
                  <c:v>-5.1765140000000001</c:v>
                </c:pt>
                <c:pt idx="311">
                  <c:v>-5.9052730000000002</c:v>
                </c:pt>
                <c:pt idx="312">
                  <c:v>-2.5617679999999998</c:v>
                </c:pt>
                <c:pt idx="313">
                  <c:v>-9.1347660000000008</c:v>
                </c:pt>
                <c:pt idx="314">
                  <c:v>-5.7231449999999997</c:v>
                </c:pt>
                <c:pt idx="315">
                  <c:v>-1.799561</c:v>
                </c:pt>
                <c:pt idx="316">
                  <c:v>-6.537598</c:v>
                </c:pt>
                <c:pt idx="317">
                  <c:v>-3.9709469999999998</c:v>
                </c:pt>
                <c:pt idx="318">
                  <c:v>-7.9399410000000001</c:v>
                </c:pt>
                <c:pt idx="319">
                  <c:v>-6.5114749999999999</c:v>
                </c:pt>
                <c:pt idx="320">
                  <c:v>-0.72070299999999998</c:v>
                </c:pt>
                <c:pt idx="321">
                  <c:v>-6.3325199999999997</c:v>
                </c:pt>
                <c:pt idx="322">
                  <c:v>1.8088379999999999</c:v>
                </c:pt>
                <c:pt idx="323">
                  <c:v>-12.786377</c:v>
                </c:pt>
              </c:numCache>
            </c:numRef>
          </c:val>
          <c:smooth val="0"/>
        </c:ser>
        <c:dLbls>
          <c:showLegendKey val="0"/>
          <c:showVal val="0"/>
          <c:showCatName val="0"/>
          <c:showSerName val="0"/>
          <c:showPercent val="0"/>
          <c:showBubbleSize val="0"/>
        </c:dLbls>
        <c:smooth val="0"/>
        <c:axId val="-2066089264"/>
        <c:axId val="-2066090896"/>
        <c:extLst>
          <c:ext xmlns:c15="http://schemas.microsoft.com/office/drawing/2012/chart" uri="{02D57815-91ED-43cb-92C2-25804820EDAC}">
            <c15:filteredLineSeries>
              <c15:ser>
                <c:idx val="0"/>
                <c:order val="0"/>
                <c:tx>
                  <c:strRef>
                    <c:extLst>
                      <c:ext uri="{02D57815-91ED-43cb-92C2-25804820EDAC}">
                        <c15:formulaRef>
                          <c15:sqref>Sheet2!$B$1</c15:sqref>
                        </c15:formulaRef>
                      </c:ext>
                    </c:extLst>
                    <c:strCache>
                      <c:ptCount val="1"/>
                      <c:pt idx="0">
                        <c:v>AVER</c:v>
                      </c:pt>
                    </c:strCache>
                  </c:strRef>
                </c:tx>
                <c:spPr>
                  <a:ln w="28575" cap="rnd">
                    <a:solidFill>
                      <a:schemeClr val="accent2"/>
                    </a:solidFill>
                    <a:round/>
                  </a:ln>
                  <a:effectLst/>
                </c:spPr>
                <c:marker>
                  <c:symbol val="none"/>
                </c:marker>
                <c:cat>
                  <c:numRef>
                    <c:extLst>
                      <c:ext uri="{02D57815-91ED-43cb-92C2-25804820EDAC}">
                        <c15:formulaRef>
                          <c15:sqref>Sheet2!$A$2:$A$325</c15:sqref>
                        </c15:formulaRef>
                      </c:ext>
                    </c:extLst>
                    <c:numCache>
                      <c:formatCode>General</c:formatCode>
                      <c:ptCount val="3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numCache>
                  </c:numRef>
                </c:cat>
                <c:val>
                  <c:numRef>
                    <c:extLst>
                      <c:ext uri="{02D57815-91ED-43cb-92C2-25804820EDAC}">
                        <c15:formulaRef>
                          <c15:sqref>Sheet2!$B$2:$B$325</c15:sqref>
                        </c15:formulaRef>
                      </c:ext>
                    </c:extLst>
                    <c:numCache>
                      <c:formatCode>General</c:formatCode>
                      <c:ptCount val="324"/>
                      <c:pt idx="0">
                        <c:v>-9.8499999999999998E-4</c:v>
                      </c:pt>
                      <c:pt idx="1">
                        <c:v>-8.0699999999999999E-4</c:v>
                      </c:pt>
                      <c:pt idx="2">
                        <c:v>-8.7200000000000005E-4</c:v>
                      </c:pt>
                      <c:pt idx="3">
                        <c:v>-8.8900000000000003E-4</c:v>
                      </c:pt>
                      <c:pt idx="4">
                        <c:v>-8.5899999999999995E-4</c:v>
                      </c:pt>
                      <c:pt idx="5">
                        <c:v>-7.4399999999999998E-4</c:v>
                      </c:pt>
                      <c:pt idx="6">
                        <c:v>-7.6199999999999998E-4</c:v>
                      </c:pt>
                      <c:pt idx="7">
                        <c:v>-1.031E-3</c:v>
                      </c:pt>
                      <c:pt idx="8">
                        <c:v>-7.6800000000000002E-4</c:v>
                      </c:pt>
                      <c:pt idx="9">
                        <c:v>-8.1099999999999998E-4</c:v>
                      </c:pt>
                      <c:pt idx="10">
                        <c:v>-7.8200000000000003E-4</c:v>
                      </c:pt>
                      <c:pt idx="11">
                        <c:v>-9.1100000000000003E-4</c:v>
                      </c:pt>
                      <c:pt idx="12">
                        <c:v>-9.6599999999999995E-4</c:v>
                      </c:pt>
                      <c:pt idx="13">
                        <c:v>-1.0380000000000001E-3</c:v>
                      </c:pt>
                      <c:pt idx="14">
                        <c:v>-5.4000000000000001E-4</c:v>
                      </c:pt>
                      <c:pt idx="15">
                        <c:v>-9.3700000000000001E-4</c:v>
                      </c:pt>
                      <c:pt idx="16">
                        <c:v>-7.8100000000000001E-4</c:v>
                      </c:pt>
                      <c:pt idx="17">
                        <c:v>-7.8899999999999999E-4</c:v>
                      </c:pt>
                      <c:pt idx="18">
                        <c:v>-1.0790000000000001E-3</c:v>
                      </c:pt>
                      <c:pt idx="19">
                        <c:v>-5.4799999999999998E-4</c:v>
                      </c:pt>
                      <c:pt idx="20">
                        <c:v>-9.8400000000000007E-4</c:v>
                      </c:pt>
                      <c:pt idx="21">
                        <c:v>-9.5E-4</c:v>
                      </c:pt>
                      <c:pt idx="22">
                        <c:v>-7.8299999999999995E-4</c:v>
                      </c:pt>
                      <c:pt idx="23">
                        <c:v>-8.9700000000000001E-4</c:v>
                      </c:pt>
                      <c:pt idx="24">
                        <c:v>-9.1100000000000003E-4</c:v>
                      </c:pt>
                      <c:pt idx="25">
                        <c:v>-8.1700000000000002E-4</c:v>
                      </c:pt>
                      <c:pt idx="26">
                        <c:v>-8.5899999999999995E-4</c:v>
                      </c:pt>
                      <c:pt idx="27">
                        <c:v>-9.6500000000000004E-4</c:v>
                      </c:pt>
                      <c:pt idx="28">
                        <c:v>-8.5800000000000004E-4</c:v>
                      </c:pt>
                      <c:pt idx="29">
                        <c:v>-8.9599999999999999E-4</c:v>
                      </c:pt>
                      <c:pt idx="30">
                        <c:v>-9.0700000000000004E-4</c:v>
                      </c:pt>
                      <c:pt idx="31">
                        <c:v>-8.5999999999999998E-4</c:v>
                      </c:pt>
                      <c:pt idx="32">
                        <c:v>-8.2200000000000003E-4</c:v>
                      </c:pt>
                      <c:pt idx="33">
                        <c:v>-7.9600000000000005E-4</c:v>
                      </c:pt>
                      <c:pt idx="34">
                        <c:v>-7.3999999999999999E-4</c:v>
                      </c:pt>
                      <c:pt idx="35">
                        <c:v>-9.6100000000000005E-4</c:v>
                      </c:pt>
                      <c:pt idx="36">
                        <c:v>-8.1400000000000005E-4</c:v>
                      </c:pt>
                      <c:pt idx="37">
                        <c:v>-9.3800000000000003E-4</c:v>
                      </c:pt>
                      <c:pt idx="38">
                        <c:v>-7.7300000000000003E-4</c:v>
                      </c:pt>
                      <c:pt idx="39">
                        <c:v>-8.7299999999999997E-4</c:v>
                      </c:pt>
                      <c:pt idx="40">
                        <c:v>-9.2500000000000004E-4</c:v>
                      </c:pt>
                      <c:pt idx="41">
                        <c:v>-8.1300000000000003E-4</c:v>
                      </c:pt>
                      <c:pt idx="42">
                        <c:v>-8.6300000000000005E-4</c:v>
                      </c:pt>
                      <c:pt idx="43">
                        <c:v>-1.0059999999999999E-3</c:v>
                      </c:pt>
                      <c:pt idx="44">
                        <c:v>-8.2899999999999998E-4</c:v>
                      </c:pt>
                      <c:pt idx="45">
                        <c:v>-8.4400000000000002E-4</c:v>
                      </c:pt>
                      <c:pt idx="46">
                        <c:v>-8.7799999999999998E-4</c:v>
                      </c:pt>
                      <c:pt idx="47">
                        <c:v>-8.4199999999999998E-4</c:v>
                      </c:pt>
                      <c:pt idx="48">
                        <c:v>-9.7400000000000004E-4</c:v>
                      </c:pt>
                      <c:pt idx="49">
                        <c:v>-9.0600000000000001E-4</c:v>
                      </c:pt>
                      <c:pt idx="50">
                        <c:v>-8.0900000000000004E-4</c:v>
                      </c:pt>
                      <c:pt idx="51">
                        <c:v>-9.0200000000000002E-4</c:v>
                      </c:pt>
                      <c:pt idx="52">
                        <c:v>-8.6700000000000004E-4</c:v>
                      </c:pt>
                      <c:pt idx="53">
                        <c:v>-8.4900000000000004E-4</c:v>
                      </c:pt>
                      <c:pt idx="54">
                        <c:v>-8.34E-4</c:v>
                      </c:pt>
                      <c:pt idx="55">
                        <c:v>-7.3700000000000002E-4</c:v>
                      </c:pt>
                      <c:pt idx="56">
                        <c:v>-1.0139999999999999E-3</c:v>
                      </c:pt>
                      <c:pt idx="57">
                        <c:v>-7.8200000000000003E-4</c:v>
                      </c:pt>
                      <c:pt idx="58">
                        <c:v>-1.0059999999999999E-3</c:v>
                      </c:pt>
                      <c:pt idx="59">
                        <c:v>-6.4999999999999997E-4</c:v>
                      </c:pt>
                      <c:pt idx="60">
                        <c:v>-8.5800000000000004E-4</c:v>
                      </c:pt>
                      <c:pt idx="61">
                        <c:v>-9.0700000000000004E-4</c:v>
                      </c:pt>
                      <c:pt idx="62">
                        <c:v>-7.5799999999999999E-4</c:v>
                      </c:pt>
                      <c:pt idx="63">
                        <c:v>-8.8099999999999995E-4</c:v>
                      </c:pt>
                      <c:pt idx="64">
                        <c:v>-8.5700000000000001E-4</c:v>
                      </c:pt>
                      <c:pt idx="65">
                        <c:v>-9.1100000000000003E-4</c:v>
                      </c:pt>
                      <c:pt idx="66">
                        <c:v>-8.7100000000000003E-4</c:v>
                      </c:pt>
                      <c:pt idx="67">
                        <c:v>-9.9099999999999991E-4</c:v>
                      </c:pt>
                      <c:pt idx="68">
                        <c:v>-7.9500000000000003E-4</c:v>
                      </c:pt>
                      <c:pt idx="69">
                        <c:v>-8.4500000000000005E-4</c:v>
                      </c:pt>
                      <c:pt idx="70">
                        <c:v>-9.0600000000000001E-4</c:v>
                      </c:pt>
                      <c:pt idx="71">
                        <c:v>-7.8200000000000003E-4</c:v>
                      </c:pt>
                      <c:pt idx="72">
                        <c:v>-9.2100000000000005E-4</c:v>
                      </c:pt>
                      <c:pt idx="73">
                        <c:v>-7.8899999999999999E-4</c:v>
                      </c:pt>
                      <c:pt idx="74">
                        <c:v>-9.2199999999999997E-4</c:v>
                      </c:pt>
                      <c:pt idx="75">
                        <c:v>-8.5400000000000005E-4</c:v>
                      </c:pt>
                      <c:pt idx="76">
                        <c:v>-8.0500000000000005E-4</c:v>
                      </c:pt>
                      <c:pt idx="77">
                        <c:v>-1.0020000000000001E-3</c:v>
                      </c:pt>
                      <c:pt idx="78">
                        <c:v>-8.0599999999999997E-4</c:v>
                      </c:pt>
                      <c:pt idx="79">
                        <c:v>-7.6199999999999998E-4</c:v>
                      </c:pt>
                      <c:pt idx="80">
                        <c:v>-1.0089999999999999E-3</c:v>
                      </c:pt>
                      <c:pt idx="81">
                        <c:v>-8.3500000000000002E-4</c:v>
                      </c:pt>
                      <c:pt idx="82">
                        <c:v>-8.7699999999999996E-4</c:v>
                      </c:pt>
                      <c:pt idx="83">
                        <c:v>-8.4699999999999999E-4</c:v>
                      </c:pt>
                      <c:pt idx="84">
                        <c:v>-9.1600000000000004E-4</c:v>
                      </c:pt>
                      <c:pt idx="85">
                        <c:v>-7.54E-4</c:v>
                      </c:pt>
                      <c:pt idx="86">
                        <c:v>-9.859999999999999E-4</c:v>
                      </c:pt>
                      <c:pt idx="87">
                        <c:v>-8.7200000000000005E-4</c:v>
                      </c:pt>
                      <c:pt idx="88">
                        <c:v>-7.6099999999999996E-4</c:v>
                      </c:pt>
                      <c:pt idx="89">
                        <c:v>-8.4400000000000002E-4</c:v>
                      </c:pt>
                      <c:pt idx="90">
                        <c:v>-8.7900000000000001E-4</c:v>
                      </c:pt>
                      <c:pt idx="91">
                        <c:v>-8.4000000000000003E-4</c:v>
                      </c:pt>
                      <c:pt idx="92">
                        <c:v>-7.9100000000000004E-4</c:v>
                      </c:pt>
                      <c:pt idx="93">
                        <c:v>-8.8099999999999995E-4</c:v>
                      </c:pt>
                      <c:pt idx="94">
                        <c:v>-1.034E-3</c:v>
                      </c:pt>
                      <c:pt idx="95">
                        <c:v>-6.9300000000000004E-4</c:v>
                      </c:pt>
                      <c:pt idx="96">
                        <c:v>-1.0020000000000001E-3</c:v>
                      </c:pt>
                      <c:pt idx="97">
                        <c:v>-7.8799999999999996E-4</c:v>
                      </c:pt>
                      <c:pt idx="98">
                        <c:v>-7.3800000000000005E-4</c:v>
                      </c:pt>
                      <c:pt idx="99">
                        <c:v>-8.03E-4</c:v>
                      </c:pt>
                      <c:pt idx="100">
                        <c:v>-1.003E-3</c:v>
                      </c:pt>
                      <c:pt idx="101">
                        <c:v>-7.6499999999999995E-4</c:v>
                      </c:pt>
                      <c:pt idx="102">
                        <c:v>-7.3399999999999995E-4</c:v>
                      </c:pt>
                      <c:pt idx="103">
                        <c:v>-8.9300000000000002E-4</c:v>
                      </c:pt>
                      <c:pt idx="104">
                        <c:v>-7.3800000000000005E-4</c:v>
                      </c:pt>
                      <c:pt idx="105">
                        <c:v>-9.859999999999999E-4</c:v>
                      </c:pt>
                      <c:pt idx="106">
                        <c:v>-9.0200000000000002E-4</c:v>
                      </c:pt>
                      <c:pt idx="107">
                        <c:v>-7.9299999999999998E-4</c:v>
                      </c:pt>
                      <c:pt idx="108">
                        <c:v>-8.12E-4</c:v>
                      </c:pt>
                      <c:pt idx="109">
                        <c:v>-9.4899999999999997E-4</c:v>
                      </c:pt>
                      <c:pt idx="110">
                        <c:v>-7.7200000000000001E-4</c:v>
                      </c:pt>
                      <c:pt idx="111">
                        <c:v>-1.0150000000000001E-3</c:v>
                      </c:pt>
                      <c:pt idx="112">
                        <c:v>-7.4600000000000003E-4</c:v>
                      </c:pt>
                      <c:pt idx="113">
                        <c:v>-9.7999999999999997E-4</c:v>
                      </c:pt>
                      <c:pt idx="114">
                        <c:v>-8.4800000000000001E-4</c:v>
                      </c:pt>
                      <c:pt idx="115">
                        <c:v>-8.61E-4</c:v>
                      </c:pt>
                      <c:pt idx="116">
                        <c:v>-8.6200000000000003E-4</c:v>
                      </c:pt>
                      <c:pt idx="117">
                        <c:v>-8.8000000000000003E-4</c:v>
                      </c:pt>
                      <c:pt idx="118">
                        <c:v>-8.3299999999999997E-4</c:v>
                      </c:pt>
                      <c:pt idx="119">
                        <c:v>-8.7500000000000002E-4</c:v>
                      </c:pt>
                      <c:pt idx="120">
                        <c:v>-8.7399999999999999E-4</c:v>
                      </c:pt>
                      <c:pt idx="121">
                        <c:v>-7.8799999999999996E-4</c:v>
                      </c:pt>
                      <c:pt idx="122">
                        <c:v>-8.1599999999999999E-4</c:v>
                      </c:pt>
                      <c:pt idx="123">
                        <c:v>-1.0579999999999999E-3</c:v>
                      </c:pt>
                      <c:pt idx="124">
                        <c:v>-6.7000000000000002E-4</c:v>
                      </c:pt>
                      <c:pt idx="125">
                        <c:v>-9.6900000000000003E-4</c:v>
                      </c:pt>
                      <c:pt idx="126">
                        <c:v>-7.9199999999999995E-4</c:v>
                      </c:pt>
                      <c:pt idx="127">
                        <c:v>-9.6699999999999998E-4</c:v>
                      </c:pt>
                      <c:pt idx="128">
                        <c:v>-7.76E-4</c:v>
                      </c:pt>
                      <c:pt idx="129">
                        <c:v>-8.5999999999999998E-4</c:v>
                      </c:pt>
                      <c:pt idx="130">
                        <c:v>-7.9699999999999997E-4</c:v>
                      </c:pt>
                      <c:pt idx="131">
                        <c:v>-8.0900000000000004E-4</c:v>
                      </c:pt>
                      <c:pt idx="132">
                        <c:v>-9.68E-4</c:v>
                      </c:pt>
                      <c:pt idx="133">
                        <c:v>-7.7499999999999997E-4</c:v>
                      </c:pt>
                      <c:pt idx="134">
                        <c:v>-8.8400000000000002E-4</c:v>
                      </c:pt>
                      <c:pt idx="135">
                        <c:v>-8.2700000000000004E-4</c:v>
                      </c:pt>
                      <c:pt idx="136">
                        <c:v>-7.8899999999999999E-4</c:v>
                      </c:pt>
                      <c:pt idx="137">
                        <c:v>-9.2599999999999996E-4</c:v>
                      </c:pt>
                      <c:pt idx="138">
                        <c:v>-9.8900000000000008E-4</c:v>
                      </c:pt>
                      <c:pt idx="139">
                        <c:v>-6.7400000000000001E-4</c:v>
                      </c:pt>
                      <c:pt idx="140">
                        <c:v>-9.5799999999999998E-4</c:v>
                      </c:pt>
                      <c:pt idx="141">
                        <c:v>-9.5200000000000005E-4</c:v>
                      </c:pt>
                      <c:pt idx="142">
                        <c:v>-7.5699999999999997E-4</c:v>
                      </c:pt>
                      <c:pt idx="143">
                        <c:v>-9.1E-4</c:v>
                      </c:pt>
                      <c:pt idx="144">
                        <c:v>-8.5899999999999995E-4</c:v>
                      </c:pt>
                      <c:pt idx="145">
                        <c:v>-9.6400000000000001E-4</c:v>
                      </c:pt>
                      <c:pt idx="146">
                        <c:v>-9.4600000000000001E-4</c:v>
                      </c:pt>
                      <c:pt idx="147">
                        <c:v>-1.07E-3</c:v>
                      </c:pt>
                      <c:pt idx="148">
                        <c:v>-5.4600000000000004E-4</c:v>
                      </c:pt>
                      <c:pt idx="149">
                        <c:v>-9.59E-4</c:v>
                      </c:pt>
                      <c:pt idx="150">
                        <c:v>-8.0000000000000004E-4</c:v>
                      </c:pt>
                      <c:pt idx="151">
                        <c:v>-7.8100000000000001E-4</c:v>
                      </c:pt>
                      <c:pt idx="152">
                        <c:v>-9.2699999999999998E-4</c:v>
                      </c:pt>
                      <c:pt idx="153">
                        <c:v>-9.7099999999999997E-4</c:v>
                      </c:pt>
                      <c:pt idx="154">
                        <c:v>-9.9400000000000009E-4</c:v>
                      </c:pt>
                      <c:pt idx="155">
                        <c:v>-6.4400000000000004E-4</c:v>
                      </c:pt>
                      <c:pt idx="156">
                        <c:v>-9.3700000000000001E-4</c:v>
                      </c:pt>
                      <c:pt idx="157">
                        <c:v>-7.5199999999999996E-4</c:v>
                      </c:pt>
                      <c:pt idx="158">
                        <c:v>-1.0330000000000001E-3</c:v>
                      </c:pt>
                      <c:pt idx="159">
                        <c:v>-8.7000000000000001E-4</c:v>
                      </c:pt>
                      <c:pt idx="160">
                        <c:v>-9.0499999999999999E-4</c:v>
                      </c:pt>
                      <c:pt idx="161">
                        <c:v>-7.8399999999999997E-4</c:v>
                      </c:pt>
                      <c:pt idx="162">
                        <c:v>-9.6000000000000002E-4</c:v>
                      </c:pt>
                      <c:pt idx="163">
                        <c:v>-6.8900000000000005E-4</c:v>
                      </c:pt>
                      <c:pt idx="164">
                        <c:v>-9.7599999999999998E-4</c:v>
                      </c:pt>
                      <c:pt idx="165">
                        <c:v>-7.8200000000000003E-4</c:v>
                      </c:pt>
                      <c:pt idx="166">
                        <c:v>-8.2700000000000004E-4</c:v>
                      </c:pt>
                      <c:pt idx="167">
                        <c:v>-9.4200000000000002E-4</c:v>
                      </c:pt>
                      <c:pt idx="168">
                        <c:v>-9.2100000000000005E-4</c:v>
                      </c:pt>
                      <c:pt idx="169">
                        <c:v>-9.3199999999999999E-4</c:v>
                      </c:pt>
                      <c:pt idx="170">
                        <c:v>-6.9899999999999997E-4</c:v>
                      </c:pt>
                      <c:pt idx="171">
                        <c:v>-1.062E-3</c:v>
                      </c:pt>
                      <c:pt idx="172">
                        <c:v>-6.11E-4</c:v>
                      </c:pt>
                      <c:pt idx="173">
                        <c:v>-1.1479999999999999E-3</c:v>
                      </c:pt>
                      <c:pt idx="174">
                        <c:v>-6.9800000000000005E-4</c:v>
                      </c:pt>
                      <c:pt idx="175">
                        <c:v>-8.4900000000000004E-4</c:v>
                      </c:pt>
                      <c:pt idx="176">
                        <c:v>-9.859999999999999E-4</c:v>
                      </c:pt>
                      <c:pt idx="177">
                        <c:v>-7.7499999999999997E-4</c:v>
                      </c:pt>
                      <c:pt idx="178">
                        <c:v>-8.83E-4</c:v>
                      </c:pt>
                      <c:pt idx="179">
                        <c:v>-9.7300000000000002E-4</c:v>
                      </c:pt>
                      <c:pt idx="180">
                        <c:v>-7.7700000000000002E-4</c:v>
                      </c:pt>
                      <c:pt idx="181">
                        <c:v>-8.6600000000000002E-4</c:v>
                      </c:pt>
                      <c:pt idx="182">
                        <c:v>-7.6000000000000004E-4</c:v>
                      </c:pt>
                      <c:pt idx="183">
                        <c:v>-8.8900000000000003E-4</c:v>
                      </c:pt>
                      <c:pt idx="184">
                        <c:v>-1.0839999999999999E-3</c:v>
                      </c:pt>
                      <c:pt idx="185">
                        <c:v>-8.2799999999999996E-4</c:v>
                      </c:pt>
                      <c:pt idx="186">
                        <c:v>-7.9799999999999999E-4</c:v>
                      </c:pt>
                      <c:pt idx="187">
                        <c:v>-8.1099999999999998E-4</c:v>
                      </c:pt>
                      <c:pt idx="188">
                        <c:v>-9.0399999999999996E-4</c:v>
                      </c:pt>
                      <c:pt idx="189">
                        <c:v>-1.0020000000000001E-3</c:v>
                      </c:pt>
                      <c:pt idx="190">
                        <c:v>-7.9199999999999995E-4</c:v>
                      </c:pt>
                      <c:pt idx="191">
                        <c:v>-7.6999999999999996E-4</c:v>
                      </c:pt>
                      <c:pt idx="192">
                        <c:v>-7.7999999999999999E-4</c:v>
                      </c:pt>
                      <c:pt idx="193">
                        <c:v>-9.990000000000001E-4</c:v>
                      </c:pt>
                      <c:pt idx="194">
                        <c:v>-8.2899999999999998E-4</c:v>
                      </c:pt>
                      <c:pt idx="195">
                        <c:v>-8.8500000000000004E-4</c:v>
                      </c:pt>
                      <c:pt idx="196">
                        <c:v>-1.039E-3</c:v>
                      </c:pt>
                      <c:pt idx="197">
                        <c:v>-7.4600000000000003E-4</c:v>
                      </c:pt>
                      <c:pt idx="198">
                        <c:v>-9.4600000000000001E-4</c:v>
                      </c:pt>
                      <c:pt idx="199">
                        <c:v>-8.5899999999999995E-4</c:v>
                      </c:pt>
                      <c:pt idx="200">
                        <c:v>-1.0319999999999999E-3</c:v>
                      </c:pt>
                      <c:pt idx="201">
                        <c:v>-8.9700000000000001E-4</c:v>
                      </c:pt>
                      <c:pt idx="202">
                        <c:v>-1.0070000000000001E-3</c:v>
                      </c:pt>
                      <c:pt idx="203">
                        <c:v>-6.9800000000000005E-4</c:v>
                      </c:pt>
                      <c:pt idx="204">
                        <c:v>-7.6999999999999996E-4</c:v>
                      </c:pt>
                      <c:pt idx="205">
                        <c:v>-1.024E-3</c:v>
                      </c:pt>
                      <c:pt idx="206">
                        <c:v>-7.0899999999999999E-4</c:v>
                      </c:pt>
                      <c:pt idx="207">
                        <c:v>-8.5899999999999995E-4</c:v>
                      </c:pt>
                      <c:pt idx="208">
                        <c:v>-9.7799999999999992E-4</c:v>
                      </c:pt>
                      <c:pt idx="209">
                        <c:v>-9.1600000000000004E-4</c:v>
                      </c:pt>
                      <c:pt idx="210">
                        <c:v>-7.3800000000000005E-4</c:v>
                      </c:pt>
                      <c:pt idx="211">
                        <c:v>-9.2299999999999999E-4</c:v>
                      </c:pt>
                      <c:pt idx="212">
                        <c:v>-8.2200000000000003E-4</c:v>
                      </c:pt>
                      <c:pt idx="213">
                        <c:v>-9.8200000000000002E-4</c:v>
                      </c:pt>
                      <c:pt idx="214">
                        <c:v>-8.5400000000000005E-4</c:v>
                      </c:pt>
                      <c:pt idx="215">
                        <c:v>-8.7000000000000001E-4</c:v>
                      </c:pt>
                      <c:pt idx="216">
                        <c:v>-1.1019999999999999E-3</c:v>
                      </c:pt>
                      <c:pt idx="217">
                        <c:v>-5.8200000000000005E-4</c:v>
                      </c:pt>
                      <c:pt idx="218">
                        <c:v>-8.9400000000000005E-4</c:v>
                      </c:pt>
                      <c:pt idx="219">
                        <c:v>-9.5399999999999999E-4</c:v>
                      </c:pt>
                      <c:pt idx="220">
                        <c:v>-9.77E-4</c:v>
                      </c:pt>
                      <c:pt idx="221">
                        <c:v>-7.5900000000000002E-4</c:v>
                      </c:pt>
                      <c:pt idx="222">
                        <c:v>-9.7799999999999992E-4</c:v>
                      </c:pt>
                      <c:pt idx="223">
                        <c:v>-6.7699999999999998E-4</c:v>
                      </c:pt>
                      <c:pt idx="224">
                        <c:v>-9.7300000000000002E-4</c:v>
                      </c:pt>
                      <c:pt idx="225">
                        <c:v>-1.114E-3</c:v>
                      </c:pt>
                      <c:pt idx="226">
                        <c:v>-1.0200000000000001E-3</c:v>
                      </c:pt>
                      <c:pt idx="227">
                        <c:v>-3.86E-4</c:v>
                      </c:pt>
                      <c:pt idx="228">
                        <c:v>-9.3700000000000001E-4</c:v>
                      </c:pt>
                      <c:pt idx="229">
                        <c:v>-8.6600000000000002E-4</c:v>
                      </c:pt>
                      <c:pt idx="230">
                        <c:v>-7.8399999999999997E-4</c:v>
                      </c:pt>
                      <c:pt idx="231">
                        <c:v>-1.0809999999999999E-3</c:v>
                      </c:pt>
                      <c:pt idx="232">
                        <c:v>-9.6000000000000002E-4</c:v>
                      </c:pt>
                      <c:pt idx="233">
                        <c:v>-1.0120000000000001E-3</c:v>
                      </c:pt>
                      <c:pt idx="234">
                        <c:v>-6.4099999999999997E-4</c:v>
                      </c:pt>
                      <c:pt idx="235">
                        <c:v>-8.7100000000000003E-4</c:v>
                      </c:pt>
                      <c:pt idx="236">
                        <c:v>-1.059E-3</c:v>
                      </c:pt>
                      <c:pt idx="237">
                        <c:v>-9.0899999999999998E-4</c:v>
                      </c:pt>
                      <c:pt idx="238">
                        <c:v>-8.9800000000000004E-4</c:v>
                      </c:pt>
                      <c:pt idx="239">
                        <c:v>-7.5900000000000002E-4</c:v>
                      </c:pt>
                      <c:pt idx="240">
                        <c:v>-2.3499999999999999E-4</c:v>
                      </c:pt>
                      <c:pt idx="241">
                        <c:v>-1.3780000000000001E-3</c:v>
                      </c:pt>
                      <c:pt idx="242">
                        <c:v>-1.083E-3</c:v>
                      </c:pt>
                      <c:pt idx="243">
                        <c:v>-7.6199999999999998E-4</c:v>
                      </c:pt>
                      <c:pt idx="244">
                        <c:v>-9.2400000000000002E-4</c:v>
                      </c:pt>
                      <c:pt idx="245">
                        <c:v>-7.76E-4</c:v>
                      </c:pt>
                      <c:pt idx="246">
                        <c:v>-6.9099999999999999E-4</c:v>
                      </c:pt>
                      <c:pt idx="247">
                        <c:v>-8.2600000000000002E-4</c:v>
                      </c:pt>
                      <c:pt idx="248">
                        <c:v>-1.0679999999999999E-3</c:v>
                      </c:pt>
                      <c:pt idx="249">
                        <c:v>-9.3199999999999999E-4</c:v>
                      </c:pt>
                      <c:pt idx="250">
                        <c:v>-6.2500000000000001E-4</c:v>
                      </c:pt>
                      <c:pt idx="251">
                        <c:v>-9.1E-4</c:v>
                      </c:pt>
                      <c:pt idx="252">
                        <c:v>-6.9399999999999996E-4</c:v>
                      </c:pt>
                      <c:pt idx="253">
                        <c:v>-1.077E-3</c:v>
                      </c:pt>
                      <c:pt idx="254">
                        <c:v>-1.361E-3</c:v>
                      </c:pt>
                      <c:pt idx="255">
                        <c:v>-4.9799999999999996E-4</c:v>
                      </c:pt>
                      <c:pt idx="256">
                        <c:v>-7.7399999999999995E-4</c:v>
                      </c:pt>
                      <c:pt idx="257">
                        <c:v>-6.1899999999999998E-4</c:v>
                      </c:pt>
                      <c:pt idx="258">
                        <c:v>-1.534E-3</c:v>
                      </c:pt>
                      <c:pt idx="259">
                        <c:v>-7.9299999999999998E-4</c:v>
                      </c:pt>
                      <c:pt idx="260">
                        <c:v>-9.2699999999999998E-4</c:v>
                      </c:pt>
                      <c:pt idx="261">
                        <c:v>-6.0300000000000002E-4</c:v>
                      </c:pt>
                      <c:pt idx="262">
                        <c:v>-8.1599999999999999E-4</c:v>
                      </c:pt>
                      <c:pt idx="263">
                        <c:v>-1.1609999999999999E-3</c:v>
                      </c:pt>
                      <c:pt idx="264">
                        <c:v>-1.0330000000000001E-3</c:v>
                      </c:pt>
                      <c:pt idx="265">
                        <c:v>-5.5400000000000002E-4</c:v>
                      </c:pt>
                      <c:pt idx="266">
                        <c:v>-1.036E-3</c:v>
                      </c:pt>
                      <c:pt idx="267">
                        <c:v>-8.9999999999999998E-4</c:v>
                      </c:pt>
                      <c:pt idx="268">
                        <c:v>-7.3099999999999999E-4</c:v>
                      </c:pt>
                      <c:pt idx="269">
                        <c:v>-6.7400000000000001E-4</c:v>
                      </c:pt>
                      <c:pt idx="270">
                        <c:v>-1.3159999999999999E-3</c:v>
                      </c:pt>
                      <c:pt idx="271">
                        <c:v>-7.6099999999999996E-4</c:v>
                      </c:pt>
                      <c:pt idx="272">
                        <c:v>-4.8999999999999998E-4</c:v>
                      </c:pt>
                      <c:pt idx="273">
                        <c:v>-1.041E-3</c:v>
                      </c:pt>
                      <c:pt idx="274">
                        <c:v>-9.2400000000000002E-4</c:v>
                      </c:pt>
                      <c:pt idx="275">
                        <c:v>-8.8900000000000003E-4</c:v>
                      </c:pt>
                      <c:pt idx="276">
                        <c:v>-1.3680000000000001E-3</c:v>
                      </c:pt>
                      <c:pt idx="277">
                        <c:v>-4.8899999999999996E-4</c:v>
                      </c:pt>
                      <c:pt idx="278">
                        <c:v>-6.0599999999999998E-4</c:v>
                      </c:pt>
                      <c:pt idx="279">
                        <c:v>-1.175E-3</c:v>
                      </c:pt>
                      <c:pt idx="280">
                        <c:v>-9.0499999999999999E-4</c:v>
                      </c:pt>
                      <c:pt idx="281">
                        <c:v>-1.062E-3</c:v>
                      </c:pt>
                      <c:pt idx="282">
                        <c:v>-8.4199999999999998E-4</c:v>
                      </c:pt>
                      <c:pt idx="283">
                        <c:v>-1.1770000000000001E-3</c:v>
                      </c:pt>
                      <c:pt idx="284">
                        <c:v>-8.2100000000000001E-4</c:v>
                      </c:pt>
                      <c:pt idx="285">
                        <c:v>-6.3699999999999998E-4</c:v>
                      </c:pt>
                      <c:pt idx="286">
                        <c:v>-7.1000000000000002E-4</c:v>
                      </c:pt>
                      <c:pt idx="287">
                        <c:v>-8.3799999999999999E-4</c:v>
                      </c:pt>
                      <c:pt idx="288">
                        <c:v>-9.7499999999999996E-4</c:v>
                      </c:pt>
                      <c:pt idx="289">
                        <c:v>-8.1099999999999998E-4</c:v>
                      </c:pt>
                      <c:pt idx="290">
                        <c:v>-9.68E-4</c:v>
                      </c:pt>
                      <c:pt idx="291">
                        <c:v>-6.2799999999999998E-4</c:v>
                      </c:pt>
                      <c:pt idx="292">
                        <c:v>-1.103E-3</c:v>
                      </c:pt>
                      <c:pt idx="293">
                        <c:v>-6.38E-4</c:v>
                      </c:pt>
                      <c:pt idx="294">
                        <c:v>-9.7199999999999999E-4</c:v>
                      </c:pt>
                      <c:pt idx="295">
                        <c:v>-1.64E-4</c:v>
                      </c:pt>
                      <c:pt idx="296">
                        <c:v>-1.57E-3</c:v>
                      </c:pt>
                      <c:pt idx="297">
                        <c:v>-9.3400000000000004E-4</c:v>
                      </c:pt>
                      <c:pt idx="298">
                        <c:v>-3.19E-4</c:v>
                      </c:pt>
                      <c:pt idx="299">
                        <c:v>-1.6739999999999999E-3</c:v>
                      </c:pt>
                      <c:pt idx="300">
                        <c:v>-6.0899999999999995E-4</c:v>
                      </c:pt>
                      <c:pt idx="301">
                        <c:v>-1.0610000000000001E-3</c:v>
                      </c:pt>
                      <c:pt idx="302">
                        <c:v>-1.0660000000000001E-3</c:v>
                      </c:pt>
                      <c:pt idx="303">
                        <c:v>-5.7799999999999995E-4</c:v>
                      </c:pt>
                      <c:pt idx="304">
                        <c:v>-1.189E-3</c:v>
                      </c:pt>
                      <c:pt idx="305">
                        <c:v>1.4899999999999999E-4</c:v>
                      </c:pt>
                      <c:pt idx="306">
                        <c:v>-1.508E-3</c:v>
                      </c:pt>
                      <c:pt idx="307">
                        <c:v>-6.6399999999999999E-4</c:v>
                      </c:pt>
                      <c:pt idx="308">
                        <c:v>-1.1460000000000001E-3</c:v>
                      </c:pt>
                      <c:pt idx="309">
                        <c:v>-4.5300000000000001E-4</c:v>
                      </c:pt>
                      <c:pt idx="310">
                        <c:v>-9.4799999999999995E-4</c:v>
                      </c:pt>
                      <c:pt idx="311">
                        <c:v>-1.0820000000000001E-3</c:v>
                      </c:pt>
                      <c:pt idx="312">
                        <c:v>-4.6900000000000002E-4</c:v>
                      </c:pt>
                      <c:pt idx="313">
                        <c:v>-1.673E-3</c:v>
                      </c:pt>
                      <c:pt idx="314">
                        <c:v>-1.0480000000000001E-3</c:v>
                      </c:pt>
                      <c:pt idx="315">
                        <c:v>-3.3E-4</c:v>
                      </c:pt>
                      <c:pt idx="316">
                        <c:v>-1.1969999999999999E-3</c:v>
                      </c:pt>
                      <c:pt idx="317">
                        <c:v>-7.27E-4</c:v>
                      </c:pt>
                      <c:pt idx="318">
                        <c:v>-1.454E-3</c:v>
                      </c:pt>
                      <c:pt idx="319">
                        <c:v>-1.193E-3</c:v>
                      </c:pt>
                      <c:pt idx="320">
                        <c:v>-1.3200000000000001E-4</c:v>
                      </c:pt>
                      <c:pt idx="321">
                        <c:v>-1.16E-3</c:v>
                      </c:pt>
                      <c:pt idx="322">
                        <c:v>3.3100000000000002E-4</c:v>
                      </c:pt>
                      <c:pt idx="323">
                        <c:v>-2.3419999999999999E-3</c:v>
                      </c:pt>
                    </c:numCache>
                  </c:numRef>
                </c:val>
                <c:smooth val="0"/>
              </c15:ser>
            </c15:filteredLineSeries>
            <c15:filteredLineSeries>
              <c15:ser>
                <c:idx val="1"/>
                <c:order val="1"/>
                <c:tx>
                  <c:strRef>
                    <c:extLst xmlns:c15="http://schemas.microsoft.com/office/drawing/2012/chart">
                      <c:ext xmlns:c15="http://schemas.microsoft.com/office/drawing/2012/chart" uri="{02D57815-91ED-43cb-92C2-25804820EDAC}">
                        <c15:formulaRef>
                          <c15:sqref>Sheet2!$C$1</c15:sqref>
                        </c15:formulaRef>
                      </c:ext>
                    </c:extLst>
                    <c:strCache>
                      <c:ptCount val="1"/>
                      <c:pt idx="0">
                        <c:v>VAL</c:v>
                      </c:pt>
                    </c:strCache>
                  </c:strRef>
                </c:tx>
                <c:spPr>
                  <a:ln w="28575" cap="rnd">
                    <a:solidFill>
                      <a:srgbClr val="0070C0"/>
                    </a:solidFill>
                    <a:round/>
                  </a:ln>
                  <a:effectLst/>
                </c:spPr>
                <c:marker>
                  <c:symbol val="none"/>
                </c:marker>
                <c:cat>
                  <c:numRef>
                    <c:extLst xmlns:c15="http://schemas.microsoft.com/office/drawing/2012/chart">
                      <c:ext xmlns:c15="http://schemas.microsoft.com/office/drawing/2012/chart" uri="{02D57815-91ED-43cb-92C2-25804820EDAC}">
                        <c15:formulaRef>
                          <c15:sqref>Sheet2!$A$2:$A$325</c15:sqref>
                        </c15:formulaRef>
                      </c:ext>
                    </c:extLst>
                    <c:numCache>
                      <c:formatCode>General</c:formatCode>
                      <c:ptCount val="324"/>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numCache>
                  </c:numRef>
                </c:cat>
                <c:val>
                  <c:numRef>
                    <c:extLst xmlns:c15="http://schemas.microsoft.com/office/drawing/2012/chart">
                      <c:ext xmlns:c15="http://schemas.microsoft.com/office/drawing/2012/chart" uri="{02D57815-91ED-43cb-92C2-25804820EDAC}">
                        <c15:formulaRef>
                          <c15:sqref>Sheet2!$C$2:$C$325</c15:sqref>
                        </c15:formulaRef>
                      </c:ext>
                    </c:extLst>
                    <c:numCache>
                      <c:formatCode>General</c:formatCode>
                      <c:ptCount val="324"/>
                      <c:pt idx="0">
                        <c:v>1.2939000000000001E-2</c:v>
                      </c:pt>
                      <c:pt idx="1">
                        <c:v>-3.6619999999999999E-3</c:v>
                      </c:pt>
                      <c:pt idx="2">
                        <c:v>-1.9530000000000001E-3</c:v>
                      </c:pt>
                      <c:pt idx="3">
                        <c:v>-1.2210000000000001E-3</c:v>
                      </c:pt>
                      <c:pt idx="4">
                        <c:v>-4.8830000000000002E-3</c:v>
                      </c:pt>
                      <c:pt idx="5">
                        <c:v>-1.709E-3</c:v>
                      </c:pt>
                      <c:pt idx="6">
                        <c:v>-4.8799999999999999E-4</c:v>
                      </c:pt>
                      <c:pt idx="7">
                        <c:v>1.9530000000000001E-3</c:v>
                      </c:pt>
                      <c:pt idx="8">
                        <c:v>1.4649999999999999E-3</c:v>
                      </c:pt>
                      <c:pt idx="9">
                        <c:v>0</c:v>
                      </c:pt>
                      <c:pt idx="10">
                        <c:v>-5.8589999999999996E-3</c:v>
                      </c:pt>
                      <c:pt idx="11">
                        <c:v>-1.709E-3</c:v>
                      </c:pt>
                      <c:pt idx="12">
                        <c:v>3.418E-3</c:v>
                      </c:pt>
                      <c:pt idx="13">
                        <c:v>-2.686E-3</c:v>
                      </c:pt>
                      <c:pt idx="14">
                        <c:v>-2.4399999999999999E-4</c:v>
                      </c:pt>
                      <c:pt idx="15">
                        <c:v>-1.4649999999999999E-3</c:v>
                      </c:pt>
                      <c:pt idx="16">
                        <c:v>4.8830000000000002E-3</c:v>
                      </c:pt>
                      <c:pt idx="17">
                        <c:v>-2.686E-3</c:v>
                      </c:pt>
                      <c:pt idx="18">
                        <c:v>0</c:v>
                      </c:pt>
                      <c:pt idx="19">
                        <c:v>9.77E-4</c:v>
                      </c:pt>
                      <c:pt idx="20">
                        <c:v>-2.4399999999999999E-4</c:v>
                      </c:pt>
                      <c:pt idx="21">
                        <c:v>2.686E-3</c:v>
                      </c:pt>
                      <c:pt idx="22">
                        <c:v>2.9299999999999999E-3</c:v>
                      </c:pt>
                      <c:pt idx="23">
                        <c:v>-3.9060000000000002E-3</c:v>
                      </c:pt>
                      <c:pt idx="24">
                        <c:v>5.3709999999999999E-3</c:v>
                      </c:pt>
                      <c:pt idx="25">
                        <c:v>-9.77E-4</c:v>
                      </c:pt>
                      <c:pt idx="26">
                        <c:v>-7.8120000000000004E-3</c:v>
                      </c:pt>
                      <c:pt idx="27">
                        <c:v>-2.4399999999999999E-4</c:v>
                      </c:pt>
                      <c:pt idx="28">
                        <c:v>2.4399999999999999E-4</c:v>
                      </c:pt>
                      <c:pt idx="29">
                        <c:v>-5.1269999999999996E-3</c:v>
                      </c:pt>
                      <c:pt idx="30">
                        <c:v>1.9530000000000001E-3</c:v>
                      </c:pt>
                      <c:pt idx="31">
                        <c:v>2.686E-3</c:v>
                      </c:pt>
                      <c:pt idx="32">
                        <c:v>-1.2210000000000001E-3</c:v>
                      </c:pt>
                      <c:pt idx="33">
                        <c:v>-3.6619999999999999E-3</c:v>
                      </c:pt>
                      <c:pt idx="34">
                        <c:v>2.441E-3</c:v>
                      </c:pt>
                      <c:pt idx="35">
                        <c:v>-2.4399999999999999E-4</c:v>
                      </c:pt>
                      <c:pt idx="36">
                        <c:v>-2.4399999999999999E-4</c:v>
                      </c:pt>
                      <c:pt idx="37">
                        <c:v>-7.5680000000000001E-3</c:v>
                      </c:pt>
                      <c:pt idx="38">
                        <c:v>-3.9060000000000002E-3</c:v>
                      </c:pt>
                      <c:pt idx="39">
                        <c:v>3.9060000000000002E-3</c:v>
                      </c:pt>
                      <c:pt idx="40">
                        <c:v>1.4649999999999999E-3</c:v>
                      </c:pt>
                      <c:pt idx="41">
                        <c:v>-1.2210000000000001E-3</c:v>
                      </c:pt>
                      <c:pt idx="42">
                        <c:v>-3.9060000000000002E-3</c:v>
                      </c:pt>
                      <c:pt idx="43">
                        <c:v>4.8799999999999999E-4</c:v>
                      </c:pt>
                      <c:pt idx="44">
                        <c:v>-9.7660000000000004E-3</c:v>
                      </c:pt>
                      <c:pt idx="45">
                        <c:v>2.686E-3</c:v>
                      </c:pt>
                      <c:pt idx="46">
                        <c:v>-6.8360000000000001E-3</c:v>
                      </c:pt>
                      <c:pt idx="47">
                        <c:v>9.5209999999999999E-3</c:v>
                      </c:pt>
                      <c:pt idx="48">
                        <c:v>-6.8360000000000001E-3</c:v>
                      </c:pt>
                      <c:pt idx="49">
                        <c:v>2.1970000000000002E-3</c:v>
                      </c:pt>
                      <c:pt idx="50">
                        <c:v>9.77E-4</c:v>
                      </c:pt>
                      <c:pt idx="51">
                        <c:v>-7.8120000000000004E-3</c:v>
                      </c:pt>
                      <c:pt idx="52">
                        <c:v>-7.0800000000000004E-3</c:v>
                      </c:pt>
                      <c:pt idx="53">
                        <c:v>-2.441E-3</c:v>
                      </c:pt>
                      <c:pt idx="54">
                        <c:v>-3.418E-3</c:v>
                      </c:pt>
                      <c:pt idx="55">
                        <c:v>-1.2210000000000001E-3</c:v>
                      </c:pt>
                      <c:pt idx="56">
                        <c:v>-2.4399999999999999E-4</c:v>
                      </c:pt>
                      <c:pt idx="57">
                        <c:v>3.1740000000000002E-3</c:v>
                      </c:pt>
                      <c:pt idx="58">
                        <c:v>5.8589999999999996E-3</c:v>
                      </c:pt>
                      <c:pt idx="59">
                        <c:v>-1.9530000000000001E-3</c:v>
                      </c:pt>
                      <c:pt idx="60">
                        <c:v>0</c:v>
                      </c:pt>
                      <c:pt idx="61">
                        <c:v>-5.8589999999999996E-3</c:v>
                      </c:pt>
                      <c:pt idx="62">
                        <c:v>9.77E-4</c:v>
                      </c:pt>
                      <c:pt idx="63">
                        <c:v>-3.9060000000000002E-3</c:v>
                      </c:pt>
                      <c:pt idx="64">
                        <c:v>-4.15E-3</c:v>
                      </c:pt>
                      <c:pt idx="65">
                        <c:v>2.686E-3</c:v>
                      </c:pt>
                      <c:pt idx="66">
                        <c:v>-6.3480000000000003E-3</c:v>
                      </c:pt>
                      <c:pt idx="67">
                        <c:v>1.2210000000000001E-3</c:v>
                      </c:pt>
                      <c:pt idx="68">
                        <c:v>7.0800000000000004E-3</c:v>
                      </c:pt>
                      <c:pt idx="69">
                        <c:v>-2.4399999999999999E-4</c:v>
                      </c:pt>
                      <c:pt idx="70">
                        <c:v>-2.686E-3</c:v>
                      </c:pt>
                      <c:pt idx="71">
                        <c:v>2.1970000000000002E-3</c:v>
                      </c:pt>
                      <c:pt idx="72">
                        <c:v>1.709E-3</c:v>
                      </c:pt>
                      <c:pt idx="73">
                        <c:v>1.9530000000000001E-3</c:v>
                      </c:pt>
                      <c:pt idx="74">
                        <c:v>-2.4399999999999999E-4</c:v>
                      </c:pt>
                      <c:pt idx="75">
                        <c:v>-7.3200000000000001E-4</c:v>
                      </c:pt>
                      <c:pt idx="76">
                        <c:v>-3.9060000000000002E-3</c:v>
                      </c:pt>
                      <c:pt idx="77">
                        <c:v>-2.441E-3</c:v>
                      </c:pt>
                      <c:pt idx="78">
                        <c:v>2.4399999999999999E-4</c:v>
                      </c:pt>
                      <c:pt idx="79">
                        <c:v>-2.1970000000000002E-3</c:v>
                      </c:pt>
                      <c:pt idx="80">
                        <c:v>-2.686E-3</c:v>
                      </c:pt>
                      <c:pt idx="81">
                        <c:v>-4.8830000000000002E-3</c:v>
                      </c:pt>
                      <c:pt idx="82">
                        <c:v>9.77E-4</c:v>
                      </c:pt>
                      <c:pt idx="83">
                        <c:v>-1.709E-3</c:v>
                      </c:pt>
                      <c:pt idx="84">
                        <c:v>-5.8589999999999996E-3</c:v>
                      </c:pt>
                      <c:pt idx="85">
                        <c:v>-3.1740000000000002E-3</c:v>
                      </c:pt>
                      <c:pt idx="86">
                        <c:v>0</c:v>
                      </c:pt>
                      <c:pt idx="87">
                        <c:v>4.8799999999999999E-4</c:v>
                      </c:pt>
                      <c:pt idx="88">
                        <c:v>-1.9530000000000001E-3</c:v>
                      </c:pt>
                      <c:pt idx="89">
                        <c:v>-4.8799999999999999E-4</c:v>
                      </c:pt>
                      <c:pt idx="90">
                        <c:v>1.2210000000000001E-3</c:v>
                      </c:pt>
                      <c:pt idx="91">
                        <c:v>-3.418E-3</c:v>
                      </c:pt>
                      <c:pt idx="92">
                        <c:v>-3.418E-3</c:v>
                      </c:pt>
                      <c:pt idx="93">
                        <c:v>2.1970000000000002E-3</c:v>
                      </c:pt>
                      <c:pt idx="94">
                        <c:v>-9.77E-4</c:v>
                      </c:pt>
                      <c:pt idx="95">
                        <c:v>-1.2210000000000001E-3</c:v>
                      </c:pt>
                      <c:pt idx="96">
                        <c:v>-7.3200000000000001E-4</c:v>
                      </c:pt>
                      <c:pt idx="97">
                        <c:v>-7.3200000000000001E-4</c:v>
                      </c:pt>
                      <c:pt idx="98">
                        <c:v>1.4649999999999999E-3</c:v>
                      </c:pt>
                      <c:pt idx="99">
                        <c:v>3.9060000000000002E-3</c:v>
                      </c:pt>
                      <c:pt idx="100">
                        <c:v>-1.9530000000000001E-3</c:v>
                      </c:pt>
                      <c:pt idx="101">
                        <c:v>1.9530000000000001E-3</c:v>
                      </c:pt>
                      <c:pt idx="102">
                        <c:v>2.4399999999999999E-4</c:v>
                      </c:pt>
                      <c:pt idx="103">
                        <c:v>0</c:v>
                      </c:pt>
                      <c:pt idx="104">
                        <c:v>1.9530000000000001E-3</c:v>
                      </c:pt>
                      <c:pt idx="105">
                        <c:v>-4.6389999999999999E-3</c:v>
                      </c:pt>
                      <c:pt idx="106">
                        <c:v>2.686E-3</c:v>
                      </c:pt>
                      <c:pt idx="107">
                        <c:v>1.2210000000000001E-3</c:v>
                      </c:pt>
                      <c:pt idx="108">
                        <c:v>-2.686E-3</c:v>
                      </c:pt>
                      <c:pt idx="109">
                        <c:v>-5.8589999999999996E-3</c:v>
                      </c:pt>
                      <c:pt idx="110">
                        <c:v>2.441E-3</c:v>
                      </c:pt>
                      <c:pt idx="111">
                        <c:v>-4.3949999999999996E-3</c:v>
                      </c:pt>
                      <c:pt idx="112">
                        <c:v>-2.441E-3</c:v>
                      </c:pt>
                      <c:pt idx="113">
                        <c:v>-1.9530000000000001E-3</c:v>
                      </c:pt>
                      <c:pt idx="114">
                        <c:v>3.6619999999999999E-3</c:v>
                      </c:pt>
                      <c:pt idx="115">
                        <c:v>3.6619999999999999E-3</c:v>
                      </c:pt>
                      <c:pt idx="116">
                        <c:v>5.3709999999999999E-3</c:v>
                      </c:pt>
                      <c:pt idx="117">
                        <c:v>-1.9530000000000001E-3</c:v>
                      </c:pt>
                      <c:pt idx="118">
                        <c:v>-5.3709999999999999E-3</c:v>
                      </c:pt>
                      <c:pt idx="119">
                        <c:v>-4.3949999999999996E-3</c:v>
                      </c:pt>
                      <c:pt idx="120">
                        <c:v>1.2210000000000001E-3</c:v>
                      </c:pt>
                      <c:pt idx="121">
                        <c:v>-2.1970000000000002E-3</c:v>
                      </c:pt>
                      <c:pt idx="122">
                        <c:v>-4.8830000000000002E-3</c:v>
                      </c:pt>
                      <c:pt idx="123">
                        <c:v>2.441E-3</c:v>
                      </c:pt>
                      <c:pt idx="124">
                        <c:v>-5.3709999999999999E-3</c:v>
                      </c:pt>
                      <c:pt idx="125">
                        <c:v>4.8799999999999999E-4</c:v>
                      </c:pt>
                      <c:pt idx="126">
                        <c:v>7.3200000000000001E-4</c:v>
                      </c:pt>
                      <c:pt idx="127">
                        <c:v>-9.77E-4</c:v>
                      </c:pt>
                      <c:pt idx="128">
                        <c:v>-7.3200000000000001E-4</c:v>
                      </c:pt>
                      <c:pt idx="129">
                        <c:v>-7.3200000000000001E-4</c:v>
                      </c:pt>
                      <c:pt idx="130">
                        <c:v>-1.709E-3</c:v>
                      </c:pt>
                      <c:pt idx="131">
                        <c:v>-3.1740000000000002E-3</c:v>
                      </c:pt>
                      <c:pt idx="132">
                        <c:v>2.686E-3</c:v>
                      </c:pt>
                      <c:pt idx="133">
                        <c:v>-3.9060000000000002E-3</c:v>
                      </c:pt>
                      <c:pt idx="134">
                        <c:v>4.3949999999999996E-3</c:v>
                      </c:pt>
                      <c:pt idx="135">
                        <c:v>-3.9060000000000002E-3</c:v>
                      </c:pt>
                      <c:pt idx="136">
                        <c:v>9.5209999999999999E-3</c:v>
                      </c:pt>
                      <c:pt idx="137">
                        <c:v>0</c:v>
                      </c:pt>
                      <c:pt idx="138">
                        <c:v>1.9530000000000001E-3</c:v>
                      </c:pt>
                      <c:pt idx="139">
                        <c:v>4.6389999999999999E-3</c:v>
                      </c:pt>
                      <c:pt idx="140">
                        <c:v>9.0329999999999994E-3</c:v>
                      </c:pt>
                      <c:pt idx="141">
                        <c:v>-6.8360000000000001E-3</c:v>
                      </c:pt>
                      <c:pt idx="142">
                        <c:v>5.1269999999999996E-3</c:v>
                      </c:pt>
                      <c:pt idx="143">
                        <c:v>3.1740000000000002E-3</c:v>
                      </c:pt>
                      <c:pt idx="144">
                        <c:v>-1.4649999999999999E-3</c:v>
                      </c:pt>
                      <c:pt idx="145">
                        <c:v>-9.77E-4</c:v>
                      </c:pt>
                      <c:pt idx="146">
                        <c:v>-5.6150000000000002E-3</c:v>
                      </c:pt>
                      <c:pt idx="147">
                        <c:v>-2.4399999999999999E-4</c:v>
                      </c:pt>
                      <c:pt idx="148">
                        <c:v>1.709E-3</c:v>
                      </c:pt>
                      <c:pt idx="149">
                        <c:v>1.709E-3</c:v>
                      </c:pt>
                      <c:pt idx="150">
                        <c:v>-2.9299999999999999E-3</c:v>
                      </c:pt>
                      <c:pt idx="151">
                        <c:v>-1.1719E-2</c:v>
                      </c:pt>
                      <c:pt idx="152">
                        <c:v>-5.1269999999999996E-3</c:v>
                      </c:pt>
                      <c:pt idx="153">
                        <c:v>-1.0498E-2</c:v>
                      </c:pt>
                      <c:pt idx="154">
                        <c:v>-2.4399999999999999E-4</c:v>
                      </c:pt>
                      <c:pt idx="155">
                        <c:v>9.2770000000000005E-3</c:v>
                      </c:pt>
                      <c:pt idx="156">
                        <c:v>-9.7660000000000004E-3</c:v>
                      </c:pt>
                      <c:pt idx="157">
                        <c:v>6.5919999999999998E-3</c:v>
                      </c:pt>
                      <c:pt idx="158">
                        <c:v>-1.4649999999999999E-3</c:v>
                      </c:pt>
                      <c:pt idx="159">
                        <c:v>-4.6389999999999999E-3</c:v>
                      </c:pt>
                      <c:pt idx="160">
                        <c:v>-4.6389999999999999E-3</c:v>
                      </c:pt>
                      <c:pt idx="161">
                        <c:v>-9.7660000000000004E-3</c:v>
                      </c:pt>
                      <c:pt idx="162">
                        <c:v>-1.2207000000000001E-2</c:v>
                      </c:pt>
                      <c:pt idx="163">
                        <c:v>-1.709E-3</c:v>
                      </c:pt>
                      <c:pt idx="164">
                        <c:v>-9.77E-4</c:v>
                      </c:pt>
                      <c:pt idx="165">
                        <c:v>-4.6389999999999999E-3</c:v>
                      </c:pt>
                      <c:pt idx="166">
                        <c:v>7.3239999999999998E-3</c:v>
                      </c:pt>
                      <c:pt idx="167">
                        <c:v>-1.3916E-2</c:v>
                      </c:pt>
                      <c:pt idx="168">
                        <c:v>-2.9299999999999999E-3</c:v>
                      </c:pt>
                      <c:pt idx="169">
                        <c:v>1.4404E-2</c:v>
                      </c:pt>
                      <c:pt idx="170">
                        <c:v>-1.709E-3</c:v>
                      </c:pt>
                      <c:pt idx="171">
                        <c:v>-2.4170000000000001E-2</c:v>
                      </c:pt>
                      <c:pt idx="172">
                        <c:v>3.9060000000000002E-3</c:v>
                      </c:pt>
                      <c:pt idx="173">
                        <c:v>-1.5869000000000001E-2</c:v>
                      </c:pt>
                      <c:pt idx="174">
                        <c:v>-7.8120000000000004E-3</c:v>
                      </c:pt>
                      <c:pt idx="175">
                        <c:v>1.2695E-2</c:v>
                      </c:pt>
                      <c:pt idx="176">
                        <c:v>-9.7660000000000004E-3</c:v>
                      </c:pt>
                      <c:pt idx="177">
                        <c:v>-9.7660000000000004E-3</c:v>
                      </c:pt>
                      <c:pt idx="178">
                        <c:v>6.5919999999999998E-3</c:v>
                      </c:pt>
                      <c:pt idx="179">
                        <c:v>5.8589999999999996E-3</c:v>
                      </c:pt>
                      <c:pt idx="180">
                        <c:v>1.9530000000000001E-3</c:v>
                      </c:pt>
                      <c:pt idx="181">
                        <c:v>-6.5919999999999998E-3</c:v>
                      </c:pt>
                      <c:pt idx="182">
                        <c:v>-7.8120000000000004E-3</c:v>
                      </c:pt>
                      <c:pt idx="183">
                        <c:v>1.6601999999999999E-2</c:v>
                      </c:pt>
                      <c:pt idx="184">
                        <c:v>3.9060000000000002E-3</c:v>
                      </c:pt>
                      <c:pt idx="185">
                        <c:v>-7.8120000000000004E-3</c:v>
                      </c:pt>
                      <c:pt idx="186">
                        <c:v>-1.9530000000000001E-3</c:v>
                      </c:pt>
                      <c:pt idx="187">
                        <c:v>-5.6150000000000002E-3</c:v>
                      </c:pt>
                      <c:pt idx="188">
                        <c:v>-5.1269999999999996E-3</c:v>
                      </c:pt>
                      <c:pt idx="189">
                        <c:v>-6.8360000000000001E-3</c:v>
                      </c:pt>
                      <c:pt idx="190">
                        <c:v>1.1963E-2</c:v>
                      </c:pt>
                      <c:pt idx="191">
                        <c:v>-9.2770000000000005E-3</c:v>
                      </c:pt>
                      <c:pt idx="192">
                        <c:v>1.1719E-2</c:v>
                      </c:pt>
                      <c:pt idx="193">
                        <c:v>-1.7333999999999999E-2</c:v>
                      </c:pt>
                      <c:pt idx="194">
                        <c:v>1.5625E-2</c:v>
                      </c:pt>
                      <c:pt idx="195">
                        <c:v>3.0029E-2</c:v>
                      </c:pt>
                      <c:pt idx="196">
                        <c:v>2.4414000000000002E-2</c:v>
                      </c:pt>
                      <c:pt idx="197">
                        <c:v>-9.7660000000000004E-3</c:v>
                      </c:pt>
                      <c:pt idx="198">
                        <c:v>4.8799999999999999E-4</c:v>
                      </c:pt>
                      <c:pt idx="199">
                        <c:v>3.2715000000000001E-2</c:v>
                      </c:pt>
                      <c:pt idx="200">
                        <c:v>1.1719E-2</c:v>
                      </c:pt>
                      <c:pt idx="201">
                        <c:v>-1.0985999999999999E-2</c:v>
                      </c:pt>
                      <c:pt idx="202">
                        <c:v>1.7333999999999999E-2</c:v>
                      </c:pt>
                      <c:pt idx="203">
                        <c:v>1.3672E-2</c:v>
                      </c:pt>
                      <c:pt idx="204">
                        <c:v>-3.1740000000000002E-3</c:v>
                      </c:pt>
                      <c:pt idx="205">
                        <c:v>-3.9060000000000002E-3</c:v>
                      </c:pt>
                      <c:pt idx="206">
                        <c:v>1.709E-3</c:v>
                      </c:pt>
                      <c:pt idx="207">
                        <c:v>3.8086000000000002E-2</c:v>
                      </c:pt>
                      <c:pt idx="208">
                        <c:v>-9.5209999999999999E-3</c:v>
                      </c:pt>
                      <c:pt idx="209">
                        <c:v>-6.8360000000000001E-3</c:v>
                      </c:pt>
                      <c:pt idx="210">
                        <c:v>-8.0569999999999999E-3</c:v>
                      </c:pt>
                      <c:pt idx="211">
                        <c:v>-9.2770000000000005E-3</c:v>
                      </c:pt>
                      <c:pt idx="212">
                        <c:v>5.8589999999999996E-3</c:v>
                      </c:pt>
                      <c:pt idx="213">
                        <c:v>-6.1040000000000001E-3</c:v>
                      </c:pt>
                      <c:pt idx="214">
                        <c:v>2.7344E-2</c:v>
                      </c:pt>
                      <c:pt idx="215">
                        <c:v>7.3200000000000001E-4</c:v>
                      </c:pt>
                      <c:pt idx="216">
                        <c:v>3.4911999999999999E-2</c:v>
                      </c:pt>
                      <c:pt idx="217">
                        <c:v>-1.1963E-2</c:v>
                      </c:pt>
                      <c:pt idx="218">
                        <c:v>-4.6875E-2</c:v>
                      </c:pt>
                      <c:pt idx="219">
                        <c:v>2.0752E-2</c:v>
                      </c:pt>
                      <c:pt idx="220">
                        <c:v>2.441E-3</c:v>
                      </c:pt>
                      <c:pt idx="221">
                        <c:v>-5.2002E-2</c:v>
                      </c:pt>
                      <c:pt idx="222">
                        <c:v>-3.3446999999999998E-2</c:v>
                      </c:pt>
                      <c:pt idx="223">
                        <c:v>4.8828000000000003E-2</c:v>
                      </c:pt>
                      <c:pt idx="224">
                        <c:v>-2.3682000000000002E-2</c:v>
                      </c:pt>
                      <c:pt idx="225">
                        <c:v>-3.9551000000000003E-2</c:v>
                      </c:pt>
                      <c:pt idx="226">
                        <c:v>-4.7606999999999997E-2</c:v>
                      </c:pt>
                      <c:pt idx="227">
                        <c:v>-6.5919999999999998E-3</c:v>
                      </c:pt>
                      <c:pt idx="228">
                        <c:v>1.001E-2</c:v>
                      </c:pt>
                      <c:pt idx="229">
                        <c:v>-4.6389999999999999E-3</c:v>
                      </c:pt>
                      <c:pt idx="230">
                        <c:v>-1.8799E-2</c:v>
                      </c:pt>
                      <c:pt idx="231">
                        <c:v>4.7606999999999997E-2</c:v>
                      </c:pt>
                      <c:pt idx="232">
                        <c:v>-1.6846E-2</c:v>
                      </c:pt>
                      <c:pt idx="233">
                        <c:v>0</c:v>
                      </c:pt>
                      <c:pt idx="234">
                        <c:v>-7.3239999999999998E-3</c:v>
                      </c:pt>
                      <c:pt idx="235">
                        <c:v>7.8120000000000004E-3</c:v>
                      </c:pt>
                      <c:pt idx="236">
                        <c:v>-5.8589999999999996E-3</c:v>
                      </c:pt>
                      <c:pt idx="237">
                        <c:v>2.0264000000000001E-2</c:v>
                      </c:pt>
                      <c:pt idx="238">
                        <c:v>3.1005999999999999E-2</c:v>
                      </c:pt>
                      <c:pt idx="239">
                        <c:v>-4.3457000000000003E-2</c:v>
                      </c:pt>
                      <c:pt idx="240">
                        <c:v>-2.002E-2</c:v>
                      </c:pt>
                      <c:pt idx="241">
                        <c:v>-1.4160000000000001E-2</c:v>
                      </c:pt>
                      <c:pt idx="242">
                        <c:v>-4.5165999999999998E-2</c:v>
                      </c:pt>
                      <c:pt idx="243">
                        <c:v>5.8589999999999996E-3</c:v>
                      </c:pt>
                      <c:pt idx="244">
                        <c:v>7.3200000000000001E-4</c:v>
                      </c:pt>
                      <c:pt idx="245">
                        <c:v>-8.5450000000000005E-3</c:v>
                      </c:pt>
                      <c:pt idx="246">
                        <c:v>-2.1970000000000002E-3</c:v>
                      </c:pt>
                      <c:pt idx="247">
                        <c:v>1.9530000000000001E-3</c:v>
                      </c:pt>
                      <c:pt idx="248">
                        <c:v>-3.3446999999999998E-2</c:v>
                      </c:pt>
                      <c:pt idx="249">
                        <c:v>6.9580000000000003E-2</c:v>
                      </c:pt>
                      <c:pt idx="250">
                        <c:v>0.12695300000000001</c:v>
                      </c:pt>
                      <c:pt idx="251">
                        <c:v>4.6389999999999999E-3</c:v>
                      </c:pt>
                      <c:pt idx="252">
                        <c:v>5.6150000000000002E-3</c:v>
                      </c:pt>
                      <c:pt idx="253">
                        <c:v>-1.9530000000000001E-3</c:v>
                      </c:pt>
                      <c:pt idx="254">
                        <c:v>-2.1972999999999999E-2</c:v>
                      </c:pt>
                      <c:pt idx="255">
                        <c:v>-2.0752E-2</c:v>
                      </c:pt>
                      <c:pt idx="256">
                        <c:v>-5.8594E-2</c:v>
                      </c:pt>
                      <c:pt idx="257">
                        <c:v>2.686E-3</c:v>
                      </c:pt>
                      <c:pt idx="258">
                        <c:v>1.9286999999999999E-2</c:v>
                      </c:pt>
                      <c:pt idx="259">
                        <c:v>4.1259999999999998E-2</c:v>
                      </c:pt>
                      <c:pt idx="260">
                        <c:v>5.6396000000000002E-2</c:v>
                      </c:pt>
                      <c:pt idx="261">
                        <c:v>-4.6389999999999999E-3</c:v>
                      </c:pt>
                      <c:pt idx="262">
                        <c:v>-2.5391E-2</c:v>
                      </c:pt>
                      <c:pt idx="263">
                        <c:v>-1.0985999999999999E-2</c:v>
                      </c:pt>
                      <c:pt idx="264">
                        <c:v>9.8144999999999996E-2</c:v>
                      </c:pt>
                      <c:pt idx="265">
                        <c:v>2.3438000000000001E-2</c:v>
                      </c:pt>
                      <c:pt idx="266">
                        <c:v>5.7617000000000002E-2</c:v>
                      </c:pt>
                      <c:pt idx="267">
                        <c:v>-0.112793</c:v>
                      </c:pt>
                      <c:pt idx="268">
                        <c:v>3.6621000000000001E-2</c:v>
                      </c:pt>
                      <c:pt idx="269">
                        <c:v>2.1970000000000002E-3</c:v>
                      </c:pt>
                      <c:pt idx="270">
                        <c:v>6.5919999999999998E-3</c:v>
                      </c:pt>
                      <c:pt idx="271">
                        <c:v>-4.9315999999999999E-2</c:v>
                      </c:pt>
                      <c:pt idx="272">
                        <c:v>-9.77E-4</c:v>
                      </c:pt>
                      <c:pt idx="273">
                        <c:v>-2.5635000000000002E-2</c:v>
                      </c:pt>
                      <c:pt idx="274">
                        <c:v>7.8120000000000004E-3</c:v>
                      </c:pt>
                      <c:pt idx="275">
                        <c:v>2.3438000000000001E-2</c:v>
                      </c:pt>
                      <c:pt idx="276">
                        <c:v>-8.1298999999999996E-2</c:v>
                      </c:pt>
                      <c:pt idx="277">
                        <c:v>-6.2743999999999994E-2</c:v>
                      </c:pt>
                      <c:pt idx="278">
                        <c:v>-7.0068000000000005E-2</c:v>
                      </c:pt>
                      <c:pt idx="279">
                        <c:v>-2.9299999999999999E-3</c:v>
                      </c:pt>
                      <c:pt idx="280">
                        <c:v>-1.6357E-2</c:v>
                      </c:pt>
                      <c:pt idx="281">
                        <c:v>-7.8125E-2</c:v>
                      </c:pt>
                      <c:pt idx="282">
                        <c:v>4.6875E-2</c:v>
                      </c:pt>
                      <c:pt idx="283">
                        <c:v>-6.8360000000000001E-3</c:v>
                      </c:pt>
                      <c:pt idx="284">
                        <c:v>-0.105713</c:v>
                      </c:pt>
                      <c:pt idx="285">
                        <c:v>-9.2040999999999998E-2</c:v>
                      </c:pt>
                      <c:pt idx="286">
                        <c:v>6.4697000000000005E-2</c:v>
                      </c:pt>
                      <c:pt idx="287">
                        <c:v>-8.6669999999999997E-2</c:v>
                      </c:pt>
                      <c:pt idx="288">
                        <c:v>-0.125</c:v>
                      </c:pt>
                      <c:pt idx="289">
                        <c:v>-6.7627000000000007E-2</c:v>
                      </c:pt>
                      <c:pt idx="290">
                        <c:v>-4.6875E-2</c:v>
                      </c:pt>
                      <c:pt idx="291">
                        <c:v>9.4481999999999997E-2</c:v>
                      </c:pt>
                      <c:pt idx="292">
                        <c:v>3.418E-3</c:v>
                      </c:pt>
                      <c:pt idx="293">
                        <c:v>9.7660000000000004E-3</c:v>
                      </c:pt>
                      <c:pt idx="294">
                        <c:v>-3.9060000000000002E-3</c:v>
                      </c:pt>
                      <c:pt idx="295">
                        <c:v>-6.8360000000000001E-3</c:v>
                      </c:pt>
                      <c:pt idx="296">
                        <c:v>-0.13671900000000001</c:v>
                      </c:pt>
                      <c:pt idx="297">
                        <c:v>1.709E-3</c:v>
                      </c:pt>
                      <c:pt idx="298">
                        <c:v>2.6367000000000002E-2</c:v>
                      </c:pt>
                      <c:pt idx="299">
                        <c:v>9.77E-4</c:v>
                      </c:pt>
                      <c:pt idx="300">
                        <c:v>8.2031000000000007E-2</c:v>
                      </c:pt>
                      <c:pt idx="301">
                        <c:v>1.1719E-2</c:v>
                      </c:pt>
                      <c:pt idx="302">
                        <c:v>4.7851999999999999E-2</c:v>
                      </c:pt>
                      <c:pt idx="303">
                        <c:v>-0.13281200000000001</c:v>
                      </c:pt>
                      <c:pt idx="304">
                        <c:v>-5.2978999999999998E-2</c:v>
                      </c:pt>
                      <c:pt idx="305">
                        <c:v>1.5625E-2</c:v>
                      </c:pt>
                      <c:pt idx="306">
                        <c:v>-2.2217000000000001E-2</c:v>
                      </c:pt>
                      <c:pt idx="307">
                        <c:v>3.0273000000000001E-2</c:v>
                      </c:pt>
                      <c:pt idx="308">
                        <c:v>-7.5680000000000001E-3</c:v>
                      </c:pt>
                      <c:pt idx="309">
                        <c:v>0.11938500000000001</c:v>
                      </c:pt>
                      <c:pt idx="310">
                        <c:v>-0.11498999999999999</c:v>
                      </c:pt>
                      <c:pt idx="311">
                        <c:v>9.1797000000000004E-2</c:v>
                      </c:pt>
                      <c:pt idx="312">
                        <c:v>-4.2236000000000003E-2</c:v>
                      </c:pt>
                      <c:pt idx="313">
                        <c:v>-4.8828000000000003E-2</c:v>
                      </c:pt>
                      <c:pt idx="314">
                        <c:v>-5.3709999999999999E-3</c:v>
                      </c:pt>
                      <c:pt idx="315">
                        <c:v>6.8360000000000001E-3</c:v>
                      </c:pt>
                      <c:pt idx="316">
                        <c:v>-6.1040000000000001E-3</c:v>
                      </c:pt>
                      <c:pt idx="317">
                        <c:v>6.4452999999999996E-2</c:v>
                      </c:pt>
                      <c:pt idx="318">
                        <c:v>7.5680000000000001E-3</c:v>
                      </c:pt>
                      <c:pt idx="319">
                        <c:v>-4.3949999999999996E-3</c:v>
                      </c:pt>
                      <c:pt idx="320">
                        <c:v>2.8563999999999999E-2</c:v>
                      </c:pt>
                      <c:pt idx="321">
                        <c:v>-3.0518E-2</c:v>
                      </c:pt>
                      <c:pt idx="322">
                        <c:v>-1.5625E-2</c:v>
                      </c:pt>
                      <c:pt idx="323">
                        <c:v>3.5888999999999997E-2</c:v>
                      </c:pt>
                    </c:numCache>
                  </c:numRef>
                </c:val>
                <c:smooth val="0"/>
              </c15:ser>
            </c15:filteredLineSeries>
          </c:ext>
        </c:extLst>
      </c:lineChart>
      <c:catAx>
        <c:axId val="-2066089264"/>
        <c:scaling>
          <c:orientation val="minMax"/>
        </c:scaling>
        <c:delete val="1"/>
        <c:axPos val="b"/>
        <c:numFmt formatCode="General" sourceLinked="1"/>
        <c:majorTickMark val="none"/>
        <c:minorTickMark val="none"/>
        <c:tickLblPos val="nextTo"/>
        <c:crossAx val="-2066090896"/>
        <c:crosses val="autoZero"/>
        <c:auto val="1"/>
        <c:lblAlgn val="ctr"/>
        <c:lblOffset val="100"/>
        <c:noMultiLvlLbl val="0"/>
      </c:catAx>
      <c:valAx>
        <c:axId val="-20660908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20660892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t-EE">
                <a:latin typeface="Times New Roman" panose="02020603050405020304" pitchFamily="18" charset="0"/>
                <a:cs typeface="Times New Roman" panose="02020603050405020304" pitchFamily="18" charset="0"/>
              </a:rPr>
              <a:t>Heli tugevus mõõtmised</a:t>
            </a:r>
            <a:endParaRPr lang="en-US">
              <a:latin typeface="Times New Roman" panose="02020603050405020304" pitchFamily="18" charset="0"/>
              <a:cs typeface="Times New Roman" panose="02020603050405020304" pitchFamily="18" charset="0"/>
            </a:endParaRPr>
          </a:p>
        </c:rich>
      </c:tx>
      <c:layout>
        <c:manualLayout>
          <c:xMode val="edge"/>
          <c:yMode val="edge"/>
          <c:x val="0.3474282684570591"/>
          <c:y val="4.4876203371050791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6.0107054902588754E-2"/>
          <c:y val="0.15900437350679308"/>
          <c:w val="0.89270924212836944"/>
          <c:h val="0.68458156775234236"/>
        </c:manualLayout>
      </c:layout>
      <c:scatterChart>
        <c:scatterStyle val="lineMarker"/>
        <c:varyColors val="0"/>
        <c:ser>
          <c:idx val="1"/>
          <c:order val="0"/>
          <c:tx>
            <c:strRef>
              <c:f>Sheet1!$D$2</c:f>
              <c:strCache>
                <c:ptCount val="1"/>
                <c:pt idx="0">
                  <c:v>Vaikus</c:v>
                </c:pt>
              </c:strCache>
            </c:strRef>
          </c:tx>
          <c:spPr>
            <a:ln w="19050" cap="rnd">
              <a:noFill/>
              <a:round/>
            </a:ln>
            <a:effectLst/>
          </c:spPr>
          <c:marker>
            <c:symbol val="circle"/>
            <c:size val="3"/>
            <c:spPr>
              <a:solidFill>
                <a:srgbClr val="00B0F0"/>
              </a:solidFill>
              <a:ln w="9525">
                <a:solidFill>
                  <a:srgbClr val="00B0F0"/>
                </a:solidFill>
              </a:ln>
              <a:effectLst/>
            </c:spPr>
          </c:marker>
          <c:xVal>
            <c:numRef>
              <c:f>Sheet1!$C$3:$C$78</c:f>
              <c:numCache>
                <c:formatCode>General</c:formatCode>
                <c:ptCount val="76"/>
                <c:pt idx="0">
                  <c:v>-2.4399999999999999E-4</c:v>
                </c:pt>
                <c:pt idx="1">
                  <c:v>-1.9530000000000001E-3</c:v>
                </c:pt>
                <c:pt idx="2">
                  <c:v>4.8799999999999999E-4</c:v>
                </c:pt>
                <c:pt idx="3">
                  <c:v>-2.4399999999999999E-4</c:v>
                </c:pt>
                <c:pt idx="4">
                  <c:v>-1.2210000000000001E-3</c:v>
                </c:pt>
                <c:pt idx="5">
                  <c:v>-2.4399999999999999E-4</c:v>
                </c:pt>
                <c:pt idx="6">
                  <c:v>-1.2210000000000001E-3</c:v>
                </c:pt>
                <c:pt idx="7">
                  <c:v>-1.9530000000000001E-3</c:v>
                </c:pt>
                <c:pt idx="8">
                  <c:v>-7.3200000000000001E-4</c:v>
                </c:pt>
                <c:pt idx="9">
                  <c:v>-4.8830000000000002E-3</c:v>
                </c:pt>
                <c:pt idx="10">
                  <c:v>0</c:v>
                </c:pt>
                <c:pt idx="11">
                  <c:v>-9.77E-4</c:v>
                </c:pt>
                <c:pt idx="12">
                  <c:v>-2.1970000000000002E-3</c:v>
                </c:pt>
                <c:pt idx="13">
                  <c:v>-7.3200000000000001E-4</c:v>
                </c:pt>
                <c:pt idx="14">
                  <c:v>-9.77E-4</c:v>
                </c:pt>
                <c:pt idx="15">
                  <c:v>-9.77E-4</c:v>
                </c:pt>
                <c:pt idx="16">
                  <c:v>-1.9530000000000001E-3</c:v>
                </c:pt>
                <c:pt idx="17">
                  <c:v>2.4399999999999999E-4</c:v>
                </c:pt>
                <c:pt idx="18">
                  <c:v>2.686E-3</c:v>
                </c:pt>
                <c:pt idx="19">
                  <c:v>-1.2210000000000001E-3</c:v>
                </c:pt>
                <c:pt idx="20">
                  <c:v>-9.77E-4</c:v>
                </c:pt>
                <c:pt idx="21">
                  <c:v>-3.418E-3</c:v>
                </c:pt>
                <c:pt idx="22">
                  <c:v>-3.6619999999999999E-3</c:v>
                </c:pt>
                <c:pt idx="23">
                  <c:v>-3.418E-3</c:v>
                </c:pt>
                <c:pt idx="24">
                  <c:v>-1.9530000000000001E-3</c:v>
                </c:pt>
                <c:pt idx="25">
                  <c:v>-3.9060000000000002E-3</c:v>
                </c:pt>
                <c:pt idx="26">
                  <c:v>-1.4649999999999999E-3</c:v>
                </c:pt>
                <c:pt idx="27">
                  <c:v>-1.9530000000000001E-3</c:v>
                </c:pt>
                <c:pt idx="28">
                  <c:v>-5.1269999999999996E-3</c:v>
                </c:pt>
                <c:pt idx="29">
                  <c:v>0</c:v>
                </c:pt>
                <c:pt idx="30">
                  <c:v>-2.441E-3</c:v>
                </c:pt>
                <c:pt idx="31">
                  <c:v>-3.418E-3</c:v>
                </c:pt>
                <c:pt idx="32">
                  <c:v>-4.8799999999999999E-4</c:v>
                </c:pt>
                <c:pt idx="33">
                  <c:v>-4.8799999999999999E-4</c:v>
                </c:pt>
                <c:pt idx="34">
                  <c:v>-1.9530000000000001E-3</c:v>
                </c:pt>
                <c:pt idx="35">
                  <c:v>-2.4399999999999999E-4</c:v>
                </c:pt>
                <c:pt idx="36">
                  <c:v>2.441E-3</c:v>
                </c:pt>
                <c:pt idx="37">
                  <c:v>1.709E-3</c:v>
                </c:pt>
                <c:pt idx="38">
                  <c:v>0</c:v>
                </c:pt>
                <c:pt idx="39">
                  <c:v>9.77E-4</c:v>
                </c:pt>
                <c:pt idx="40">
                  <c:v>7.3200000000000001E-4</c:v>
                </c:pt>
                <c:pt idx="41">
                  <c:v>-2.9299999999999999E-3</c:v>
                </c:pt>
                <c:pt idx="42">
                  <c:v>-3.1740000000000002E-3</c:v>
                </c:pt>
                <c:pt idx="43">
                  <c:v>-7.3200000000000001E-4</c:v>
                </c:pt>
                <c:pt idx="44">
                  <c:v>-4.3949999999999996E-3</c:v>
                </c:pt>
                <c:pt idx="45">
                  <c:v>-2.1970000000000002E-3</c:v>
                </c:pt>
                <c:pt idx="46">
                  <c:v>-3.418E-3</c:v>
                </c:pt>
                <c:pt idx="47">
                  <c:v>9.77E-4</c:v>
                </c:pt>
                <c:pt idx="48">
                  <c:v>-1.4649999999999999E-3</c:v>
                </c:pt>
                <c:pt idx="49">
                  <c:v>-1.9530000000000001E-3</c:v>
                </c:pt>
                <c:pt idx="50">
                  <c:v>-3.1740000000000002E-3</c:v>
                </c:pt>
                <c:pt idx="51">
                  <c:v>-2.4399999999999999E-4</c:v>
                </c:pt>
                <c:pt idx="52">
                  <c:v>1.709E-3</c:v>
                </c:pt>
                <c:pt idx="53">
                  <c:v>-1.9530000000000001E-3</c:v>
                </c:pt>
                <c:pt idx="54">
                  <c:v>-3.1740000000000002E-3</c:v>
                </c:pt>
                <c:pt idx="55">
                  <c:v>1.2210000000000001E-3</c:v>
                </c:pt>
                <c:pt idx="56">
                  <c:v>-9.77E-4</c:v>
                </c:pt>
                <c:pt idx="57">
                  <c:v>-2.441E-3</c:v>
                </c:pt>
                <c:pt idx="58">
                  <c:v>2.686E-3</c:v>
                </c:pt>
                <c:pt idx="59">
                  <c:v>2.686E-3</c:v>
                </c:pt>
                <c:pt idx="60">
                  <c:v>1.709E-3</c:v>
                </c:pt>
                <c:pt idx="61">
                  <c:v>-2.9299999999999999E-3</c:v>
                </c:pt>
                <c:pt idx="62">
                  <c:v>-1.709E-3</c:v>
                </c:pt>
                <c:pt idx="63">
                  <c:v>3.1740000000000002E-3</c:v>
                </c:pt>
                <c:pt idx="64">
                  <c:v>1.4649999999999999E-3</c:v>
                </c:pt>
                <c:pt idx="65">
                  <c:v>-4.8799999999999999E-4</c:v>
                </c:pt>
                <c:pt idx="66">
                  <c:v>0</c:v>
                </c:pt>
                <c:pt idx="67">
                  <c:v>-9.77E-4</c:v>
                </c:pt>
                <c:pt idx="68">
                  <c:v>-1.2210000000000001E-3</c:v>
                </c:pt>
                <c:pt idx="69">
                  <c:v>-1.9530000000000001E-3</c:v>
                </c:pt>
                <c:pt idx="70">
                  <c:v>9.77E-4</c:v>
                </c:pt>
                <c:pt idx="71">
                  <c:v>-2.686E-3</c:v>
                </c:pt>
                <c:pt idx="72">
                  <c:v>-3.6619999999999999E-3</c:v>
                </c:pt>
                <c:pt idx="73">
                  <c:v>-1.9530000000000001E-3</c:v>
                </c:pt>
                <c:pt idx="74">
                  <c:v>-9.77E-4</c:v>
                </c:pt>
                <c:pt idx="75">
                  <c:v>2.441E-3</c:v>
                </c:pt>
              </c:numCache>
            </c:numRef>
          </c:xVal>
          <c:yVal>
            <c:numRef>
              <c:f>Sheet1!$D$3:$D$78</c:f>
              <c:numCache>
                <c:formatCode>General</c:formatCode>
                <c:ptCount val="76"/>
                <c:pt idx="0">
                  <c:v>7.3200000000000001E-4</c:v>
                </c:pt>
                <c:pt idx="1">
                  <c:v>-5.1269999999999996E-3</c:v>
                </c:pt>
                <c:pt idx="2">
                  <c:v>2.1970000000000002E-3</c:v>
                </c:pt>
                <c:pt idx="3">
                  <c:v>-1.709E-3</c:v>
                </c:pt>
                <c:pt idx="4">
                  <c:v>1.2210000000000001E-3</c:v>
                </c:pt>
                <c:pt idx="5">
                  <c:v>2.441E-3</c:v>
                </c:pt>
                <c:pt idx="6">
                  <c:v>2.9299999999999999E-3</c:v>
                </c:pt>
                <c:pt idx="7">
                  <c:v>2.1970000000000002E-3</c:v>
                </c:pt>
                <c:pt idx="8">
                  <c:v>9.77E-4</c:v>
                </c:pt>
                <c:pt idx="9">
                  <c:v>-2.686E-3</c:v>
                </c:pt>
                <c:pt idx="10">
                  <c:v>0</c:v>
                </c:pt>
                <c:pt idx="11">
                  <c:v>-3.6619999999999999E-3</c:v>
                </c:pt>
                <c:pt idx="12">
                  <c:v>-1.9530000000000001E-3</c:v>
                </c:pt>
                <c:pt idx="13">
                  <c:v>0</c:v>
                </c:pt>
                <c:pt idx="14">
                  <c:v>7.3200000000000001E-4</c:v>
                </c:pt>
                <c:pt idx="15">
                  <c:v>2.441E-3</c:v>
                </c:pt>
                <c:pt idx="16">
                  <c:v>1.709E-3</c:v>
                </c:pt>
                <c:pt idx="17">
                  <c:v>7.3200000000000001E-4</c:v>
                </c:pt>
                <c:pt idx="18">
                  <c:v>0</c:v>
                </c:pt>
                <c:pt idx="19">
                  <c:v>-2.4399999999999999E-4</c:v>
                </c:pt>
                <c:pt idx="20">
                  <c:v>1.2210000000000001E-3</c:v>
                </c:pt>
                <c:pt idx="21">
                  <c:v>-2.1970000000000002E-3</c:v>
                </c:pt>
                <c:pt idx="22">
                  <c:v>4.8799999999999999E-4</c:v>
                </c:pt>
                <c:pt idx="23">
                  <c:v>0</c:v>
                </c:pt>
                <c:pt idx="24">
                  <c:v>-1.709E-3</c:v>
                </c:pt>
                <c:pt idx="25">
                  <c:v>-3.6619999999999999E-3</c:v>
                </c:pt>
                <c:pt idx="26">
                  <c:v>9.77E-4</c:v>
                </c:pt>
                <c:pt idx="27">
                  <c:v>2.441E-3</c:v>
                </c:pt>
                <c:pt idx="28">
                  <c:v>-9.77E-4</c:v>
                </c:pt>
                <c:pt idx="29">
                  <c:v>0</c:v>
                </c:pt>
                <c:pt idx="30">
                  <c:v>-1.2210000000000001E-3</c:v>
                </c:pt>
                <c:pt idx="31">
                  <c:v>0</c:v>
                </c:pt>
                <c:pt idx="32">
                  <c:v>-2.1970000000000002E-3</c:v>
                </c:pt>
                <c:pt idx="33">
                  <c:v>1.4649999999999999E-3</c:v>
                </c:pt>
                <c:pt idx="34">
                  <c:v>-1.2210000000000001E-3</c:v>
                </c:pt>
                <c:pt idx="35">
                  <c:v>2.9299999999999999E-3</c:v>
                </c:pt>
                <c:pt idx="36">
                  <c:v>0</c:v>
                </c:pt>
                <c:pt idx="37">
                  <c:v>-1.4649999999999999E-3</c:v>
                </c:pt>
                <c:pt idx="38">
                  <c:v>-1.2210000000000001E-3</c:v>
                </c:pt>
                <c:pt idx="39">
                  <c:v>4.8799999999999999E-4</c:v>
                </c:pt>
                <c:pt idx="40">
                  <c:v>7.3200000000000001E-4</c:v>
                </c:pt>
                <c:pt idx="41">
                  <c:v>1.2210000000000001E-3</c:v>
                </c:pt>
                <c:pt idx="42">
                  <c:v>-1.2210000000000001E-3</c:v>
                </c:pt>
                <c:pt idx="43">
                  <c:v>3.1740000000000002E-3</c:v>
                </c:pt>
                <c:pt idx="44">
                  <c:v>-1.9530000000000001E-3</c:v>
                </c:pt>
                <c:pt idx="45">
                  <c:v>-1.709E-3</c:v>
                </c:pt>
                <c:pt idx="46">
                  <c:v>1.709E-3</c:v>
                </c:pt>
                <c:pt idx="47">
                  <c:v>4.8799999999999999E-4</c:v>
                </c:pt>
                <c:pt idx="48">
                  <c:v>-1.2210000000000001E-3</c:v>
                </c:pt>
                <c:pt idx="49">
                  <c:v>-3.418E-3</c:v>
                </c:pt>
                <c:pt idx="50">
                  <c:v>-2.4399999999999999E-4</c:v>
                </c:pt>
                <c:pt idx="51">
                  <c:v>2.1970000000000002E-3</c:v>
                </c:pt>
                <c:pt idx="52">
                  <c:v>9.77E-4</c:v>
                </c:pt>
                <c:pt idx="53">
                  <c:v>-1.4649999999999999E-3</c:v>
                </c:pt>
                <c:pt idx="54">
                  <c:v>-2.4399999999999999E-4</c:v>
                </c:pt>
                <c:pt idx="55">
                  <c:v>-2.686E-3</c:v>
                </c:pt>
                <c:pt idx="56">
                  <c:v>-3.1740000000000002E-3</c:v>
                </c:pt>
                <c:pt idx="57">
                  <c:v>-2.4399999999999999E-4</c:v>
                </c:pt>
                <c:pt idx="58">
                  <c:v>-1.709E-3</c:v>
                </c:pt>
                <c:pt idx="59">
                  <c:v>1.709E-3</c:v>
                </c:pt>
                <c:pt idx="60">
                  <c:v>7.3200000000000001E-4</c:v>
                </c:pt>
                <c:pt idx="61">
                  <c:v>-9.77E-4</c:v>
                </c:pt>
                <c:pt idx="62">
                  <c:v>-2.4399999999999999E-4</c:v>
                </c:pt>
                <c:pt idx="63">
                  <c:v>1.2210000000000001E-3</c:v>
                </c:pt>
                <c:pt idx="64">
                  <c:v>-7.3200000000000001E-4</c:v>
                </c:pt>
                <c:pt idx="65">
                  <c:v>-1.2210000000000001E-3</c:v>
                </c:pt>
                <c:pt idx="66">
                  <c:v>-2.4399999999999999E-4</c:v>
                </c:pt>
                <c:pt idx="67">
                  <c:v>2.4399999999999999E-4</c:v>
                </c:pt>
                <c:pt idx="68">
                  <c:v>1.9530000000000001E-3</c:v>
                </c:pt>
                <c:pt idx="69">
                  <c:v>-2.1970000000000002E-3</c:v>
                </c:pt>
                <c:pt idx="70">
                  <c:v>7.3200000000000001E-4</c:v>
                </c:pt>
                <c:pt idx="71">
                  <c:v>-7.3200000000000001E-4</c:v>
                </c:pt>
                <c:pt idx="72">
                  <c:v>-9.77E-4</c:v>
                </c:pt>
                <c:pt idx="73">
                  <c:v>1.9530000000000001E-3</c:v>
                </c:pt>
                <c:pt idx="74">
                  <c:v>1.4649999999999999E-3</c:v>
                </c:pt>
                <c:pt idx="75">
                  <c:v>-2.4399999999999999E-4</c:v>
                </c:pt>
              </c:numCache>
            </c:numRef>
          </c:yVal>
          <c:smooth val="0"/>
        </c:ser>
        <c:ser>
          <c:idx val="2"/>
          <c:order val="1"/>
          <c:tx>
            <c:strRef>
              <c:f>Sheet1!$H$2</c:f>
              <c:strCache>
                <c:ptCount val="1"/>
                <c:pt idx="0">
                  <c:v>Mootorite müra</c:v>
                </c:pt>
              </c:strCache>
            </c:strRef>
          </c:tx>
          <c:spPr>
            <a:ln w="19050" cap="rnd">
              <a:noFill/>
              <a:round/>
            </a:ln>
            <a:effectLst/>
          </c:spPr>
          <c:marker>
            <c:symbol val="circle"/>
            <c:size val="3"/>
            <c:spPr>
              <a:solidFill>
                <a:srgbClr val="FF0000"/>
              </a:solidFill>
              <a:ln w="9525">
                <a:solidFill>
                  <a:srgbClr val="FF0000"/>
                </a:solidFill>
              </a:ln>
              <a:effectLst/>
            </c:spPr>
          </c:marker>
          <c:xVal>
            <c:numRef>
              <c:f>Sheet1!$G$3:$G$78</c:f>
              <c:numCache>
                <c:formatCode>General</c:formatCode>
                <c:ptCount val="76"/>
                <c:pt idx="0">
                  <c:v>-3.6619999999999999E-3</c:v>
                </c:pt>
                <c:pt idx="1">
                  <c:v>1.4893E-2</c:v>
                </c:pt>
                <c:pt idx="2">
                  <c:v>-5.6150000000000002E-3</c:v>
                </c:pt>
                <c:pt idx="3">
                  <c:v>-7.0800000000000004E-3</c:v>
                </c:pt>
                <c:pt idx="4">
                  <c:v>-9.0329999999999994E-3</c:v>
                </c:pt>
                <c:pt idx="5">
                  <c:v>-6.3480000000000003E-3</c:v>
                </c:pt>
                <c:pt idx="6">
                  <c:v>1.1719E-2</c:v>
                </c:pt>
                <c:pt idx="7">
                  <c:v>9.2770000000000005E-3</c:v>
                </c:pt>
                <c:pt idx="8">
                  <c:v>-4.15E-3</c:v>
                </c:pt>
                <c:pt idx="9">
                  <c:v>-6.1040000000000001E-3</c:v>
                </c:pt>
                <c:pt idx="10">
                  <c:v>5.8589999999999996E-3</c:v>
                </c:pt>
                <c:pt idx="11">
                  <c:v>-7.3239999999999998E-3</c:v>
                </c:pt>
                <c:pt idx="12">
                  <c:v>-5.1269999999999996E-3</c:v>
                </c:pt>
                <c:pt idx="13">
                  <c:v>-5.8589999999999996E-3</c:v>
                </c:pt>
                <c:pt idx="14">
                  <c:v>7.5680000000000001E-3</c:v>
                </c:pt>
                <c:pt idx="15">
                  <c:v>-1.0498E-2</c:v>
                </c:pt>
                <c:pt idx="16">
                  <c:v>-9.7660000000000004E-3</c:v>
                </c:pt>
                <c:pt idx="17">
                  <c:v>-9.77E-4</c:v>
                </c:pt>
                <c:pt idx="18">
                  <c:v>8.5450000000000005E-3</c:v>
                </c:pt>
                <c:pt idx="19">
                  <c:v>3.9060000000000002E-3</c:v>
                </c:pt>
                <c:pt idx="20">
                  <c:v>4.8830000000000002E-3</c:v>
                </c:pt>
                <c:pt idx="21">
                  <c:v>6.8360000000000001E-3</c:v>
                </c:pt>
                <c:pt idx="22">
                  <c:v>1.9530000000000001E-3</c:v>
                </c:pt>
                <c:pt idx="23">
                  <c:v>-1.7578E-2</c:v>
                </c:pt>
                <c:pt idx="24">
                  <c:v>3.9060000000000002E-3</c:v>
                </c:pt>
                <c:pt idx="25">
                  <c:v>-6.8360000000000001E-3</c:v>
                </c:pt>
                <c:pt idx="26">
                  <c:v>-1.9530000000000001E-3</c:v>
                </c:pt>
                <c:pt idx="27">
                  <c:v>-1.0742E-2</c:v>
                </c:pt>
                <c:pt idx="28">
                  <c:v>6.1040000000000001E-3</c:v>
                </c:pt>
                <c:pt idx="29">
                  <c:v>-2.4399999999999999E-4</c:v>
                </c:pt>
                <c:pt idx="30">
                  <c:v>-2.9299999999999999E-3</c:v>
                </c:pt>
                <c:pt idx="31">
                  <c:v>4.6389999999999999E-3</c:v>
                </c:pt>
                <c:pt idx="32">
                  <c:v>6.5919999999999998E-3</c:v>
                </c:pt>
                <c:pt idx="33">
                  <c:v>2.441E-3</c:v>
                </c:pt>
                <c:pt idx="34">
                  <c:v>2.686E-3</c:v>
                </c:pt>
                <c:pt idx="35">
                  <c:v>-1.0498E-2</c:v>
                </c:pt>
                <c:pt idx="36">
                  <c:v>-3.9060000000000002E-3</c:v>
                </c:pt>
                <c:pt idx="37">
                  <c:v>1.2207000000000001E-2</c:v>
                </c:pt>
                <c:pt idx="38">
                  <c:v>-3.6619999999999999E-3</c:v>
                </c:pt>
                <c:pt idx="39">
                  <c:v>4.15E-3</c:v>
                </c:pt>
                <c:pt idx="40">
                  <c:v>-3.418E-3</c:v>
                </c:pt>
                <c:pt idx="41">
                  <c:v>1.0742E-2</c:v>
                </c:pt>
                <c:pt idx="42">
                  <c:v>-1.5136999999999999E-2</c:v>
                </c:pt>
                <c:pt idx="43">
                  <c:v>1.9530000000000001E-3</c:v>
                </c:pt>
                <c:pt idx="44">
                  <c:v>-8.5450000000000005E-3</c:v>
                </c:pt>
                <c:pt idx="45">
                  <c:v>-2.441E-3</c:v>
                </c:pt>
                <c:pt idx="46">
                  <c:v>7.5680000000000001E-3</c:v>
                </c:pt>
                <c:pt idx="47">
                  <c:v>2.441E-3</c:v>
                </c:pt>
                <c:pt idx="48">
                  <c:v>1.123E-2</c:v>
                </c:pt>
                <c:pt idx="49">
                  <c:v>1.7333999999999999E-2</c:v>
                </c:pt>
                <c:pt idx="50">
                  <c:v>-4.8799999999999999E-4</c:v>
                </c:pt>
                <c:pt idx="51">
                  <c:v>6.1040000000000001E-3</c:v>
                </c:pt>
                <c:pt idx="52">
                  <c:v>5.8589999999999996E-3</c:v>
                </c:pt>
                <c:pt idx="53">
                  <c:v>-3.6619999999999999E-3</c:v>
                </c:pt>
                <c:pt idx="54">
                  <c:v>1.8311000000000001E-2</c:v>
                </c:pt>
                <c:pt idx="55">
                  <c:v>-1.001E-2</c:v>
                </c:pt>
                <c:pt idx="56">
                  <c:v>-9.7660000000000004E-3</c:v>
                </c:pt>
                <c:pt idx="57">
                  <c:v>-3.1740000000000002E-3</c:v>
                </c:pt>
                <c:pt idx="58">
                  <c:v>3.9060000000000002E-3</c:v>
                </c:pt>
                <c:pt idx="59">
                  <c:v>3.9060000000000002E-3</c:v>
                </c:pt>
                <c:pt idx="60">
                  <c:v>1.1963E-2</c:v>
                </c:pt>
                <c:pt idx="61">
                  <c:v>-7.5680000000000001E-3</c:v>
                </c:pt>
                <c:pt idx="62">
                  <c:v>1.5381000000000001E-2</c:v>
                </c:pt>
                <c:pt idx="63">
                  <c:v>-2.441E-3</c:v>
                </c:pt>
                <c:pt idx="64">
                  <c:v>-8.5450000000000005E-3</c:v>
                </c:pt>
                <c:pt idx="65">
                  <c:v>-1.2451E-2</c:v>
                </c:pt>
                <c:pt idx="66">
                  <c:v>9.77E-4</c:v>
                </c:pt>
                <c:pt idx="67">
                  <c:v>-2.9299999999999999E-3</c:v>
                </c:pt>
                <c:pt idx="68">
                  <c:v>-1.3672E-2</c:v>
                </c:pt>
                <c:pt idx="69">
                  <c:v>-4.15E-3</c:v>
                </c:pt>
                <c:pt idx="70">
                  <c:v>1.6357E-2</c:v>
                </c:pt>
                <c:pt idx="71">
                  <c:v>2.4399999999999999E-4</c:v>
                </c:pt>
                <c:pt idx="72">
                  <c:v>-1.7090000000000001E-2</c:v>
                </c:pt>
                <c:pt idx="73">
                  <c:v>5.8589999999999996E-3</c:v>
                </c:pt>
                <c:pt idx="74">
                  <c:v>1.9530000000000001E-3</c:v>
                </c:pt>
                <c:pt idx="75">
                  <c:v>2.002E-2</c:v>
                </c:pt>
              </c:numCache>
            </c:numRef>
          </c:xVal>
          <c:yVal>
            <c:numRef>
              <c:f>Sheet1!$H$3:$H$78</c:f>
              <c:numCache>
                <c:formatCode>General</c:formatCode>
                <c:ptCount val="76"/>
                <c:pt idx="0">
                  <c:v>-9.77E-4</c:v>
                </c:pt>
                <c:pt idx="1">
                  <c:v>-2.4399999999999999E-4</c:v>
                </c:pt>
                <c:pt idx="2">
                  <c:v>7.5680000000000001E-3</c:v>
                </c:pt>
                <c:pt idx="3">
                  <c:v>-7.3200000000000001E-4</c:v>
                </c:pt>
                <c:pt idx="4">
                  <c:v>-4.8799999999999999E-4</c:v>
                </c:pt>
                <c:pt idx="5">
                  <c:v>-2.441E-3</c:v>
                </c:pt>
                <c:pt idx="6">
                  <c:v>2.1970000000000002E-3</c:v>
                </c:pt>
                <c:pt idx="7">
                  <c:v>4.3949999999999996E-3</c:v>
                </c:pt>
                <c:pt idx="8">
                  <c:v>-5.6150000000000002E-3</c:v>
                </c:pt>
                <c:pt idx="9">
                  <c:v>2.9299999999999999E-3</c:v>
                </c:pt>
                <c:pt idx="10">
                  <c:v>-4.8830000000000002E-3</c:v>
                </c:pt>
                <c:pt idx="11">
                  <c:v>2.441E-3</c:v>
                </c:pt>
                <c:pt idx="12">
                  <c:v>2.686E-3</c:v>
                </c:pt>
                <c:pt idx="13">
                  <c:v>-1.0985999999999999E-2</c:v>
                </c:pt>
                <c:pt idx="14">
                  <c:v>2.1970000000000002E-3</c:v>
                </c:pt>
                <c:pt idx="15">
                  <c:v>-2.441E-3</c:v>
                </c:pt>
                <c:pt idx="16">
                  <c:v>-1.2210000000000001E-3</c:v>
                </c:pt>
                <c:pt idx="17">
                  <c:v>3.1740000000000002E-3</c:v>
                </c:pt>
                <c:pt idx="18">
                  <c:v>-5.3709999999999999E-3</c:v>
                </c:pt>
                <c:pt idx="19">
                  <c:v>2.686E-3</c:v>
                </c:pt>
                <c:pt idx="20">
                  <c:v>1.2210000000000001E-3</c:v>
                </c:pt>
                <c:pt idx="21">
                  <c:v>-6.5919999999999998E-3</c:v>
                </c:pt>
                <c:pt idx="22">
                  <c:v>-2.9299999999999999E-3</c:v>
                </c:pt>
                <c:pt idx="23">
                  <c:v>2.1970000000000002E-3</c:v>
                </c:pt>
                <c:pt idx="24">
                  <c:v>4.6389999999999999E-3</c:v>
                </c:pt>
                <c:pt idx="25">
                  <c:v>1.2210000000000001E-3</c:v>
                </c:pt>
                <c:pt idx="26">
                  <c:v>1.1719E-2</c:v>
                </c:pt>
                <c:pt idx="27">
                  <c:v>9.77E-4</c:v>
                </c:pt>
                <c:pt idx="28">
                  <c:v>6.8360000000000001E-3</c:v>
                </c:pt>
                <c:pt idx="29">
                  <c:v>2.9299999999999999E-3</c:v>
                </c:pt>
                <c:pt idx="30">
                  <c:v>-6.8360000000000001E-3</c:v>
                </c:pt>
                <c:pt idx="31">
                  <c:v>8.3009999999999994E-3</c:v>
                </c:pt>
                <c:pt idx="32">
                  <c:v>-6.1040000000000001E-3</c:v>
                </c:pt>
                <c:pt idx="33">
                  <c:v>-3.6619999999999999E-3</c:v>
                </c:pt>
                <c:pt idx="34">
                  <c:v>-1.9530000000000001E-3</c:v>
                </c:pt>
                <c:pt idx="35">
                  <c:v>4.6389999999999999E-3</c:v>
                </c:pt>
                <c:pt idx="36">
                  <c:v>-1.2210000000000001E-3</c:v>
                </c:pt>
                <c:pt idx="37">
                  <c:v>-1.4649999999999999E-3</c:v>
                </c:pt>
                <c:pt idx="38">
                  <c:v>3.6619999999999999E-3</c:v>
                </c:pt>
                <c:pt idx="39">
                  <c:v>-2.441E-3</c:v>
                </c:pt>
                <c:pt idx="40">
                  <c:v>4.15E-3</c:v>
                </c:pt>
                <c:pt idx="41">
                  <c:v>-6.1040000000000001E-3</c:v>
                </c:pt>
                <c:pt idx="42">
                  <c:v>-7.0800000000000004E-3</c:v>
                </c:pt>
                <c:pt idx="43">
                  <c:v>2.1970000000000002E-3</c:v>
                </c:pt>
                <c:pt idx="44">
                  <c:v>4.8830000000000002E-3</c:v>
                </c:pt>
                <c:pt idx="45">
                  <c:v>-7.8120000000000004E-3</c:v>
                </c:pt>
                <c:pt idx="46">
                  <c:v>3.6619999999999999E-3</c:v>
                </c:pt>
                <c:pt idx="47">
                  <c:v>0</c:v>
                </c:pt>
                <c:pt idx="48">
                  <c:v>-6.3480000000000003E-3</c:v>
                </c:pt>
                <c:pt idx="49">
                  <c:v>-9.2770000000000005E-3</c:v>
                </c:pt>
                <c:pt idx="50">
                  <c:v>-2.686E-3</c:v>
                </c:pt>
                <c:pt idx="51">
                  <c:v>-2.4399999999999999E-4</c:v>
                </c:pt>
                <c:pt idx="52">
                  <c:v>-5.6150000000000002E-3</c:v>
                </c:pt>
                <c:pt idx="53">
                  <c:v>-1.9530000000000001E-3</c:v>
                </c:pt>
                <c:pt idx="54">
                  <c:v>-1.709E-3</c:v>
                </c:pt>
                <c:pt idx="55">
                  <c:v>3.1740000000000002E-3</c:v>
                </c:pt>
                <c:pt idx="56">
                  <c:v>-1.4649999999999999E-3</c:v>
                </c:pt>
                <c:pt idx="57">
                  <c:v>9.5209999999999999E-3</c:v>
                </c:pt>
                <c:pt idx="58">
                  <c:v>-1.9530000000000001E-3</c:v>
                </c:pt>
                <c:pt idx="59">
                  <c:v>6.8360000000000001E-3</c:v>
                </c:pt>
                <c:pt idx="60">
                  <c:v>5.6150000000000002E-3</c:v>
                </c:pt>
                <c:pt idx="61">
                  <c:v>2.686E-3</c:v>
                </c:pt>
                <c:pt idx="62">
                  <c:v>-5.1269999999999996E-3</c:v>
                </c:pt>
                <c:pt idx="63">
                  <c:v>4.3949999999999996E-3</c:v>
                </c:pt>
                <c:pt idx="64">
                  <c:v>1.709E-3</c:v>
                </c:pt>
                <c:pt idx="65">
                  <c:v>-2.441E-3</c:v>
                </c:pt>
                <c:pt idx="66">
                  <c:v>-7.8120000000000004E-3</c:v>
                </c:pt>
                <c:pt idx="67">
                  <c:v>-3.418E-3</c:v>
                </c:pt>
                <c:pt idx="68">
                  <c:v>3.1740000000000002E-3</c:v>
                </c:pt>
                <c:pt idx="69">
                  <c:v>3.9060000000000002E-3</c:v>
                </c:pt>
                <c:pt idx="70">
                  <c:v>-7.8120000000000004E-3</c:v>
                </c:pt>
                <c:pt idx="71">
                  <c:v>3.418E-3</c:v>
                </c:pt>
                <c:pt idx="72">
                  <c:v>6.5919999999999998E-3</c:v>
                </c:pt>
                <c:pt idx="73">
                  <c:v>6.1040000000000001E-3</c:v>
                </c:pt>
                <c:pt idx="74">
                  <c:v>-4.6389999999999999E-3</c:v>
                </c:pt>
                <c:pt idx="75">
                  <c:v>-3.9060000000000002E-3</c:v>
                </c:pt>
              </c:numCache>
            </c:numRef>
          </c:yVal>
          <c:smooth val="0"/>
        </c:ser>
        <c:ser>
          <c:idx val="3"/>
          <c:order val="2"/>
          <c:tx>
            <c:strRef>
              <c:f>Sheet1!$L$2</c:f>
              <c:strCache>
                <c:ptCount val="1"/>
                <c:pt idx="0">
                  <c:v>Mootorite müra ja väline heliallikas</c:v>
                </c:pt>
              </c:strCache>
            </c:strRef>
          </c:tx>
          <c:spPr>
            <a:ln w="19050" cap="rnd">
              <a:noFill/>
              <a:round/>
            </a:ln>
            <a:effectLst/>
          </c:spPr>
          <c:marker>
            <c:symbol val="circle"/>
            <c:size val="3"/>
            <c:spPr>
              <a:solidFill>
                <a:schemeClr val="tx1">
                  <a:lumMod val="95000"/>
                  <a:lumOff val="5000"/>
                </a:schemeClr>
              </a:solidFill>
              <a:ln w="9525">
                <a:solidFill>
                  <a:schemeClr val="tx1"/>
                </a:solidFill>
              </a:ln>
              <a:effectLst/>
            </c:spPr>
          </c:marker>
          <c:xVal>
            <c:numRef>
              <c:f>Sheet1!$K$3:$K$78</c:f>
              <c:numCache>
                <c:formatCode>General</c:formatCode>
                <c:ptCount val="76"/>
                <c:pt idx="0">
                  <c:v>-7.5680000000000001E-3</c:v>
                </c:pt>
                <c:pt idx="1">
                  <c:v>1.2207000000000001E-2</c:v>
                </c:pt>
                <c:pt idx="2">
                  <c:v>-3.9060000000000002E-3</c:v>
                </c:pt>
                <c:pt idx="3">
                  <c:v>6.8360000000000001E-3</c:v>
                </c:pt>
                <c:pt idx="4">
                  <c:v>-1.9530000000000001E-3</c:v>
                </c:pt>
                <c:pt idx="5">
                  <c:v>-3.1740000000000002E-3</c:v>
                </c:pt>
                <c:pt idx="6">
                  <c:v>4.3949999999999996E-3</c:v>
                </c:pt>
                <c:pt idx="7">
                  <c:v>1.3672E-2</c:v>
                </c:pt>
                <c:pt idx="8">
                  <c:v>2.441E-3</c:v>
                </c:pt>
                <c:pt idx="9">
                  <c:v>9.77E-4</c:v>
                </c:pt>
                <c:pt idx="10">
                  <c:v>-1.2207000000000001E-2</c:v>
                </c:pt>
                <c:pt idx="11">
                  <c:v>1.8799E-2</c:v>
                </c:pt>
                <c:pt idx="12">
                  <c:v>2.0507999999999998E-2</c:v>
                </c:pt>
                <c:pt idx="13">
                  <c:v>1.709E-3</c:v>
                </c:pt>
                <c:pt idx="14">
                  <c:v>5.8589999999999996E-3</c:v>
                </c:pt>
                <c:pt idx="15">
                  <c:v>3.6619999999999999E-3</c:v>
                </c:pt>
                <c:pt idx="16">
                  <c:v>9.0329999999999994E-3</c:v>
                </c:pt>
                <c:pt idx="17">
                  <c:v>1.9530000000000001E-3</c:v>
                </c:pt>
                <c:pt idx="18">
                  <c:v>-2.7831999999999999E-2</c:v>
                </c:pt>
                <c:pt idx="19">
                  <c:v>9.7660000000000004E-3</c:v>
                </c:pt>
                <c:pt idx="20">
                  <c:v>1.6357E-2</c:v>
                </c:pt>
                <c:pt idx="21">
                  <c:v>6.1040000000000001E-3</c:v>
                </c:pt>
                <c:pt idx="22">
                  <c:v>-1.1963E-2</c:v>
                </c:pt>
                <c:pt idx="23">
                  <c:v>-1.9530000000000001E-3</c:v>
                </c:pt>
                <c:pt idx="24">
                  <c:v>-1.9530000000000001E-3</c:v>
                </c:pt>
                <c:pt idx="25">
                  <c:v>-2.002E-2</c:v>
                </c:pt>
                <c:pt idx="26">
                  <c:v>-1.2210000000000001E-3</c:v>
                </c:pt>
                <c:pt idx="27">
                  <c:v>7.3200000000000001E-4</c:v>
                </c:pt>
                <c:pt idx="28">
                  <c:v>-2.4399999999999999E-4</c:v>
                </c:pt>
                <c:pt idx="29">
                  <c:v>-1.9531E-2</c:v>
                </c:pt>
                <c:pt idx="30">
                  <c:v>2.686E-3</c:v>
                </c:pt>
                <c:pt idx="31">
                  <c:v>-5.3709999999999999E-3</c:v>
                </c:pt>
                <c:pt idx="32">
                  <c:v>2.8320000000000001E-2</c:v>
                </c:pt>
                <c:pt idx="33">
                  <c:v>1.0253999999999999E-2</c:v>
                </c:pt>
                <c:pt idx="34">
                  <c:v>2.8076E-2</c:v>
                </c:pt>
                <c:pt idx="35">
                  <c:v>-9.77E-4</c:v>
                </c:pt>
                <c:pt idx="36">
                  <c:v>1.4160000000000001E-2</c:v>
                </c:pt>
                <c:pt idx="37">
                  <c:v>1.4893E-2</c:v>
                </c:pt>
                <c:pt idx="38">
                  <c:v>6.3480000000000003E-3</c:v>
                </c:pt>
                <c:pt idx="39">
                  <c:v>2.1970000000000002E-3</c:v>
                </c:pt>
                <c:pt idx="40">
                  <c:v>3.1740000000000002E-3</c:v>
                </c:pt>
                <c:pt idx="41">
                  <c:v>9.77E-4</c:v>
                </c:pt>
                <c:pt idx="42">
                  <c:v>2.4170000000000001E-2</c:v>
                </c:pt>
                <c:pt idx="43">
                  <c:v>1.0985999999999999E-2</c:v>
                </c:pt>
                <c:pt idx="44">
                  <c:v>2.4399999999999999E-4</c:v>
                </c:pt>
                <c:pt idx="45">
                  <c:v>7.5680000000000001E-3</c:v>
                </c:pt>
                <c:pt idx="46">
                  <c:v>5.1269999999999996E-3</c:v>
                </c:pt>
                <c:pt idx="47">
                  <c:v>-1.9043000000000001E-2</c:v>
                </c:pt>
                <c:pt idx="48">
                  <c:v>-4.8799999999999999E-4</c:v>
                </c:pt>
                <c:pt idx="49">
                  <c:v>-3.418E-3</c:v>
                </c:pt>
                <c:pt idx="50">
                  <c:v>5.8589999999999996E-3</c:v>
                </c:pt>
                <c:pt idx="51">
                  <c:v>1.6601999999999999E-2</c:v>
                </c:pt>
                <c:pt idx="52">
                  <c:v>4.3949999999999996E-3</c:v>
                </c:pt>
                <c:pt idx="53">
                  <c:v>1.9530000000000001E-3</c:v>
                </c:pt>
                <c:pt idx="54">
                  <c:v>-1.4893E-2</c:v>
                </c:pt>
                <c:pt idx="55">
                  <c:v>-2.002E-2</c:v>
                </c:pt>
                <c:pt idx="56">
                  <c:v>-1.1963E-2</c:v>
                </c:pt>
                <c:pt idx="57">
                  <c:v>7.5680000000000001E-3</c:v>
                </c:pt>
                <c:pt idx="58">
                  <c:v>2.3438000000000001E-2</c:v>
                </c:pt>
                <c:pt idx="59">
                  <c:v>-1.9530000000000001E-3</c:v>
                </c:pt>
                <c:pt idx="60">
                  <c:v>1.9530000000000001E-3</c:v>
                </c:pt>
                <c:pt idx="61">
                  <c:v>1.3672E-2</c:v>
                </c:pt>
                <c:pt idx="62">
                  <c:v>0</c:v>
                </c:pt>
                <c:pt idx="63">
                  <c:v>-1.7090000000000001E-2</c:v>
                </c:pt>
                <c:pt idx="64">
                  <c:v>5.8589999999999996E-3</c:v>
                </c:pt>
                <c:pt idx="65">
                  <c:v>9.0329999999999994E-3</c:v>
                </c:pt>
                <c:pt idx="66">
                  <c:v>3.3203000000000003E-2</c:v>
                </c:pt>
                <c:pt idx="67">
                  <c:v>-7.8120000000000004E-3</c:v>
                </c:pt>
                <c:pt idx="68">
                  <c:v>-3.6619999999999999E-3</c:v>
                </c:pt>
                <c:pt idx="69">
                  <c:v>-4.15E-3</c:v>
                </c:pt>
                <c:pt idx="70">
                  <c:v>8.3009999999999994E-3</c:v>
                </c:pt>
                <c:pt idx="71">
                  <c:v>1.1475000000000001E-2</c:v>
                </c:pt>
                <c:pt idx="72">
                  <c:v>-9.5209999999999999E-3</c:v>
                </c:pt>
                <c:pt idx="73">
                  <c:v>1.9043000000000001E-2</c:v>
                </c:pt>
                <c:pt idx="74">
                  <c:v>-5.8589999999999996E-3</c:v>
                </c:pt>
                <c:pt idx="75">
                  <c:v>-5.8589999999999996E-3</c:v>
                </c:pt>
              </c:numCache>
            </c:numRef>
          </c:xVal>
          <c:yVal>
            <c:numRef>
              <c:f>Sheet1!$L$3:$L$78</c:f>
              <c:numCache>
                <c:formatCode>General</c:formatCode>
                <c:ptCount val="76"/>
                <c:pt idx="0">
                  <c:v>2.9299999999999999E-3</c:v>
                </c:pt>
                <c:pt idx="1">
                  <c:v>3.1740000000000002E-3</c:v>
                </c:pt>
                <c:pt idx="2">
                  <c:v>8.0569999999999999E-3</c:v>
                </c:pt>
                <c:pt idx="3">
                  <c:v>1.4649999999999999E-3</c:v>
                </c:pt>
                <c:pt idx="4">
                  <c:v>-7.0800000000000004E-3</c:v>
                </c:pt>
                <c:pt idx="5">
                  <c:v>-1.1719E-2</c:v>
                </c:pt>
                <c:pt idx="6">
                  <c:v>-3.6619999999999999E-3</c:v>
                </c:pt>
                <c:pt idx="7">
                  <c:v>-9.0329999999999994E-3</c:v>
                </c:pt>
                <c:pt idx="8">
                  <c:v>-1.4649999999999999E-3</c:v>
                </c:pt>
                <c:pt idx="9">
                  <c:v>-3.1740000000000002E-3</c:v>
                </c:pt>
                <c:pt idx="10">
                  <c:v>-1.1719E-2</c:v>
                </c:pt>
                <c:pt idx="11">
                  <c:v>7.5680000000000001E-3</c:v>
                </c:pt>
                <c:pt idx="12">
                  <c:v>-2.0752E-2</c:v>
                </c:pt>
                <c:pt idx="13">
                  <c:v>-2.7099999999999999E-2</c:v>
                </c:pt>
                <c:pt idx="14">
                  <c:v>1.709E-3</c:v>
                </c:pt>
                <c:pt idx="15">
                  <c:v>9.0329999999999994E-3</c:v>
                </c:pt>
                <c:pt idx="16">
                  <c:v>0</c:v>
                </c:pt>
                <c:pt idx="17">
                  <c:v>1.0498E-2</c:v>
                </c:pt>
                <c:pt idx="18">
                  <c:v>-1.4649999999999999E-3</c:v>
                </c:pt>
                <c:pt idx="19">
                  <c:v>5.3709999999999999E-3</c:v>
                </c:pt>
                <c:pt idx="20">
                  <c:v>1.0498E-2</c:v>
                </c:pt>
                <c:pt idx="21">
                  <c:v>-8.7889999999999999E-3</c:v>
                </c:pt>
                <c:pt idx="22">
                  <c:v>2.3682000000000002E-2</c:v>
                </c:pt>
                <c:pt idx="23">
                  <c:v>1.001E-2</c:v>
                </c:pt>
                <c:pt idx="24">
                  <c:v>2.686E-3</c:v>
                </c:pt>
                <c:pt idx="25">
                  <c:v>2.1970000000000002E-3</c:v>
                </c:pt>
                <c:pt idx="26">
                  <c:v>5.8589999999999996E-3</c:v>
                </c:pt>
                <c:pt idx="27">
                  <c:v>4.8799999999999999E-4</c:v>
                </c:pt>
                <c:pt idx="28">
                  <c:v>-1.3672E-2</c:v>
                </c:pt>
                <c:pt idx="29">
                  <c:v>2.441E-3</c:v>
                </c:pt>
                <c:pt idx="30">
                  <c:v>-6.8360000000000001E-3</c:v>
                </c:pt>
                <c:pt idx="31">
                  <c:v>-1.9531E-2</c:v>
                </c:pt>
                <c:pt idx="32">
                  <c:v>0</c:v>
                </c:pt>
                <c:pt idx="33">
                  <c:v>-1.2207000000000001E-2</c:v>
                </c:pt>
                <c:pt idx="34">
                  <c:v>-1.1719E-2</c:v>
                </c:pt>
                <c:pt idx="35">
                  <c:v>1.2939000000000001E-2</c:v>
                </c:pt>
                <c:pt idx="36">
                  <c:v>-1.5869000000000001E-2</c:v>
                </c:pt>
                <c:pt idx="37">
                  <c:v>-7.8120000000000004E-3</c:v>
                </c:pt>
                <c:pt idx="38">
                  <c:v>-2.4399999999999999E-4</c:v>
                </c:pt>
                <c:pt idx="39">
                  <c:v>6.3480000000000003E-3</c:v>
                </c:pt>
                <c:pt idx="40">
                  <c:v>-1.3428000000000001E-2</c:v>
                </c:pt>
                <c:pt idx="41">
                  <c:v>-1.5625E-2</c:v>
                </c:pt>
                <c:pt idx="42">
                  <c:v>-1.3916E-2</c:v>
                </c:pt>
                <c:pt idx="43">
                  <c:v>-5.8589999999999996E-3</c:v>
                </c:pt>
                <c:pt idx="44">
                  <c:v>1.8311000000000001E-2</c:v>
                </c:pt>
                <c:pt idx="45">
                  <c:v>2.686E-3</c:v>
                </c:pt>
                <c:pt idx="46">
                  <c:v>-6.5919999999999998E-3</c:v>
                </c:pt>
                <c:pt idx="47">
                  <c:v>0</c:v>
                </c:pt>
                <c:pt idx="48">
                  <c:v>9.77E-4</c:v>
                </c:pt>
                <c:pt idx="49">
                  <c:v>-1.6846E-2</c:v>
                </c:pt>
                <c:pt idx="50">
                  <c:v>8.0569999999999999E-3</c:v>
                </c:pt>
                <c:pt idx="51">
                  <c:v>2.4399999999999999E-4</c:v>
                </c:pt>
                <c:pt idx="52">
                  <c:v>1.9530000000000001E-3</c:v>
                </c:pt>
                <c:pt idx="53">
                  <c:v>1.9286999999999999E-2</c:v>
                </c:pt>
                <c:pt idx="54">
                  <c:v>-1.7333999999999999E-2</c:v>
                </c:pt>
                <c:pt idx="55">
                  <c:v>-1.3428000000000001E-2</c:v>
                </c:pt>
                <c:pt idx="56">
                  <c:v>-1.2210000000000001E-3</c:v>
                </c:pt>
                <c:pt idx="57">
                  <c:v>-1.5869000000000001E-2</c:v>
                </c:pt>
                <c:pt idx="58">
                  <c:v>-4.8830000000000002E-3</c:v>
                </c:pt>
                <c:pt idx="59">
                  <c:v>-5.3709999999999999E-3</c:v>
                </c:pt>
                <c:pt idx="60">
                  <c:v>-1.1475000000000001E-2</c:v>
                </c:pt>
                <c:pt idx="61">
                  <c:v>1.123E-2</c:v>
                </c:pt>
                <c:pt idx="62">
                  <c:v>0</c:v>
                </c:pt>
                <c:pt idx="63">
                  <c:v>-5.6150000000000002E-3</c:v>
                </c:pt>
                <c:pt idx="64">
                  <c:v>-6.1040000000000001E-3</c:v>
                </c:pt>
                <c:pt idx="65">
                  <c:v>2.1970000000000002E-3</c:v>
                </c:pt>
                <c:pt idx="66">
                  <c:v>-1.001E-2</c:v>
                </c:pt>
                <c:pt idx="67">
                  <c:v>-8.0569999999999999E-3</c:v>
                </c:pt>
                <c:pt idx="68">
                  <c:v>-7.3239999999999998E-3</c:v>
                </c:pt>
                <c:pt idx="69">
                  <c:v>4.6389999999999999E-3</c:v>
                </c:pt>
                <c:pt idx="70">
                  <c:v>4.3949999999999996E-3</c:v>
                </c:pt>
                <c:pt idx="71">
                  <c:v>-1.3428000000000001E-2</c:v>
                </c:pt>
                <c:pt idx="72">
                  <c:v>7.3200000000000001E-4</c:v>
                </c:pt>
                <c:pt idx="73">
                  <c:v>-2.1728999999999998E-2</c:v>
                </c:pt>
                <c:pt idx="74">
                  <c:v>4.8799999999999999E-4</c:v>
                </c:pt>
                <c:pt idx="75">
                  <c:v>1.2695E-2</c:v>
                </c:pt>
              </c:numCache>
            </c:numRef>
          </c:yVal>
          <c:smooth val="0"/>
        </c:ser>
        <c:dLbls>
          <c:showLegendKey val="0"/>
          <c:showVal val="0"/>
          <c:showCatName val="0"/>
          <c:showSerName val="0"/>
          <c:showPercent val="0"/>
          <c:showBubbleSize val="0"/>
        </c:dLbls>
        <c:axId val="-38133760"/>
        <c:axId val="-38131040"/>
        <c:extLst>
          <c:ext xmlns:c15="http://schemas.microsoft.com/office/drawing/2012/chart" uri="{02D57815-91ED-43cb-92C2-25804820EDAC}">
            <c15:filteredScatterSeries>
              <c15:ser>
                <c:idx val="0"/>
                <c:order val="3"/>
                <c:tx>
                  <c:strRef>
                    <c:extLst>
                      <c:ext uri="{02D57815-91ED-43cb-92C2-25804820EDAC}">
                        <c15:formulaRef>
                          <c15:sqref>Sheet1!$P$2</c15:sqref>
                        </c15:formulaRef>
                      </c:ext>
                    </c:extLst>
                    <c:strCache>
                      <c:ptCount val="1"/>
                      <c:pt idx="0">
                        <c:v>V4</c:v>
                      </c:pt>
                    </c:strCache>
                  </c:strRef>
                </c:tx>
                <c:spPr>
                  <a:ln w="19050" cap="rnd">
                    <a:noFill/>
                    <a:round/>
                  </a:ln>
                  <a:effectLst/>
                </c:spPr>
                <c:marker>
                  <c:symbol val="circle"/>
                  <c:size val="3"/>
                  <c:spPr>
                    <a:solidFill>
                      <a:schemeClr val="tx1"/>
                    </a:solidFill>
                    <a:ln w="3175">
                      <a:solidFill>
                        <a:srgbClr val="FFFF00"/>
                      </a:solidFill>
                    </a:ln>
                    <a:effectLst/>
                  </c:spPr>
                </c:marker>
                <c:xVal>
                  <c:numRef>
                    <c:extLst>
                      <c:ext uri="{02D57815-91ED-43cb-92C2-25804820EDAC}">
                        <c15:formulaRef>
                          <c15:sqref>Sheet1!$O$3:$O$78</c15:sqref>
                        </c15:formulaRef>
                      </c:ext>
                    </c:extLst>
                    <c:numCache>
                      <c:formatCode>General</c:formatCode>
                      <c:ptCount val="76"/>
                      <c:pt idx="0">
                        <c:v>-1.2207000000000001E-2</c:v>
                      </c:pt>
                      <c:pt idx="1">
                        <c:v>-1.2207000000000001E-2</c:v>
                      </c:pt>
                      <c:pt idx="2">
                        <c:v>2.7344E-2</c:v>
                      </c:pt>
                      <c:pt idx="3">
                        <c:v>0</c:v>
                      </c:pt>
                      <c:pt idx="4">
                        <c:v>-2.686E-3</c:v>
                      </c:pt>
                      <c:pt idx="5">
                        <c:v>-5.6150000000000002E-3</c:v>
                      </c:pt>
                      <c:pt idx="6">
                        <c:v>1.1719E-2</c:v>
                      </c:pt>
                      <c:pt idx="7">
                        <c:v>-2.1484E-2</c:v>
                      </c:pt>
                      <c:pt idx="8">
                        <c:v>-6.1040000000000001E-3</c:v>
                      </c:pt>
                      <c:pt idx="9">
                        <c:v>2.5391E-2</c:v>
                      </c:pt>
                      <c:pt idx="10">
                        <c:v>7.8120000000000004E-3</c:v>
                      </c:pt>
                      <c:pt idx="11">
                        <c:v>2.4399999999999999E-4</c:v>
                      </c:pt>
                      <c:pt idx="12">
                        <c:v>-2.1484E-2</c:v>
                      </c:pt>
                      <c:pt idx="13">
                        <c:v>1.0253999999999999E-2</c:v>
                      </c:pt>
                      <c:pt idx="14">
                        <c:v>-1.709E-3</c:v>
                      </c:pt>
                      <c:pt idx="15">
                        <c:v>-7.8120000000000004E-3</c:v>
                      </c:pt>
                      <c:pt idx="16">
                        <c:v>2.1970000000000002E-3</c:v>
                      </c:pt>
                      <c:pt idx="17">
                        <c:v>7.3200000000000001E-4</c:v>
                      </c:pt>
                      <c:pt idx="18">
                        <c:v>2.6610999999999999E-2</c:v>
                      </c:pt>
                      <c:pt idx="19">
                        <c:v>-1.9775000000000001E-2</c:v>
                      </c:pt>
                      <c:pt idx="20">
                        <c:v>-3.418E-3</c:v>
                      </c:pt>
                      <c:pt idx="21">
                        <c:v>-9.7660000000000004E-3</c:v>
                      </c:pt>
                      <c:pt idx="22">
                        <c:v>7.8120000000000004E-3</c:v>
                      </c:pt>
                      <c:pt idx="23">
                        <c:v>2.1970000000000002E-3</c:v>
                      </c:pt>
                      <c:pt idx="24">
                        <c:v>6.8360000000000001E-3</c:v>
                      </c:pt>
                      <c:pt idx="25">
                        <c:v>-2.1728999999999998E-2</c:v>
                      </c:pt>
                      <c:pt idx="26">
                        <c:v>1.7090000000000001E-2</c:v>
                      </c:pt>
                      <c:pt idx="27">
                        <c:v>1.8554999999999999E-2</c:v>
                      </c:pt>
                      <c:pt idx="28">
                        <c:v>-3.1740000000000002E-3</c:v>
                      </c:pt>
                      <c:pt idx="29">
                        <c:v>-5.1269999999999996E-3</c:v>
                      </c:pt>
                      <c:pt idx="30">
                        <c:v>-5.1269999999999996E-3</c:v>
                      </c:pt>
                      <c:pt idx="31">
                        <c:v>1.5381000000000001E-2</c:v>
                      </c:pt>
                      <c:pt idx="32">
                        <c:v>-3.9060000000000002E-3</c:v>
                      </c:pt>
                      <c:pt idx="33">
                        <c:v>-8.3009999999999994E-3</c:v>
                      </c:pt>
                      <c:pt idx="34">
                        <c:v>5.3709999999999999E-3</c:v>
                      </c:pt>
                      <c:pt idx="35">
                        <c:v>2.9541000000000001E-2</c:v>
                      </c:pt>
                      <c:pt idx="36">
                        <c:v>1.001E-2</c:v>
                      </c:pt>
                      <c:pt idx="37">
                        <c:v>1.001E-2</c:v>
                      </c:pt>
                      <c:pt idx="38">
                        <c:v>-3.2226999999999999E-2</c:v>
                      </c:pt>
                      <c:pt idx="39">
                        <c:v>-7.3200000000000001E-4</c:v>
                      </c:pt>
                      <c:pt idx="40">
                        <c:v>-1.1963E-2</c:v>
                      </c:pt>
                      <c:pt idx="41">
                        <c:v>7.5680000000000001E-3</c:v>
                      </c:pt>
                      <c:pt idx="42">
                        <c:v>1.1719E-2</c:v>
                      </c:pt>
                      <c:pt idx="43">
                        <c:v>-2.1972999999999999E-2</c:v>
                      </c:pt>
                      <c:pt idx="44">
                        <c:v>1.2451E-2</c:v>
                      </c:pt>
                      <c:pt idx="45">
                        <c:v>1.9530000000000001E-3</c:v>
                      </c:pt>
                      <c:pt idx="46">
                        <c:v>-4.8799999999999999E-4</c:v>
                      </c:pt>
                      <c:pt idx="47">
                        <c:v>-7.8120000000000004E-3</c:v>
                      </c:pt>
                      <c:pt idx="48">
                        <c:v>3.1740000000000002E-3</c:v>
                      </c:pt>
                      <c:pt idx="49">
                        <c:v>1.9530000000000001E-3</c:v>
                      </c:pt>
                      <c:pt idx="50">
                        <c:v>-1.5625E-2</c:v>
                      </c:pt>
                      <c:pt idx="51">
                        <c:v>7.0800000000000004E-3</c:v>
                      </c:pt>
                      <c:pt idx="52">
                        <c:v>-7.8120000000000004E-3</c:v>
                      </c:pt>
                      <c:pt idx="53">
                        <c:v>-5.6150000000000002E-3</c:v>
                      </c:pt>
                      <c:pt idx="54">
                        <c:v>-4.8830000000000002E-3</c:v>
                      </c:pt>
                      <c:pt idx="55">
                        <c:v>-1.9530000000000001E-3</c:v>
                      </c:pt>
                      <c:pt idx="56">
                        <c:v>1.1963E-2</c:v>
                      </c:pt>
                      <c:pt idx="57">
                        <c:v>1.7822000000000001E-2</c:v>
                      </c:pt>
                      <c:pt idx="58">
                        <c:v>4.8830000000000002E-3</c:v>
                      </c:pt>
                      <c:pt idx="59">
                        <c:v>-2.4170000000000001E-2</c:v>
                      </c:pt>
                      <c:pt idx="60">
                        <c:v>-1.4649999999999999E-3</c:v>
                      </c:pt>
                      <c:pt idx="61">
                        <c:v>4.15E-3</c:v>
                      </c:pt>
                      <c:pt idx="62">
                        <c:v>-2.4902000000000001E-2</c:v>
                      </c:pt>
                      <c:pt idx="63">
                        <c:v>2.4414000000000002E-2</c:v>
                      </c:pt>
                      <c:pt idx="64">
                        <c:v>3.6619999999999999E-3</c:v>
                      </c:pt>
                      <c:pt idx="65">
                        <c:v>2.686E-3</c:v>
                      </c:pt>
                      <c:pt idx="66">
                        <c:v>1.3428000000000001E-2</c:v>
                      </c:pt>
                      <c:pt idx="67">
                        <c:v>-1.1719E-2</c:v>
                      </c:pt>
                      <c:pt idx="68">
                        <c:v>-7.3200000000000001E-4</c:v>
                      </c:pt>
                      <c:pt idx="69">
                        <c:v>-2.1970000000000002E-3</c:v>
                      </c:pt>
                      <c:pt idx="70">
                        <c:v>-6.1040000000000001E-3</c:v>
                      </c:pt>
                      <c:pt idx="71">
                        <c:v>-1.709E-3</c:v>
                      </c:pt>
                      <c:pt idx="72">
                        <c:v>-7.0800000000000004E-3</c:v>
                      </c:pt>
                      <c:pt idx="73">
                        <c:v>-2.4902000000000001E-2</c:v>
                      </c:pt>
                      <c:pt idx="74">
                        <c:v>1.1963E-2</c:v>
                      </c:pt>
                      <c:pt idx="75">
                        <c:v>-1.6846E-2</c:v>
                      </c:pt>
                    </c:numCache>
                  </c:numRef>
                </c:xVal>
                <c:yVal>
                  <c:numRef>
                    <c:extLst>
                      <c:ext uri="{02D57815-91ED-43cb-92C2-25804820EDAC}">
                        <c15:formulaRef>
                          <c15:sqref>Sheet1!$P$3:$P$78</c15:sqref>
                        </c15:formulaRef>
                      </c:ext>
                    </c:extLst>
                    <c:numCache>
                      <c:formatCode>General</c:formatCode>
                      <c:ptCount val="76"/>
                      <c:pt idx="0">
                        <c:v>-6.1040000000000001E-3</c:v>
                      </c:pt>
                      <c:pt idx="1">
                        <c:v>1.7578E-2</c:v>
                      </c:pt>
                      <c:pt idx="2">
                        <c:v>1.1719E-2</c:v>
                      </c:pt>
                      <c:pt idx="3">
                        <c:v>-2.1970000000000002E-3</c:v>
                      </c:pt>
                      <c:pt idx="4">
                        <c:v>-1.0498E-2</c:v>
                      </c:pt>
                      <c:pt idx="5">
                        <c:v>-1.9530000000000001E-3</c:v>
                      </c:pt>
                      <c:pt idx="6">
                        <c:v>-1.0498E-2</c:v>
                      </c:pt>
                      <c:pt idx="7">
                        <c:v>2.1970000000000002E-3</c:v>
                      </c:pt>
                      <c:pt idx="8">
                        <c:v>1.4160000000000001E-2</c:v>
                      </c:pt>
                      <c:pt idx="9">
                        <c:v>2.4399999999999999E-4</c:v>
                      </c:pt>
                      <c:pt idx="10">
                        <c:v>-9.7660000000000004E-3</c:v>
                      </c:pt>
                      <c:pt idx="11">
                        <c:v>-3.9060000000000002E-3</c:v>
                      </c:pt>
                      <c:pt idx="12">
                        <c:v>-1.8799E-2</c:v>
                      </c:pt>
                      <c:pt idx="13">
                        <c:v>-1.9531E-2</c:v>
                      </c:pt>
                      <c:pt idx="14">
                        <c:v>0</c:v>
                      </c:pt>
                      <c:pt idx="15">
                        <c:v>-1.123E-2</c:v>
                      </c:pt>
                      <c:pt idx="16">
                        <c:v>9.5209999999999999E-3</c:v>
                      </c:pt>
                      <c:pt idx="17">
                        <c:v>1.5381000000000001E-2</c:v>
                      </c:pt>
                      <c:pt idx="18">
                        <c:v>-1.1963E-2</c:v>
                      </c:pt>
                      <c:pt idx="19">
                        <c:v>2.9299999999999999E-3</c:v>
                      </c:pt>
                      <c:pt idx="20">
                        <c:v>1.5625E-2</c:v>
                      </c:pt>
                      <c:pt idx="21">
                        <c:v>-3.125E-2</c:v>
                      </c:pt>
                      <c:pt idx="22">
                        <c:v>1.6846E-2</c:v>
                      </c:pt>
                      <c:pt idx="23">
                        <c:v>8.7889999999999999E-3</c:v>
                      </c:pt>
                      <c:pt idx="24">
                        <c:v>1.709E-3</c:v>
                      </c:pt>
                      <c:pt idx="25">
                        <c:v>-7.5680000000000001E-3</c:v>
                      </c:pt>
                      <c:pt idx="26">
                        <c:v>7.0800000000000004E-3</c:v>
                      </c:pt>
                      <c:pt idx="27">
                        <c:v>-1.3184E-2</c:v>
                      </c:pt>
                      <c:pt idx="28">
                        <c:v>7.5680000000000001E-3</c:v>
                      </c:pt>
                      <c:pt idx="29">
                        <c:v>2.4399999999999999E-4</c:v>
                      </c:pt>
                      <c:pt idx="30">
                        <c:v>1.7333999999999999E-2</c:v>
                      </c:pt>
                      <c:pt idx="31">
                        <c:v>1.001E-2</c:v>
                      </c:pt>
                      <c:pt idx="32">
                        <c:v>5.8589999999999996E-3</c:v>
                      </c:pt>
                      <c:pt idx="33">
                        <c:v>-6.1040000000000001E-3</c:v>
                      </c:pt>
                      <c:pt idx="34">
                        <c:v>-1.4160000000000001E-2</c:v>
                      </c:pt>
                      <c:pt idx="35">
                        <c:v>-4.15E-3</c:v>
                      </c:pt>
                      <c:pt idx="36">
                        <c:v>-1.1963E-2</c:v>
                      </c:pt>
                      <c:pt idx="37">
                        <c:v>6.3480000000000003E-3</c:v>
                      </c:pt>
                      <c:pt idx="38">
                        <c:v>-1.2451E-2</c:v>
                      </c:pt>
                      <c:pt idx="39">
                        <c:v>2.1970000000000002E-3</c:v>
                      </c:pt>
                      <c:pt idx="40">
                        <c:v>-5.1269999999999996E-3</c:v>
                      </c:pt>
                      <c:pt idx="41">
                        <c:v>5.3709999999999999E-3</c:v>
                      </c:pt>
                      <c:pt idx="42">
                        <c:v>7.5680000000000001E-3</c:v>
                      </c:pt>
                      <c:pt idx="43">
                        <c:v>3.6619999999999999E-3</c:v>
                      </c:pt>
                      <c:pt idx="44">
                        <c:v>2.2704999999999999E-2</c:v>
                      </c:pt>
                      <c:pt idx="45">
                        <c:v>6.1040000000000001E-3</c:v>
                      </c:pt>
                      <c:pt idx="46">
                        <c:v>8.0569999999999999E-3</c:v>
                      </c:pt>
                      <c:pt idx="47">
                        <c:v>-9.5209999999999999E-3</c:v>
                      </c:pt>
                      <c:pt idx="48">
                        <c:v>1.6846E-2</c:v>
                      </c:pt>
                      <c:pt idx="49">
                        <c:v>1.5625E-2</c:v>
                      </c:pt>
                      <c:pt idx="50">
                        <c:v>-1.3916E-2</c:v>
                      </c:pt>
                      <c:pt idx="51">
                        <c:v>-3.418E-3</c:v>
                      </c:pt>
                      <c:pt idx="52">
                        <c:v>7.3200000000000001E-4</c:v>
                      </c:pt>
                      <c:pt idx="53">
                        <c:v>-4.15E-3</c:v>
                      </c:pt>
                      <c:pt idx="54">
                        <c:v>0</c:v>
                      </c:pt>
                      <c:pt idx="55">
                        <c:v>-2.0507999999999998E-2</c:v>
                      </c:pt>
                      <c:pt idx="56">
                        <c:v>-9.2770000000000005E-3</c:v>
                      </c:pt>
                      <c:pt idx="57">
                        <c:v>-1.3428000000000001E-2</c:v>
                      </c:pt>
                      <c:pt idx="58">
                        <c:v>-2.686E-3</c:v>
                      </c:pt>
                      <c:pt idx="59">
                        <c:v>1.9530000000000001E-3</c:v>
                      </c:pt>
                      <c:pt idx="60">
                        <c:v>4.3949999999999996E-3</c:v>
                      </c:pt>
                      <c:pt idx="61">
                        <c:v>1.7822000000000001E-2</c:v>
                      </c:pt>
                      <c:pt idx="62">
                        <c:v>2.441E-3</c:v>
                      </c:pt>
                      <c:pt idx="63">
                        <c:v>-1.9530000000000001E-3</c:v>
                      </c:pt>
                      <c:pt idx="64">
                        <c:v>-1.5625E-2</c:v>
                      </c:pt>
                      <c:pt idx="65">
                        <c:v>3.9060000000000002E-3</c:v>
                      </c:pt>
                      <c:pt idx="66">
                        <c:v>-5.8589999999999996E-3</c:v>
                      </c:pt>
                      <c:pt idx="67">
                        <c:v>-7.8120000000000004E-3</c:v>
                      </c:pt>
                      <c:pt idx="68">
                        <c:v>-1.4404E-2</c:v>
                      </c:pt>
                      <c:pt idx="69">
                        <c:v>-1.1719E-2</c:v>
                      </c:pt>
                      <c:pt idx="70">
                        <c:v>1.2939000000000001E-2</c:v>
                      </c:pt>
                      <c:pt idx="71">
                        <c:v>-3.418E-3</c:v>
                      </c:pt>
                      <c:pt idx="72">
                        <c:v>-2.4414000000000002E-2</c:v>
                      </c:pt>
                      <c:pt idx="73">
                        <c:v>1.7578E-2</c:v>
                      </c:pt>
                      <c:pt idx="74">
                        <c:v>3.9060000000000002E-3</c:v>
                      </c:pt>
                      <c:pt idx="75">
                        <c:v>-4.6389999999999999E-3</c:v>
                      </c:pt>
                    </c:numCache>
                  </c:numRef>
                </c:yVal>
                <c:smooth val="0"/>
              </c15:ser>
            </c15:filteredScatterSeries>
          </c:ext>
        </c:extLst>
      </c:scatterChart>
      <c:valAx>
        <c:axId val="-381337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t-EE">
                    <a:latin typeface="Times New Roman" panose="02020603050405020304" pitchFamily="18" charset="0"/>
                    <a:cs typeface="Times New Roman" panose="02020603050405020304" pitchFamily="18" charset="0"/>
                  </a:rPr>
                  <a:t>Robotauto vasaku külje mikrofonide heli tugevus</a:t>
                </a:r>
                <a:endParaRPr lang="en-US">
                  <a:latin typeface="Times New Roman" panose="02020603050405020304" pitchFamily="18" charset="0"/>
                  <a:cs typeface="Times New Roman" panose="02020603050405020304" pitchFamily="18" charset="0"/>
                </a:endParaRPr>
              </a:p>
            </c:rich>
          </c:tx>
          <c:layout>
            <c:manualLayout>
              <c:xMode val="edge"/>
              <c:yMode val="edge"/>
              <c:x val="0.27908219198376311"/>
              <c:y val="0.8715029068410969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131040"/>
        <c:crosses val="autoZero"/>
        <c:crossBetween val="midCat"/>
      </c:valAx>
      <c:valAx>
        <c:axId val="-381310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t-EE">
                    <a:latin typeface="Times New Roman" panose="02020603050405020304" pitchFamily="18" charset="0"/>
                    <a:cs typeface="Times New Roman" panose="02020603050405020304" pitchFamily="18" charset="0"/>
                  </a:rPr>
                  <a:t>Robotauto ees olevate</a:t>
                </a:r>
                <a:r>
                  <a:rPr lang="et-EE" baseline="0">
                    <a:latin typeface="Times New Roman" panose="02020603050405020304" pitchFamily="18" charset="0"/>
                    <a:cs typeface="Times New Roman" panose="02020603050405020304" pitchFamily="18" charset="0"/>
                  </a:rPr>
                  <a:t> </a:t>
                </a:r>
                <a:r>
                  <a:rPr lang="et-EE">
                    <a:latin typeface="Times New Roman" panose="02020603050405020304" pitchFamily="18" charset="0"/>
                    <a:cs typeface="Times New Roman" panose="02020603050405020304" pitchFamily="18" charset="0"/>
                  </a:rPr>
                  <a:t>mikrofonide heli</a:t>
                </a:r>
                <a:r>
                  <a:rPr lang="et-EE" baseline="0">
                    <a:latin typeface="Times New Roman" panose="02020603050405020304" pitchFamily="18" charset="0"/>
                    <a:cs typeface="Times New Roman" panose="02020603050405020304" pitchFamily="18" charset="0"/>
                  </a:rPr>
                  <a:t> tugevus</a:t>
                </a:r>
                <a:endParaRPr lang="en-US">
                  <a:latin typeface="Times New Roman" panose="02020603050405020304" pitchFamily="18" charset="0"/>
                  <a:cs typeface="Times New Roman" panose="02020603050405020304" pitchFamily="18" charset="0"/>
                </a:endParaRPr>
              </a:p>
            </c:rich>
          </c:tx>
          <c:layout>
            <c:manualLayout>
              <c:xMode val="edge"/>
              <c:yMode val="edge"/>
              <c:x val="2.5649810001407399E-3"/>
              <c:y val="0.16940009835041703"/>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133760"/>
        <c:crosses val="autoZero"/>
        <c:crossBetween val="midCat"/>
      </c:valAx>
      <c:spPr>
        <a:noFill/>
        <a:ln w="25400">
          <a:noFill/>
        </a:ln>
        <a:effectLst/>
      </c:spPr>
    </c:plotArea>
    <c:legend>
      <c:legendPos val="b"/>
      <c:layout>
        <c:manualLayout>
          <c:xMode val="edge"/>
          <c:yMode val="edge"/>
          <c:x val="0.21522237185367551"/>
          <c:y val="0.91711171844311279"/>
          <c:w val="0.57357032889955961"/>
          <c:h val="6.014318070833377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0.33207</cdr:x>
      <cdr:y>0.4021</cdr:y>
    </cdr:from>
    <cdr:to>
      <cdr:x>0.68393</cdr:x>
      <cdr:y>0.5925</cdr:y>
    </cdr:to>
    <cdr:sp macro="" textlink="">
      <cdr:nvSpPr>
        <cdr:cNvPr id="2" name="Rectangle 1"/>
        <cdr:cNvSpPr/>
      </cdr:nvSpPr>
      <cdr:spPr>
        <a:xfrm xmlns:a="http://schemas.openxmlformats.org/drawingml/2006/main">
          <a:off x="1793175" y="1680359"/>
          <a:ext cx="1900051" cy="795646"/>
        </a:xfrm>
        <a:prstGeom xmlns:a="http://schemas.openxmlformats.org/drawingml/2006/main" prst="rect">
          <a:avLst/>
        </a:prstGeom>
        <a:noFill xmlns:a="http://schemas.openxmlformats.org/drawingml/2006/main"/>
        <a:ln xmlns:a="http://schemas.openxmlformats.org/drawingml/2006/main" w="12700">
          <a:solidFill>
            <a:srgbClr val="FF00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n-US"/>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Leo09</b:Tag>
    <b:SourceType>Book</b:SourceType>
    <b:Guid>{1621AFED-FCB7-4030-A5A8-47994F7179C5}</b:Guid>
    <b:Author>
      <b:Author>
        <b:NameList>
          <b:Person>
            <b:Last>Sterling</b:Last>
            <b:First>Leon</b:First>
            <b:Middle>S.</b:Middle>
          </b:Person>
        </b:NameList>
      </b:Author>
    </b:Author>
    <b:Title>The Art of Agent-Oriented Modeling</b:Title>
    <b:Year>2009</b:Year>
    <b:City>London</b:City>
    <b:Publisher>The MIT Press</b:Publisher>
    <b:RefOrder>1</b:RefOrder>
  </b:Source>
</b:Sources>
</file>

<file path=customXml/itemProps1.xml><?xml version="1.0" encoding="utf-8"?>
<ds:datastoreItem xmlns:ds="http://schemas.openxmlformats.org/officeDocument/2006/customXml" ds:itemID="{9AD2FB34-0599-40B0-8ACD-A5B8CCC704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ITT_mall_struktuuriga_EST</Template>
  <TotalTime>0</TotalTime>
  <Pages>37</Pages>
  <Words>5700</Words>
  <Characters>32496</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38120</CharactersWithSpaces>
  <SharedDoc>false</SharedDoc>
  <HLinks>
    <vt:vector size="42" baseType="variant">
      <vt:variant>
        <vt:i4>1245233</vt:i4>
      </vt:variant>
      <vt:variant>
        <vt:i4>90</vt:i4>
      </vt:variant>
      <vt:variant>
        <vt:i4>0</vt:i4>
      </vt:variant>
      <vt:variant>
        <vt:i4>5</vt:i4>
      </vt:variant>
      <vt:variant>
        <vt:lpwstr/>
      </vt:variant>
      <vt:variant>
        <vt:lpwstr>_Toc437856796</vt:lpwstr>
      </vt:variant>
      <vt:variant>
        <vt:i4>1245233</vt:i4>
      </vt:variant>
      <vt:variant>
        <vt:i4>84</vt:i4>
      </vt:variant>
      <vt:variant>
        <vt:i4>0</vt:i4>
      </vt:variant>
      <vt:variant>
        <vt:i4>5</vt:i4>
      </vt:variant>
      <vt:variant>
        <vt:lpwstr/>
      </vt:variant>
      <vt:variant>
        <vt:lpwstr>_Toc437856795</vt:lpwstr>
      </vt:variant>
      <vt:variant>
        <vt:i4>1245233</vt:i4>
      </vt:variant>
      <vt:variant>
        <vt:i4>78</vt:i4>
      </vt:variant>
      <vt:variant>
        <vt:i4>0</vt:i4>
      </vt:variant>
      <vt:variant>
        <vt:i4>5</vt:i4>
      </vt:variant>
      <vt:variant>
        <vt:lpwstr/>
      </vt:variant>
      <vt:variant>
        <vt:lpwstr>_Toc437856794</vt:lpwstr>
      </vt:variant>
      <vt:variant>
        <vt:i4>1245233</vt:i4>
      </vt:variant>
      <vt:variant>
        <vt:i4>72</vt:i4>
      </vt:variant>
      <vt:variant>
        <vt:i4>0</vt:i4>
      </vt:variant>
      <vt:variant>
        <vt:i4>5</vt:i4>
      </vt:variant>
      <vt:variant>
        <vt:lpwstr/>
      </vt:variant>
      <vt:variant>
        <vt:lpwstr>_Toc437856793</vt:lpwstr>
      </vt:variant>
      <vt:variant>
        <vt:i4>1245233</vt:i4>
      </vt:variant>
      <vt:variant>
        <vt:i4>64</vt:i4>
      </vt:variant>
      <vt:variant>
        <vt:i4>0</vt:i4>
      </vt:variant>
      <vt:variant>
        <vt:i4>5</vt:i4>
      </vt:variant>
      <vt:variant>
        <vt:lpwstr/>
      </vt:variant>
      <vt:variant>
        <vt:lpwstr>_Toc437856792</vt:lpwstr>
      </vt:variant>
      <vt:variant>
        <vt:i4>1245233</vt:i4>
      </vt:variant>
      <vt:variant>
        <vt:i4>56</vt:i4>
      </vt:variant>
      <vt:variant>
        <vt:i4>0</vt:i4>
      </vt:variant>
      <vt:variant>
        <vt:i4>5</vt:i4>
      </vt:variant>
      <vt:variant>
        <vt:lpwstr/>
      </vt:variant>
      <vt:variant>
        <vt:lpwstr>_Toc437856791</vt:lpwstr>
      </vt:variant>
      <vt:variant>
        <vt:i4>1245233</vt:i4>
      </vt:variant>
      <vt:variant>
        <vt:i4>50</vt:i4>
      </vt:variant>
      <vt:variant>
        <vt:i4>0</vt:i4>
      </vt:variant>
      <vt:variant>
        <vt:i4>5</vt:i4>
      </vt:variant>
      <vt:variant>
        <vt:lpwstr/>
      </vt:variant>
      <vt:variant>
        <vt:lpwstr>_Toc437856790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2016-05-24T05:09:00Z</dcterms:created>
  <dcterms:modified xsi:type="dcterms:W3CDTF">2016-06-10T12:48:00Z</dcterms:modified>
</cp:coreProperties>
</file>